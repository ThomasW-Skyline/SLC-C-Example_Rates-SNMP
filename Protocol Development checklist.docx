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37D0F">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37D0F">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37D0F">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37D0F">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37D0F">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37D0F">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37D0F">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37D0F">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37D0F">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37D0F">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37D0F">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37D0F">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37D0F">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37D0F">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37D0F">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37D0F">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37D0F">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37D0F">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37D0F">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37D0F">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37D0F">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37D0F">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37D0F">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37D0F">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37D0F">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37D0F">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37D0F">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37D0F">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37D0F">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37D0F">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37D0F">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37D0F">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37D0F">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37D0F">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37D0F">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37D0F">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37D0F">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37D0F">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37D0F">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37D0F">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37D0F">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37D0F">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37D0F">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37D0F">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37D0F">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37D0F">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37D0F">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37D0F">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37D0F">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37D0F">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37D0F">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37D0F">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37D0F">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3AEDC19C" w:rsidR="000F1C01" w:rsidRPr="000F1C01" w:rsidRDefault="00AB4671" w:rsidP="000F1C01">
            <w:pPr>
              <w:jc w:val="left"/>
            </w:pPr>
            <w:r>
              <w:t>1.0.</w:t>
            </w:r>
            <w:r w:rsidR="008B7443">
              <w:t>1</w:t>
            </w:r>
            <w:r>
              <w:t>.</w:t>
            </w:r>
            <w:r w:rsidR="003E4372">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56262F93" w:rsidR="000F1C01" w:rsidRPr="000F1C01" w:rsidRDefault="008B7443" w:rsidP="000F1C01">
            <w:pPr>
              <w:jc w:val="left"/>
            </w:pPr>
            <w:r>
              <w:t>11</w:t>
            </w:r>
            <w:r w:rsidR="00AB4671">
              <w:t>/</w:t>
            </w:r>
            <w:r>
              <w:t>04</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37D0F"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37D0F"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37D0F"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End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End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37D0F"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37D0F"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37D0F"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37D0F"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37D0F"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37D0F"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37D0F"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37D0F"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37D0F"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37D0F"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37D0F"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37D0F"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37D0F"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37D0F"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37D0F"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37D0F"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37D0F"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37D0F"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37D0F"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37D0F"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37D0F"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37D0F"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37D0F"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FDE35" w14:textId="77777777" w:rsidR="00037D0F" w:rsidRDefault="00037D0F" w:rsidP="00B30A73">
      <w:r>
        <w:separator/>
      </w:r>
    </w:p>
  </w:endnote>
  <w:endnote w:type="continuationSeparator" w:id="0">
    <w:p w14:paraId="7EFA531F" w14:textId="77777777" w:rsidR="00037D0F" w:rsidRDefault="00037D0F"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5EE516B-2BA8-4479-AEAE-62EC2B6DF865}"/>
    <w:embedBold r:id="rId2" w:fontKey="{9BC24A4C-2E0D-4F66-B5BD-EA61D48D64E2}"/>
    <w:embedItalic r:id="rId3" w:fontKey="{8944A801-A344-4B90-8221-D98CF68510A4}"/>
    <w:embedBoldItalic r:id="rId4" w:fontKey="{0CC41101-BBDD-423C-894B-1AA912B0CE9C}"/>
  </w:font>
  <w:font w:name="SkylineSans Light">
    <w:panose1 w:val="02000303000000000000"/>
    <w:charset w:val="00"/>
    <w:family w:val="auto"/>
    <w:pitch w:val="variable"/>
    <w:sig w:usb0="C00000AF" w:usb1="0000000A" w:usb2="00000000" w:usb3="00000000" w:csb0="00000093" w:csb1="00000000"/>
    <w:embedRegular r:id="rId5" w:fontKey="{A52219F1-C52A-405E-930D-EF67B119A4CA}"/>
    <w:embedBold r:id="rId6" w:fontKey="{3DA88033-AFA1-4CF6-8477-780150D1931C}"/>
    <w:embedItalic r:id="rId7" w:fontKey="{C00CC48E-0E09-4FA9-8CC1-BAAA2714CED1}"/>
    <w:embedBoldItalic r:id="rId8" w:fontKey="{B2DB26D2-42C1-436A-9ACA-92E83DA8F3B7}"/>
  </w:font>
  <w:font w:name="Segoe UI">
    <w:panose1 w:val="020B0502040204020203"/>
    <w:charset w:val="00"/>
    <w:family w:val="swiss"/>
    <w:pitch w:val="variable"/>
    <w:sig w:usb0="E4002EFF" w:usb1="C000E47F" w:usb2="00000009" w:usb3="00000000" w:csb0="000001FF" w:csb1="00000000"/>
    <w:embedRegular r:id="rId9" w:fontKey="{B987A33F-467C-4269-B262-8C22B57B6C33}"/>
    <w:embedBold r:id="rId10" w:fontKey="{B9DC938B-6E29-4D82-BA5D-89D028800FA5}"/>
    <w:embedItalic r:id="rId11" w:fontKey="{3ED3BC05-1E5E-41E5-857E-67F2F446158A}"/>
    <w:embedBoldItalic r:id="rId12" w:fontKey="{830D5D95-C54B-432D-BE0F-7BCE63199BE8}"/>
  </w:font>
  <w:font w:name="SkylineSans">
    <w:panose1 w:val="02000303000000000000"/>
    <w:charset w:val="00"/>
    <w:family w:val="auto"/>
    <w:pitch w:val="variable"/>
    <w:sig w:usb0="C00000AF" w:usb1="0000000A" w:usb2="00000000" w:usb3="00000000" w:csb0="00000093" w:csb1="00000000"/>
    <w:embedRegular r:id="rId13" w:fontKey="{46F566AF-0D5C-4418-8E11-4B469CDE9B33}"/>
    <w:embedBold r:id="rId14" w:fontKey="{FE4D09C8-AE79-411C-BBB7-C877545BE602}"/>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EB002A39-95D8-44C6-8197-237CCCBB7F0D}"/>
  </w:font>
  <w:font w:name="Tahoma">
    <w:panose1 w:val="020B0604030504040204"/>
    <w:charset w:val="00"/>
    <w:family w:val="swiss"/>
    <w:pitch w:val="variable"/>
    <w:sig w:usb0="E1002EFF" w:usb1="C000605B" w:usb2="00000029" w:usb3="00000000" w:csb0="000101FF" w:csb1="00000000"/>
    <w:embedRegular r:id="rId16" w:fontKey="{33EBFC16-9725-4507-B300-7B5ED299C372}"/>
  </w:font>
  <w:font w:name="Calibri Light">
    <w:panose1 w:val="020F0302020204030204"/>
    <w:charset w:val="00"/>
    <w:family w:val="swiss"/>
    <w:pitch w:val="variable"/>
    <w:sig w:usb0="E4002EFF" w:usb1="C000247B" w:usb2="00000009" w:usb3="00000000" w:csb0="000001FF" w:csb1="00000000"/>
    <w:embedRegular r:id="rId17" w:fontKey="{F01AD7D8-8AA3-431E-85B5-F68A65F9154F}"/>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488D5007-9724-4E7B-9A30-50B30A52DD9D}"/>
  </w:font>
  <w:font w:name="Consolas">
    <w:panose1 w:val="020B0609020204030204"/>
    <w:charset w:val="00"/>
    <w:family w:val="modern"/>
    <w:pitch w:val="fixed"/>
    <w:sig w:usb0="E00006FF" w:usb1="0000FCFF" w:usb2="00000001" w:usb3="00000000" w:csb0="0000019F" w:csb1="00000000"/>
    <w:embedRegular r:id="rId19" w:fontKey="{4948D225-6471-4C7F-BBA8-2D1B74243D15}"/>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701B0B21"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8B7443">
      <w:rPr>
        <w:noProof/>
        <w:color w:val="FFFFFF" w:themeColor="background1"/>
      </w:rPr>
      <w:t>April 11,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6A351904"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B7443">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6A351904"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B7443">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2D4F8F6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B7443">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2D4F8F6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B7443">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91284" w14:textId="77777777" w:rsidR="00037D0F" w:rsidRDefault="00037D0F" w:rsidP="00B30A73">
      <w:r>
        <w:separator/>
      </w:r>
    </w:p>
  </w:footnote>
  <w:footnote w:type="continuationSeparator" w:id="0">
    <w:p w14:paraId="3D41B001" w14:textId="77777777" w:rsidR="00037D0F" w:rsidRDefault="00037D0F"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5B689E7"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8B7443">
      <w:rPr>
        <w:noProof/>
        <w:color w:val="00517D"/>
        <w:lang w:val="en-GB"/>
      </w:rPr>
      <w:t>11/04/2022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D2A7E"/>
    <w:rsid w:val="009E5634"/>
    <w:rsid w:val="00BB0F35"/>
    <w:rsid w:val="00C71792"/>
    <w:rsid w:val="00E95FA8"/>
    <w:rsid w:val="00F2788C"/>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25</TotalTime>
  <Pages>48</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18</cp:revision>
  <cp:lastPrinted>2017-05-08T07:21:00Z</cp:lastPrinted>
  <dcterms:created xsi:type="dcterms:W3CDTF">2021-01-27T15:08:00Z</dcterms:created>
  <dcterms:modified xsi:type="dcterms:W3CDTF">2022-04-11T14:59:00Z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