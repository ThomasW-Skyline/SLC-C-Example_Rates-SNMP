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2FAEABC4" w:rsidR="000F1C01" w:rsidRPr="0013692B" w:rsidRDefault="00AB4671" w:rsidP="000F1C01">
            <w:pPr>
              <w:jc w:val="left"/>
              <w:rPr>
                <w:lang w:val="nl-BE"/>
              </w:rPr>
            </w:pPr>
            <w:r>
              <w:t>1.0.</w:t>
            </w:r>
            <w:r w:rsidR="008B7443">
              <w:t>1</w:t>
            </w:r>
            <w:r>
              <w:t>.</w:t>
            </w:r>
            <w:r w:rsidR="0013692B">
              <w:rPr>
                <w:lang w:val="nl-BE"/>
              </w:rPr>
              <w:t>5</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719E6BC1" w:rsidR="000F1C01" w:rsidRPr="000F1C01" w:rsidRDefault="0013692B" w:rsidP="000F1C01">
            <w:pPr>
              <w:jc w:val="left"/>
            </w:pPr>
            <w:r>
              <w:t>RSP</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7B3B7051" w:rsidR="000F1C01" w:rsidRPr="0013692B" w:rsidRDefault="0013692B" w:rsidP="000F1C01">
            <w:pPr>
              <w:jc w:val="left"/>
              <w:rPr>
                <w:lang w:val="nl-BE"/>
              </w:rPr>
            </w:pPr>
            <w:r>
              <w:rPr>
                <w:lang w:val="nl-BE"/>
              </w:rPr>
              <w:t>02/02/2023</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52579E5A" w:rsidR="000F1C01" w:rsidRPr="0013692B" w:rsidRDefault="0013692B" w:rsidP="000F1C01">
            <w:pPr>
              <w:jc w:val="left"/>
            </w:pPr>
            <w:r w:rsidRPr="0013692B">
              <w:t>Added actions to poll SysUptime before every group that leads to rate calculations to minimize risk of a race condition after SNMP agent restart.</w:t>
            </w: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01220" w14:textId="77777777" w:rsidR="004A1B5B" w:rsidRDefault="004A1B5B" w:rsidP="00B30A73">
      <w:r>
        <w:separator/>
      </w:r>
    </w:p>
  </w:endnote>
  <w:endnote w:type="continuationSeparator" w:id="0">
    <w:p w14:paraId="0F00E03E" w14:textId="77777777" w:rsidR="004A1B5B" w:rsidRDefault="004A1B5B"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B327C07-838C-4D91-A2B3-83482F933644}"/>
    <w:embedBold r:id="rId2" w:fontKey="{A235710C-7022-4800-AB81-A9745B31E35A}"/>
    <w:embedItalic r:id="rId3" w:fontKey="{A227B30C-367E-48C5-A42A-A552D53ADF2F}"/>
    <w:embedBoldItalic r:id="rId4" w:fontKey="{10F439AD-5A78-41B1-8F28-5057AF80D333}"/>
  </w:font>
  <w:font w:name="SkylineSans Light">
    <w:panose1 w:val="02000303000000000000"/>
    <w:charset w:val="00"/>
    <w:family w:val="auto"/>
    <w:pitch w:val="variable"/>
    <w:sig w:usb0="C00000AF" w:usb1="0000000A" w:usb2="00000000" w:usb3="00000000" w:csb0="00000093" w:csb1="00000000"/>
    <w:embedRegular r:id="rId5" w:fontKey="{B665FCFC-E4CC-4B3B-8212-08B17081FB52}"/>
    <w:embedBold r:id="rId6" w:fontKey="{4FCA90F0-273E-41DF-A23A-B49844349F6D}"/>
    <w:embedItalic r:id="rId7" w:fontKey="{19CE209A-55F3-423A-A379-F14B2CA8F0EE}"/>
    <w:embedBoldItalic r:id="rId8" w:fontKey="{D0973C4B-B76E-4838-B447-2C8812EAC142}"/>
  </w:font>
  <w:font w:name="Segoe UI">
    <w:panose1 w:val="020B0502040204020203"/>
    <w:charset w:val="00"/>
    <w:family w:val="swiss"/>
    <w:pitch w:val="variable"/>
    <w:sig w:usb0="E4002EFF" w:usb1="C000E47F" w:usb2="00000009" w:usb3="00000000" w:csb0="000001FF" w:csb1="00000000"/>
    <w:embedRegular r:id="rId9" w:fontKey="{BEA7E593-821D-4562-B723-99FB87CB2752}"/>
    <w:embedBold r:id="rId10" w:fontKey="{F72485FA-0A00-4D36-B199-21BCA9B92A0E}"/>
    <w:embedItalic r:id="rId11" w:fontKey="{596C9DF5-C7A4-442E-89D3-94ABAC504507}"/>
    <w:embedBoldItalic r:id="rId12" w:fontKey="{A59128F9-D36A-4600-B780-BDAD6A2AB822}"/>
  </w:font>
  <w:font w:name="SkylineSans">
    <w:panose1 w:val="02000303000000000000"/>
    <w:charset w:val="00"/>
    <w:family w:val="auto"/>
    <w:pitch w:val="variable"/>
    <w:sig w:usb0="C00000AF" w:usb1="0000000A" w:usb2="00000000" w:usb3="00000000" w:csb0="00000093" w:csb1="00000000"/>
    <w:embedRegular r:id="rId13" w:fontKey="{D746DC31-D75B-4380-9178-FC3D7182A1D8}"/>
    <w:embedBold r:id="rId14" w:fontKey="{6448D2D4-CEAF-4FB5-AF70-3FF5856D98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7B2F1F9C-800F-4F05-AB50-7BA4E8BBBA58}"/>
  </w:font>
  <w:font w:name="Tahoma">
    <w:panose1 w:val="020B0604030504040204"/>
    <w:charset w:val="00"/>
    <w:family w:val="swiss"/>
    <w:pitch w:val="variable"/>
    <w:sig w:usb0="E1002EFF" w:usb1="C000605B" w:usb2="00000029" w:usb3="00000000" w:csb0="000101FF" w:csb1="00000000"/>
    <w:embedRegular r:id="rId16" w:fontKey="{7250E430-3693-440F-AC1A-8D64FB04355C}"/>
  </w:font>
  <w:font w:name="Calibri Light">
    <w:panose1 w:val="020F0302020204030204"/>
    <w:charset w:val="00"/>
    <w:family w:val="swiss"/>
    <w:pitch w:val="variable"/>
    <w:sig w:usb0="E4002EFF" w:usb1="C000247B" w:usb2="00000009" w:usb3="00000000" w:csb0="000001FF" w:csb1="00000000"/>
    <w:embedRegular r:id="rId17" w:fontKey="{AD3074AE-15C9-463B-B25D-1F739E678A6F}"/>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986B2AAA-37C9-4DAF-93EC-CA687B3B231B}"/>
  </w:font>
  <w:font w:name="Consolas">
    <w:panose1 w:val="020B0609020204030204"/>
    <w:charset w:val="00"/>
    <w:family w:val="modern"/>
    <w:pitch w:val="fixed"/>
    <w:sig w:usb0="E00006FF" w:usb1="0000FCFF" w:usb2="00000001" w:usb3="00000000" w:csb0="0000019F" w:csb1="00000000"/>
    <w:embedRegular r:id="rId19" w:fontKey="{2E3048FE-C873-4B65-AC03-E74DD570A773}"/>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095DEE80"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13692B">
      <w:rPr>
        <w:noProof/>
        <w:color w:val="FFFFFF" w:themeColor="background1"/>
      </w:rPr>
      <w:t>February 2,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3A9AC9C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3692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3A9AC9C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3692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E12FF2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3692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E12FF2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3692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1C66E" w14:textId="77777777" w:rsidR="004A1B5B" w:rsidRDefault="004A1B5B" w:rsidP="00B30A73">
      <w:r>
        <w:separator/>
      </w:r>
    </w:p>
  </w:footnote>
  <w:footnote w:type="continuationSeparator" w:id="0">
    <w:p w14:paraId="1D518E35" w14:textId="77777777" w:rsidR="004A1B5B" w:rsidRDefault="004A1B5B"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1BAD53C3"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13692B">
      <w:rPr>
        <w:noProof/>
        <w:color w:val="00517D"/>
        <w:lang w:val="en-GB"/>
      </w:rPr>
      <w:t>02/02/2023</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92B"/>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1B5B"/>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4A98"/>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59C"/>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1E2956"/>
    <w:rsid w:val="002E1A3C"/>
    <w:rsid w:val="002E4662"/>
    <w:rsid w:val="003D5C63"/>
    <w:rsid w:val="00446BD9"/>
    <w:rsid w:val="004A4FE8"/>
    <w:rsid w:val="00572CC2"/>
    <w:rsid w:val="007211CD"/>
    <w:rsid w:val="007F4954"/>
    <w:rsid w:val="00810D27"/>
    <w:rsid w:val="0091418C"/>
    <w:rsid w:val="009D2A7E"/>
    <w:rsid w:val="009E5634"/>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31</TotalTime>
  <Pages>48</Pages>
  <Words>17282</Words>
  <Characters>95054</Characters>
  <Application>Microsoft Office Word</Application>
  <DocSecurity>0</DocSecurity>
  <Lines>792</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Robin Spruytte</cp:lastModifiedBy>
  <cp:revision>24</cp:revision>
  <cp:lastPrinted>2017-05-08T07:21:00Z</cp:lastPrinted>
  <dcterms:created xsi:type="dcterms:W3CDTF">2021-01-27T15:08:00Z</dcterms:created>
  <dcterms:modified xsi:type="dcterms:W3CDTF">2023-02-02T13:11:00Z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