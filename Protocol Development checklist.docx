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DD0D897" w:rsidR="000F1C01" w:rsidRPr="00567E7B" w:rsidRDefault="00CD7133" w:rsidP="000F1C01">
            <w:pPr>
              <w:jc w:val="left"/>
            </w:pPr>
            <w:r w:rsidRPr="00CD7133">
              <w:t xml:space="preserve">SLC SDF Rates - </w:t>
            </w:r>
            <w:r w:rsidR="003E4372">
              <w:t>SNMP</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3DFE4804" w:rsidR="000F1C01" w:rsidRPr="00544A98" w:rsidRDefault="00AB4671" w:rsidP="000F1C01">
            <w:pPr>
              <w:jc w:val="left"/>
              <w:rPr>
                <w:lang w:val="en-BE"/>
              </w:rPr>
            </w:pPr>
            <w:r>
              <w:t>1.0.</w:t>
            </w:r>
            <w:r w:rsidR="008B7443">
              <w:t>1</w:t>
            </w:r>
            <w:r>
              <w:t>.</w:t>
            </w:r>
            <w:r w:rsidR="00544A98">
              <w:rPr>
                <w:lang w:val="en-BE"/>
              </w:rPr>
              <w:t>4</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707AB55F" w:rsidR="000F1C01" w:rsidRPr="000F1C01" w:rsidRDefault="00544A98" w:rsidP="000F1C01">
            <w:pPr>
              <w:jc w:val="left"/>
            </w:pPr>
            <w:r>
              <w:rPr>
                <w:lang w:val="en-BE"/>
              </w:rPr>
              <w:t>09</w:t>
            </w:r>
            <w:r w:rsidR="00AB4671">
              <w:t>/</w:t>
            </w:r>
            <w:r w:rsidR="005A3D97">
              <w:rPr>
                <w:lang w:val="en-BE"/>
              </w:rPr>
              <w:t>1</w:t>
            </w:r>
            <w:r>
              <w:rPr>
                <w:lang w:val="en-BE"/>
              </w:rPr>
              <w:t>2</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6E52E" w14:textId="77777777" w:rsidR="0070659C" w:rsidRDefault="0070659C" w:rsidP="00B30A73">
      <w:r>
        <w:separator/>
      </w:r>
    </w:p>
  </w:endnote>
  <w:endnote w:type="continuationSeparator" w:id="0">
    <w:p w14:paraId="218F5B0D" w14:textId="77777777" w:rsidR="0070659C" w:rsidRDefault="0070659C"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9A503E4-8A71-4550-8161-72EC82D34977}"/>
    <w:embedBold r:id="rId2" w:fontKey="{E82F0F74-4964-497F-BDE7-F04E52D74CA3}"/>
    <w:embedItalic r:id="rId3" w:fontKey="{3780C344-9759-4FB4-BC69-D0C750C96E02}"/>
    <w:embedBoldItalic r:id="rId4" w:fontKey="{68DF0A7F-5BDF-434E-861C-7276E7587D49}"/>
  </w:font>
  <w:font w:name="SkylineSans Light">
    <w:panose1 w:val="02000303000000000000"/>
    <w:charset w:val="00"/>
    <w:family w:val="auto"/>
    <w:pitch w:val="variable"/>
    <w:sig w:usb0="C00000AF" w:usb1="0000000A" w:usb2="00000000" w:usb3="00000000" w:csb0="00000093" w:csb1="00000000"/>
    <w:embedRegular r:id="rId5" w:fontKey="{82765DE1-917C-4999-818F-AC6A9DF28501}"/>
    <w:embedBold r:id="rId6" w:fontKey="{98E2FEE4-8330-44CE-A51C-DE40499DC487}"/>
    <w:embedItalic r:id="rId7" w:fontKey="{8FB28CD1-A12B-4E49-B060-9ED18C50C000}"/>
    <w:embedBoldItalic r:id="rId8" w:fontKey="{EF127A2C-38E2-4721-84FB-7EBE51F83A64}"/>
  </w:font>
  <w:font w:name="Segoe UI">
    <w:panose1 w:val="020B0502040204020203"/>
    <w:charset w:val="00"/>
    <w:family w:val="swiss"/>
    <w:pitch w:val="variable"/>
    <w:sig w:usb0="E4002EFF" w:usb1="C000E47F" w:usb2="00000009" w:usb3="00000000" w:csb0="000001FF" w:csb1="00000000"/>
    <w:embedRegular r:id="rId9" w:fontKey="{52293010-1D3D-42E2-805F-7F55312D8912}"/>
    <w:embedBold r:id="rId10" w:fontKey="{2214BAB5-C153-48D4-A2A1-D48DFDB76E5A}"/>
    <w:embedItalic r:id="rId11" w:fontKey="{BBE083D5-1302-45C2-9298-D70C8FBCA3D2}"/>
    <w:embedBoldItalic r:id="rId12" w:fontKey="{66D74606-878D-4069-989B-D5321F1DA474}"/>
  </w:font>
  <w:font w:name="SkylineSans">
    <w:panose1 w:val="02000303000000000000"/>
    <w:charset w:val="00"/>
    <w:family w:val="auto"/>
    <w:pitch w:val="variable"/>
    <w:sig w:usb0="C00000AF" w:usb1="0000000A" w:usb2="00000000" w:usb3="00000000" w:csb0="00000093" w:csb1="00000000"/>
    <w:embedRegular r:id="rId13" w:fontKey="{C1FACF4A-4AF5-4F61-B991-58E4063FA967}"/>
    <w:embedBold r:id="rId14" w:fontKey="{C309565B-64FD-4E58-A4FD-C73CC158D346}"/>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C1690DA4-C717-460B-B6B3-0591F339EB5F}"/>
  </w:font>
  <w:font w:name="Tahoma">
    <w:panose1 w:val="020B0604030504040204"/>
    <w:charset w:val="00"/>
    <w:family w:val="swiss"/>
    <w:pitch w:val="variable"/>
    <w:sig w:usb0="E1002EFF" w:usb1="C000605B" w:usb2="00000029" w:usb3="00000000" w:csb0="000101FF" w:csb1="00000000"/>
    <w:embedRegular r:id="rId16" w:fontKey="{0C1BA623-0E57-4638-BE7E-8CEFE72A242B}"/>
  </w:font>
  <w:font w:name="Calibri Light">
    <w:panose1 w:val="020F0302020204030204"/>
    <w:charset w:val="00"/>
    <w:family w:val="swiss"/>
    <w:pitch w:val="variable"/>
    <w:sig w:usb0="E4002EFF" w:usb1="C200247B" w:usb2="00000009" w:usb3="00000000" w:csb0="000001FF" w:csb1="00000000"/>
    <w:embedRegular r:id="rId17" w:fontKey="{6C6A5327-593A-49F6-8C26-BAD182782704}"/>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EAAC7242-C23E-446E-B9ED-3122B3ED7AA1}"/>
  </w:font>
  <w:font w:name="Consolas">
    <w:panose1 w:val="020B0609020204030204"/>
    <w:charset w:val="00"/>
    <w:family w:val="modern"/>
    <w:pitch w:val="fixed"/>
    <w:sig w:usb0="E00006FF" w:usb1="0000FCFF" w:usb2="00000001" w:usb3="00000000" w:csb0="0000019F" w:csb1="00000000"/>
    <w:embedRegular r:id="rId19" w:fontKey="{141688B9-3B28-4936-84C3-A425A7EC462E}"/>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32D60953"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544A98">
      <w:rPr>
        <w:noProof/>
        <w:color w:val="FFFFFF" w:themeColor="background1"/>
      </w:rPr>
      <w:t>December 9,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246E7E3C"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44A98">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246E7E3C"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44A98">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5229EBB0"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44A98">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5229EBB0"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44A98">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65FD6" w14:textId="77777777" w:rsidR="0070659C" w:rsidRDefault="0070659C" w:rsidP="00B30A73">
      <w:r>
        <w:separator/>
      </w:r>
    </w:p>
  </w:footnote>
  <w:footnote w:type="continuationSeparator" w:id="0">
    <w:p w14:paraId="69C22EA1" w14:textId="77777777" w:rsidR="0070659C" w:rsidRDefault="0070659C"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40928215"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544A98">
      <w:rPr>
        <w:noProof/>
        <w:color w:val="00517D"/>
        <w:lang w:val="en-GB"/>
      </w:rPr>
      <w:t>09/12/2022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4A98"/>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3D97"/>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59C"/>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2600"/>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1A3C"/>
    <w:rsid w:val="002E4662"/>
    <w:rsid w:val="003D5C63"/>
    <w:rsid w:val="00446BD9"/>
    <w:rsid w:val="004A4FE8"/>
    <w:rsid w:val="00572CC2"/>
    <w:rsid w:val="007211CD"/>
    <w:rsid w:val="007F4954"/>
    <w:rsid w:val="00810D27"/>
    <w:rsid w:val="0091418C"/>
    <w:rsid w:val="009D2A7E"/>
    <w:rsid w:val="009E5634"/>
    <w:rsid w:val="00BB0F35"/>
    <w:rsid w:val="00C71792"/>
    <w:rsid w:val="00D5521D"/>
    <w:rsid w:val="00E95FA8"/>
    <w:rsid w:val="00F2788C"/>
    <w:rsid w:val="00F74584"/>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30</TotalTime>
  <Pages>1</Pages>
  <Words>16787</Words>
  <Characters>95688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23</cp:revision>
  <cp:lastPrinted>2017-05-08T07:21:00Z</cp:lastPrinted>
  <dcterms:created xsi:type="dcterms:W3CDTF">2021-01-27T15:08:00Z</dcterms:created>
  <dcterms:modified xsi:type="dcterms:W3CDTF">2022-12-09T15:13:00Z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