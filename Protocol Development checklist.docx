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DF6C17">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DF6C17">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DF6C17">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DF6C17">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DF6C17">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DF6C17">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DF6C17">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DF6C17">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DF6C17">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DF6C17">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DF6C17">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DF6C17">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DF6C17">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DF6C17">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DF6C17">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DF6C17">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DF6C17">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DF6C17">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DF6C17">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DF6C17">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DF6C17">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DF6C17">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DF6C17">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DF6C17">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DF6C17">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DF6C17">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DF6C17">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DF6C17">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DF6C17">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DF6C17">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DF6C17">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DF6C17">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DF6C17">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DF6C17">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DF6C17">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DF6C17">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DF6C17">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DF6C17">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DF6C17">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DF6C17">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DF6C17">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DF6C17">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DF6C17">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DF6C17">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DF6C17">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DF6C17">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DF6C17">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DF6C17">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DF6C17">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DF6C17">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DF6C17">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DF6C17">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DF6C17">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2A121700" w:rsidR="000F1C01" w:rsidRPr="000F1C01" w:rsidRDefault="00AB4671" w:rsidP="000F1C01">
            <w:pPr>
              <w:jc w:val="left"/>
            </w:pPr>
            <w:r>
              <w:t>1.0.</w:t>
            </w:r>
            <w:r w:rsidR="00CD7133">
              <w:t>0</w:t>
            </w:r>
            <w:r>
              <w:t>.</w:t>
            </w:r>
            <w:r w:rsidR="003E4372">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B47D026" w:rsidR="000F1C01" w:rsidRPr="000F1C01" w:rsidRDefault="0084242D" w:rsidP="000F1C01">
            <w:pPr>
              <w:jc w:val="left"/>
            </w:pPr>
            <w:r>
              <w:rPr>
                <w:lang w:val="en-BE"/>
              </w:rPr>
              <w:t>18</w:t>
            </w:r>
            <w:r w:rsidR="00AB4671">
              <w:t>/</w:t>
            </w:r>
            <w:r w:rsidR="003E4372">
              <w:t>03</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DF6C17"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DF6C17"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DF6C17"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DF6C17"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DF6C17"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DF6C17"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DF6C17"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DF6C17"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DF6C17"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DF6C17"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DF6C17"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DF6C17"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DF6C17"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DF6C17"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DF6C17"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DF6C17"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DF6C17"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DF6C17"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DF6C17"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DF6C17"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DF6C17"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DF6C17"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DF6C17"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DF6C17"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DF6C17"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DF6C17"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93D82" w14:textId="77777777" w:rsidR="00DF6C17" w:rsidRDefault="00DF6C17" w:rsidP="00B30A73">
      <w:r>
        <w:separator/>
      </w:r>
    </w:p>
  </w:endnote>
  <w:endnote w:type="continuationSeparator" w:id="0">
    <w:p w14:paraId="4A211225" w14:textId="77777777" w:rsidR="00DF6C17" w:rsidRDefault="00DF6C17"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5FD0ED6-2FB7-4658-B6B8-A5A9DB69D4BE}"/>
    <w:embedBold r:id="rId2" w:fontKey="{3FA83D48-A244-47E8-9290-DF0422717011}"/>
    <w:embedItalic r:id="rId3" w:fontKey="{32F9B217-583F-4638-943F-79E69AC246E8}"/>
    <w:embedBoldItalic r:id="rId4" w:fontKey="{80BBDD76-CFA5-4D26-BFDF-AC1AF527EFA1}"/>
  </w:font>
  <w:font w:name="SkylineSans Light">
    <w:panose1 w:val="02000303000000000000"/>
    <w:charset w:val="00"/>
    <w:family w:val="auto"/>
    <w:pitch w:val="variable"/>
    <w:sig w:usb0="C00000AF" w:usb1="0000000A" w:usb2="00000000" w:usb3="00000000" w:csb0="00000093" w:csb1="00000000"/>
    <w:embedRegular r:id="rId5" w:fontKey="{618BB622-015D-4085-A254-1F2A94A3CFCD}"/>
    <w:embedBold r:id="rId6" w:fontKey="{9CE68D9B-3957-4B66-8D63-188A3EFC4E47}"/>
    <w:embedItalic r:id="rId7" w:fontKey="{4E58F643-EFF3-466B-A052-FBA919262BB4}"/>
    <w:embedBoldItalic r:id="rId8" w:fontKey="{509EC6EE-810E-4DB5-A3DA-AC42F34F7F3C}"/>
  </w:font>
  <w:font w:name="Segoe UI">
    <w:panose1 w:val="020B0502040204020203"/>
    <w:charset w:val="00"/>
    <w:family w:val="swiss"/>
    <w:pitch w:val="variable"/>
    <w:sig w:usb0="E4002EFF" w:usb1="C000E47F" w:usb2="00000009" w:usb3="00000000" w:csb0="000001FF" w:csb1="00000000"/>
    <w:embedRegular r:id="rId9" w:fontKey="{14B1F4A8-421F-4A20-BD3B-9702B0522D48}"/>
    <w:embedBold r:id="rId10" w:fontKey="{41DCD1EA-FDD2-4070-9BCA-28A94C10EC9C}"/>
    <w:embedItalic r:id="rId11" w:fontKey="{42FBB6D6-90EC-4B5E-9944-A48FD82B8A00}"/>
    <w:embedBoldItalic r:id="rId12" w:fontKey="{D90ADBFE-19EA-49A3-AB2B-96EB54E71A6D}"/>
  </w:font>
  <w:font w:name="SkylineSans">
    <w:panose1 w:val="02000303000000000000"/>
    <w:charset w:val="00"/>
    <w:family w:val="auto"/>
    <w:pitch w:val="variable"/>
    <w:sig w:usb0="C00000AF" w:usb1="0000000A" w:usb2="00000000" w:usb3="00000000" w:csb0="00000093" w:csb1="00000000"/>
    <w:embedRegular r:id="rId13" w:fontKey="{9C2A1A47-676A-4F36-9FDB-42CFFA219A9C}"/>
    <w:embedBold r:id="rId14" w:fontKey="{98DD1CAB-7EE6-4DFB-AC06-ACD953DC8647}"/>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6FF8A62C-CD93-460B-88CB-413F6254C97A}"/>
  </w:font>
  <w:font w:name="Tahoma">
    <w:panose1 w:val="020B0604030504040204"/>
    <w:charset w:val="00"/>
    <w:family w:val="swiss"/>
    <w:pitch w:val="variable"/>
    <w:sig w:usb0="E1002EFF" w:usb1="C000605B" w:usb2="00000029" w:usb3="00000000" w:csb0="000101FF" w:csb1="00000000"/>
    <w:embedRegular r:id="rId16" w:fontKey="{4C1FBA09-023F-4B15-934E-D69D97B43FD0}"/>
  </w:font>
  <w:font w:name="Calibri Light">
    <w:panose1 w:val="020F0302020204030204"/>
    <w:charset w:val="00"/>
    <w:family w:val="swiss"/>
    <w:pitch w:val="variable"/>
    <w:sig w:usb0="E4002EFF" w:usb1="C000247B" w:usb2="00000009" w:usb3="00000000" w:csb0="000001FF" w:csb1="00000000"/>
    <w:embedRegular r:id="rId17" w:fontKey="{756B23BE-E64D-4486-9BDF-33359296A8A1}"/>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3BAD9155-571D-4DA2-9730-3CED967DD025}"/>
  </w:font>
  <w:font w:name="Consolas">
    <w:panose1 w:val="020B0609020204030204"/>
    <w:charset w:val="00"/>
    <w:family w:val="modern"/>
    <w:pitch w:val="fixed"/>
    <w:sig w:usb0="E00006FF" w:usb1="0000FCFF" w:usb2="00000001" w:usb3="00000000" w:csb0="0000019F" w:csb1="00000000"/>
    <w:embedRegular r:id="rId19" w:fontKey="{44B159F7-FCA3-4734-AA7D-6FD372832CD0}"/>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55F01F0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84242D">
      <w:rPr>
        <w:noProof/>
        <w:color w:val="FFFFFF" w:themeColor="background1"/>
      </w:rPr>
      <w:t>March 18,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33B8C9C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4242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33B8C9C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4242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0FB1F2F6"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4242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0FB1F2F6"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4242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9174A" w14:textId="77777777" w:rsidR="00DF6C17" w:rsidRDefault="00DF6C17" w:rsidP="00B30A73">
      <w:r>
        <w:separator/>
      </w:r>
    </w:p>
  </w:footnote>
  <w:footnote w:type="continuationSeparator" w:id="0">
    <w:p w14:paraId="11AFA7D1" w14:textId="77777777" w:rsidR="00DF6C17" w:rsidRDefault="00DF6C17"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2042BCBF"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84242D">
      <w:rPr>
        <w:noProof/>
        <w:color w:val="00517D"/>
        <w:lang w:val="en-GB"/>
      </w:rPr>
      <w:t>18/03/2022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24</TotalTime>
  <Pages>1</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17</cp:revision>
  <cp:lastPrinted>2017-05-08T07:21:00Z</cp:lastPrinted>
  <dcterms:created xsi:type="dcterms:W3CDTF">2021-01-27T15:08:00Z</dcterms:created>
  <dcterms:modified xsi:type="dcterms:W3CDTF">2022-03-18T09:48:00Z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