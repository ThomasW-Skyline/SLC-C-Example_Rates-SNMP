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End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End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637726">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637726">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637726">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637726">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637726">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637726">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637726">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637726">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637726">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637726">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637726">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637726">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637726">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637726">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637726">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637726">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637726">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637726">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637726">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637726">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637726">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637726">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637726">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637726">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637726">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637726">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637726">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637726">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637726">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637726">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637726">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637726">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637726">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637726">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637726">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637726">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637726">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637726">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637726">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637726">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637726">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637726">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637726">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637726">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637726">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637726">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637726">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637726">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637726">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637726">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637726">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637726">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637726">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5DD0D897" w:rsidR="000F1C01" w:rsidRPr="00567E7B" w:rsidRDefault="00CD7133" w:rsidP="000F1C01">
            <w:pPr>
              <w:jc w:val="left"/>
            </w:pPr>
            <w:r w:rsidRPr="00CD7133">
              <w:t xml:space="preserve">SLC SDF Rates - </w:t>
            </w:r>
            <w:r w:rsidR="003E4372">
              <w:t>SNMP</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2A121700" w:rsidR="000F1C01" w:rsidRPr="000F1C01" w:rsidRDefault="00AB4671" w:rsidP="000F1C01">
            <w:pPr>
              <w:jc w:val="left"/>
            </w:pPr>
            <w:r>
              <w:t>1.0.</w:t>
            </w:r>
            <w:r w:rsidR="00CD7133">
              <w:t>0</w:t>
            </w:r>
            <w:r>
              <w:t>.</w:t>
            </w:r>
            <w:r w:rsidR="003E4372">
              <w:t>1</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1AE416F1" w:rsidR="000F1C01" w:rsidRPr="000F1C01" w:rsidRDefault="008C08A1" w:rsidP="000F1C01">
            <w:pPr>
              <w:jc w:val="left"/>
            </w:pPr>
            <w:r>
              <w:t>SVD</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5E650F08" w:rsidR="000F1C01" w:rsidRPr="000F1C01" w:rsidRDefault="001F7757" w:rsidP="000F1C01">
            <w:pPr>
              <w:jc w:val="left"/>
            </w:pPr>
            <w:r>
              <w:t>02</w:t>
            </w:r>
            <w:r w:rsidR="00AB4671">
              <w:t>/</w:t>
            </w:r>
            <w:r w:rsidR="003E4372">
              <w:t>03</w:t>
            </w:r>
            <w:r w:rsidR="00AB4671">
              <w:t>/</w:t>
            </w:r>
            <w:r w:rsidR="008C08A1">
              <w:t>2022</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End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End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End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End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End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End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637726"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End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End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End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End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End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End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End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End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End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End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End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End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End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End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End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End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End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End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End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637726" w:rsidP="00B076A3">
            <w:pPr>
              <w:jc w:val="left"/>
            </w:pPr>
            <w:sdt>
              <w:sdtPr>
                <w:id w:val="1073628036"/>
                <w14:checkbox>
                  <w14:checked w14:val="0"/>
                  <w14:checkedState w14:val="2612" w14:font="Arial Unicode MS"/>
                  <w14:uncheckedState w14:val="2610" w14:font="Arial Unicode MS"/>
                </w14:checkbox>
              </w:sdtPr>
              <w:sdtEnd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End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End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End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End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637726"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End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End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0"/>
              <w14:checkedState w14:val="2612" w14:font="Arial Unicode MS"/>
              <w14:uncheckedState w14:val="2610" w14:font="Arial Unicode MS"/>
            </w14:checkbox>
          </w:sdtPr>
          <w:sdtEndPr/>
          <w:sdtContent>
            <w:tc>
              <w:tcPr>
                <w:tcW w:w="515" w:type="dxa"/>
              </w:tcPr>
              <w:p w14:paraId="2F5C1E92" w14:textId="53AB4857" w:rsidR="002D12A6" w:rsidRDefault="003E4372"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End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1"/>
              <w14:checkedState w14:val="2612" w14:font="Arial Unicode MS"/>
              <w14:uncheckedState w14:val="2610" w14:font="Arial Unicode MS"/>
            </w14:checkbox>
          </w:sdtPr>
          <w:sdtEndPr/>
          <w:sdtContent>
            <w:tc>
              <w:tcPr>
                <w:tcW w:w="527" w:type="dxa"/>
              </w:tcPr>
              <w:p w14:paraId="2D66BD03" w14:textId="727431A8" w:rsidR="002D12A6" w:rsidRDefault="003E4372"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End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End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End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End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End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End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End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End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End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End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End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End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End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End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End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End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End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End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End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End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End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End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End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End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637726"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End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End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End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637726"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End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End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End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End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End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End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End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End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End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End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End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End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637726" w:rsidP="009C4A20">
            <w:pPr>
              <w:jc w:val="left"/>
            </w:pPr>
            <w:sdt>
              <w:sdtPr>
                <w:id w:val="-152817327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637726" w:rsidP="009C4A20">
            <w:pPr>
              <w:jc w:val="left"/>
            </w:pPr>
            <w:sdt>
              <w:sdtPr>
                <w:id w:val="88508272"/>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637726" w:rsidP="009C4A20">
            <w:pPr>
              <w:jc w:val="left"/>
            </w:pPr>
            <w:sdt>
              <w:sdtPr>
                <w:id w:val="495462599"/>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637726"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637726"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637726"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End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End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End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End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End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End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End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End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End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End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End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End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EndPr/>
          <w:sdtContent>
            <w:tc>
              <w:tcPr>
                <w:tcW w:w="540" w:type="dxa"/>
              </w:tcPr>
              <w:p w14:paraId="330E7BF5" w14:textId="5EAA8104"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End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EndPr/>
          <w:sdtContent>
            <w:tc>
              <w:tcPr>
                <w:tcW w:w="450" w:type="dxa"/>
                <w:gridSpan w:val="2"/>
              </w:tcPr>
              <w:p w14:paraId="61496F55"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End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End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End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End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End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End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End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End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End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End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End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End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End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End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End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End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End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End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End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End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End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End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End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End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End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End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End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End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End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End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End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End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End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End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End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End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End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End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End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End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End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End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End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End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End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End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End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End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End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End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End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End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End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End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End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End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End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End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End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End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End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End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End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End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End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End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End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End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End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End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End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End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637726" w:rsidP="00601EB8">
            <w:pPr>
              <w:jc w:val="left"/>
            </w:pPr>
            <w:sdt>
              <w:sdtPr>
                <w:id w:val="-138563616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637726" w:rsidP="00601EB8">
            <w:pPr>
              <w:jc w:val="left"/>
            </w:pPr>
            <w:sdt>
              <w:sdtPr>
                <w:id w:val="-836072618"/>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637726" w:rsidP="00601EB8">
            <w:pPr>
              <w:jc w:val="left"/>
            </w:pPr>
            <w:sdt>
              <w:sdtPr>
                <w:id w:val="-1240023413"/>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637726" w:rsidP="00601EB8">
            <w:pPr>
              <w:jc w:val="left"/>
            </w:pPr>
            <w:sdt>
              <w:sdtPr>
                <w:id w:val="755558828"/>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637726" w:rsidP="00601EB8">
            <w:pPr>
              <w:jc w:val="left"/>
            </w:pPr>
            <w:sdt>
              <w:sdtPr>
                <w:id w:val="-713881590"/>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637726" w:rsidP="00601EB8">
            <w:pPr>
              <w:jc w:val="left"/>
            </w:pPr>
            <w:sdt>
              <w:sdtPr>
                <w:id w:val="-1458944327"/>
                <w14:checkbox>
                  <w14:checked w14:val="0"/>
                  <w14:checkedState w14:val="2612" w14:font="Arial Unicode MS"/>
                  <w14:uncheckedState w14:val="2610" w14:font="Arial Unicode MS"/>
                </w14:checkbox>
              </w:sdtPr>
              <w:sdtEnd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637726" w:rsidP="00601EB8">
            <w:pPr>
              <w:jc w:val="left"/>
            </w:pPr>
            <w:sdt>
              <w:sdtPr>
                <w:id w:val="-2091221296"/>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637726" w:rsidP="00601EB8">
            <w:pPr>
              <w:jc w:val="left"/>
            </w:pPr>
            <w:sdt>
              <w:sdtPr>
                <w:id w:val="1138535253"/>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637726" w:rsidP="00601EB8">
            <w:pPr>
              <w:jc w:val="left"/>
            </w:pPr>
            <w:sdt>
              <w:sdtPr>
                <w:id w:val="795881734"/>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End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End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End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End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End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End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End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End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End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End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End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End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End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End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End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End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End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End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End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End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End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End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End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End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End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End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End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End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End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End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1"/>
              <w14:checkedState w14:val="2612" w14:font="Arial Unicode MS"/>
              <w14:uncheckedState w14:val="2610" w14:font="Arial Unicode MS"/>
            </w14:checkbox>
          </w:sdtPr>
          <w:sdtEndPr/>
          <w:sdtContent>
            <w:tc>
              <w:tcPr>
                <w:tcW w:w="552" w:type="dxa"/>
              </w:tcPr>
              <w:p w14:paraId="4D404DC1" w14:textId="5DE991AB" w:rsidR="009B6D48" w:rsidRDefault="00AB4671"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End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EndPr/>
          <w:sdtContent>
            <w:tc>
              <w:tcPr>
                <w:tcW w:w="560" w:type="dxa"/>
              </w:tcPr>
              <w:p w14:paraId="4321C396" w14:textId="77777777" w:rsidR="009B6D48" w:rsidRDefault="009B6D48"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End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End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End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End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End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End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End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End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End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End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End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End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End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End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End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637726"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637726"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637726"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637726"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637726"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637726"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637726"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637726"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637726"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637726"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637726"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637726"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637726"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637726"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637726"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637726"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637726"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637726"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637726"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637726"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13BA6" w14:textId="77777777" w:rsidR="00637726" w:rsidRDefault="00637726" w:rsidP="00B30A73">
      <w:r>
        <w:separator/>
      </w:r>
    </w:p>
  </w:endnote>
  <w:endnote w:type="continuationSeparator" w:id="0">
    <w:p w14:paraId="2032F131" w14:textId="77777777" w:rsidR="00637726" w:rsidRDefault="00637726"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8D976E2-016F-4836-B480-14E5579844DB}"/>
    <w:embedBold r:id="rId2" w:fontKey="{73B802B7-2836-402A-90FD-8E30742A30D4}"/>
    <w:embedItalic r:id="rId3" w:fontKey="{6252EA68-BB26-4923-A6E2-48601B9E82A3}"/>
    <w:embedBoldItalic r:id="rId4" w:fontKey="{AC722673-049C-45ED-83EB-A8CFCBB18F3C}"/>
  </w:font>
  <w:font w:name="SkylineSans Light">
    <w:panose1 w:val="02000303000000000000"/>
    <w:charset w:val="00"/>
    <w:family w:val="auto"/>
    <w:pitch w:val="variable"/>
    <w:sig w:usb0="C00000AF" w:usb1="0000000A" w:usb2="00000000" w:usb3="00000000" w:csb0="00000093" w:csb1="00000000"/>
    <w:embedRegular r:id="rId5" w:fontKey="{99E39EF5-D1F3-4051-B06B-9FC1764E37AB}"/>
    <w:embedBold r:id="rId6" w:fontKey="{5C78C39E-E98D-44E2-A672-567A3EA5D56A}"/>
    <w:embedItalic r:id="rId7" w:fontKey="{10EC392D-96A6-411C-A405-E047FCF03260}"/>
    <w:embedBoldItalic r:id="rId8" w:fontKey="{861CC31F-1DBD-4060-A604-4B1BEF1FC516}"/>
  </w:font>
  <w:font w:name="Segoe UI">
    <w:panose1 w:val="020B0502040204020203"/>
    <w:charset w:val="00"/>
    <w:family w:val="swiss"/>
    <w:pitch w:val="variable"/>
    <w:sig w:usb0="E4002EFF" w:usb1="C000E47F" w:usb2="00000009" w:usb3="00000000" w:csb0="000001FF" w:csb1="00000000"/>
    <w:embedRegular r:id="rId9" w:fontKey="{46E5D818-40CA-498A-8CF7-5233AA66ABF3}"/>
    <w:embedBold r:id="rId10" w:fontKey="{324B897B-0AE5-465D-9D7D-DD8E4FF694E2}"/>
    <w:embedItalic r:id="rId11" w:fontKey="{C0EB0AA3-3F85-4168-89BB-66B88BE53BD7}"/>
    <w:embedBoldItalic r:id="rId12" w:fontKey="{95368783-354F-41F2-9B0D-9E4EE4AA4D87}"/>
  </w:font>
  <w:font w:name="SkylineSans">
    <w:panose1 w:val="02000303000000000000"/>
    <w:charset w:val="00"/>
    <w:family w:val="auto"/>
    <w:pitch w:val="variable"/>
    <w:sig w:usb0="C00000AF" w:usb1="0000000A" w:usb2="00000000" w:usb3="00000000" w:csb0="00000093" w:csb1="00000000"/>
    <w:embedRegular r:id="rId13" w:fontKey="{F1C212A4-1B44-47EA-B2B4-0F77B58AAC76}"/>
    <w:embedBold r:id="rId14" w:fontKey="{98697FFC-92F7-4F5A-B223-E9CEC44A4EC4}"/>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850FF1F5-FCF0-4992-B7EA-F6E2EF286FE0}"/>
  </w:font>
  <w:font w:name="Tahoma">
    <w:panose1 w:val="020B0604030504040204"/>
    <w:charset w:val="00"/>
    <w:family w:val="swiss"/>
    <w:pitch w:val="variable"/>
    <w:sig w:usb0="E1002EFF" w:usb1="C000605B" w:usb2="00000029" w:usb3="00000000" w:csb0="000101FF" w:csb1="00000000"/>
    <w:embedRegular r:id="rId16" w:fontKey="{2399527A-082F-4773-9111-1EF0E55C1041}"/>
  </w:font>
  <w:font w:name="Calibri Light">
    <w:panose1 w:val="020F0302020204030204"/>
    <w:charset w:val="00"/>
    <w:family w:val="swiss"/>
    <w:pitch w:val="variable"/>
    <w:sig w:usb0="E4002EFF" w:usb1="C000247B" w:usb2="00000009" w:usb3="00000000" w:csb0="000001FF" w:csb1="00000000"/>
    <w:embedRegular r:id="rId17" w:fontKey="{5F48EAC8-47BD-47F3-AFD4-BEE67C7AACA1}"/>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46A8C4A6-C19A-4B3A-ABAE-E33EA0D102FD}"/>
  </w:font>
  <w:font w:name="Consolas">
    <w:panose1 w:val="020B0609020204030204"/>
    <w:charset w:val="00"/>
    <w:family w:val="modern"/>
    <w:pitch w:val="fixed"/>
    <w:sig w:usb0="E00006FF" w:usb1="0000FCFF" w:usb2="00000001" w:usb3="00000000" w:csb0="0000019F" w:csb1="00000000"/>
    <w:embedRegular r:id="rId19" w:fontKey="{17AC421C-B983-4E70-A788-BE1F2B48ACC7}"/>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27D94738"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3E4372">
      <w:rPr>
        <w:noProof/>
        <w:color w:val="FFFFFF" w:themeColor="background1"/>
      </w:rPr>
      <w:t>March 2, 2022</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End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3DDE27AA"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3E4372">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3DDE27AA"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3E4372">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2A1C1F55"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3E4372">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2A1C1F55"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3E4372">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7094A0" w14:textId="77777777" w:rsidR="00637726" w:rsidRDefault="00637726" w:rsidP="00B30A73">
      <w:r>
        <w:separator/>
      </w:r>
    </w:p>
  </w:footnote>
  <w:footnote w:type="continuationSeparator" w:id="0">
    <w:p w14:paraId="3772A60F" w14:textId="77777777" w:rsidR="00637726" w:rsidRDefault="00637726"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75CAC08D"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3E4372">
      <w:rPr>
        <w:noProof/>
        <w:color w:val="00517D"/>
        <w:lang w:val="en-GB"/>
      </w:rPr>
      <w:t>02/03/2022</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abstractNumId w:val="12"/>
  </w:num>
  <w:num w:numId="2">
    <w:abstractNumId w:val="13"/>
  </w:num>
  <w:num w:numId="3">
    <w:abstractNumId w:val="19"/>
  </w:num>
  <w:num w:numId="4">
    <w:abstractNumId w:val="14"/>
  </w:num>
  <w:num w:numId="5">
    <w:abstractNumId w:val="15"/>
  </w:num>
  <w:num w:numId="6">
    <w:abstractNumId w:val="17"/>
  </w:num>
  <w:num w:numId="7">
    <w:abstractNumId w:val="11"/>
  </w:num>
  <w:num w:numId="8">
    <w:abstractNumId w:val="18"/>
  </w:num>
  <w:num w:numId="9">
    <w:abstractNumId w:val="10"/>
  </w:num>
  <w:num w:numId="10">
    <w:abstractNumId w:val="16"/>
  </w:num>
  <w:num w:numId="11">
    <w:abstractNumId w:val="21"/>
  </w:num>
  <w:num w:numId="12">
    <w:abstractNumId w:val="20"/>
  </w:num>
  <w:num w:numId="13">
    <w:abstractNumId w:val="22"/>
  </w:num>
  <w:num w:numId="14">
    <w:abstractNumId w:val="19"/>
    <w:lvlOverride w:ilvl="0">
      <w:startOverride w:val="1"/>
    </w:lvlOverride>
  </w:num>
  <w:num w:numId="15">
    <w:abstractNumId w:val="19"/>
    <w:lvlOverride w:ilvl="0">
      <w:startOverride w:val="1"/>
    </w:lvlOverride>
  </w:num>
  <w:num w:numId="16">
    <w:abstractNumId w:val="19"/>
    <w:lvlOverride w:ilvl="0">
      <w:startOverride w:val="1"/>
    </w:lvlOverride>
  </w:num>
  <w:num w:numId="17">
    <w:abstractNumId w:val="19"/>
    <w:lvlOverride w:ilvl="0">
      <w:startOverride w:val="1"/>
    </w:lvlOverride>
  </w:num>
  <w:num w:numId="18">
    <w:abstractNumId w:val="19"/>
    <w:lvlOverride w:ilvl="0">
      <w:startOverride w:val="1"/>
    </w:lvlOverride>
  </w:num>
  <w:num w:numId="19">
    <w:abstractNumId w:val="19"/>
    <w:lvlOverride w:ilvl="0">
      <w:startOverride w:val="1"/>
    </w:lvlOverride>
  </w:num>
  <w:num w:numId="20">
    <w:abstractNumId w:val="19"/>
    <w:lvlOverride w:ilvl="0">
      <w:startOverride w:val="1"/>
    </w:lvlOverride>
  </w:num>
  <w:num w:numId="21">
    <w:abstractNumId w:val="19"/>
    <w:lvlOverride w:ilvl="0">
      <w:startOverride w:val="1"/>
    </w:lvlOverride>
  </w:num>
  <w:num w:numId="22">
    <w:abstractNumId w:val="19"/>
    <w:lvlOverride w:ilvl="0">
      <w:startOverride w:val="1"/>
    </w:lvlOverride>
  </w:num>
  <w:num w:numId="23">
    <w:abstractNumId w:val="19"/>
    <w:lvlOverride w:ilvl="0">
      <w:startOverride w:val="1"/>
    </w:lvlOverride>
  </w:num>
  <w:num w:numId="24">
    <w:abstractNumId w:val="19"/>
    <w:lvlOverride w:ilvl="0">
      <w:startOverride w:val="1"/>
    </w:lvlOverride>
  </w:num>
  <w:num w:numId="25">
    <w:abstractNumId w:val="19"/>
    <w:lvlOverride w:ilvl="0">
      <w:startOverride w:val="1"/>
    </w:lvlOverride>
  </w:num>
  <w:num w:numId="26">
    <w:abstractNumId w:val="19"/>
    <w:lvlOverride w:ilvl="0">
      <w:startOverride w:val="1"/>
    </w:lvlOverride>
  </w:num>
  <w:num w:numId="27">
    <w:abstractNumId w:val="19"/>
    <w:lvlOverride w:ilvl="0">
      <w:startOverride w:val="1"/>
    </w:lvlOverride>
  </w:num>
  <w:num w:numId="28">
    <w:abstractNumId w:val="19"/>
    <w:lvlOverride w:ilvl="0">
      <w:startOverride w:val="1"/>
    </w:lvlOverride>
  </w:num>
  <w:num w:numId="29">
    <w:abstractNumId w:val="9"/>
  </w:num>
  <w:num w:numId="30">
    <w:abstractNumId w:val="7"/>
  </w:num>
  <w:num w:numId="31">
    <w:abstractNumId w:val="6"/>
  </w:num>
  <w:num w:numId="32">
    <w:abstractNumId w:val="5"/>
  </w:num>
  <w:num w:numId="33">
    <w:abstractNumId w:val="4"/>
  </w:num>
  <w:num w:numId="34">
    <w:abstractNumId w:val="8"/>
  </w:num>
  <w:num w:numId="35">
    <w:abstractNumId w:val="3"/>
  </w:num>
  <w:num w:numId="36">
    <w:abstractNumId w:val="2"/>
  </w:num>
  <w:num w:numId="37">
    <w:abstractNumId w:val="1"/>
  </w:num>
  <w:num w:numId="3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372"/>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37726"/>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2E4662"/>
    <w:rsid w:val="003D5C63"/>
    <w:rsid w:val="00446BD9"/>
    <w:rsid w:val="004A4FE8"/>
    <w:rsid w:val="00572CC2"/>
    <w:rsid w:val="007211CD"/>
    <w:rsid w:val="007F4954"/>
    <w:rsid w:val="009D2A7E"/>
    <w:rsid w:val="009E5634"/>
    <w:rsid w:val="00BB0F35"/>
    <w:rsid w:val="00C71792"/>
    <w:rsid w:val="00E95FA8"/>
    <w:rsid w:val="00F2788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5.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3.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4.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5.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21</TotalTime>
  <Pages>1</Pages>
  <Words>16787</Words>
  <Characters>95688</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15</cp:revision>
  <cp:lastPrinted>2017-05-08T07:21:00Z</cp:lastPrinted>
  <dcterms:created xsi:type="dcterms:W3CDTF">2021-01-27T15:08:00Z</dcterms:created>
  <dcterms:modified xsi:type="dcterms:W3CDTF">2022-03-02T14:13:00Z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