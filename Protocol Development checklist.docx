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57955" w14:textId="77777777" w:rsidR="00DF7605" w:rsidRDefault="00651E8A" w:rsidP="006B59B9">
      <w:pPr>
        <w:tabs>
          <w:tab w:val="left" w:pos="8235"/>
        </w:tabs>
      </w:pPr>
      <w:r>
        <w:tab/>
      </w:r>
    </w:p>
    <w:p w14:paraId="4D0CA8F1" w14:textId="77777777" w:rsidR="00DF7605" w:rsidRDefault="00DF7605" w:rsidP="00B30A73"/>
    <w:p w14:paraId="79B9F113" w14:textId="77777777" w:rsidR="00DB5803" w:rsidRDefault="00DB5803" w:rsidP="00B30A73"/>
    <w:p w14:paraId="6D6269B3" w14:textId="77777777" w:rsidR="00DF7605" w:rsidRDefault="00DF7605" w:rsidP="00B30A73"/>
    <w:p w14:paraId="737DE558" w14:textId="77777777" w:rsidR="00DF7605" w:rsidRDefault="00DF7605" w:rsidP="00B30A73"/>
    <w:p w14:paraId="3FD461C5" w14:textId="77777777" w:rsidR="00DF7605" w:rsidRDefault="00DF7605" w:rsidP="00B30A73"/>
    <w:sdt>
      <w:sdtPr>
        <w:rPr>
          <w:sz w:val="116"/>
          <w:szCs w:val="116"/>
        </w:rPr>
        <w:alias w:val="Title"/>
        <w:tag w:val=""/>
        <w:id w:val="508795984"/>
        <w:placeholder>
          <w:docPart w:val="F3A56BDBEB5645F9A4A80F9F46C1E7C9"/>
        </w:placeholder>
        <w:dataBinding w:prefixMappings="xmlns:ns0='http://purl.org/dc/elements/1.1/' xmlns:ns1='http://schemas.openxmlformats.org/package/2006/metadata/core-properties' " w:xpath="/ns1:coreProperties[1]/ns0:title[1]" w:storeItemID="{6C3C8BC8-F283-45AE-878A-BAB7291924A1}"/>
        <w:text/>
      </w:sdtPr>
      <w:sdtEndPr/>
      <w:sdtContent>
        <w:p w14:paraId="51B7A5B2"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F6E4DA834EE9430780BA77DEDAA91534"/>
        </w:placeholder>
        <w:dataBinding w:prefixMappings="xmlns:ns0='http://purl.org/dc/elements/1.1/' xmlns:ns1='http://schemas.openxmlformats.org/package/2006/metadata/core-properties' " w:xpath="/ns1:coreProperties[1]/ns0:subject[1]" w:storeItemID="{6C3C8BC8-F283-45AE-878A-BAB7291924A1}"/>
        <w:text/>
      </w:sdtPr>
      <w:sdtEndPr/>
      <w:sdtContent>
        <w:p w14:paraId="0D5C836C" w14:textId="77777777" w:rsidR="00DF7605" w:rsidRPr="00DF7605" w:rsidRDefault="00C84692" w:rsidP="00B30A73">
          <w:pPr>
            <w:pStyle w:val="SLCSubtitle"/>
          </w:pPr>
          <w:r>
            <w:rPr>
              <w:sz w:val="40"/>
              <w:szCs w:val="40"/>
            </w:rPr>
            <w:t>Strictly confidential</w:t>
          </w:r>
        </w:p>
      </w:sdtContent>
    </w:sdt>
    <w:p w14:paraId="312A6CF9" w14:textId="77777777" w:rsidR="000B4A46" w:rsidRPr="00B30A73" w:rsidRDefault="000B4A46" w:rsidP="00B30A73"/>
    <w:p w14:paraId="43A362C6"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bCs/>
          <w:noProof/>
          <w:szCs w:val="20"/>
        </w:rPr>
      </w:sdtEndPr>
      <w:sdtContent>
        <w:p w14:paraId="6E11295B" w14:textId="77777777" w:rsidR="00EE2A9B" w:rsidRDefault="00EE2A9B">
          <w:pPr>
            <w:pStyle w:val="TOCHeading"/>
          </w:pPr>
          <w:r>
            <w:t>C</w:t>
          </w:r>
          <w:r w:rsidR="00C84827">
            <w:t>ontents</w:t>
          </w:r>
        </w:p>
        <w:p w14:paraId="236C89B0" w14:textId="77777777" w:rsidR="004A3E68"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32916696" w:history="1">
            <w:r w:rsidR="004A3E68" w:rsidRPr="008D0D56">
              <w:rPr>
                <w:rStyle w:val="Hyperlink"/>
              </w:rPr>
              <w:t>1</w:t>
            </w:r>
            <w:r w:rsidR="004A3E68">
              <w:rPr>
                <w:rFonts w:asciiTheme="minorHAnsi" w:eastAsiaTheme="minorEastAsia" w:hAnsiTheme="minorHAnsi" w:cstheme="minorBidi"/>
                <w:sz w:val="22"/>
                <w:szCs w:val="22"/>
              </w:rPr>
              <w:tab/>
            </w:r>
            <w:r w:rsidR="004A3E68" w:rsidRPr="008D0D56">
              <w:rPr>
                <w:rStyle w:val="Hyperlink"/>
              </w:rPr>
              <w:t>Introduction</w:t>
            </w:r>
            <w:r w:rsidR="004A3E68">
              <w:rPr>
                <w:webHidden/>
              </w:rPr>
              <w:tab/>
            </w:r>
            <w:r w:rsidR="004A3E68">
              <w:rPr>
                <w:webHidden/>
              </w:rPr>
              <w:fldChar w:fldCharType="begin"/>
            </w:r>
            <w:r w:rsidR="004A3E68">
              <w:rPr>
                <w:webHidden/>
              </w:rPr>
              <w:instrText xml:space="preserve"> PAGEREF _Toc32916696 \h </w:instrText>
            </w:r>
            <w:r w:rsidR="004A3E68">
              <w:rPr>
                <w:webHidden/>
              </w:rPr>
            </w:r>
            <w:r w:rsidR="004A3E68">
              <w:rPr>
                <w:webHidden/>
              </w:rPr>
              <w:fldChar w:fldCharType="separate"/>
            </w:r>
            <w:r w:rsidR="00C16B99">
              <w:rPr>
                <w:webHidden/>
              </w:rPr>
              <w:t>5</w:t>
            </w:r>
            <w:r w:rsidR="004A3E68">
              <w:rPr>
                <w:webHidden/>
              </w:rPr>
              <w:fldChar w:fldCharType="end"/>
            </w:r>
          </w:hyperlink>
        </w:p>
        <w:p w14:paraId="15EAE1B5" w14:textId="77777777" w:rsidR="004A3E68" w:rsidRDefault="00B31EDD">
          <w:pPr>
            <w:pStyle w:val="TOC1"/>
            <w:rPr>
              <w:rFonts w:asciiTheme="minorHAnsi" w:eastAsiaTheme="minorEastAsia" w:hAnsiTheme="minorHAnsi" w:cstheme="minorBidi"/>
              <w:sz w:val="22"/>
              <w:szCs w:val="22"/>
            </w:rPr>
          </w:pPr>
          <w:hyperlink w:anchor="_Toc32916697" w:history="1">
            <w:r w:rsidR="004A3E68" w:rsidRPr="008D0D56">
              <w:rPr>
                <w:rStyle w:val="Hyperlink"/>
              </w:rPr>
              <w:t>2</w:t>
            </w:r>
            <w:r w:rsidR="004A3E68">
              <w:rPr>
                <w:rFonts w:asciiTheme="minorHAnsi" w:eastAsiaTheme="minorEastAsia" w:hAnsiTheme="minorHAnsi" w:cstheme="minorBidi"/>
                <w:sz w:val="22"/>
                <w:szCs w:val="22"/>
              </w:rPr>
              <w:tab/>
            </w:r>
            <w:r w:rsidR="004A3E68" w:rsidRPr="008D0D56">
              <w:rPr>
                <w:rStyle w:val="Hyperlink"/>
              </w:rPr>
              <w:t>Protocol Development Checklist</w:t>
            </w:r>
            <w:r w:rsidR="004A3E68">
              <w:rPr>
                <w:webHidden/>
              </w:rPr>
              <w:tab/>
            </w:r>
            <w:r w:rsidR="004A3E68">
              <w:rPr>
                <w:webHidden/>
              </w:rPr>
              <w:fldChar w:fldCharType="begin"/>
            </w:r>
            <w:r w:rsidR="004A3E68">
              <w:rPr>
                <w:webHidden/>
              </w:rPr>
              <w:instrText xml:space="preserve"> PAGEREF _Toc32916697 \h </w:instrText>
            </w:r>
            <w:r w:rsidR="004A3E68">
              <w:rPr>
                <w:webHidden/>
              </w:rPr>
            </w:r>
            <w:r w:rsidR="004A3E68">
              <w:rPr>
                <w:webHidden/>
              </w:rPr>
              <w:fldChar w:fldCharType="separate"/>
            </w:r>
            <w:r w:rsidR="00C16B99">
              <w:rPr>
                <w:webHidden/>
              </w:rPr>
              <w:t>6</w:t>
            </w:r>
            <w:r w:rsidR="004A3E68">
              <w:rPr>
                <w:webHidden/>
              </w:rPr>
              <w:fldChar w:fldCharType="end"/>
            </w:r>
          </w:hyperlink>
        </w:p>
        <w:p w14:paraId="6EE19C24" w14:textId="77777777" w:rsidR="004A3E68" w:rsidRDefault="00B31EDD">
          <w:pPr>
            <w:pStyle w:val="TOC2"/>
            <w:rPr>
              <w:rFonts w:asciiTheme="minorHAnsi" w:eastAsiaTheme="minorEastAsia" w:hAnsiTheme="minorHAnsi" w:cstheme="minorBidi"/>
              <w:noProof/>
              <w:sz w:val="22"/>
              <w:szCs w:val="22"/>
            </w:rPr>
          </w:pPr>
          <w:hyperlink w:anchor="_Toc32916698" w:history="1">
            <w:r w:rsidR="004A3E68" w:rsidRPr="008D0D56">
              <w:rPr>
                <w:rStyle w:val="Hyperlink"/>
                <w:noProof/>
              </w:rPr>
              <w:t>2.1</w:t>
            </w:r>
            <w:r w:rsidR="004A3E68">
              <w:rPr>
                <w:rFonts w:asciiTheme="minorHAnsi" w:eastAsiaTheme="minorEastAsia" w:hAnsiTheme="minorHAnsi" w:cstheme="minorBidi"/>
                <w:noProof/>
                <w:sz w:val="22"/>
                <w:szCs w:val="22"/>
              </w:rPr>
              <w:tab/>
            </w:r>
            <w:r w:rsidR="004A3E68" w:rsidRPr="008D0D56">
              <w:rPr>
                <w:rStyle w:val="Hyperlink"/>
                <w:noProof/>
              </w:rPr>
              <w:t>ID</w:t>
            </w:r>
            <w:r w:rsidR="004A3E68">
              <w:rPr>
                <w:noProof/>
                <w:webHidden/>
              </w:rPr>
              <w:tab/>
            </w:r>
            <w:r w:rsidR="004A3E68">
              <w:rPr>
                <w:noProof/>
                <w:webHidden/>
              </w:rPr>
              <w:fldChar w:fldCharType="begin"/>
            </w:r>
            <w:r w:rsidR="004A3E68">
              <w:rPr>
                <w:noProof/>
                <w:webHidden/>
              </w:rPr>
              <w:instrText xml:space="preserve"> PAGEREF _Toc32916698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6030048A" w14:textId="77777777" w:rsidR="004A3E68" w:rsidRDefault="00B31EDD">
          <w:pPr>
            <w:pStyle w:val="TOC2"/>
            <w:rPr>
              <w:rFonts w:asciiTheme="minorHAnsi" w:eastAsiaTheme="minorEastAsia" w:hAnsiTheme="minorHAnsi" w:cstheme="minorBidi"/>
              <w:noProof/>
              <w:sz w:val="22"/>
              <w:szCs w:val="22"/>
            </w:rPr>
          </w:pPr>
          <w:hyperlink w:anchor="_Toc32916699" w:history="1">
            <w:r w:rsidR="004A3E68" w:rsidRPr="008D0D56">
              <w:rPr>
                <w:rStyle w:val="Hyperlink"/>
                <w:noProof/>
              </w:rPr>
              <w:t>2.2</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_Toc32916699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2D2B1EE4" w14:textId="77777777" w:rsidR="004A3E68" w:rsidRDefault="00B31EDD">
          <w:pPr>
            <w:pStyle w:val="TOC2"/>
            <w:rPr>
              <w:rFonts w:asciiTheme="minorHAnsi" w:eastAsiaTheme="minorEastAsia" w:hAnsiTheme="minorHAnsi" w:cstheme="minorBidi"/>
              <w:noProof/>
              <w:sz w:val="22"/>
              <w:szCs w:val="22"/>
            </w:rPr>
          </w:pPr>
          <w:hyperlink w:anchor="_Toc32916700" w:history="1">
            <w:r w:rsidR="004A3E68" w:rsidRPr="008D0D56">
              <w:rPr>
                <w:rStyle w:val="Hyperlink"/>
                <w:noProof/>
              </w:rPr>
              <w:t>2.3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_Toc32916700 \h </w:instrText>
            </w:r>
            <w:r w:rsidR="004A3E68">
              <w:rPr>
                <w:noProof/>
                <w:webHidden/>
              </w:rPr>
            </w:r>
            <w:r w:rsidR="004A3E68">
              <w:rPr>
                <w:noProof/>
                <w:webHidden/>
              </w:rPr>
              <w:fldChar w:fldCharType="separate"/>
            </w:r>
            <w:r w:rsidR="00C16B99">
              <w:rPr>
                <w:noProof/>
                <w:webHidden/>
              </w:rPr>
              <w:t>7</w:t>
            </w:r>
            <w:r w:rsidR="004A3E68">
              <w:rPr>
                <w:noProof/>
                <w:webHidden/>
              </w:rPr>
              <w:fldChar w:fldCharType="end"/>
            </w:r>
          </w:hyperlink>
        </w:p>
        <w:p w14:paraId="6A4CD4DC" w14:textId="77777777" w:rsidR="004A3E68" w:rsidRDefault="00B31EDD">
          <w:pPr>
            <w:pStyle w:val="TOC2"/>
            <w:rPr>
              <w:rFonts w:asciiTheme="minorHAnsi" w:eastAsiaTheme="minorEastAsia" w:hAnsiTheme="minorHAnsi" w:cstheme="minorBidi"/>
              <w:noProof/>
              <w:sz w:val="22"/>
              <w:szCs w:val="22"/>
            </w:rPr>
          </w:pPr>
          <w:hyperlink w:anchor="_Toc32916701" w:history="1">
            <w:r w:rsidR="004A3E68" w:rsidRPr="008D0D56">
              <w:rPr>
                <w:rStyle w:val="Hyperlink"/>
                <w:noProof/>
              </w:rPr>
              <w:t>2.4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_Toc32916701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08EF96E" w14:textId="77777777" w:rsidR="004A3E68" w:rsidRDefault="00B31EDD">
          <w:pPr>
            <w:pStyle w:val="TOC2"/>
            <w:rPr>
              <w:rFonts w:asciiTheme="minorHAnsi" w:eastAsiaTheme="minorEastAsia" w:hAnsiTheme="minorHAnsi" w:cstheme="minorBidi"/>
              <w:noProof/>
              <w:sz w:val="22"/>
              <w:szCs w:val="22"/>
            </w:rPr>
          </w:pPr>
          <w:hyperlink w:anchor="_Toc32916702" w:history="1">
            <w:r w:rsidR="004A3E68" w:rsidRPr="008D0D56">
              <w:rPr>
                <w:rStyle w:val="Hyperlink"/>
                <w:noProof/>
              </w:rPr>
              <w:t>2.5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_Toc32916702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803ADF4" w14:textId="77777777" w:rsidR="004A3E68" w:rsidRDefault="00B31EDD">
          <w:pPr>
            <w:pStyle w:val="TOC2"/>
            <w:rPr>
              <w:rFonts w:asciiTheme="minorHAnsi" w:eastAsiaTheme="minorEastAsia" w:hAnsiTheme="minorHAnsi" w:cstheme="minorBidi"/>
              <w:noProof/>
              <w:sz w:val="22"/>
              <w:szCs w:val="22"/>
            </w:rPr>
          </w:pPr>
          <w:hyperlink w:anchor="_Toc32916703" w:history="1">
            <w:r w:rsidR="004A3E68" w:rsidRPr="008D0D56">
              <w:rPr>
                <w:rStyle w:val="Hyperlink"/>
                <w:noProof/>
              </w:rPr>
              <w:t>2.6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_Toc32916703 \h </w:instrText>
            </w:r>
            <w:r w:rsidR="004A3E68">
              <w:rPr>
                <w:noProof/>
                <w:webHidden/>
              </w:rPr>
            </w:r>
            <w:r w:rsidR="004A3E68">
              <w:rPr>
                <w:noProof/>
                <w:webHidden/>
              </w:rPr>
              <w:fldChar w:fldCharType="separate"/>
            </w:r>
            <w:r w:rsidR="00C16B99">
              <w:rPr>
                <w:noProof/>
                <w:webHidden/>
              </w:rPr>
              <w:t>12</w:t>
            </w:r>
            <w:r w:rsidR="004A3E68">
              <w:rPr>
                <w:noProof/>
                <w:webHidden/>
              </w:rPr>
              <w:fldChar w:fldCharType="end"/>
            </w:r>
          </w:hyperlink>
        </w:p>
        <w:p w14:paraId="30353DF0" w14:textId="77777777" w:rsidR="004A3E68" w:rsidRDefault="00B31EDD">
          <w:pPr>
            <w:pStyle w:val="TOC2"/>
            <w:rPr>
              <w:rFonts w:asciiTheme="minorHAnsi" w:eastAsiaTheme="minorEastAsia" w:hAnsiTheme="minorHAnsi" w:cstheme="minorBidi"/>
              <w:noProof/>
              <w:sz w:val="22"/>
              <w:szCs w:val="22"/>
            </w:rPr>
          </w:pPr>
          <w:hyperlink w:anchor="_Toc32916704" w:history="1">
            <w:r w:rsidR="004A3E68" w:rsidRPr="008D0D56">
              <w:rPr>
                <w:rStyle w:val="Hyperlink"/>
                <w:noProof/>
              </w:rPr>
              <w:t>2.7</w:t>
            </w:r>
            <w:r w:rsidR="004A3E68">
              <w:rPr>
                <w:rFonts w:asciiTheme="minorHAnsi" w:eastAsiaTheme="minorEastAsia" w:hAnsiTheme="minorHAnsi" w:cstheme="minorBidi"/>
                <w:noProof/>
                <w:sz w:val="22"/>
                <w:szCs w:val="22"/>
              </w:rPr>
              <w:tab/>
            </w:r>
            <w:r w:rsidR="004A3E68" w:rsidRPr="008D0D56">
              <w:rPr>
                <w:rStyle w:val="Hyperlink"/>
                <w:noProof/>
              </w:rPr>
              <w:t>Points of Attention (for Skyline Developers only)</w:t>
            </w:r>
            <w:r w:rsidR="004A3E68">
              <w:rPr>
                <w:noProof/>
                <w:webHidden/>
              </w:rPr>
              <w:tab/>
            </w:r>
            <w:r w:rsidR="004A3E68">
              <w:rPr>
                <w:noProof/>
                <w:webHidden/>
              </w:rPr>
              <w:fldChar w:fldCharType="begin"/>
            </w:r>
            <w:r w:rsidR="004A3E68">
              <w:rPr>
                <w:noProof/>
                <w:webHidden/>
              </w:rPr>
              <w:instrText xml:space="preserve"> PAGEREF _Toc32916704 \h </w:instrText>
            </w:r>
            <w:r w:rsidR="004A3E68">
              <w:rPr>
                <w:noProof/>
                <w:webHidden/>
              </w:rPr>
            </w:r>
            <w:r w:rsidR="004A3E68">
              <w:rPr>
                <w:noProof/>
                <w:webHidden/>
              </w:rPr>
              <w:fldChar w:fldCharType="separate"/>
            </w:r>
            <w:r w:rsidR="00C16B99">
              <w:rPr>
                <w:noProof/>
                <w:webHidden/>
              </w:rPr>
              <w:t>13</w:t>
            </w:r>
            <w:r w:rsidR="004A3E68">
              <w:rPr>
                <w:noProof/>
                <w:webHidden/>
              </w:rPr>
              <w:fldChar w:fldCharType="end"/>
            </w:r>
          </w:hyperlink>
        </w:p>
        <w:p w14:paraId="0595E0EE" w14:textId="77777777" w:rsidR="004A3E68" w:rsidRDefault="00B31EDD">
          <w:pPr>
            <w:pStyle w:val="TOC1"/>
            <w:rPr>
              <w:rFonts w:asciiTheme="minorHAnsi" w:eastAsiaTheme="minorEastAsia" w:hAnsiTheme="minorHAnsi" w:cstheme="minorBidi"/>
              <w:sz w:val="22"/>
              <w:szCs w:val="22"/>
            </w:rPr>
          </w:pPr>
          <w:hyperlink w:anchor="_Toc32916705" w:history="1">
            <w:r w:rsidR="004A3E68" w:rsidRPr="008D0D56">
              <w:rPr>
                <w:rStyle w:val="Hyperlink"/>
              </w:rPr>
              <w:t>3</w:t>
            </w:r>
            <w:r w:rsidR="004A3E68">
              <w:rPr>
                <w:rFonts w:asciiTheme="minorHAnsi" w:eastAsiaTheme="minorEastAsia" w:hAnsiTheme="minorHAnsi" w:cstheme="minorBidi"/>
                <w:sz w:val="22"/>
                <w:szCs w:val="22"/>
              </w:rPr>
              <w:tab/>
            </w:r>
            <w:r w:rsidR="004A3E68" w:rsidRPr="008D0D56">
              <w:rPr>
                <w:rStyle w:val="Hyperlink"/>
              </w:rPr>
              <w:t>Protocol Development Coding Guidelines</w:t>
            </w:r>
            <w:r w:rsidR="004A3E68">
              <w:rPr>
                <w:webHidden/>
              </w:rPr>
              <w:tab/>
            </w:r>
            <w:r w:rsidR="004A3E68">
              <w:rPr>
                <w:webHidden/>
              </w:rPr>
              <w:fldChar w:fldCharType="begin"/>
            </w:r>
            <w:r w:rsidR="004A3E68">
              <w:rPr>
                <w:webHidden/>
              </w:rPr>
              <w:instrText xml:space="preserve"> PAGEREF _Toc32916705 \h </w:instrText>
            </w:r>
            <w:r w:rsidR="004A3E68">
              <w:rPr>
                <w:webHidden/>
              </w:rPr>
            </w:r>
            <w:r w:rsidR="004A3E68">
              <w:rPr>
                <w:webHidden/>
              </w:rPr>
              <w:fldChar w:fldCharType="separate"/>
            </w:r>
            <w:r w:rsidR="00C16B99">
              <w:rPr>
                <w:webHidden/>
              </w:rPr>
              <w:t>14</w:t>
            </w:r>
            <w:r w:rsidR="004A3E68">
              <w:rPr>
                <w:webHidden/>
              </w:rPr>
              <w:fldChar w:fldCharType="end"/>
            </w:r>
          </w:hyperlink>
        </w:p>
        <w:p w14:paraId="61E2BB8A" w14:textId="77777777" w:rsidR="004A3E68" w:rsidRDefault="00B31EDD">
          <w:pPr>
            <w:pStyle w:val="TOC2"/>
            <w:rPr>
              <w:rFonts w:asciiTheme="minorHAnsi" w:eastAsiaTheme="minorEastAsia" w:hAnsiTheme="minorHAnsi" w:cstheme="minorBidi"/>
              <w:noProof/>
              <w:sz w:val="22"/>
              <w:szCs w:val="22"/>
            </w:rPr>
          </w:pPr>
          <w:hyperlink w:anchor="_Toc32916706" w:history="1">
            <w:r w:rsidR="004A3E68" w:rsidRPr="008D0D56">
              <w:rPr>
                <w:rStyle w:val="Hyperlink"/>
                <w:noProof/>
              </w:rPr>
              <w:t>3.1</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_Toc32916706 \h </w:instrText>
            </w:r>
            <w:r w:rsidR="004A3E68">
              <w:rPr>
                <w:noProof/>
                <w:webHidden/>
              </w:rPr>
            </w:r>
            <w:r w:rsidR="004A3E68">
              <w:rPr>
                <w:noProof/>
                <w:webHidden/>
              </w:rPr>
              <w:fldChar w:fldCharType="separate"/>
            </w:r>
            <w:r w:rsidR="00C16B99">
              <w:rPr>
                <w:noProof/>
                <w:webHidden/>
              </w:rPr>
              <w:t>14</w:t>
            </w:r>
            <w:r w:rsidR="004A3E68">
              <w:rPr>
                <w:noProof/>
                <w:webHidden/>
              </w:rPr>
              <w:fldChar w:fldCharType="end"/>
            </w:r>
          </w:hyperlink>
        </w:p>
        <w:p w14:paraId="524175FF" w14:textId="77777777" w:rsidR="004A3E68" w:rsidRDefault="00B31EDD">
          <w:pPr>
            <w:pStyle w:val="TOC3"/>
            <w:rPr>
              <w:rFonts w:asciiTheme="minorHAnsi" w:eastAsiaTheme="minorEastAsia" w:hAnsiTheme="minorHAnsi" w:cstheme="minorBidi"/>
              <w:i w:val="0"/>
              <w:sz w:val="22"/>
              <w:szCs w:val="22"/>
            </w:rPr>
          </w:pPr>
          <w:hyperlink w:anchor="_Toc32916707" w:history="1">
            <w:r w:rsidR="004A3E68" w:rsidRPr="008D0D56">
              <w:rPr>
                <w:rStyle w:val="Hyperlink"/>
              </w:rPr>
              <w:t>3.1.1</w:t>
            </w:r>
            <w:r w:rsidR="004A3E68">
              <w:rPr>
                <w:rFonts w:asciiTheme="minorHAnsi" w:eastAsiaTheme="minorEastAsia" w:hAnsiTheme="minorHAnsi" w:cstheme="minorBidi"/>
                <w:i w:val="0"/>
                <w:sz w:val="22"/>
                <w:szCs w:val="22"/>
              </w:rPr>
              <w:tab/>
            </w:r>
            <w:r w:rsidR="004A3E68" w:rsidRPr="008D0D56">
              <w:rPr>
                <w:rStyle w:val="Hyperlink"/>
              </w:rPr>
              <w:t>Protocol Name</w:t>
            </w:r>
            <w:r w:rsidR="004A3E68">
              <w:rPr>
                <w:webHidden/>
              </w:rPr>
              <w:tab/>
            </w:r>
            <w:r w:rsidR="004A3E68">
              <w:rPr>
                <w:webHidden/>
              </w:rPr>
              <w:fldChar w:fldCharType="begin"/>
            </w:r>
            <w:r w:rsidR="004A3E68">
              <w:rPr>
                <w:webHidden/>
              </w:rPr>
              <w:instrText xml:space="preserve"> PAGEREF _Toc32916707 \h </w:instrText>
            </w:r>
            <w:r w:rsidR="004A3E68">
              <w:rPr>
                <w:webHidden/>
              </w:rPr>
            </w:r>
            <w:r w:rsidR="004A3E68">
              <w:rPr>
                <w:webHidden/>
              </w:rPr>
              <w:fldChar w:fldCharType="separate"/>
            </w:r>
            <w:r w:rsidR="00C16B99">
              <w:rPr>
                <w:webHidden/>
              </w:rPr>
              <w:t>14</w:t>
            </w:r>
            <w:r w:rsidR="004A3E68">
              <w:rPr>
                <w:webHidden/>
              </w:rPr>
              <w:fldChar w:fldCharType="end"/>
            </w:r>
          </w:hyperlink>
        </w:p>
        <w:p w14:paraId="3458A1D0" w14:textId="77777777" w:rsidR="004A3E68" w:rsidRDefault="00B31EDD">
          <w:pPr>
            <w:pStyle w:val="TOC3"/>
            <w:rPr>
              <w:rFonts w:asciiTheme="minorHAnsi" w:eastAsiaTheme="minorEastAsia" w:hAnsiTheme="minorHAnsi" w:cstheme="minorBidi"/>
              <w:i w:val="0"/>
              <w:sz w:val="22"/>
              <w:szCs w:val="22"/>
            </w:rPr>
          </w:pPr>
          <w:hyperlink w:anchor="_Toc32916708" w:history="1">
            <w:r w:rsidR="004A3E68" w:rsidRPr="008D0D56">
              <w:rPr>
                <w:rStyle w:val="Hyperlink"/>
              </w:rPr>
              <w:t>3.1.2</w:t>
            </w:r>
            <w:r w:rsidR="004A3E68">
              <w:rPr>
                <w:rFonts w:asciiTheme="minorHAnsi" w:eastAsiaTheme="minorEastAsia" w:hAnsiTheme="minorHAnsi" w:cstheme="minorBidi"/>
                <w:i w:val="0"/>
                <w:sz w:val="22"/>
                <w:szCs w:val="22"/>
              </w:rPr>
              <w:tab/>
            </w:r>
            <w:r w:rsidR="004A3E68" w:rsidRPr="008D0D56">
              <w:rPr>
                <w:rStyle w:val="Hyperlink"/>
              </w:rPr>
              <w:t>Formatting</w:t>
            </w:r>
            <w:r w:rsidR="004A3E68">
              <w:rPr>
                <w:webHidden/>
              </w:rPr>
              <w:tab/>
            </w:r>
            <w:r w:rsidR="004A3E68">
              <w:rPr>
                <w:webHidden/>
              </w:rPr>
              <w:fldChar w:fldCharType="begin"/>
            </w:r>
            <w:r w:rsidR="004A3E68">
              <w:rPr>
                <w:webHidden/>
              </w:rPr>
              <w:instrText xml:space="preserve"> PAGEREF _Toc32916708 \h </w:instrText>
            </w:r>
            <w:r w:rsidR="004A3E68">
              <w:rPr>
                <w:webHidden/>
              </w:rPr>
            </w:r>
            <w:r w:rsidR="004A3E68">
              <w:rPr>
                <w:webHidden/>
              </w:rPr>
              <w:fldChar w:fldCharType="separate"/>
            </w:r>
            <w:r w:rsidR="00C16B99">
              <w:rPr>
                <w:webHidden/>
              </w:rPr>
              <w:t>14</w:t>
            </w:r>
            <w:r w:rsidR="004A3E68">
              <w:rPr>
                <w:webHidden/>
              </w:rPr>
              <w:fldChar w:fldCharType="end"/>
            </w:r>
          </w:hyperlink>
        </w:p>
        <w:p w14:paraId="47446ACD" w14:textId="77777777" w:rsidR="004A3E68" w:rsidRDefault="00B31EDD">
          <w:pPr>
            <w:pStyle w:val="TOC3"/>
            <w:rPr>
              <w:rFonts w:asciiTheme="minorHAnsi" w:eastAsiaTheme="minorEastAsia" w:hAnsiTheme="minorHAnsi" w:cstheme="minorBidi"/>
              <w:i w:val="0"/>
              <w:sz w:val="22"/>
              <w:szCs w:val="22"/>
            </w:rPr>
          </w:pPr>
          <w:hyperlink w:anchor="_Toc32916709" w:history="1">
            <w:r w:rsidR="004A3E68" w:rsidRPr="008D0D56">
              <w:rPr>
                <w:rStyle w:val="Hyperlink"/>
              </w:rPr>
              <w:t>3.1.3</w:t>
            </w:r>
            <w:r w:rsidR="004A3E68">
              <w:rPr>
                <w:rFonts w:asciiTheme="minorHAnsi" w:eastAsiaTheme="minorEastAsia" w:hAnsiTheme="minorHAnsi" w:cstheme="minorBidi"/>
                <w:i w:val="0"/>
                <w:sz w:val="22"/>
                <w:szCs w:val="22"/>
              </w:rPr>
              <w:tab/>
            </w:r>
            <w:r w:rsidR="004A3E68" w:rsidRPr="008D0D56">
              <w:rPr>
                <w:rStyle w:val="Hyperlink"/>
              </w:rPr>
              <w:t>Names</w:t>
            </w:r>
            <w:r w:rsidR="004A3E68">
              <w:rPr>
                <w:webHidden/>
              </w:rPr>
              <w:tab/>
            </w:r>
            <w:r w:rsidR="004A3E68">
              <w:rPr>
                <w:webHidden/>
              </w:rPr>
              <w:fldChar w:fldCharType="begin"/>
            </w:r>
            <w:r w:rsidR="004A3E68">
              <w:rPr>
                <w:webHidden/>
              </w:rPr>
              <w:instrText xml:space="preserve"> PAGEREF _Toc32916709 \h </w:instrText>
            </w:r>
            <w:r w:rsidR="004A3E68">
              <w:rPr>
                <w:webHidden/>
              </w:rPr>
            </w:r>
            <w:r w:rsidR="004A3E68">
              <w:rPr>
                <w:webHidden/>
              </w:rPr>
              <w:fldChar w:fldCharType="separate"/>
            </w:r>
            <w:r w:rsidR="00C16B99">
              <w:rPr>
                <w:webHidden/>
              </w:rPr>
              <w:t>14</w:t>
            </w:r>
            <w:r w:rsidR="004A3E68">
              <w:rPr>
                <w:webHidden/>
              </w:rPr>
              <w:fldChar w:fldCharType="end"/>
            </w:r>
          </w:hyperlink>
        </w:p>
        <w:p w14:paraId="26C203D4" w14:textId="77777777" w:rsidR="004A3E68" w:rsidRDefault="00B31EDD">
          <w:pPr>
            <w:pStyle w:val="TOC3"/>
            <w:rPr>
              <w:rFonts w:asciiTheme="minorHAnsi" w:eastAsiaTheme="minorEastAsia" w:hAnsiTheme="minorHAnsi" w:cstheme="minorBidi"/>
              <w:i w:val="0"/>
              <w:sz w:val="22"/>
              <w:szCs w:val="22"/>
            </w:rPr>
          </w:pPr>
          <w:hyperlink w:anchor="_Toc32916710" w:history="1">
            <w:r w:rsidR="004A3E68" w:rsidRPr="008D0D56">
              <w:rPr>
                <w:rStyle w:val="Hyperlink"/>
              </w:rPr>
              <w:t>3.1.4</w:t>
            </w:r>
            <w:r w:rsidR="004A3E68">
              <w:rPr>
                <w:rFonts w:asciiTheme="minorHAnsi" w:eastAsiaTheme="minorEastAsia" w:hAnsiTheme="minorHAnsi" w:cstheme="minorBidi"/>
                <w:i w:val="0"/>
                <w:sz w:val="22"/>
                <w:szCs w:val="22"/>
              </w:rPr>
              <w:tab/>
            </w:r>
            <w:r w:rsidR="004A3E68" w:rsidRPr="008D0D56">
              <w:rPr>
                <w:rStyle w:val="Hyperlink"/>
              </w:rPr>
              <w:t>ID Values</w:t>
            </w:r>
            <w:r w:rsidR="004A3E68">
              <w:rPr>
                <w:webHidden/>
              </w:rPr>
              <w:tab/>
            </w:r>
            <w:r w:rsidR="004A3E68">
              <w:rPr>
                <w:webHidden/>
              </w:rPr>
              <w:fldChar w:fldCharType="begin"/>
            </w:r>
            <w:r w:rsidR="004A3E68">
              <w:rPr>
                <w:webHidden/>
              </w:rPr>
              <w:instrText xml:space="preserve"> PAGEREF _Toc32916710 \h </w:instrText>
            </w:r>
            <w:r w:rsidR="004A3E68">
              <w:rPr>
                <w:webHidden/>
              </w:rPr>
            </w:r>
            <w:r w:rsidR="004A3E68">
              <w:rPr>
                <w:webHidden/>
              </w:rPr>
              <w:fldChar w:fldCharType="separate"/>
            </w:r>
            <w:r w:rsidR="00C16B99">
              <w:rPr>
                <w:webHidden/>
              </w:rPr>
              <w:t>16</w:t>
            </w:r>
            <w:r w:rsidR="004A3E68">
              <w:rPr>
                <w:webHidden/>
              </w:rPr>
              <w:fldChar w:fldCharType="end"/>
            </w:r>
          </w:hyperlink>
        </w:p>
        <w:p w14:paraId="7C19AF2F" w14:textId="77777777" w:rsidR="004A3E68" w:rsidRDefault="00B31EDD">
          <w:pPr>
            <w:pStyle w:val="TOC3"/>
            <w:rPr>
              <w:rFonts w:asciiTheme="minorHAnsi" w:eastAsiaTheme="minorEastAsia" w:hAnsiTheme="minorHAnsi" w:cstheme="minorBidi"/>
              <w:i w:val="0"/>
              <w:sz w:val="22"/>
              <w:szCs w:val="22"/>
            </w:rPr>
          </w:pPr>
          <w:hyperlink w:anchor="_Toc32916711" w:history="1">
            <w:r w:rsidR="004A3E68" w:rsidRPr="008D0D56">
              <w:rPr>
                <w:rStyle w:val="Hyperlink"/>
              </w:rPr>
              <w:t>3.1.5</w:t>
            </w:r>
            <w:r w:rsidR="004A3E68">
              <w:rPr>
                <w:rFonts w:asciiTheme="minorHAnsi" w:eastAsiaTheme="minorEastAsia" w:hAnsiTheme="minorHAnsi" w:cstheme="minorBidi"/>
                <w:i w:val="0"/>
                <w:sz w:val="22"/>
                <w:szCs w:val="22"/>
              </w:rPr>
              <w:tab/>
            </w:r>
            <w:r w:rsidR="004A3E68" w:rsidRPr="008D0D56">
              <w:rPr>
                <w:rStyle w:val="Hyperlink"/>
              </w:rPr>
              <w:t>C# Code Conventions</w:t>
            </w:r>
            <w:r w:rsidR="004A3E68">
              <w:rPr>
                <w:webHidden/>
              </w:rPr>
              <w:tab/>
            </w:r>
            <w:r w:rsidR="004A3E68">
              <w:rPr>
                <w:webHidden/>
              </w:rPr>
              <w:fldChar w:fldCharType="begin"/>
            </w:r>
            <w:r w:rsidR="004A3E68">
              <w:rPr>
                <w:webHidden/>
              </w:rPr>
              <w:instrText xml:space="preserve"> PAGEREF _Toc32916711 \h </w:instrText>
            </w:r>
            <w:r w:rsidR="004A3E68">
              <w:rPr>
                <w:webHidden/>
              </w:rPr>
            </w:r>
            <w:r w:rsidR="004A3E68">
              <w:rPr>
                <w:webHidden/>
              </w:rPr>
              <w:fldChar w:fldCharType="separate"/>
            </w:r>
            <w:r w:rsidR="00C16B99">
              <w:rPr>
                <w:webHidden/>
              </w:rPr>
              <w:t>17</w:t>
            </w:r>
            <w:r w:rsidR="004A3E68">
              <w:rPr>
                <w:webHidden/>
              </w:rPr>
              <w:fldChar w:fldCharType="end"/>
            </w:r>
          </w:hyperlink>
        </w:p>
        <w:p w14:paraId="00628FBF" w14:textId="77777777" w:rsidR="004A3E68" w:rsidRDefault="00B31EDD">
          <w:pPr>
            <w:pStyle w:val="TOC2"/>
            <w:rPr>
              <w:rFonts w:asciiTheme="minorHAnsi" w:eastAsiaTheme="minorEastAsia" w:hAnsiTheme="minorHAnsi" w:cstheme="minorBidi"/>
              <w:noProof/>
              <w:sz w:val="22"/>
              <w:szCs w:val="22"/>
            </w:rPr>
          </w:pPr>
          <w:hyperlink w:anchor="_Toc32916712" w:history="1">
            <w:r w:rsidR="004A3E68" w:rsidRPr="008D0D56">
              <w:rPr>
                <w:rStyle w:val="Hyperlink"/>
                <w:noProof/>
              </w:rPr>
              <w:t>3.2</w:t>
            </w:r>
            <w:r w:rsidR="004A3E68">
              <w:rPr>
                <w:rFonts w:asciiTheme="minorHAnsi" w:eastAsiaTheme="minorEastAsia" w:hAnsiTheme="minorHAnsi" w:cstheme="minorBidi"/>
                <w:noProof/>
                <w:sz w:val="22"/>
                <w:szCs w:val="22"/>
              </w:rPr>
              <w:tab/>
            </w:r>
            <w:r w:rsidR="004A3E68" w:rsidRPr="008D0D56">
              <w:rPr>
                <w:rStyle w:val="Hyperlink"/>
                <w:noProof/>
              </w:rPr>
              <w:t>Administrative Metadata</w:t>
            </w:r>
            <w:r w:rsidR="004A3E68">
              <w:rPr>
                <w:noProof/>
                <w:webHidden/>
              </w:rPr>
              <w:tab/>
            </w:r>
            <w:r w:rsidR="004A3E68">
              <w:rPr>
                <w:noProof/>
                <w:webHidden/>
              </w:rPr>
              <w:fldChar w:fldCharType="begin"/>
            </w:r>
            <w:r w:rsidR="004A3E68">
              <w:rPr>
                <w:noProof/>
                <w:webHidden/>
              </w:rPr>
              <w:instrText xml:space="preserve"> PAGEREF _Toc32916712 \h </w:instrText>
            </w:r>
            <w:r w:rsidR="004A3E68">
              <w:rPr>
                <w:noProof/>
                <w:webHidden/>
              </w:rPr>
            </w:r>
            <w:r w:rsidR="004A3E68">
              <w:rPr>
                <w:noProof/>
                <w:webHidden/>
              </w:rPr>
              <w:fldChar w:fldCharType="separate"/>
            </w:r>
            <w:r w:rsidR="00C16B99">
              <w:rPr>
                <w:noProof/>
                <w:webHidden/>
              </w:rPr>
              <w:t>26</w:t>
            </w:r>
            <w:r w:rsidR="004A3E68">
              <w:rPr>
                <w:noProof/>
                <w:webHidden/>
              </w:rPr>
              <w:fldChar w:fldCharType="end"/>
            </w:r>
          </w:hyperlink>
        </w:p>
        <w:p w14:paraId="603134A1" w14:textId="77777777" w:rsidR="004A3E68" w:rsidRDefault="00B31EDD">
          <w:pPr>
            <w:pStyle w:val="TOC3"/>
            <w:rPr>
              <w:rFonts w:asciiTheme="minorHAnsi" w:eastAsiaTheme="minorEastAsia" w:hAnsiTheme="minorHAnsi" w:cstheme="minorBidi"/>
              <w:i w:val="0"/>
              <w:sz w:val="22"/>
              <w:szCs w:val="22"/>
            </w:rPr>
          </w:pPr>
          <w:hyperlink w:anchor="_Toc32916713" w:history="1">
            <w:r w:rsidR="004A3E68" w:rsidRPr="008D0D56">
              <w:rPr>
                <w:rStyle w:val="Hyperlink"/>
              </w:rPr>
              <w:t>3.2.1</w:t>
            </w:r>
            <w:r w:rsidR="004A3E68">
              <w:rPr>
                <w:rFonts w:asciiTheme="minorHAnsi" w:eastAsiaTheme="minorEastAsia" w:hAnsiTheme="minorHAnsi" w:cstheme="minorBidi"/>
                <w:i w:val="0"/>
                <w:sz w:val="22"/>
                <w:szCs w:val="22"/>
              </w:rPr>
              <w:tab/>
            </w:r>
            <w:r w:rsidR="004A3E68" w:rsidRPr="008D0D56">
              <w:rPr>
                <w:rStyle w:val="Hyperlink"/>
              </w:rPr>
              <w:t>Comment Metadata</w:t>
            </w:r>
            <w:r w:rsidR="004A3E68">
              <w:rPr>
                <w:webHidden/>
              </w:rPr>
              <w:tab/>
            </w:r>
            <w:r w:rsidR="004A3E68">
              <w:rPr>
                <w:webHidden/>
              </w:rPr>
              <w:fldChar w:fldCharType="begin"/>
            </w:r>
            <w:r w:rsidR="004A3E68">
              <w:rPr>
                <w:webHidden/>
              </w:rPr>
              <w:instrText xml:space="preserve"> PAGEREF _Toc32916713 \h </w:instrText>
            </w:r>
            <w:r w:rsidR="004A3E68">
              <w:rPr>
                <w:webHidden/>
              </w:rPr>
            </w:r>
            <w:r w:rsidR="004A3E68">
              <w:rPr>
                <w:webHidden/>
              </w:rPr>
              <w:fldChar w:fldCharType="separate"/>
            </w:r>
            <w:r w:rsidR="00C16B99">
              <w:rPr>
                <w:webHidden/>
              </w:rPr>
              <w:t>26</w:t>
            </w:r>
            <w:r w:rsidR="004A3E68">
              <w:rPr>
                <w:webHidden/>
              </w:rPr>
              <w:fldChar w:fldCharType="end"/>
            </w:r>
          </w:hyperlink>
        </w:p>
        <w:p w14:paraId="5ABCDEB4" w14:textId="77777777" w:rsidR="004A3E68" w:rsidRDefault="00B31EDD">
          <w:pPr>
            <w:pStyle w:val="TOC3"/>
            <w:rPr>
              <w:rFonts w:asciiTheme="minorHAnsi" w:eastAsiaTheme="minorEastAsia" w:hAnsiTheme="minorHAnsi" w:cstheme="minorBidi"/>
              <w:i w:val="0"/>
              <w:sz w:val="22"/>
              <w:szCs w:val="22"/>
            </w:rPr>
          </w:pPr>
          <w:hyperlink w:anchor="_Toc32916714" w:history="1">
            <w:r w:rsidR="004A3E68" w:rsidRPr="008D0D56">
              <w:rPr>
                <w:rStyle w:val="Hyperlink"/>
              </w:rPr>
              <w:t>3.2.2</w:t>
            </w:r>
            <w:r w:rsidR="004A3E68">
              <w:rPr>
                <w:rFonts w:asciiTheme="minorHAnsi" w:eastAsiaTheme="minorEastAsia" w:hAnsiTheme="minorHAnsi" w:cstheme="minorBidi"/>
                <w:i w:val="0"/>
                <w:sz w:val="22"/>
                <w:szCs w:val="22"/>
              </w:rPr>
              <w:tab/>
            </w:r>
            <w:r w:rsidR="004A3E68" w:rsidRPr="008D0D56">
              <w:rPr>
                <w:rStyle w:val="Hyperlink"/>
              </w:rPr>
              <w:t>Protocol Metadata</w:t>
            </w:r>
            <w:r w:rsidR="004A3E68">
              <w:rPr>
                <w:webHidden/>
              </w:rPr>
              <w:tab/>
            </w:r>
            <w:r w:rsidR="004A3E68">
              <w:rPr>
                <w:webHidden/>
              </w:rPr>
              <w:fldChar w:fldCharType="begin"/>
            </w:r>
            <w:r w:rsidR="004A3E68">
              <w:rPr>
                <w:webHidden/>
              </w:rPr>
              <w:instrText xml:space="preserve"> PAGEREF _Toc32916714 \h </w:instrText>
            </w:r>
            <w:r w:rsidR="004A3E68">
              <w:rPr>
                <w:webHidden/>
              </w:rPr>
            </w:r>
            <w:r w:rsidR="004A3E68">
              <w:rPr>
                <w:webHidden/>
              </w:rPr>
              <w:fldChar w:fldCharType="separate"/>
            </w:r>
            <w:r w:rsidR="00C16B99">
              <w:rPr>
                <w:webHidden/>
              </w:rPr>
              <w:t>27</w:t>
            </w:r>
            <w:r w:rsidR="004A3E68">
              <w:rPr>
                <w:webHidden/>
              </w:rPr>
              <w:fldChar w:fldCharType="end"/>
            </w:r>
          </w:hyperlink>
        </w:p>
        <w:p w14:paraId="1AB87BEE" w14:textId="77777777" w:rsidR="004A3E68" w:rsidRDefault="00B31EDD">
          <w:pPr>
            <w:pStyle w:val="TOC2"/>
            <w:rPr>
              <w:rFonts w:asciiTheme="minorHAnsi" w:eastAsiaTheme="minorEastAsia" w:hAnsiTheme="minorHAnsi" w:cstheme="minorBidi"/>
              <w:noProof/>
              <w:sz w:val="22"/>
              <w:szCs w:val="22"/>
            </w:rPr>
          </w:pPr>
          <w:hyperlink w:anchor="_Toc32916715" w:history="1">
            <w:r w:rsidR="004A3E68" w:rsidRPr="008D0D56">
              <w:rPr>
                <w:rStyle w:val="Hyperlink"/>
                <w:noProof/>
              </w:rPr>
              <w:t>3.3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_Toc32916715 \h </w:instrText>
            </w:r>
            <w:r w:rsidR="004A3E68">
              <w:rPr>
                <w:noProof/>
                <w:webHidden/>
              </w:rPr>
            </w:r>
            <w:r w:rsidR="004A3E68">
              <w:rPr>
                <w:noProof/>
                <w:webHidden/>
              </w:rPr>
              <w:fldChar w:fldCharType="separate"/>
            </w:r>
            <w:r w:rsidR="00C16B99">
              <w:rPr>
                <w:noProof/>
                <w:webHidden/>
              </w:rPr>
              <w:t>27</w:t>
            </w:r>
            <w:r w:rsidR="004A3E68">
              <w:rPr>
                <w:noProof/>
                <w:webHidden/>
              </w:rPr>
              <w:fldChar w:fldCharType="end"/>
            </w:r>
          </w:hyperlink>
        </w:p>
        <w:p w14:paraId="32771973" w14:textId="77777777" w:rsidR="004A3E68" w:rsidRDefault="00B31EDD">
          <w:pPr>
            <w:pStyle w:val="TOC3"/>
            <w:rPr>
              <w:rFonts w:asciiTheme="minorHAnsi" w:eastAsiaTheme="minorEastAsia" w:hAnsiTheme="minorHAnsi" w:cstheme="minorBidi"/>
              <w:i w:val="0"/>
              <w:sz w:val="22"/>
              <w:szCs w:val="22"/>
            </w:rPr>
          </w:pPr>
          <w:hyperlink w:anchor="_Toc32916716" w:history="1">
            <w:r w:rsidR="004A3E68" w:rsidRPr="008D0D56">
              <w:rPr>
                <w:rStyle w:val="Hyperlink"/>
              </w:rPr>
              <w:t>3.3.1</w:t>
            </w:r>
            <w:r w:rsidR="004A3E68">
              <w:rPr>
                <w:rFonts w:asciiTheme="minorHAnsi" w:eastAsiaTheme="minorEastAsia" w:hAnsiTheme="minorHAnsi" w:cstheme="minorBidi"/>
                <w:i w:val="0"/>
                <w:sz w:val="22"/>
                <w:szCs w:val="22"/>
              </w:rPr>
              <w:tab/>
            </w:r>
            <w:r w:rsidR="004A3E68" w:rsidRPr="008D0D56">
              <w:rPr>
                <w:rStyle w:val="Hyperlink"/>
              </w:rPr>
              <w:t>Element Wizard</w:t>
            </w:r>
            <w:r w:rsidR="004A3E68">
              <w:rPr>
                <w:webHidden/>
              </w:rPr>
              <w:tab/>
            </w:r>
            <w:r w:rsidR="004A3E68">
              <w:rPr>
                <w:webHidden/>
              </w:rPr>
              <w:fldChar w:fldCharType="begin"/>
            </w:r>
            <w:r w:rsidR="004A3E68">
              <w:rPr>
                <w:webHidden/>
              </w:rPr>
              <w:instrText xml:space="preserve"> PAGEREF _Toc32916716 \h </w:instrText>
            </w:r>
            <w:r w:rsidR="004A3E68">
              <w:rPr>
                <w:webHidden/>
              </w:rPr>
            </w:r>
            <w:r w:rsidR="004A3E68">
              <w:rPr>
                <w:webHidden/>
              </w:rPr>
              <w:fldChar w:fldCharType="separate"/>
            </w:r>
            <w:r w:rsidR="00C16B99">
              <w:rPr>
                <w:webHidden/>
              </w:rPr>
              <w:t>27</w:t>
            </w:r>
            <w:r w:rsidR="004A3E68">
              <w:rPr>
                <w:webHidden/>
              </w:rPr>
              <w:fldChar w:fldCharType="end"/>
            </w:r>
          </w:hyperlink>
        </w:p>
        <w:p w14:paraId="1E182F44" w14:textId="77777777" w:rsidR="004A3E68" w:rsidRDefault="00B31EDD">
          <w:pPr>
            <w:pStyle w:val="TOC3"/>
            <w:rPr>
              <w:rFonts w:asciiTheme="minorHAnsi" w:eastAsiaTheme="minorEastAsia" w:hAnsiTheme="minorHAnsi" w:cstheme="minorBidi"/>
              <w:i w:val="0"/>
              <w:sz w:val="22"/>
              <w:szCs w:val="22"/>
            </w:rPr>
          </w:pPr>
          <w:hyperlink w:anchor="_Toc32916717" w:history="1">
            <w:r w:rsidR="004A3E68" w:rsidRPr="008D0D56">
              <w:rPr>
                <w:rStyle w:val="Hyperlink"/>
              </w:rPr>
              <w:t>3.3.2</w:t>
            </w:r>
            <w:r w:rsidR="004A3E68">
              <w:rPr>
                <w:rFonts w:asciiTheme="minorHAnsi" w:eastAsiaTheme="minorEastAsia" w:hAnsiTheme="minorHAnsi" w:cstheme="minorBidi"/>
                <w:i w:val="0"/>
                <w:sz w:val="22"/>
                <w:szCs w:val="22"/>
              </w:rPr>
              <w:tab/>
            </w:r>
            <w:r w:rsidR="004A3E68" w:rsidRPr="008D0D56">
              <w:rPr>
                <w:rStyle w:val="Hyperlink"/>
              </w:rPr>
              <w:t>Protocol Pages</w:t>
            </w:r>
            <w:r w:rsidR="004A3E68">
              <w:rPr>
                <w:webHidden/>
              </w:rPr>
              <w:tab/>
            </w:r>
            <w:r w:rsidR="004A3E68">
              <w:rPr>
                <w:webHidden/>
              </w:rPr>
              <w:fldChar w:fldCharType="begin"/>
            </w:r>
            <w:r w:rsidR="004A3E68">
              <w:rPr>
                <w:webHidden/>
              </w:rPr>
              <w:instrText xml:space="preserve"> PAGEREF _Toc32916717 \h </w:instrText>
            </w:r>
            <w:r w:rsidR="004A3E68">
              <w:rPr>
                <w:webHidden/>
              </w:rPr>
            </w:r>
            <w:r w:rsidR="004A3E68">
              <w:rPr>
                <w:webHidden/>
              </w:rPr>
              <w:fldChar w:fldCharType="separate"/>
            </w:r>
            <w:r w:rsidR="00C16B99">
              <w:rPr>
                <w:webHidden/>
              </w:rPr>
              <w:t>28</w:t>
            </w:r>
            <w:r w:rsidR="004A3E68">
              <w:rPr>
                <w:webHidden/>
              </w:rPr>
              <w:fldChar w:fldCharType="end"/>
            </w:r>
          </w:hyperlink>
        </w:p>
        <w:p w14:paraId="20D9F90E" w14:textId="77777777" w:rsidR="004A3E68" w:rsidRDefault="00B31EDD">
          <w:pPr>
            <w:pStyle w:val="TOC3"/>
            <w:rPr>
              <w:rFonts w:asciiTheme="minorHAnsi" w:eastAsiaTheme="minorEastAsia" w:hAnsiTheme="minorHAnsi" w:cstheme="minorBidi"/>
              <w:i w:val="0"/>
              <w:sz w:val="22"/>
              <w:szCs w:val="22"/>
            </w:rPr>
          </w:pPr>
          <w:hyperlink w:anchor="_Toc32916718" w:history="1">
            <w:r w:rsidR="004A3E68" w:rsidRPr="008D0D56">
              <w:rPr>
                <w:rStyle w:val="Hyperlink"/>
              </w:rPr>
              <w:t>3.3.3</w:t>
            </w:r>
            <w:r w:rsidR="004A3E68">
              <w:rPr>
                <w:rFonts w:asciiTheme="minorHAnsi" w:eastAsiaTheme="minorEastAsia" w:hAnsiTheme="minorHAnsi" w:cstheme="minorBidi"/>
                <w:i w:val="0"/>
                <w:sz w:val="22"/>
                <w:szCs w:val="22"/>
              </w:rPr>
              <w:tab/>
            </w:r>
            <w:r w:rsidR="004A3E68" w:rsidRPr="008D0D56">
              <w:rPr>
                <w:rStyle w:val="Hyperlink"/>
              </w:rPr>
              <w:t>Displayed Text</w:t>
            </w:r>
            <w:r w:rsidR="004A3E68">
              <w:rPr>
                <w:webHidden/>
              </w:rPr>
              <w:tab/>
            </w:r>
            <w:r w:rsidR="004A3E68">
              <w:rPr>
                <w:webHidden/>
              </w:rPr>
              <w:fldChar w:fldCharType="begin"/>
            </w:r>
            <w:r w:rsidR="004A3E68">
              <w:rPr>
                <w:webHidden/>
              </w:rPr>
              <w:instrText xml:space="preserve"> PAGEREF _Toc32916718 \h </w:instrText>
            </w:r>
            <w:r w:rsidR="004A3E68">
              <w:rPr>
                <w:webHidden/>
              </w:rPr>
            </w:r>
            <w:r w:rsidR="004A3E68">
              <w:rPr>
                <w:webHidden/>
              </w:rPr>
              <w:fldChar w:fldCharType="separate"/>
            </w:r>
            <w:r w:rsidR="00C16B99">
              <w:rPr>
                <w:webHidden/>
              </w:rPr>
              <w:t>28</w:t>
            </w:r>
            <w:r w:rsidR="004A3E68">
              <w:rPr>
                <w:webHidden/>
              </w:rPr>
              <w:fldChar w:fldCharType="end"/>
            </w:r>
          </w:hyperlink>
        </w:p>
        <w:p w14:paraId="65344E26" w14:textId="77777777" w:rsidR="004A3E68" w:rsidRDefault="00B31EDD">
          <w:pPr>
            <w:pStyle w:val="TOC3"/>
            <w:rPr>
              <w:rFonts w:asciiTheme="minorHAnsi" w:eastAsiaTheme="minorEastAsia" w:hAnsiTheme="minorHAnsi" w:cstheme="minorBidi"/>
              <w:i w:val="0"/>
              <w:sz w:val="22"/>
              <w:szCs w:val="22"/>
            </w:rPr>
          </w:pPr>
          <w:hyperlink w:anchor="_Toc32916719" w:history="1">
            <w:r w:rsidR="004A3E68" w:rsidRPr="008D0D56">
              <w:rPr>
                <w:rStyle w:val="Hyperlink"/>
              </w:rPr>
              <w:t>3.3.4</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_Toc32916719 \h </w:instrText>
            </w:r>
            <w:r w:rsidR="004A3E68">
              <w:rPr>
                <w:webHidden/>
              </w:rPr>
            </w:r>
            <w:r w:rsidR="004A3E68">
              <w:rPr>
                <w:webHidden/>
              </w:rPr>
              <w:fldChar w:fldCharType="separate"/>
            </w:r>
            <w:r w:rsidR="00C16B99">
              <w:rPr>
                <w:webHidden/>
              </w:rPr>
              <w:t>29</w:t>
            </w:r>
            <w:r w:rsidR="004A3E68">
              <w:rPr>
                <w:webHidden/>
              </w:rPr>
              <w:fldChar w:fldCharType="end"/>
            </w:r>
          </w:hyperlink>
        </w:p>
        <w:p w14:paraId="22A6ED42" w14:textId="77777777" w:rsidR="004A3E68" w:rsidRDefault="00B31EDD">
          <w:pPr>
            <w:pStyle w:val="TOC3"/>
            <w:rPr>
              <w:rFonts w:asciiTheme="minorHAnsi" w:eastAsiaTheme="minorEastAsia" w:hAnsiTheme="minorHAnsi" w:cstheme="minorBidi"/>
              <w:i w:val="0"/>
              <w:sz w:val="22"/>
              <w:szCs w:val="22"/>
            </w:rPr>
          </w:pPr>
          <w:hyperlink w:anchor="_Toc32916720" w:history="1">
            <w:r w:rsidR="004A3E68" w:rsidRPr="008D0D56">
              <w:rPr>
                <w:rStyle w:val="Hyperlink"/>
              </w:rPr>
              <w:t>3.3.5</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_Toc32916720 \h </w:instrText>
            </w:r>
            <w:r w:rsidR="004A3E68">
              <w:rPr>
                <w:webHidden/>
              </w:rPr>
            </w:r>
            <w:r w:rsidR="004A3E68">
              <w:rPr>
                <w:webHidden/>
              </w:rPr>
              <w:fldChar w:fldCharType="separate"/>
            </w:r>
            <w:r w:rsidR="00C16B99">
              <w:rPr>
                <w:webHidden/>
              </w:rPr>
              <w:t>30</w:t>
            </w:r>
            <w:r w:rsidR="004A3E68">
              <w:rPr>
                <w:webHidden/>
              </w:rPr>
              <w:fldChar w:fldCharType="end"/>
            </w:r>
          </w:hyperlink>
        </w:p>
        <w:p w14:paraId="78E8D491" w14:textId="77777777" w:rsidR="004A3E68" w:rsidRDefault="00B31EDD">
          <w:pPr>
            <w:pStyle w:val="TOC3"/>
            <w:rPr>
              <w:rFonts w:asciiTheme="minorHAnsi" w:eastAsiaTheme="minorEastAsia" w:hAnsiTheme="minorHAnsi" w:cstheme="minorBidi"/>
              <w:i w:val="0"/>
              <w:sz w:val="22"/>
              <w:szCs w:val="22"/>
            </w:rPr>
          </w:pPr>
          <w:hyperlink w:anchor="_Toc32916721" w:history="1">
            <w:r w:rsidR="004A3E68" w:rsidRPr="008D0D56">
              <w:rPr>
                <w:rStyle w:val="Hyperlink"/>
              </w:rPr>
              <w:t>3.3.6</w:t>
            </w:r>
            <w:r w:rsidR="004A3E68">
              <w:rPr>
                <w:rFonts w:asciiTheme="minorHAnsi" w:eastAsiaTheme="minorEastAsia" w:hAnsiTheme="minorHAnsi" w:cstheme="minorBidi"/>
                <w:i w:val="0"/>
                <w:sz w:val="22"/>
                <w:szCs w:val="22"/>
              </w:rPr>
              <w:tab/>
            </w:r>
            <w:r w:rsidR="004A3E68" w:rsidRPr="008D0D56">
              <w:rPr>
                <w:rStyle w:val="Hyperlink"/>
              </w:rPr>
              <w:t>Buttons</w:t>
            </w:r>
            <w:r w:rsidR="004A3E68">
              <w:rPr>
                <w:webHidden/>
              </w:rPr>
              <w:tab/>
            </w:r>
            <w:r w:rsidR="004A3E68">
              <w:rPr>
                <w:webHidden/>
              </w:rPr>
              <w:fldChar w:fldCharType="begin"/>
            </w:r>
            <w:r w:rsidR="004A3E68">
              <w:rPr>
                <w:webHidden/>
              </w:rPr>
              <w:instrText xml:space="preserve"> PAGEREF _Toc32916721 \h </w:instrText>
            </w:r>
            <w:r w:rsidR="004A3E68">
              <w:rPr>
                <w:webHidden/>
              </w:rPr>
            </w:r>
            <w:r w:rsidR="004A3E68">
              <w:rPr>
                <w:webHidden/>
              </w:rPr>
              <w:fldChar w:fldCharType="separate"/>
            </w:r>
            <w:r w:rsidR="00C16B99">
              <w:rPr>
                <w:webHidden/>
              </w:rPr>
              <w:t>30</w:t>
            </w:r>
            <w:r w:rsidR="004A3E68">
              <w:rPr>
                <w:webHidden/>
              </w:rPr>
              <w:fldChar w:fldCharType="end"/>
            </w:r>
          </w:hyperlink>
        </w:p>
        <w:p w14:paraId="172FA57B" w14:textId="77777777" w:rsidR="004A3E68" w:rsidRDefault="00B31EDD">
          <w:pPr>
            <w:pStyle w:val="TOC3"/>
            <w:rPr>
              <w:rFonts w:asciiTheme="minorHAnsi" w:eastAsiaTheme="minorEastAsia" w:hAnsiTheme="minorHAnsi" w:cstheme="minorBidi"/>
              <w:i w:val="0"/>
              <w:sz w:val="22"/>
              <w:szCs w:val="22"/>
            </w:rPr>
          </w:pPr>
          <w:hyperlink w:anchor="_Toc32916722" w:history="1">
            <w:r w:rsidR="004A3E68" w:rsidRPr="008D0D56">
              <w:rPr>
                <w:rStyle w:val="Hyperlink"/>
              </w:rPr>
              <w:t>3.3.7</w:t>
            </w:r>
            <w:r w:rsidR="004A3E68">
              <w:rPr>
                <w:rFonts w:asciiTheme="minorHAnsi" w:eastAsiaTheme="minorEastAsia" w:hAnsiTheme="minorHAnsi" w:cstheme="minorBidi"/>
                <w:i w:val="0"/>
                <w:sz w:val="22"/>
                <w:szCs w:val="22"/>
              </w:rPr>
              <w:tab/>
            </w:r>
            <w:r w:rsidR="004A3E68" w:rsidRPr="008D0D56">
              <w:rPr>
                <w:rStyle w:val="Hyperlink"/>
              </w:rPr>
              <w:t>Toggle Buttons</w:t>
            </w:r>
            <w:r w:rsidR="004A3E68">
              <w:rPr>
                <w:webHidden/>
              </w:rPr>
              <w:tab/>
            </w:r>
            <w:r w:rsidR="004A3E68">
              <w:rPr>
                <w:webHidden/>
              </w:rPr>
              <w:fldChar w:fldCharType="begin"/>
            </w:r>
            <w:r w:rsidR="004A3E68">
              <w:rPr>
                <w:webHidden/>
              </w:rPr>
              <w:instrText xml:space="preserve"> PAGEREF _Toc32916722 \h </w:instrText>
            </w:r>
            <w:r w:rsidR="004A3E68">
              <w:rPr>
                <w:webHidden/>
              </w:rPr>
            </w:r>
            <w:r w:rsidR="004A3E68">
              <w:rPr>
                <w:webHidden/>
              </w:rPr>
              <w:fldChar w:fldCharType="separate"/>
            </w:r>
            <w:r w:rsidR="00C16B99">
              <w:rPr>
                <w:webHidden/>
              </w:rPr>
              <w:t>31</w:t>
            </w:r>
            <w:r w:rsidR="004A3E68">
              <w:rPr>
                <w:webHidden/>
              </w:rPr>
              <w:fldChar w:fldCharType="end"/>
            </w:r>
          </w:hyperlink>
        </w:p>
        <w:p w14:paraId="19EC1B41" w14:textId="77777777" w:rsidR="004A3E68" w:rsidRDefault="00B31EDD">
          <w:pPr>
            <w:pStyle w:val="TOC3"/>
            <w:rPr>
              <w:rFonts w:asciiTheme="minorHAnsi" w:eastAsiaTheme="minorEastAsia" w:hAnsiTheme="minorHAnsi" w:cstheme="minorBidi"/>
              <w:i w:val="0"/>
              <w:sz w:val="22"/>
              <w:szCs w:val="22"/>
            </w:rPr>
          </w:pPr>
          <w:hyperlink w:anchor="_Toc32916723" w:history="1">
            <w:r w:rsidR="004A3E68" w:rsidRPr="008D0D56">
              <w:rPr>
                <w:rStyle w:val="Hyperlink"/>
              </w:rPr>
              <w:t>3.3.8</w:t>
            </w:r>
            <w:r w:rsidR="004A3E68">
              <w:rPr>
                <w:rFonts w:asciiTheme="minorHAnsi" w:eastAsiaTheme="minorEastAsia" w:hAnsiTheme="minorHAnsi" w:cstheme="minorBidi"/>
                <w:i w:val="0"/>
                <w:sz w:val="22"/>
                <w:szCs w:val="22"/>
              </w:rPr>
              <w:tab/>
            </w:r>
            <w:r w:rsidR="004A3E68" w:rsidRPr="008D0D56">
              <w:rPr>
                <w:rStyle w:val="Hyperlink"/>
              </w:rPr>
              <w:t>Page Buttons</w:t>
            </w:r>
            <w:r w:rsidR="004A3E68">
              <w:rPr>
                <w:webHidden/>
              </w:rPr>
              <w:tab/>
            </w:r>
            <w:r w:rsidR="004A3E68">
              <w:rPr>
                <w:webHidden/>
              </w:rPr>
              <w:fldChar w:fldCharType="begin"/>
            </w:r>
            <w:r w:rsidR="004A3E68">
              <w:rPr>
                <w:webHidden/>
              </w:rPr>
              <w:instrText xml:space="preserve"> PAGEREF _Toc32916723 \h </w:instrText>
            </w:r>
            <w:r w:rsidR="004A3E68">
              <w:rPr>
                <w:webHidden/>
              </w:rPr>
            </w:r>
            <w:r w:rsidR="004A3E68">
              <w:rPr>
                <w:webHidden/>
              </w:rPr>
              <w:fldChar w:fldCharType="separate"/>
            </w:r>
            <w:r w:rsidR="00C16B99">
              <w:rPr>
                <w:webHidden/>
              </w:rPr>
              <w:t>31</w:t>
            </w:r>
            <w:r w:rsidR="004A3E68">
              <w:rPr>
                <w:webHidden/>
              </w:rPr>
              <w:fldChar w:fldCharType="end"/>
            </w:r>
          </w:hyperlink>
        </w:p>
        <w:p w14:paraId="11DE4F9A" w14:textId="77777777" w:rsidR="004A3E68" w:rsidRDefault="00B31EDD">
          <w:pPr>
            <w:pStyle w:val="TOC3"/>
            <w:rPr>
              <w:rFonts w:asciiTheme="minorHAnsi" w:eastAsiaTheme="minorEastAsia" w:hAnsiTheme="minorHAnsi" w:cstheme="minorBidi"/>
              <w:i w:val="0"/>
              <w:sz w:val="22"/>
              <w:szCs w:val="22"/>
            </w:rPr>
          </w:pPr>
          <w:hyperlink w:anchor="_Toc32916724" w:history="1">
            <w:r w:rsidR="004A3E68" w:rsidRPr="008D0D56">
              <w:rPr>
                <w:rStyle w:val="Hyperlink"/>
              </w:rPr>
              <w:t>3.3.9</w:t>
            </w:r>
            <w:r w:rsidR="004A3E68">
              <w:rPr>
                <w:rFonts w:asciiTheme="minorHAnsi" w:eastAsiaTheme="minorEastAsia" w:hAnsiTheme="minorHAnsi" w:cstheme="minorBidi"/>
                <w:i w:val="0"/>
                <w:sz w:val="22"/>
                <w:szCs w:val="22"/>
              </w:rPr>
              <w:tab/>
            </w:r>
            <w:r w:rsidR="004A3E68" w:rsidRPr="008D0D56">
              <w:rPr>
                <w:rStyle w:val="Hyperlink"/>
              </w:rPr>
              <w:t>Progress Bars</w:t>
            </w:r>
            <w:r w:rsidR="004A3E68">
              <w:rPr>
                <w:webHidden/>
              </w:rPr>
              <w:tab/>
            </w:r>
            <w:r w:rsidR="004A3E68">
              <w:rPr>
                <w:webHidden/>
              </w:rPr>
              <w:fldChar w:fldCharType="begin"/>
            </w:r>
            <w:r w:rsidR="004A3E68">
              <w:rPr>
                <w:webHidden/>
              </w:rPr>
              <w:instrText xml:space="preserve"> PAGEREF _Toc32916724 \h </w:instrText>
            </w:r>
            <w:r w:rsidR="004A3E68">
              <w:rPr>
                <w:webHidden/>
              </w:rPr>
            </w:r>
            <w:r w:rsidR="004A3E68">
              <w:rPr>
                <w:webHidden/>
              </w:rPr>
              <w:fldChar w:fldCharType="separate"/>
            </w:r>
            <w:r w:rsidR="00C16B99">
              <w:rPr>
                <w:webHidden/>
              </w:rPr>
              <w:t>31</w:t>
            </w:r>
            <w:r w:rsidR="004A3E68">
              <w:rPr>
                <w:webHidden/>
              </w:rPr>
              <w:fldChar w:fldCharType="end"/>
            </w:r>
          </w:hyperlink>
        </w:p>
        <w:p w14:paraId="18A08942" w14:textId="77777777" w:rsidR="004A3E68" w:rsidRDefault="00B31EDD">
          <w:pPr>
            <w:pStyle w:val="TOC2"/>
            <w:rPr>
              <w:rFonts w:asciiTheme="minorHAnsi" w:eastAsiaTheme="minorEastAsia" w:hAnsiTheme="minorHAnsi" w:cstheme="minorBidi"/>
              <w:noProof/>
              <w:sz w:val="22"/>
              <w:szCs w:val="22"/>
            </w:rPr>
          </w:pPr>
          <w:hyperlink w:anchor="_Toc32916725" w:history="1">
            <w:r w:rsidR="004A3E68" w:rsidRPr="008D0D56">
              <w:rPr>
                <w:rStyle w:val="Hyperlink"/>
                <w:noProof/>
              </w:rPr>
              <w:t>3.4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_Toc32916725 \h </w:instrText>
            </w:r>
            <w:r w:rsidR="004A3E68">
              <w:rPr>
                <w:noProof/>
                <w:webHidden/>
              </w:rPr>
            </w:r>
            <w:r w:rsidR="004A3E68">
              <w:rPr>
                <w:noProof/>
                <w:webHidden/>
              </w:rPr>
              <w:fldChar w:fldCharType="separate"/>
            </w:r>
            <w:r w:rsidR="00C16B99">
              <w:rPr>
                <w:noProof/>
                <w:webHidden/>
              </w:rPr>
              <w:t>31</w:t>
            </w:r>
            <w:r w:rsidR="004A3E68">
              <w:rPr>
                <w:noProof/>
                <w:webHidden/>
              </w:rPr>
              <w:fldChar w:fldCharType="end"/>
            </w:r>
          </w:hyperlink>
        </w:p>
        <w:p w14:paraId="61BE794C" w14:textId="77777777" w:rsidR="004A3E68" w:rsidRDefault="00B31EDD">
          <w:pPr>
            <w:pStyle w:val="TOC3"/>
            <w:rPr>
              <w:rFonts w:asciiTheme="minorHAnsi" w:eastAsiaTheme="minorEastAsia" w:hAnsiTheme="minorHAnsi" w:cstheme="minorBidi"/>
              <w:i w:val="0"/>
              <w:sz w:val="22"/>
              <w:szCs w:val="22"/>
            </w:rPr>
          </w:pPr>
          <w:hyperlink w:anchor="_Toc32916726" w:history="1">
            <w:r w:rsidR="004A3E68" w:rsidRPr="008D0D56">
              <w:rPr>
                <w:rStyle w:val="Hyperlink"/>
              </w:rPr>
              <w:t>3.4.1</w:t>
            </w:r>
            <w:r w:rsidR="004A3E68">
              <w:rPr>
                <w:rFonts w:asciiTheme="minorHAnsi" w:eastAsiaTheme="minorEastAsia" w:hAnsiTheme="minorHAnsi" w:cstheme="minorBidi"/>
                <w:i w:val="0"/>
                <w:sz w:val="22"/>
                <w:szCs w:val="22"/>
              </w:rPr>
              <w:tab/>
            </w:r>
            <w:r w:rsidR="004A3E68" w:rsidRPr="008D0D56">
              <w:rPr>
                <w:rStyle w:val="Hyperlink"/>
              </w:rPr>
              <w:t>Trending</w:t>
            </w:r>
            <w:r w:rsidR="004A3E68">
              <w:rPr>
                <w:webHidden/>
              </w:rPr>
              <w:tab/>
            </w:r>
            <w:r w:rsidR="004A3E68">
              <w:rPr>
                <w:webHidden/>
              </w:rPr>
              <w:fldChar w:fldCharType="begin"/>
            </w:r>
            <w:r w:rsidR="004A3E68">
              <w:rPr>
                <w:webHidden/>
              </w:rPr>
              <w:instrText xml:space="preserve"> PAGEREF _Toc32916726 \h </w:instrText>
            </w:r>
            <w:r w:rsidR="004A3E68">
              <w:rPr>
                <w:webHidden/>
              </w:rPr>
            </w:r>
            <w:r w:rsidR="004A3E68">
              <w:rPr>
                <w:webHidden/>
              </w:rPr>
              <w:fldChar w:fldCharType="separate"/>
            </w:r>
            <w:r w:rsidR="00C16B99">
              <w:rPr>
                <w:webHidden/>
              </w:rPr>
              <w:t>31</w:t>
            </w:r>
            <w:r w:rsidR="004A3E68">
              <w:rPr>
                <w:webHidden/>
              </w:rPr>
              <w:fldChar w:fldCharType="end"/>
            </w:r>
          </w:hyperlink>
        </w:p>
        <w:p w14:paraId="63404E05" w14:textId="77777777" w:rsidR="004A3E68" w:rsidRDefault="00B31EDD">
          <w:pPr>
            <w:pStyle w:val="TOC3"/>
            <w:rPr>
              <w:rFonts w:asciiTheme="minorHAnsi" w:eastAsiaTheme="minorEastAsia" w:hAnsiTheme="minorHAnsi" w:cstheme="minorBidi"/>
              <w:i w:val="0"/>
              <w:sz w:val="22"/>
              <w:szCs w:val="22"/>
            </w:rPr>
          </w:pPr>
          <w:hyperlink w:anchor="_Toc32916727" w:history="1">
            <w:r w:rsidR="004A3E68" w:rsidRPr="008D0D56">
              <w:rPr>
                <w:rStyle w:val="Hyperlink"/>
              </w:rPr>
              <w:t>3.4.2</w:t>
            </w:r>
            <w:r w:rsidR="004A3E68">
              <w:rPr>
                <w:rFonts w:asciiTheme="minorHAnsi" w:eastAsiaTheme="minorEastAsia" w:hAnsiTheme="minorHAnsi" w:cstheme="minorBidi"/>
                <w:i w:val="0"/>
                <w:sz w:val="22"/>
                <w:szCs w:val="22"/>
              </w:rPr>
              <w:tab/>
            </w:r>
            <w:r w:rsidR="004A3E68" w:rsidRPr="008D0D56">
              <w:rPr>
                <w:rStyle w:val="Hyperlink"/>
              </w:rPr>
              <w:t>Alarming</w:t>
            </w:r>
            <w:r w:rsidR="004A3E68">
              <w:rPr>
                <w:webHidden/>
              </w:rPr>
              <w:tab/>
            </w:r>
            <w:r w:rsidR="004A3E68">
              <w:rPr>
                <w:webHidden/>
              </w:rPr>
              <w:fldChar w:fldCharType="begin"/>
            </w:r>
            <w:r w:rsidR="004A3E68">
              <w:rPr>
                <w:webHidden/>
              </w:rPr>
              <w:instrText xml:space="preserve"> PAGEREF _Toc32916727 \h </w:instrText>
            </w:r>
            <w:r w:rsidR="004A3E68">
              <w:rPr>
                <w:webHidden/>
              </w:rPr>
            </w:r>
            <w:r w:rsidR="004A3E68">
              <w:rPr>
                <w:webHidden/>
              </w:rPr>
              <w:fldChar w:fldCharType="separate"/>
            </w:r>
            <w:r w:rsidR="00C16B99">
              <w:rPr>
                <w:webHidden/>
              </w:rPr>
              <w:t>31</w:t>
            </w:r>
            <w:r w:rsidR="004A3E68">
              <w:rPr>
                <w:webHidden/>
              </w:rPr>
              <w:fldChar w:fldCharType="end"/>
            </w:r>
          </w:hyperlink>
        </w:p>
        <w:p w14:paraId="34FE07DC" w14:textId="77777777" w:rsidR="004A3E68" w:rsidRDefault="00B31EDD">
          <w:pPr>
            <w:pStyle w:val="TOC2"/>
            <w:rPr>
              <w:rFonts w:asciiTheme="minorHAnsi" w:eastAsiaTheme="minorEastAsia" w:hAnsiTheme="minorHAnsi" w:cstheme="minorBidi"/>
              <w:noProof/>
              <w:sz w:val="22"/>
              <w:szCs w:val="22"/>
            </w:rPr>
          </w:pPr>
          <w:hyperlink w:anchor="_Toc32916728" w:history="1">
            <w:r w:rsidR="004A3E68" w:rsidRPr="008D0D56">
              <w:rPr>
                <w:rStyle w:val="Hyperlink"/>
                <w:noProof/>
              </w:rPr>
              <w:t>3.5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_Toc32916728 \h </w:instrText>
            </w:r>
            <w:r w:rsidR="004A3E68">
              <w:rPr>
                <w:noProof/>
                <w:webHidden/>
              </w:rPr>
            </w:r>
            <w:r w:rsidR="004A3E68">
              <w:rPr>
                <w:noProof/>
                <w:webHidden/>
              </w:rPr>
              <w:fldChar w:fldCharType="separate"/>
            </w:r>
            <w:r w:rsidR="00C16B99">
              <w:rPr>
                <w:noProof/>
                <w:webHidden/>
              </w:rPr>
              <w:t>32</w:t>
            </w:r>
            <w:r w:rsidR="004A3E68">
              <w:rPr>
                <w:noProof/>
                <w:webHidden/>
              </w:rPr>
              <w:fldChar w:fldCharType="end"/>
            </w:r>
          </w:hyperlink>
        </w:p>
        <w:p w14:paraId="108047EF" w14:textId="77777777" w:rsidR="004A3E68" w:rsidRDefault="00B31EDD">
          <w:pPr>
            <w:pStyle w:val="TOC3"/>
            <w:rPr>
              <w:rFonts w:asciiTheme="minorHAnsi" w:eastAsiaTheme="minorEastAsia" w:hAnsiTheme="minorHAnsi" w:cstheme="minorBidi"/>
              <w:i w:val="0"/>
              <w:sz w:val="22"/>
              <w:szCs w:val="22"/>
            </w:rPr>
          </w:pPr>
          <w:hyperlink w:anchor="_Toc32916729" w:history="1">
            <w:r w:rsidR="004A3E68" w:rsidRPr="008D0D56">
              <w:rPr>
                <w:rStyle w:val="Hyperlink"/>
              </w:rPr>
              <w:t>3.5.1</w:t>
            </w:r>
            <w:r w:rsidR="004A3E68">
              <w:rPr>
                <w:rFonts w:asciiTheme="minorHAnsi" w:eastAsiaTheme="minorEastAsia" w:hAnsiTheme="minorHAnsi" w:cstheme="minorBidi"/>
                <w:i w:val="0"/>
                <w:sz w:val="22"/>
                <w:szCs w:val="22"/>
              </w:rPr>
              <w:tab/>
            </w:r>
            <w:r w:rsidR="004A3E68" w:rsidRPr="008D0D56">
              <w:rPr>
                <w:rStyle w:val="Hyperlink"/>
              </w:rPr>
              <w:t>API</w:t>
            </w:r>
            <w:r w:rsidR="004A3E68">
              <w:rPr>
                <w:webHidden/>
              </w:rPr>
              <w:tab/>
            </w:r>
            <w:r w:rsidR="004A3E68">
              <w:rPr>
                <w:webHidden/>
              </w:rPr>
              <w:fldChar w:fldCharType="begin"/>
            </w:r>
            <w:r w:rsidR="004A3E68">
              <w:rPr>
                <w:webHidden/>
              </w:rPr>
              <w:instrText xml:space="preserve"> PAGEREF _Toc32916729 \h </w:instrText>
            </w:r>
            <w:r w:rsidR="004A3E68">
              <w:rPr>
                <w:webHidden/>
              </w:rPr>
            </w:r>
            <w:r w:rsidR="004A3E68">
              <w:rPr>
                <w:webHidden/>
              </w:rPr>
              <w:fldChar w:fldCharType="separate"/>
            </w:r>
            <w:r w:rsidR="00C16B99">
              <w:rPr>
                <w:webHidden/>
              </w:rPr>
              <w:t>32</w:t>
            </w:r>
            <w:r w:rsidR="004A3E68">
              <w:rPr>
                <w:webHidden/>
              </w:rPr>
              <w:fldChar w:fldCharType="end"/>
            </w:r>
          </w:hyperlink>
        </w:p>
        <w:p w14:paraId="24545A77" w14:textId="77777777" w:rsidR="004A3E68" w:rsidRDefault="00B31EDD">
          <w:pPr>
            <w:pStyle w:val="TOC3"/>
            <w:rPr>
              <w:rFonts w:asciiTheme="minorHAnsi" w:eastAsiaTheme="minorEastAsia" w:hAnsiTheme="minorHAnsi" w:cstheme="minorBidi"/>
              <w:i w:val="0"/>
              <w:sz w:val="22"/>
              <w:szCs w:val="22"/>
            </w:rPr>
          </w:pPr>
          <w:hyperlink w:anchor="_Toc32916730" w:history="1">
            <w:r w:rsidR="004A3E68" w:rsidRPr="008D0D56">
              <w:rPr>
                <w:rStyle w:val="Hyperlink"/>
              </w:rPr>
              <w:t>3.5.2</w:t>
            </w:r>
            <w:r w:rsidR="004A3E68">
              <w:rPr>
                <w:rFonts w:asciiTheme="minorHAnsi" w:eastAsiaTheme="minorEastAsia" w:hAnsiTheme="minorHAnsi" w:cstheme="minorBidi"/>
                <w:i w:val="0"/>
                <w:sz w:val="22"/>
                <w:szCs w:val="22"/>
              </w:rPr>
              <w:tab/>
            </w:r>
            <w:r w:rsidR="004A3E68" w:rsidRPr="008D0D56">
              <w:rPr>
                <w:rStyle w:val="Hyperlink"/>
              </w:rPr>
              <w:t>Communication</w:t>
            </w:r>
            <w:r w:rsidR="004A3E68">
              <w:rPr>
                <w:webHidden/>
              </w:rPr>
              <w:tab/>
            </w:r>
            <w:r w:rsidR="004A3E68">
              <w:rPr>
                <w:webHidden/>
              </w:rPr>
              <w:fldChar w:fldCharType="begin"/>
            </w:r>
            <w:r w:rsidR="004A3E68">
              <w:rPr>
                <w:webHidden/>
              </w:rPr>
              <w:instrText xml:space="preserve"> PAGEREF _Toc32916730 \h </w:instrText>
            </w:r>
            <w:r w:rsidR="004A3E68">
              <w:rPr>
                <w:webHidden/>
              </w:rPr>
            </w:r>
            <w:r w:rsidR="004A3E68">
              <w:rPr>
                <w:webHidden/>
              </w:rPr>
              <w:fldChar w:fldCharType="separate"/>
            </w:r>
            <w:r w:rsidR="00C16B99">
              <w:rPr>
                <w:webHidden/>
              </w:rPr>
              <w:t>32</w:t>
            </w:r>
            <w:r w:rsidR="004A3E68">
              <w:rPr>
                <w:webHidden/>
              </w:rPr>
              <w:fldChar w:fldCharType="end"/>
            </w:r>
          </w:hyperlink>
        </w:p>
        <w:p w14:paraId="531F5B60" w14:textId="77777777" w:rsidR="004A3E68" w:rsidRDefault="00B31EDD">
          <w:pPr>
            <w:pStyle w:val="TOC3"/>
            <w:rPr>
              <w:rFonts w:asciiTheme="minorHAnsi" w:eastAsiaTheme="minorEastAsia" w:hAnsiTheme="minorHAnsi" w:cstheme="minorBidi"/>
              <w:i w:val="0"/>
              <w:sz w:val="22"/>
              <w:szCs w:val="22"/>
            </w:rPr>
          </w:pPr>
          <w:hyperlink w:anchor="_Toc32916731" w:history="1">
            <w:r w:rsidR="004A3E68" w:rsidRPr="008D0D56">
              <w:rPr>
                <w:rStyle w:val="Hyperlink"/>
              </w:rPr>
              <w:t>3.5.3</w:t>
            </w:r>
            <w:r w:rsidR="004A3E68">
              <w:rPr>
                <w:rFonts w:asciiTheme="minorHAnsi" w:eastAsiaTheme="minorEastAsia" w:hAnsiTheme="minorHAnsi" w:cstheme="minorBidi"/>
                <w:i w:val="0"/>
                <w:sz w:val="22"/>
                <w:szCs w:val="22"/>
              </w:rPr>
              <w:tab/>
            </w:r>
            <w:r w:rsidR="004A3E68" w:rsidRPr="008D0D56">
              <w:rPr>
                <w:rStyle w:val="Hyperlink"/>
              </w:rPr>
              <w:t>Logic</w:t>
            </w:r>
            <w:r w:rsidR="004A3E68">
              <w:rPr>
                <w:webHidden/>
              </w:rPr>
              <w:tab/>
            </w:r>
            <w:r w:rsidR="004A3E68">
              <w:rPr>
                <w:webHidden/>
              </w:rPr>
              <w:fldChar w:fldCharType="begin"/>
            </w:r>
            <w:r w:rsidR="004A3E68">
              <w:rPr>
                <w:webHidden/>
              </w:rPr>
              <w:instrText xml:space="preserve"> PAGEREF _Toc32916731 \h </w:instrText>
            </w:r>
            <w:r w:rsidR="004A3E68">
              <w:rPr>
                <w:webHidden/>
              </w:rPr>
            </w:r>
            <w:r w:rsidR="004A3E68">
              <w:rPr>
                <w:webHidden/>
              </w:rPr>
              <w:fldChar w:fldCharType="separate"/>
            </w:r>
            <w:r w:rsidR="00C16B99">
              <w:rPr>
                <w:webHidden/>
              </w:rPr>
              <w:t>32</w:t>
            </w:r>
            <w:r w:rsidR="004A3E68">
              <w:rPr>
                <w:webHidden/>
              </w:rPr>
              <w:fldChar w:fldCharType="end"/>
            </w:r>
          </w:hyperlink>
        </w:p>
        <w:p w14:paraId="75014B09" w14:textId="77777777" w:rsidR="004A3E68" w:rsidRDefault="00B31EDD">
          <w:pPr>
            <w:pStyle w:val="TOC3"/>
            <w:rPr>
              <w:rFonts w:asciiTheme="minorHAnsi" w:eastAsiaTheme="minorEastAsia" w:hAnsiTheme="minorHAnsi" w:cstheme="minorBidi"/>
              <w:i w:val="0"/>
              <w:sz w:val="22"/>
              <w:szCs w:val="22"/>
            </w:rPr>
          </w:pPr>
          <w:hyperlink w:anchor="_Toc32916732" w:history="1">
            <w:r w:rsidR="004A3E68" w:rsidRPr="008D0D56">
              <w:rPr>
                <w:rStyle w:val="Hyperlink"/>
              </w:rPr>
              <w:t>3.5.4</w:t>
            </w:r>
            <w:r w:rsidR="004A3E68">
              <w:rPr>
                <w:rFonts w:asciiTheme="minorHAnsi" w:eastAsiaTheme="minorEastAsia" w:hAnsiTheme="minorHAnsi" w:cstheme="minorBidi"/>
                <w:i w:val="0"/>
                <w:sz w:val="22"/>
                <w:szCs w:val="22"/>
              </w:rPr>
              <w:tab/>
            </w:r>
            <w:r w:rsidR="004A3E68" w:rsidRPr="008D0D56">
              <w:rPr>
                <w:rStyle w:val="Hyperlink"/>
              </w:rPr>
              <w:t>Timers</w:t>
            </w:r>
            <w:r w:rsidR="004A3E68">
              <w:rPr>
                <w:webHidden/>
              </w:rPr>
              <w:tab/>
            </w:r>
            <w:r w:rsidR="004A3E68">
              <w:rPr>
                <w:webHidden/>
              </w:rPr>
              <w:fldChar w:fldCharType="begin"/>
            </w:r>
            <w:r w:rsidR="004A3E68">
              <w:rPr>
                <w:webHidden/>
              </w:rPr>
              <w:instrText xml:space="preserve"> PAGEREF _Toc32916732 \h </w:instrText>
            </w:r>
            <w:r w:rsidR="004A3E68">
              <w:rPr>
                <w:webHidden/>
              </w:rPr>
            </w:r>
            <w:r w:rsidR="004A3E68">
              <w:rPr>
                <w:webHidden/>
              </w:rPr>
              <w:fldChar w:fldCharType="separate"/>
            </w:r>
            <w:r w:rsidR="00C16B99">
              <w:rPr>
                <w:webHidden/>
              </w:rPr>
              <w:t>33</w:t>
            </w:r>
            <w:r w:rsidR="004A3E68">
              <w:rPr>
                <w:webHidden/>
              </w:rPr>
              <w:fldChar w:fldCharType="end"/>
            </w:r>
          </w:hyperlink>
        </w:p>
        <w:p w14:paraId="4DA89E51" w14:textId="77777777" w:rsidR="004A3E68" w:rsidRDefault="00B31EDD">
          <w:pPr>
            <w:pStyle w:val="TOC3"/>
            <w:rPr>
              <w:rFonts w:asciiTheme="minorHAnsi" w:eastAsiaTheme="minorEastAsia" w:hAnsiTheme="minorHAnsi" w:cstheme="minorBidi"/>
              <w:i w:val="0"/>
              <w:sz w:val="22"/>
              <w:szCs w:val="22"/>
            </w:rPr>
          </w:pPr>
          <w:hyperlink w:anchor="_Toc32916733" w:history="1">
            <w:r w:rsidR="004A3E68" w:rsidRPr="008D0D56">
              <w:rPr>
                <w:rStyle w:val="Hyperlink"/>
              </w:rPr>
              <w:t>3.5.5</w:t>
            </w:r>
            <w:r w:rsidR="004A3E68">
              <w:rPr>
                <w:rFonts w:asciiTheme="minorHAnsi" w:eastAsiaTheme="minorEastAsia" w:hAnsiTheme="minorHAnsi" w:cstheme="minorBidi"/>
                <w:i w:val="0"/>
                <w:sz w:val="22"/>
                <w:szCs w:val="22"/>
              </w:rPr>
              <w:tab/>
            </w:r>
            <w:r w:rsidR="004A3E68" w:rsidRPr="008D0D56">
              <w:rPr>
                <w:rStyle w:val="Hyperlink"/>
              </w:rPr>
              <w:t>DVE</w:t>
            </w:r>
            <w:r w:rsidR="004A3E68">
              <w:rPr>
                <w:webHidden/>
              </w:rPr>
              <w:tab/>
            </w:r>
            <w:r w:rsidR="004A3E68">
              <w:rPr>
                <w:webHidden/>
              </w:rPr>
              <w:fldChar w:fldCharType="begin"/>
            </w:r>
            <w:r w:rsidR="004A3E68">
              <w:rPr>
                <w:webHidden/>
              </w:rPr>
              <w:instrText xml:space="preserve"> PAGEREF _Toc32916733 \h </w:instrText>
            </w:r>
            <w:r w:rsidR="004A3E68">
              <w:rPr>
                <w:webHidden/>
              </w:rPr>
            </w:r>
            <w:r w:rsidR="004A3E68">
              <w:rPr>
                <w:webHidden/>
              </w:rPr>
              <w:fldChar w:fldCharType="separate"/>
            </w:r>
            <w:r w:rsidR="00C16B99">
              <w:rPr>
                <w:webHidden/>
              </w:rPr>
              <w:t>33</w:t>
            </w:r>
            <w:r w:rsidR="004A3E68">
              <w:rPr>
                <w:webHidden/>
              </w:rPr>
              <w:fldChar w:fldCharType="end"/>
            </w:r>
          </w:hyperlink>
        </w:p>
        <w:p w14:paraId="58CE619D" w14:textId="77777777" w:rsidR="004A3E68" w:rsidRDefault="00B31EDD">
          <w:pPr>
            <w:pStyle w:val="TOC3"/>
            <w:rPr>
              <w:rFonts w:asciiTheme="minorHAnsi" w:eastAsiaTheme="minorEastAsia" w:hAnsiTheme="minorHAnsi" w:cstheme="minorBidi"/>
              <w:i w:val="0"/>
              <w:sz w:val="22"/>
              <w:szCs w:val="22"/>
            </w:rPr>
          </w:pPr>
          <w:hyperlink w:anchor="_Toc32916734" w:history="1">
            <w:r w:rsidR="004A3E68" w:rsidRPr="008D0D56">
              <w:rPr>
                <w:rStyle w:val="Hyperlink"/>
              </w:rPr>
              <w:t>3.5.6</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_Toc32916734 \h </w:instrText>
            </w:r>
            <w:r w:rsidR="004A3E68">
              <w:rPr>
                <w:webHidden/>
              </w:rPr>
            </w:r>
            <w:r w:rsidR="004A3E68">
              <w:rPr>
                <w:webHidden/>
              </w:rPr>
              <w:fldChar w:fldCharType="separate"/>
            </w:r>
            <w:r w:rsidR="00C16B99">
              <w:rPr>
                <w:webHidden/>
              </w:rPr>
              <w:t>34</w:t>
            </w:r>
            <w:r w:rsidR="004A3E68">
              <w:rPr>
                <w:webHidden/>
              </w:rPr>
              <w:fldChar w:fldCharType="end"/>
            </w:r>
          </w:hyperlink>
        </w:p>
        <w:p w14:paraId="0083BC39" w14:textId="77777777" w:rsidR="004A3E68" w:rsidRDefault="00B31EDD">
          <w:pPr>
            <w:pStyle w:val="TOC3"/>
            <w:rPr>
              <w:rFonts w:asciiTheme="minorHAnsi" w:eastAsiaTheme="minorEastAsia" w:hAnsiTheme="minorHAnsi" w:cstheme="minorBidi"/>
              <w:i w:val="0"/>
              <w:sz w:val="22"/>
              <w:szCs w:val="22"/>
            </w:rPr>
          </w:pPr>
          <w:hyperlink w:anchor="_Toc32916735" w:history="1">
            <w:r w:rsidR="004A3E68" w:rsidRPr="008D0D56">
              <w:rPr>
                <w:rStyle w:val="Hyperlink"/>
              </w:rPr>
              <w:t>3.5.7</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_Toc32916735 \h </w:instrText>
            </w:r>
            <w:r w:rsidR="004A3E68">
              <w:rPr>
                <w:webHidden/>
              </w:rPr>
            </w:r>
            <w:r w:rsidR="004A3E68">
              <w:rPr>
                <w:webHidden/>
              </w:rPr>
              <w:fldChar w:fldCharType="separate"/>
            </w:r>
            <w:r w:rsidR="00C16B99">
              <w:rPr>
                <w:webHidden/>
              </w:rPr>
              <w:t>35</w:t>
            </w:r>
            <w:r w:rsidR="004A3E68">
              <w:rPr>
                <w:webHidden/>
              </w:rPr>
              <w:fldChar w:fldCharType="end"/>
            </w:r>
          </w:hyperlink>
        </w:p>
        <w:p w14:paraId="58D897AB" w14:textId="77777777" w:rsidR="004A3E68" w:rsidRDefault="00B31EDD">
          <w:pPr>
            <w:pStyle w:val="TOC3"/>
            <w:rPr>
              <w:rFonts w:asciiTheme="minorHAnsi" w:eastAsiaTheme="minorEastAsia" w:hAnsiTheme="minorHAnsi" w:cstheme="minorBidi"/>
              <w:i w:val="0"/>
              <w:sz w:val="22"/>
              <w:szCs w:val="22"/>
            </w:rPr>
          </w:pPr>
          <w:hyperlink w:anchor="_Toc32916736" w:history="1">
            <w:r w:rsidR="004A3E68" w:rsidRPr="008D0D56">
              <w:rPr>
                <w:rStyle w:val="Hyperlink"/>
              </w:rPr>
              <w:t>3.5.8</w:t>
            </w:r>
            <w:r w:rsidR="004A3E68">
              <w:rPr>
                <w:rFonts w:asciiTheme="minorHAnsi" w:eastAsiaTheme="minorEastAsia" w:hAnsiTheme="minorHAnsi" w:cstheme="minorBidi"/>
                <w:i w:val="0"/>
                <w:sz w:val="22"/>
                <w:szCs w:val="22"/>
              </w:rPr>
              <w:tab/>
            </w:r>
            <w:r w:rsidR="004A3E68" w:rsidRPr="008D0D56">
              <w:rPr>
                <w:rStyle w:val="Hyperlink"/>
              </w:rPr>
              <w:t>QActions</w:t>
            </w:r>
            <w:r w:rsidR="004A3E68">
              <w:rPr>
                <w:webHidden/>
              </w:rPr>
              <w:tab/>
            </w:r>
            <w:r w:rsidR="004A3E68">
              <w:rPr>
                <w:webHidden/>
              </w:rPr>
              <w:fldChar w:fldCharType="begin"/>
            </w:r>
            <w:r w:rsidR="004A3E68">
              <w:rPr>
                <w:webHidden/>
              </w:rPr>
              <w:instrText xml:space="preserve"> PAGEREF _Toc32916736 \h </w:instrText>
            </w:r>
            <w:r w:rsidR="004A3E68">
              <w:rPr>
                <w:webHidden/>
              </w:rPr>
            </w:r>
            <w:r w:rsidR="004A3E68">
              <w:rPr>
                <w:webHidden/>
              </w:rPr>
              <w:fldChar w:fldCharType="separate"/>
            </w:r>
            <w:r w:rsidR="00C16B99">
              <w:rPr>
                <w:webHidden/>
              </w:rPr>
              <w:t>36</w:t>
            </w:r>
            <w:r w:rsidR="004A3E68">
              <w:rPr>
                <w:webHidden/>
              </w:rPr>
              <w:fldChar w:fldCharType="end"/>
            </w:r>
          </w:hyperlink>
        </w:p>
        <w:p w14:paraId="083F6779" w14:textId="77777777" w:rsidR="004A3E68" w:rsidRDefault="00B31EDD">
          <w:pPr>
            <w:pStyle w:val="TOC3"/>
            <w:rPr>
              <w:rFonts w:asciiTheme="minorHAnsi" w:eastAsiaTheme="minorEastAsia" w:hAnsiTheme="minorHAnsi" w:cstheme="minorBidi"/>
              <w:i w:val="0"/>
              <w:sz w:val="22"/>
              <w:szCs w:val="22"/>
            </w:rPr>
          </w:pPr>
          <w:hyperlink w:anchor="_Toc32916737" w:history="1">
            <w:r w:rsidR="004A3E68" w:rsidRPr="008D0D56">
              <w:rPr>
                <w:rStyle w:val="Hyperlink"/>
              </w:rPr>
              <w:t>3.5.9</w:t>
            </w:r>
            <w:r w:rsidR="004A3E68">
              <w:rPr>
                <w:rFonts w:asciiTheme="minorHAnsi" w:eastAsiaTheme="minorEastAsia" w:hAnsiTheme="minorHAnsi" w:cstheme="minorBidi"/>
                <w:i w:val="0"/>
                <w:sz w:val="22"/>
                <w:szCs w:val="22"/>
              </w:rPr>
              <w:tab/>
            </w:r>
            <w:r w:rsidR="004A3E68" w:rsidRPr="008D0D56">
              <w:rPr>
                <w:rStyle w:val="Hyperlink"/>
              </w:rPr>
              <w:t>.NET Recommendations</w:t>
            </w:r>
            <w:r w:rsidR="004A3E68">
              <w:rPr>
                <w:webHidden/>
              </w:rPr>
              <w:tab/>
            </w:r>
            <w:r w:rsidR="004A3E68">
              <w:rPr>
                <w:webHidden/>
              </w:rPr>
              <w:fldChar w:fldCharType="begin"/>
            </w:r>
            <w:r w:rsidR="004A3E68">
              <w:rPr>
                <w:webHidden/>
              </w:rPr>
              <w:instrText xml:space="preserve"> PAGEREF _Toc32916737 \h </w:instrText>
            </w:r>
            <w:r w:rsidR="004A3E68">
              <w:rPr>
                <w:webHidden/>
              </w:rPr>
            </w:r>
            <w:r w:rsidR="004A3E68">
              <w:rPr>
                <w:webHidden/>
              </w:rPr>
              <w:fldChar w:fldCharType="separate"/>
            </w:r>
            <w:r w:rsidR="00C16B99">
              <w:rPr>
                <w:webHidden/>
              </w:rPr>
              <w:t>39</w:t>
            </w:r>
            <w:r w:rsidR="004A3E68">
              <w:rPr>
                <w:webHidden/>
              </w:rPr>
              <w:fldChar w:fldCharType="end"/>
            </w:r>
          </w:hyperlink>
        </w:p>
        <w:p w14:paraId="03713E90" w14:textId="77777777" w:rsidR="004A3E68" w:rsidRDefault="00B31EDD">
          <w:pPr>
            <w:pStyle w:val="TOC1"/>
            <w:rPr>
              <w:rFonts w:asciiTheme="minorHAnsi" w:eastAsiaTheme="minorEastAsia" w:hAnsiTheme="minorHAnsi" w:cstheme="minorBidi"/>
              <w:sz w:val="22"/>
              <w:szCs w:val="22"/>
            </w:rPr>
          </w:pPr>
          <w:hyperlink w:anchor="_Toc32916738" w:history="1">
            <w:r w:rsidR="004A3E68" w:rsidRPr="008D0D56">
              <w:rPr>
                <w:rStyle w:val="Hyperlink"/>
              </w:rPr>
              <w:t>AddAfter</w:t>
            </w:r>
            <w:r w:rsidR="004A3E68">
              <w:rPr>
                <w:webHidden/>
              </w:rPr>
              <w:tab/>
            </w:r>
            <w:r w:rsidR="004A3E68">
              <w:rPr>
                <w:webHidden/>
              </w:rPr>
              <w:fldChar w:fldCharType="begin"/>
            </w:r>
            <w:r w:rsidR="004A3E68">
              <w:rPr>
                <w:webHidden/>
              </w:rPr>
              <w:instrText xml:space="preserve"> PAGEREF _Toc32916738 \h </w:instrText>
            </w:r>
            <w:r w:rsidR="004A3E68">
              <w:rPr>
                <w:webHidden/>
              </w:rPr>
            </w:r>
            <w:r w:rsidR="004A3E68">
              <w:rPr>
                <w:webHidden/>
              </w:rPr>
              <w:fldChar w:fldCharType="separate"/>
            </w:r>
            <w:r w:rsidR="00C16B99">
              <w:rPr>
                <w:webHidden/>
              </w:rPr>
              <w:t>42</w:t>
            </w:r>
            <w:r w:rsidR="004A3E68">
              <w:rPr>
                <w:webHidden/>
              </w:rPr>
              <w:fldChar w:fldCharType="end"/>
            </w:r>
          </w:hyperlink>
        </w:p>
        <w:p w14:paraId="2A79D73B" w14:textId="77777777" w:rsidR="004A3E68" w:rsidRDefault="00B31EDD">
          <w:pPr>
            <w:pStyle w:val="TOC2"/>
            <w:rPr>
              <w:rFonts w:asciiTheme="minorHAnsi" w:eastAsiaTheme="minorEastAsia" w:hAnsiTheme="minorHAnsi" w:cstheme="minorBidi"/>
              <w:noProof/>
              <w:sz w:val="22"/>
              <w:szCs w:val="22"/>
            </w:rPr>
          </w:pPr>
          <w:hyperlink w:anchor="_Toc32916739" w:history="1">
            <w:r w:rsidR="004A3E68" w:rsidRPr="008D0D56">
              <w:rPr>
                <w:rStyle w:val="Hyperlink"/>
                <w:noProof/>
              </w:rPr>
              <w:t>3.6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_Toc32916739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1F42BFC3" w14:textId="77777777" w:rsidR="004A3E68" w:rsidRDefault="00B31EDD">
          <w:pPr>
            <w:pStyle w:val="TOC3"/>
            <w:rPr>
              <w:rFonts w:asciiTheme="minorHAnsi" w:eastAsiaTheme="minorEastAsia" w:hAnsiTheme="minorHAnsi" w:cstheme="minorBidi"/>
              <w:i w:val="0"/>
              <w:sz w:val="22"/>
              <w:szCs w:val="22"/>
            </w:rPr>
          </w:pPr>
          <w:hyperlink w:anchor="_Toc32916740" w:history="1">
            <w:r w:rsidR="004A3E68" w:rsidRPr="008D0D56">
              <w:rPr>
                <w:rStyle w:val="Hyperlink"/>
              </w:rPr>
              <w:t>3.6.1</w:t>
            </w:r>
            <w:r w:rsidR="004A3E68">
              <w:rPr>
                <w:rFonts w:asciiTheme="minorHAnsi" w:eastAsiaTheme="minorEastAsia" w:hAnsiTheme="minorHAnsi" w:cstheme="minorBidi"/>
                <w:i w:val="0"/>
                <w:sz w:val="22"/>
                <w:szCs w:val="22"/>
              </w:rPr>
              <w:tab/>
            </w:r>
            <w:r w:rsidR="004A3E68" w:rsidRPr="008D0D56">
              <w:rPr>
                <w:rStyle w:val="Hyperlink"/>
              </w:rPr>
              <w:t>General</w:t>
            </w:r>
            <w:r w:rsidR="004A3E68">
              <w:rPr>
                <w:webHidden/>
              </w:rPr>
              <w:tab/>
            </w:r>
            <w:r w:rsidR="004A3E68">
              <w:rPr>
                <w:webHidden/>
              </w:rPr>
              <w:fldChar w:fldCharType="begin"/>
            </w:r>
            <w:r w:rsidR="004A3E68">
              <w:rPr>
                <w:webHidden/>
              </w:rPr>
              <w:instrText xml:space="preserve"> PAGEREF _Toc32916740 \h </w:instrText>
            </w:r>
            <w:r w:rsidR="004A3E68">
              <w:rPr>
                <w:webHidden/>
              </w:rPr>
            </w:r>
            <w:r w:rsidR="004A3E68">
              <w:rPr>
                <w:webHidden/>
              </w:rPr>
              <w:fldChar w:fldCharType="separate"/>
            </w:r>
            <w:r w:rsidR="00C16B99">
              <w:rPr>
                <w:webHidden/>
              </w:rPr>
              <w:t>45</w:t>
            </w:r>
            <w:r w:rsidR="004A3E68">
              <w:rPr>
                <w:webHidden/>
              </w:rPr>
              <w:fldChar w:fldCharType="end"/>
            </w:r>
          </w:hyperlink>
        </w:p>
        <w:p w14:paraId="5EC360B3" w14:textId="77777777" w:rsidR="004A3E68" w:rsidRDefault="00B31EDD">
          <w:pPr>
            <w:pStyle w:val="TOC3"/>
            <w:rPr>
              <w:rFonts w:asciiTheme="minorHAnsi" w:eastAsiaTheme="minorEastAsia" w:hAnsiTheme="minorHAnsi" w:cstheme="minorBidi"/>
              <w:i w:val="0"/>
              <w:sz w:val="22"/>
              <w:szCs w:val="22"/>
            </w:rPr>
          </w:pPr>
          <w:hyperlink w:anchor="_Toc32916741" w:history="1">
            <w:r w:rsidR="004A3E68" w:rsidRPr="008D0D56">
              <w:rPr>
                <w:rStyle w:val="Hyperlink"/>
              </w:rPr>
              <w:t>3.6.2</w:t>
            </w:r>
            <w:r w:rsidR="004A3E68">
              <w:rPr>
                <w:rFonts w:asciiTheme="minorHAnsi" w:eastAsiaTheme="minorEastAsia" w:hAnsiTheme="minorHAnsi" w:cstheme="minorBidi"/>
                <w:i w:val="0"/>
                <w:sz w:val="22"/>
                <w:szCs w:val="22"/>
              </w:rPr>
              <w:tab/>
            </w:r>
            <w:r w:rsidR="004A3E68" w:rsidRPr="008D0D56">
              <w:rPr>
                <w:rStyle w:val="Hyperlink"/>
              </w:rPr>
              <w:t>Spell Checker</w:t>
            </w:r>
            <w:r w:rsidR="004A3E68">
              <w:rPr>
                <w:webHidden/>
              </w:rPr>
              <w:tab/>
            </w:r>
            <w:r w:rsidR="004A3E68">
              <w:rPr>
                <w:webHidden/>
              </w:rPr>
              <w:fldChar w:fldCharType="begin"/>
            </w:r>
            <w:r w:rsidR="004A3E68">
              <w:rPr>
                <w:webHidden/>
              </w:rPr>
              <w:instrText xml:space="preserve"> PAGEREF _Toc32916741 \h </w:instrText>
            </w:r>
            <w:r w:rsidR="004A3E68">
              <w:rPr>
                <w:webHidden/>
              </w:rPr>
            </w:r>
            <w:r w:rsidR="004A3E68">
              <w:rPr>
                <w:webHidden/>
              </w:rPr>
              <w:fldChar w:fldCharType="separate"/>
            </w:r>
            <w:r w:rsidR="00C16B99">
              <w:rPr>
                <w:webHidden/>
              </w:rPr>
              <w:t>45</w:t>
            </w:r>
            <w:r w:rsidR="004A3E68">
              <w:rPr>
                <w:webHidden/>
              </w:rPr>
              <w:fldChar w:fldCharType="end"/>
            </w:r>
          </w:hyperlink>
        </w:p>
        <w:p w14:paraId="08618A19" w14:textId="77777777" w:rsidR="004A3E68" w:rsidRDefault="00B31EDD">
          <w:pPr>
            <w:pStyle w:val="TOC3"/>
            <w:rPr>
              <w:rFonts w:asciiTheme="minorHAnsi" w:eastAsiaTheme="minorEastAsia" w:hAnsiTheme="minorHAnsi" w:cstheme="minorBidi"/>
              <w:i w:val="0"/>
              <w:sz w:val="22"/>
              <w:szCs w:val="22"/>
            </w:rPr>
          </w:pPr>
          <w:hyperlink w:anchor="_Toc32916742" w:history="1">
            <w:r w:rsidR="004A3E68" w:rsidRPr="008D0D56">
              <w:rPr>
                <w:rStyle w:val="Hyperlink"/>
              </w:rPr>
              <w:t>3.6.3</w:t>
            </w:r>
            <w:r w:rsidR="004A3E68">
              <w:rPr>
                <w:rFonts w:asciiTheme="minorHAnsi" w:eastAsiaTheme="minorEastAsia" w:hAnsiTheme="minorHAnsi" w:cstheme="minorBidi"/>
                <w:i w:val="0"/>
                <w:sz w:val="22"/>
                <w:szCs w:val="22"/>
              </w:rPr>
              <w:tab/>
            </w:r>
            <w:r w:rsidR="004A3E68" w:rsidRPr="008D0D56">
              <w:rPr>
                <w:rStyle w:val="Hyperlink"/>
              </w:rPr>
              <w:t>DIS Validator</w:t>
            </w:r>
            <w:r w:rsidR="004A3E68">
              <w:rPr>
                <w:webHidden/>
              </w:rPr>
              <w:tab/>
            </w:r>
            <w:r w:rsidR="004A3E68">
              <w:rPr>
                <w:webHidden/>
              </w:rPr>
              <w:fldChar w:fldCharType="begin"/>
            </w:r>
            <w:r w:rsidR="004A3E68">
              <w:rPr>
                <w:webHidden/>
              </w:rPr>
              <w:instrText xml:space="preserve"> PAGEREF _Toc32916742 \h </w:instrText>
            </w:r>
            <w:r w:rsidR="004A3E68">
              <w:rPr>
                <w:webHidden/>
              </w:rPr>
            </w:r>
            <w:r w:rsidR="004A3E68">
              <w:rPr>
                <w:webHidden/>
              </w:rPr>
              <w:fldChar w:fldCharType="separate"/>
            </w:r>
            <w:r w:rsidR="00C16B99">
              <w:rPr>
                <w:webHidden/>
              </w:rPr>
              <w:t>45</w:t>
            </w:r>
            <w:r w:rsidR="004A3E68">
              <w:rPr>
                <w:webHidden/>
              </w:rPr>
              <w:fldChar w:fldCharType="end"/>
            </w:r>
          </w:hyperlink>
        </w:p>
        <w:p w14:paraId="20FB971C" w14:textId="77777777" w:rsidR="004A3E68" w:rsidRDefault="00B31EDD">
          <w:pPr>
            <w:pStyle w:val="TOC3"/>
            <w:rPr>
              <w:rFonts w:asciiTheme="minorHAnsi" w:eastAsiaTheme="minorEastAsia" w:hAnsiTheme="minorHAnsi" w:cstheme="minorBidi"/>
              <w:i w:val="0"/>
              <w:sz w:val="22"/>
              <w:szCs w:val="22"/>
            </w:rPr>
          </w:pPr>
          <w:hyperlink w:anchor="_Toc32916743" w:history="1">
            <w:r w:rsidR="004A3E68" w:rsidRPr="008D0D56">
              <w:rPr>
                <w:rStyle w:val="Hyperlink"/>
              </w:rPr>
              <w:t>3.6.4</w:t>
            </w:r>
            <w:r w:rsidR="004A3E68">
              <w:rPr>
                <w:rFonts w:asciiTheme="minorHAnsi" w:eastAsiaTheme="minorEastAsia" w:hAnsiTheme="minorHAnsi" w:cstheme="minorBidi"/>
                <w:i w:val="0"/>
                <w:sz w:val="22"/>
                <w:szCs w:val="22"/>
              </w:rPr>
              <w:tab/>
            </w:r>
            <w:r w:rsidR="004A3E68" w:rsidRPr="008D0D56">
              <w:rPr>
                <w:rStyle w:val="Hyperlink"/>
              </w:rPr>
              <w:t>Stream Viewer</w:t>
            </w:r>
            <w:r w:rsidR="004A3E68">
              <w:rPr>
                <w:webHidden/>
              </w:rPr>
              <w:tab/>
            </w:r>
            <w:r w:rsidR="004A3E68">
              <w:rPr>
                <w:webHidden/>
              </w:rPr>
              <w:fldChar w:fldCharType="begin"/>
            </w:r>
            <w:r w:rsidR="004A3E68">
              <w:rPr>
                <w:webHidden/>
              </w:rPr>
              <w:instrText xml:space="preserve"> PAGEREF _Toc32916743 \h </w:instrText>
            </w:r>
            <w:r w:rsidR="004A3E68">
              <w:rPr>
                <w:webHidden/>
              </w:rPr>
            </w:r>
            <w:r w:rsidR="004A3E68">
              <w:rPr>
                <w:webHidden/>
              </w:rPr>
              <w:fldChar w:fldCharType="separate"/>
            </w:r>
            <w:r w:rsidR="00C16B99">
              <w:rPr>
                <w:webHidden/>
              </w:rPr>
              <w:t>45</w:t>
            </w:r>
            <w:r w:rsidR="004A3E68">
              <w:rPr>
                <w:webHidden/>
              </w:rPr>
              <w:fldChar w:fldCharType="end"/>
            </w:r>
          </w:hyperlink>
        </w:p>
        <w:p w14:paraId="6EE0BF39" w14:textId="77777777" w:rsidR="004A3E68" w:rsidRDefault="00B31EDD">
          <w:pPr>
            <w:pStyle w:val="TOC3"/>
            <w:rPr>
              <w:rFonts w:asciiTheme="minorHAnsi" w:eastAsiaTheme="minorEastAsia" w:hAnsiTheme="minorHAnsi" w:cstheme="minorBidi"/>
              <w:i w:val="0"/>
              <w:sz w:val="22"/>
              <w:szCs w:val="22"/>
            </w:rPr>
          </w:pPr>
          <w:hyperlink w:anchor="_Toc32916744" w:history="1">
            <w:r w:rsidR="004A3E68" w:rsidRPr="008D0D56">
              <w:rPr>
                <w:rStyle w:val="Hyperlink"/>
              </w:rPr>
              <w:t>3.6.5</w:t>
            </w:r>
            <w:r w:rsidR="004A3E68">
              <w:rPr>
                <w:rFonts w:asciiTheme="minorHAnsi" w:eastAsiaTheme="minorEastAsia" w:hAnsiTheme="minorHAnsi" w:cstheme="minorBidi"/>
                <w:i w:val="0"/>
                <w:sz w:val="22"/>
                <w:szCs w:val="22"/>
              </w:rPr>
              <w:tab/>
            </w:r>
            <w:r w:rsidR="004A3E68" w:rsidRPr="008D0D56">
              <w:rPr>
                <w:rStyle w:val="Hyperlink"/>
              </w:rPr>
              <w:t>Log Files</w:t>
            </w:r>
            <w:r w:rsidR="004A3E68">
              <w:rPr>
                <w:webHidden/>
              </w:rPr>
              <w:tab/>
            </w:r>
            <w:r w:rsidR="004A3E68">
              <w:rPr>
                <w:webHidden/>
              </w:rPr>
              <w:fldChar w:fldCharType="begin"/>
            </w:r>
            <w:r w:rsidR="004A3E68">
              <w:rPr>
                <w:webHidden/>
              </w:rPr>
              <w:instrText xml:space="preserve"> PAGEREF _Toc32916744 \h </w:instrText>
            </w:r>
            <w:r w:rsidR="004A3E68">
              <w:rPr>
                <w:webHidden/>
              </w:rPr>
            </w:r>
            <w:r w:rsidR="004A3E68">
              <w:rPr>
                <w:webHidden/>
              </w:rPr>
              <w:fldChar w:fldCharType="separate"/>
            </w:r>
            <w:r w:rsidR="00C16B99">
              <w:rPr>
                <w:webHidden/>
              </w:rPr>
              <w:t>45</w:t>
            </w:r>
            <w:r w:rsidR="004A3E68">
              <w:rPr>
                <w:webHidden/>
              </w:rPr>
              <w:fldChar w:fldCharType="end"/>
            </w:r>
          </w:hyperlink>
        </w:p>
        <w:p w14:paraId="3F14D46F" w14:textId="77777777" w:rsidR="004A3E68" w:rsidRDefault="00B31EDD">
          <w:pPr>
            <w:pStyle w:val="TOC3"/>
            <w:rPr>
              <w:rFonts w:asciiTheme="minorHAnsi" w:eastAsiaTheme="minorEastAsia" w:hAnsiTheme="minorHAnsi" w:cstheme="minorBidi"/>
              <w:i w:val="0"/>
              <w:sz w:val="22"/>
              <w:szCs w:val="22"/>
            </w:rPr>
          </w:pPr>
          <w:hyperlink w:anchor="_Toc32916745" w:history="1">
            <w:r w:rsidR="004A3E68" w:rsidRPr="008D0D56">
              <w:rPr>
                <w:rStyle w:val="Hyperlink"/>
              </w:rPr>
              <w:t>3.6.6</w:t>
            </w:r>
            <w:r w:rsidR="004A3E68">
              <w:rPr>
                <w:rFonts w:asciiTheme="minorHAnsi" w:eastAsiaTheme="minorEastAsia" w:hAnsiTheme="minorHAnsi" w:cstheme="minorBidi"/>
                <w:i w:val="0"/>
                <w:sz w:val="22"/>
                <w:szCs w:val="22"/>
              </w:rPr>
              <w:tab/>
            </w:r>
            <w:r w:rsidR="004A3E68" w:rsidRPr="008D0D56">
              <w:rPr>
                <w:rStyle w:val="Hyperlink"/>
              </w:rPr>
              <w:t>Alarm Console</w:t>
            </w:r>
            <w:r w:rsidR="004A3E68">
              <w:rPr>
                <w:webHidden/>
              </w:rPr>
              <w:tab/>
            </w:r>
            <w:r w:rsidR="004A3E68">
              <w:rPr>
                <w:webHidden/>
              </w:rPr>
              <w:fldChar w:fldCharType="begin"/>
            </w:r>
            <w:r w:rsidR="004A3E68">
              <w:rPr>
                <w:webHidden/>
              </w:rPr>
              <w:instrText xml:space="preserve"> PAGEREF _Toc32916745 \h </w:instrText>
            </w:r>
            <w:r w:rsidR="004A3E68">
              <w:rPr>
                <w:webHidden/>
              </w:rPr>
            </w:r>
            <w:r w:rsidR="004A3E68">
              <w:rPr>
                <w:webHidden/>
              </w:rPr>
              <w:fldChar w:fldCharType="separate"/>
            </w:r>
            <w:r w:rsidR="00C16B99">
              <w:rPr>
                <w:webHidden/>
              </w:rPr>
              <w:t>45</w:t>
            </w:r>
            <w:r w:rsidR="004A3E68">
              <w:rPr>
                <w:webHidden/>
              </w:rPr>
              <w:fldChar w:fldCharType="end"/>
            </w:r>
          </w:hyperlink>
        </w:p>
        <w:p w14:paraId="1D26815D" w14:textId="77777777" w:rsidR="004A3E68" w:rsidRDefault="00B31EDD">
          <w:pPr>
            <w:pStyle w:val="TOC3"/>
            <w:rPr>
              <w:rFonts w:asciiTheme="minorHAnsi" w:eastAsiaTheme="minorEastAsia" w:hAnsiTheme="minorHAnsi" w:cstheme="minorBidi"/>
              <w:i w:val="0"/>
              <w:sz w:val="22"/>
              <w:szCs w:val="22"/>
            </w:rPr>
          </w:pPr>
          <w:hyperlink w:anchor="_Toc32916746" w:history="1">
            <w:r w:rsidR="004A3E68" w:rsidRPr="008D0D56">
              <w:rPr>
                <w:rStyle w:val="Hyperlink"/>
              </w:rPr>
              <w:t>3.6.7</w:t>
            </w:r>
            <w:r w:rsidR="004A3E68">
              <w:rPr>
                <w:rFonts w:asciiTheme="minorHAnsi" w:eastAsiaTheme="minorEastAsia" w:hAnsiTheme="minorHAnsi" w:cstheme="minorBidi"/>
                <w:i w:val="0"/>
                <w:sz w:val="22"/>
                <w:szCs w:val="22"/>
              </w:rPr>
              <w:tab/>
            </w:r>
            <w:r w:rsidR="004A3E68" w:rsidRPr="008D0D56">
              <w:rPr>
                <w:rStyle w:val="Hyperlink"/>
              </w:rPr>
              <w:t>Skyline Driver Passport Platform</w:t>
            </w:r>
            <w:r w:rsidR="004A3E68">
              <w:rPr>
                <w:webHidden/>
              </w:rPr>
              <w:tab/>
            </w:r>
            <w:r w:rsidR="004A3E68">
              <w:rPr>
                <w:webHidden/>
              </w:rPr>
              <w:fldChar w:fldCharType="begin"/>
            </w:r>
            <w:r w:rsidR="004A3E68">
              <w:rPr>
                <w:webHidden/>
              </w:rPr>
              <w:instrText xml:space="preserve"> PAGEREF _Toc32916746 \h </w:instrText>
            </w:r>
            <w:r w:rsidR="004A3E68">
              <w:rPr>
                <w:webHidden/>
              </w:rPr>
            </w:r>
            <w:r w:rsidR="004A3E68">
              <w:rPr>
                <w:webHidden/>
              </w:rPr>
              <w:fldChar w:fldCharType="separate"/>
            </w:r>
            <w:r w:rsidR="00C16B99">
              <w:rPr>
                <w:webHidden/>
              </w:rPr>
              <w:t>45</w:t>
            </w:r>
            <w:r w:rsidR="004A3E68">
              <w:rPr>
                <w:webHidden/>
              </w:rPr>
              <w:fldChar w:fldCharType="end"/>
            </w:r>
          </w:hyperlink>
        </w:p>
        <w:p w14:paraId="693D9ADC" w14:textId="77777777" w:rsidR="004A3E68" w:rsidRDefault="00B31EDD">
          <w:pPr>
            <w:pStyle w:val="TOC2"/>
            <w:rPr>
              <w:rFonts w:asciiTheme="minorHAnsi" w:eastAsiaTheme="minorEastAsia" w:hAnsiTheme="minorHAnsi" w:cstheme="minorBidi"/>
              <w:noProof/>
              <w:sz w:val="22"/>
              <w:szCs w:val="22"/>
            </w:rPr>
          </w:pPr>
          <w:hyperlink w:anchor="_Toc32916747" w:history="1">
            <w:r w:rsidR="004A3E68" w:rsidRPr="008D0D56">
              <w:rPr>
                <w:rStyle w:val="Hyperlink"/>
                <w:noProof/>
              </w:rPr>
              <w:t>3.7</w:t>
            </w:r>
            <w:r w:rsidR="004A3E68">
              <w:rPr>
                <w:rFonts w:asciiTheme="minorHAnsi" w:eastAsiaTheme="minorEastAsia" w:hAnsiTheme="minorHAnsi" w:cstheme="minorBidi"/>
                <w:noProof/>
                <w:sz w:val="22"/>
                <w:szCs w:val="22"/>
              </w:rPr>
              <w:tab/>
            </w:r>
            <w:r w:rsidR="004A3E68" w:rsidRPr="008D0D56">
              <w:rPr>
                <w:rStyle w:val="Hyperlink"/>
                <w:noProof/>
              </w:rPr>
              <w:t>Points of Attention</w:t>
            </w:r>
            <w:r w:rsidR="004A3E68">
              <w:rPr>
                <w:noProof/>
                <w:webHidden/>
              </w:rPr>
              <w:tab/>
            </w:r>
            <w:r w:rsidR="004A3E68">
              <w:rPr>
                <w:noProof/>
                <w:webHidden/>
              </w:rPr>
              <w:fldChar w:fldCharType="begin"/>
            </w:r>
            <w:r w:rsidR="004A3E68">
              <w:rPr>
                <w:noProof/>
                <w:webHidden/>
              </w:rPr>
              <w:instrText xml:space="preserve"> PAGEREF _Toc32916747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7B6ACE19" w14:textId="77777777" w:rsidR="004A3E68" w:rsidRDefault="00B31EDD">
          <w:pPr>
            <w:pStyle w:val="TOC3"/>
            <w:rPr>
              <w:rFonts w:asciiTheme="minorHAnsi" w:eastAsiaTheme="minorEastAsia" w:hAnsiTheme="minorHAnsi" w:cstheme="minorBidi"/>
              <w:i w:val="0"/>
              <w:sz w:val="22"/>
              <w:szCs w:val="22"/>
            </w:rPr>
          </w:pPr>
          <w:hyperlink w:anchor="_Toc32916748" w:history="1">
            <w:r w:rsidR="004A3E68" w:rsidRPr="008D0D56">
              <w:rPr>
                <w:rStyle w:val="Hyperlink"/>
              </w:rPr>
              <w:t>3.7.1</w:t>
            </w:r>
            <w:r w:rsidR="004A3E68">
              <w:rPr>
                <w:rFonts w:asciiTheme="minorHAnsi" w:eastAsiaTheme="minorEastAsia" w:hAnsiTheme="minorHAnsi" w:cstheme="minorBidi"/>
                <w:i w:val="0"/>
                <w:sz w:val="22"/>
                <w:szCs w:val="22"/>
              </w:rPr>
              <w:tab/>
            </w:r>
            <w:r w:rsidR="004A3E68" w:rsidRPr="008D0D56">
              <w:rPr>
                <w:rStyle w:val="Hyperlink"/>
              </w:rPr>
              <w:t>Minimum DMA version</w:t>
            </w:r>
            <w:r w:rsidR="004A3E68">
              <w:rPr>
                <w:webHidden/>
              </w:rPr>
              <w:tab/>
            </w:r>
            <w:r w:rsidR="004A3E68">
              <w:rPr>
                <w:webHidden/>
              </w:rPr>
              <w:fldChar w:fldCharType="begin"/>
            </w:r>
            <w:r w:rsidR="004A3E68">
              <w:rPr>
                <w:webHidden/>
              </w:rPr>
              <w:instrText xml:space="preserve"> PAGEREF _Toc32916748 \h </w:instrText>
            </w:r>
            <w:r w:rsidR="004A3E68">
              <w:rPr>
                <w:webHidden/>
              </w:rPr>
            </w:r>
            <w:r w:rsidR="004A3E68">
              <w:rPr>
                <w:webHidden/>
              </w:rPr>
              <w:fldChar w:fldCharType="separate"/>
            </w:r>
            <w:r w:rsidR="00C16B99">
              <w:rPr>
                <w:webHidden/>
              </w:rPr>
              <w:t>45</w:t>
            </w:r>
            <w:r w:rsidR="004A3E68">
              <w:rPr>
                <w:webHidden/>
              </w:rPr>
              <w:fldChar w:fldCharType="end"/>
            </w:r>
          </w:hyperlink>
        </w:p>
        <w:p w14:paraId="4B718FAA" w14:textId="77777777" w:rsidR="004A3E68" w:rsidRDefault="00B31EDD">
          <w:pPr>
            <w:pStyle w:val="TOC1"/>
            <w:rPr>
              <w:rFonts w:asciiTheme="minorHAnsi" w:eastAsiaTheme="minorEastAsia" w:hAnsiTheme="minorHAnsi" w:cstheme="minorBidi"/>
              <w:sz w:val="22"/>
              <w:szCs w:val="22"/>
            </w:rPr>
          </w:pPr>
          <w:hyperlink w:anchor="_Toc32916749" w:history="1">
            <w:r w:rsidR="004A3E68" w:rsidRPr="008D0D56">
              <w:rPr>
                <w:rStyle w:val="Hyperlink"/>
              </w:rPr>
              <w:t>4</w:t>
            </w:r>
            <w:r w:rsidR="004A3E68">
              <w:rPr>
                <w:rFonts w:asciiTheme="minorHAnsi" w:eastAsiaTheme="minorEastAsia" w:hAnsiTheme="minorHAnsi" w:cstheme="minorBidi"/>
                <w:sz w:val="22"/>
                <w:szCs w:val="22"/>
              </w:rPr>
              <w:tab/>
            </w:r>
            <w:r w:rsidR="004A3E68" w:rsidRPr="008D0D56">
              <w:rPr>
                <w:rStyle w:val="Hyperlink"/>
              </w:rPr>
              <w:t>Abbreviations</w:t>
            </w:r>
            <w:r w:rsidR="004A3E68">
              <w:rPr>
                <w:webHidden/>
              </w:rPr>
              <w:tab/>
            </w:r>
            <w:r w:rsidR="004A3E68">
              <w:rPr>
                <w:webHidden/>
              </w:rPr>
              <w:fldChar w:fldCharType="begin"/>
            </w:r>
            <w:r w:rsidR="004A3E68">
              <w:rPr>
                <w:webHidden/>
              </w:rPr>
              <w:instrText xml:space="preserve"> PAGEREF _Toc32916749 \h </w:instrText>
            </w:r>
            <w:r w:rsidR="004A3E68">
              <w:rPr>
                <w:webHidden/>
              </w:rPr>
            </w:r>
            <w:r w:rsidR="004A3E68">
              <w:rPr>
                <w:webHidden/>
              </w:rPr>
              <w:fldChar w:fldCharType="separate"/>
            </w:r>
            <w:r w:rsidR="00C16B99">
              <w:rPr>
                <w:webHidden/>
              </w:rPr>
              <w:t>47</w:t>
            </w:r>
            <w:r w:rsidR="004A3E68">
              <w:rPr>
                <w:webHidden/>
              </w:rPr>
              <w:fldChar w:fldCharType="end"/>
            </w:r>
          </w:hyperlink>
        </w:p>
        <w:p w14:paraId="5EA14CE4" w14:textId="77777777" w:rsidR="00EE2A9B" w:rsidRDefault="00C84827">
          <w:r>
            <w:rPr>
              <w:rFonts w:asciiTheme="majorHAnsi" w:hAnsiTheme="majorHAnsi"/>
              <w:noProof/>
              <w:sz w:val="24"/>
              <w:szCs w:val="24"/>
            </w:rPr>
            <w:fldChar w:fldCharType="end"/>
          </w:r>
        </w:p>
      </w:sdtContent>
    </w:sdt>
    <w:p w14:paraId="6D0FA263" w14:textId="77777777" w:rsidR="00EE2A9B" w:rsidRPr="00EE2A9B" w:rsidRDefault="00EE2A9B" w:rsidP="00EE2A9B"/>
    <w:p w14:paraId="0BD5AED2"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5739C404"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FA075B3" w14:textId="77777777" w:rsidR="00F92BC1" w:rsidRPr="00A00ADE" w:rsidRDefault="00F92BC1" w:rsidP="00B30A73">
            <w:r>
              <w:t>Revision</w:t>
            </w:r>
          </w:p>
        </w:tc>
        <w:tc>
          <w:tcPr>
            <w:tcW w:w="1418" w:type="dxa"/>
          </w:tcPr>
          <w:p w14:paraId="69D00B79" w14:textId="77777777" w:rsidR="00F92BC1" w:rsidRPr="00A00ADE" w:rsidRDefault="00F92BC1" w:rsidP="00B30A73">
            <w:r>
              <w:t>Date</w:t>
            </w:r>
          </w:p>
        </w:tc>
        <w:tc>
          <w:tcPr>
            <w:tcW w:w="1418" w:type="dxa"/>
          </w:tcPr>
          <w:p w14:paraId="6D550AAE" w14:textId="77777777" w:rsidR="00F92BC1" w:rsidRDefault="00F92BC1" w:rsidP="00B30A73">
            <w:r>
              <w:t>Name</w:t>
            </w:r>
          </w:p>
        </w:tc>
        <w:tc>
          <w:tcPr>
            <w:tcW w:w="5527" w:type="dxa"/>
          </w:tcPr>
          <w:p w14:paraId="72879A5D" w14:textId="77777777" w:rsidR="00F92BC1" w:rsidRDefault="00F92BC1" w:rsidP="00B30A73">
            <w:r>
              <w:t>Comments</w:t>
            </w:r>
          </w:p>
        </w:tc>
      </w:tr>
      <w:tr w:rsidR="00F92BC1" w:rsidRPr="00A00ADE" w14:paraId="5DB6450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E21AC63" w14:textId="77777777" w:rsidR="00F92BC1" w:rsidRPr="00A00ADE" w:rsidRDefault="00F16C9B" w:rsidP="008C7DAA">
            <w:r>
              <w:t>000</w:t>
            </w:r>
          </w:p>
        </w:tc>
        <w:tc>
          <w:tcPr>
            <w:tcW w:w="1418" w:type="dxa"/>
          </w:tcPr>
          <w:p w14:paraId="4CDF3120" w14:textId="77777777" w:rsidR="00F92BC1" w:rsidRPr="00A00ADE" w:rsidRDefault="001359D9" w:rsidP="008C7DAA">
            <w:r>
              <w:t>26</w:t>
            </w:r>
            <w:r w:rsidR="00B24FB0">
              <w:t>.0</w:t>
            </w:r>
            <w:r>
              <w:t>6</w:t>
            </w:r>
            <w:r w:rsidR="00B24FB0">
              <w:t>.2017</w:t>
            </w:r>
          </w:p>
        </w:tc>
        <w:tc>
          <w:tcPr>
            <w:tcW w:w="1418" w:type="dxa"/>
          </w:tcPr>
          <w:p w14:paraId="296C6654" w14:textId="77777777" w:rsidR="00F92BC1" w:rsidRPr="00A00ADE" w:rsidRDefault="009B63FD" w:rsidP="008C7DAA">
            <w:r>
              <w:t>KA/PDB/MGO</w:t>
            </w:r>
          </w:p>
        </w:tc>
        <w:tc>
          <w:tcPr>
            <w:tcW w:w="5555" w:type="dxa"/>
            <w:gridSpan w:val="2"/>
          </w:tcPr>
          <w:p w14:paraId="3E9E65DA" w14:textId="77777777" w:rsidR="00F92BC1" w:rsidRPr="00A00ADE" w:rsidRDefault="00B539AA" w:rsidP="008C7DAA">
            <w:r>
              <w:t xml:space="preserve">Initial </w:t>
            </w:r>
            <w:r w:rsidR="00DF3F17">
              <w:t>v</w:t>
            </w:r>
            <w:r>
              <w:t>ersion</w:t>
            </w:r>
          </w:p>
        </w:tc>
      </w:tr>
      <w:tr w:rsidR="005F619A" w:rsidRPr="00A00ADE" w14:paraId="01BCDCA1" w14:textId="77777777" w:rsidTr="009B4FED">
        <w:trPr>
          <w:trHeight w:val="284"/>
        </w:trPr>
        <w:tc>
          <w:tcPr>
            <w:tcW w:w="1418" w:type="dxa"/>
          </w:tcPr>
          <w:p w14:paraId="3482AF14" w14:textId="77777777" w:rsidR="005F619A" w:rsidRDefault="005F619A" w:rsidP="008C7DAA">
            <w:r>
              <w:t>001</w:t>
            </w:r>
          </w:p>
        </w:tc>
        <w:tc>
          <w:tcPr>
            <w:tcW w:w="1418" w:type="dxa"/>
          </w:tcPr>
          <w:p w14:paraId="14835913" w14:textId="77777777" w:rsidR="005F619A" w:rsidRDefault="005F619A" w:rsidP="008C7DAA">
            <w:r>
              <w:t>28.09.2017</w:t>
            </w:r>
          </w:p>
        </w:tc>
        <w:tc>
          <w:tcPr>
            <w:tcW w:w="1418" w:type="dxa"/>
          </w:tcPr>
          <w:p w14:paraId="0DFCFA55" w14:textId="77777777" w:rsidR="005F619A" w:rsidRDefault="00F7259F" w:rsidP="008C7DAA">
            <w:r>
              <w:t>KA/PDB/MGO</w:t>
            </w:r>
          </w:p>
        </w:tc>
        <w:tc>
          <w:tcPr>
            <w:tcW w:w="5555" w:type="dxa"/>
            <w:gridSpan w:val="2"/>
          </w:tcPr>
          <w:p w14:paraId="3D1C4CD8" w14:textId="77777777" w:rsidR="005F619A" w:rsidRDefault="00F7259F" w:rsidP="008C7DAA">
            <w:r>
              <w:t>Revision</w:t>
            </w:r>
          </w:p>
        </w:tc>
      </w:tr>
      <w:tr w:rsidR="00AE6D77" w:rsidRPr="00A00ADE" w14:paraId="2490853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568BE04" w14:textId="77777777" w:rsidR="00AE6D77" w:rsidRDefault="00AE6D77" w:rsidP="008C7DAA">
            <w:r>
              <w:t>002</w:t>
            </w:r>
          </w:p>
        </w:tc>
        <w:tc>
          <w:tcPr>
            <w:tcW w:w="1418" w:type="dxa"/>
          </w:tcPr>
          <w:p w14:paraId="5E4E7BC4" w14:textId="77777777" w:rsidR="00AE6D77" w:rsidRDefault="00AE6D77" w:rsidP="008C7DAA">
            <w:r>
              <w:t>02.02.2018</w:t>
            </w:r>
          </w:p>
        </w:tc>
        <w:tc>
          <w:tcPr>
            <w:tcW w:w="1418" w:type="dxa"/>
          </w:tcPr>
          <w:p w14:paraId="03EEF6A8" w14:textId="77777777" w:rsidR="00AE6D77" w:rsidRDefault="00AE6D77" w:rsidP="008C7DAA">
            <w:r>
              <w:t>KA/PDB/MGO</w:t>
            </w:r>
          </w:p>
        </w:tc>
        <w:tc>
          <w:tcPr>
            <w:tcW w:w="5555" w:type="dxa"/>
            <w:gridSpan w:val="2"/>
          </w:tcPr>
          <w:p w14:paraId="01794674" w14:textId="77777777" w:rsidR="00AE6D77" w:rsidRDefault="00AE6D77" w:rsidP="008C7DAA">
            <w:r>
              <w:t>Revision</w:t>
            </w:r>
          </w:p>
        </w:tc>
      </w:tr>
      <w:tr w:rsidR="00A01AA9" w:rsidRPr="00A00ADE" w14:paraId="5EB4357E" w14:textId="77777777" w:rsidTr="009B4FED">
        <w:trPr>
          <w:trHeight w:val="284"/>
        </w:trPr>
        <w:tc>
          <w:tcPr>
            <w:tcW w:w="1418" w:type="dxa"/>
          </w:tcPr>
          <w:p w14:paraId="5752735B" w14:textId="77777777" w:rsidR="00A01AA9" w:rsidRDefault="009B167C" w:rsidP="008C7DAA">
            <w:r>
              <w:t>003</w:t>
            </w:r>
          </w:p>
        </w:tc>
        <w:tc>
          <w:tcPr>
            <w:tcW w:w="1418" w:type="dxa"/>
          </w:tcPr>
          <w:p w14:paraId="11204523" w14:textId="77777777" w:rsidR="00A01AA9" w:rsidRDefault="00FA22F2" w:rsidP="008C7DAA">
            <w:r>
              <w:t>0</w:t>
            </w:r>
            <w:r w:rsidR="00EE01BB">
              <w:t>8</w:t>
            </w:r>
            <w:r w:rsidR="009B167C">
              <w:t>.</w:t>
            </w:r>
            <w:r>
              <w:t>10</w:t>
            </w:r>
            <w:r w:rsidR="009B167C">
              <w:t>.2018</w:t>
            </w:r>
          </w:p>
        </w:tc>
        <w:tc>
          <w:tcPr>
            <w:tcW w:w="1418" w:type="dxa"/>
          </w:tcPr>
          <w:p w14:paraId="1E090E0F" w14:textId="77777777" w:rsidR="00A01AA9" w:rsidRDefault="009B167C" w:rsidP="008C7DAA">
            <w:r>
              <w:t>KA/JST/MGO</w:t>
            </w:r>
          </w:p>
        </w:tc>
        <w:tc>
          <w:tcPr>
            <w:tcW w:w="5555" w:type="dxa"/>
            <w:gridSpan w:val="2"/>
          </w:tcPr>
          <w:p w14:paraId="5C6D0DB8" w14:textId="77777777" w:rsidR="00A01AA9" w:rsidRDefault="009B167C" w:rsidP="008C7DAA">
            <w:r>
              <w:t>Revision</w:t>
            </w:r>
          </w:p>
        </w:tc>
      </w:tr>
      <w:tr w:rsidR="0022688B" w:rsidRPr="00A00ADE" w14:paraId="0E0A814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27500F5" w14:textId="77777777" w:rsidR="0022688B" w:rsidRDefault="0022688B" w:rsidP="008C7DAA">
            <w:r>
              <w:t>004</w:t>
            </w:r>
          </w:p>
        </w:tc>
        <w:tc>
          <w:tcPr>
            <w:tcW w:w="1418" w:type="dxa"/>
          </w:tcPr>
          <w:p w14:paraId="1DB29D35" w14:textId="77777777" w:rsidR="0022688B" w:rsidRDefault="00FD3F22" w:rsidP="008C7DAA">
            <w:r>
              <w:t>17.01.2019</w:t>
            </w:r>
          </w:p>
        </w:tc>
        <w:tc>
          <w:tcPr>
            <w:tcW w:w="1418" w:type="dxa"/>
          </w:tcPr>
          <w:p w14:paraId="6845CACD" w14:textId="77777777" w:rsidR="0022688B" w:rsidRDefault="00A06BE1" w:rsidP="008C7DAA">
            <w:r>
              <w:t>SVD/</w:t>
            </w:r>
            <w:r w:rsidR="00FD3F22">
              <w:t>JST</w:t>
            </w:r>
          </w:p>
        </w:tc>
        <w:tc>
          <w:tcPr>
            <w:tcW w:w="5555" w:type="dxa"/>
            <w:gridSpan w:val="2"/>
          </w:tcPr>
          <w:p w14:paraId="5881FE6D" w14:textId="77777777" w:rsidR="0022688B" w:rsidRDefault="00FD3F22" w:rsidP="008C7DAA">
            <w:r>
              <w:t>Revision</w:t>
            </w:r>
          </w:p>
        </w:tc>
      </w:tr>
      <w:tr w:rsidR="0022688B" w:rsidRPr="00A00ADE" w14:paraId="7C8BF8A6" w14:textId="77777777" w:rsidTr="009B4FED">
        <w:trPr>
          <w:trHeight w:val="284"/>
        </w:trPr>
        <w:tc>
          <w:tcPr>
            <w:tcW w:w="1418" w:type="dxa"/>
          </w:tcPr>
          <w:p w14:paraId="440E46ED" w14:textId="77777777" w:rsidR="0022688B" w:rsidRDefault="0022688B" w:rsidP="008C7DAA">
            <w:r>
              <w:t>005</w:t>
            </w:r>
          </w:p>
        </w:tc>
        <w:tc>
          <w:tcPr>
            <w:tcW w:w="1418" w:type="dxa"/>
          </w:tcPr>
          <w:p w14:paraId="72C3CC89" w14:textId="77777777" w:rsidR="0022688B" w:rsidRDefault="00FD3F22" w:rsidP="008C7DAA">
            <w:r>
              <w:t>22.05.2016</w:t>
            </w:r>
          </w:p>
        </w:tc>
        <w:tc>
          <w:tcPr>
            <w:tcW w:w="1418" w:type="dxa"/>
          </w:tcPr>
          <w:p w14:paraId="5C8A86D3" w14:textId="77777777" w:rsidR="0022688B" w:rsidRDefault="00A06BE1" w:rsidP="008C7DAA">
            <w:r>
              <w:t>SVD/</w:t>
            </w:r>
            <w:r w:rsidR="00FD3F22">
              <w:t>JST</w:t>
            </w:r>
          </w:p>
        </w:tc>
        <w:tc>
          <w:tcPr>
            <w:tcW w:w="5555" w:type="dxa"/>
            <w:gridSpan w:val="2"/>
          </w:tcPr>
          <w:p w14:paraId="49632B96" w14:textId="77777777" w:rsidR="0022688B" w:rsidRDefault="00FD3F22" w:rsidP="008C7DAA">
            <w:r>
              <w:t>Revision</w:t>
            </w:r>
          </w:p>
        </w:tc>
      </w:tr>
      <w:tr w:rsidR="00F85437" w:rsidRPr="00A00ADE" w14:paraId="020D8543"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0CEEC5F" w14:textId="77777777" w:rsidR="00F85437" w:rsidRDefault="00F85437" w:rsidP="008C7DAA">
            <w:r>
              <w:t>006</w:t>
            </w:r>
          </w:p>
        </w:tc>
        <w:tc>
          <w:tcPr>
            <w:tcW w:w="1418" w:type="dxa"/>
          </w:tcPr>
          <w:p w14:paraId="3D4EB9ED" w14:textId="77777777" w:rsidR="00F85437" w:rsidRDefault="00F85437" w:rsidP="008C7DAA">
            <w:r>
              <w:t>24.09.2019</w:t>
            </w:r>
          </w:p>
        </w:tc>
        <w:tc>
          <w:tcPr>
            <w:tcW w:w="1418" w:type="dxa"/>
          </w:tcPr>
          <w:p w14:paraId="103F8288" w14:textId="77777777" w:rsidR="00F85437" w:rsidRDefault="00F85437" w:rsidP="008C7DAA">
            <w:r>
              <w:t>KA</w:t>
            </w:r>
          </w:p>
        </w:tc>
        <w:tc>
          <w:tcPr>
            <w:tcW w:w="5555" w:type="dxa"/>
            <w:gridSpan w:val="2"/>
          </w:tcPr>
          <w:p w14:paraId="6F7F4F2E" w14:textId="77777777" w:rsidR="0087501D" w:rsidRDefault="00F85437" w:rsidP="008C7DAA">
            <w:r>
              <w:t>Revision</w:t>
            </w:r>
          </w:p>
        </w:tc>
      </w:tr>
      <w:tr w:rsidR="0087501D" w:rsidRPr="00A00ADE" w14:paraId="4AC9081B" w14:textId="77777777" w:rsidTr="009B4FED">
        <w:trPr>
          <w:trHeight w:val="284"/>
        </w:trPr>
        <w:tc>
          <w:tcPr>
            <w:tcW w:w="1418" w:type="dxa"/>
          </w:tcPr>
          <w:p w14:paraId="5BBDFE08" w14:textId="77777777" w:rsidR="0087501D" w:rsidRDefault="0087501D" w:rsidP="008C7DAA">
            <w:r>
              <w:t>007</w:t>
            </w:r>
          </w:p>
        </w:tc>
        <w:tc>
          <w:tcPr>
            <w:tcW w:w="1418" w:type="dxa"/>
          </w:tcPr>
          <w:p w14:paraId="22C75692" w14:textId="77777777" w:rsidR="0087501D" w:rsidRDefault="0087501D" w:rsidP="008C7DAA">
            <w:r>
              <w:t>11.12.2019</w:t>
            </w:r>
          </w:p>
        </w:tc>
        <w:tc>
          <w:tcPr>
            <w:tcW w:w="1418" w:type="dxa"/>
          </w:tcPr>
          <w:p w14:paraId="5450EB77" w14:textId="77777777" w:rsidR="0087501D" w:rsidRDefault="0087501D" w:rsidP="008C7DAA">
            <w:r>
              <w:t>KA</w:t>
            </w:r>
          </w:p>
        </w:tc>
        <w:tc>
          <w:tcPr>
            <w:tcW w:w="5555" w:type="dxa"/>
            <w:gridSpan w:val="2"/>
          </w:tcPr>
          <w:p w14:paraId="3F66188F" w14:textId="77777777" w:rsidR="0087501D" w:rsidRDefault="0087501D" w:rsidP="008C7DAA">
            <w:r>
              <w:t>Revision</w:t>
            </w:r>
          </w:p>
        </w:tc>
      </w:tr>
      <w:tr w:rsidR="00FB401E" w:rsidRPr="00A00ADE" w14:paraId="3EEC1DA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D48CBB4" w14:textId="77777777" w:rsidR="00FB401E" w:rsidRDefault="00FB401E" w:rsidP="008C7DAA">
            <w:r>
              <w:t>008</w:t>
            </w:r>
          </w:p>
        </w:tc>
        <w:tc>
          <w:tcPr>
            <w:tcW w:w="1418" w:type="dxa"/>
          </w:tcPr>
          <w:p w14:paraId="0CBB6E58" w14:textId="77777777" w:rsidR="00FB401E" w:rsidRDefault="00FB401E" w:rsidP="008C7DAA">
            <w:r>
              <w:t>17.12.2019</w:t>
            </w:r>
          </w:p>
        </w:tc>
        <w:tc>
          <w:tcPr>
            <w:tcW w:w="1418" w:type="dxa"/>
          </w:tcPr>
          <w:p w14:paraId="0D84D10E" w14:textId="77777777" w:rsidR="00FB401E" w:rsidRDefault="00FB401E" w:rsidP="008C7DAA">
            <w:r>
              <w:t>JST/MGO</w:t>
            </w:r>
          </w:p>
        </w:tc>
        <w:tc>
          <w:tcPr>
            <w:tcW w:w="5555" w:type="dxa"/>
            <w:gridSpan w:val="2"/>
          </w:tcPr>
          <w:p w14:paraId="3B54CA92" w14:textId="77777777" w:rsidR="00FB401E" w:rsidRDefault="00FB401E" w:rsidP="008C7DAA">
            <w:r>
              <w:t>Check SCR1217 added again</w:t>
            </w:r>
          </w:p>
        </w:tc>
      </w:tr>
      <w:tr w:rsidR="00C84827" w:rsidRPr="00A00ADE" w14:paraId="1C8702AC" w14:textId="77777777" w:rsidTr="009B4FED">
        <w:trPr>
          <w:trHeight w:val="284"/>
        </w:trPr>
        <w:tc>
          <w:tcPr>
            <w:tcW w:w="1418" w:type="dxa"/>
          </w:tcPr>
          <w:p w14:paraId="0339741F" w14:textId="77777777" w:rsidR="00C84827" w:rsidRDefault="00C84827" w:rsidP="008C7DAA">
            <w:r>
              <w:t>009</w:t>
            </w:r>
          </w:p>
        </w:tc>
        <w:tc>
          <w:tcPr>
            <w:tcW w:w="1418" w:type="dxa"/>
          </w:tcPr>
          <w:p w14:paraId="4E287971" w14:textId="77777777" w:rsidR="00C84827" w:rsidRDefault="00C84827" w:rsidP="008C7DAA">
            <w:r>
              <w:t>18.02.2020</w:t>
            </w:r>
          </w:p>
        </w:tc>
        <w:tc>
          <w:tcPr>
            <w:tcW w:w="1418" w:type="dxa"/>
          </w:tcPr>
          <w:p w14:paraId="01C7B607" w14:textId="77777777" w:rsidR="00C84827" w:rsidRDefault="00C84827" w:rsidP="008C7DAA">
            <w:r>
              <w:t>KA/MGO</w:t>
            </w:r>
          </w:p>
        </w:tc>
        <w:tc>
          <w:tcPr>
            <w:tcW w:w="5555" w:type="dxa"/>
            <w:gridSpan w:val="2"/>
          </w:tcPr>
          <w:p w14:paraId="659EEA15" w14:textId="77777777" w:rsidR="00C84827" w:rsidRDefault="00C84827" w:rsidP="008C7DAA">
            <w:r>
              <w:t>Revision + template update</w:t>
            </w:r>
          </w:p>
        </w:tc>
      </w:tr>
      <w:tr w:rsidR="002143DF" w:rsidRPr="00A00ADE" w14:paraId="5FB55E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27E3F34" w14:textId="77777777" w:rsidR="002143DF" w:rsidRDefault="002143DF" w:rsidP="008C7DAA">
            <w:r>
              <w:t>010</w:t>
            </w:r>
          </w:p>
        </w:tc>
        <w:tc>
          <w:tcPr>
            <w:tcW w:w="1418" w:type="dxa"/>
          </w:tcPr>
          <w:p w14:paraId="404B62A4" w14:textId="77777777" w:rsidR="002143DF" w:rsidRDefault="002143DF" w:rsidP="008C7DAA">
            <w:r>
              <w:t>03.03.2020</w:t>
            </w:r>
          </w:p>
        </w:tc>
        <w:tc>
          <w:tcPr>
            <w:tcW w:w="1418" w:type="dxa"/>
          </w:tcPr>
          <w:p w14:paraId="271402A0" w14:textId="77777777" w:rsidR="002143DF" w:rsidRDefault="00351234" w:rsidP="008C7DAA">
            <w:r>
              <w:t>J</w:t>
            </w:r>
            <w:r w:rsidR="002143DF">
              <w:t>ST/MGO</w:t>
            </w:r>
          </w:p>
        </w:tc>
        <w:tc>
          <w:tcPr>
            <w:tcW w:w="5555" w:type="dxa"/>
            <w:gridSpan w:val="2"/>
          </w:tcPr>
          <w:p w14:paraId="45B584D3" w14:textId="77777777" w:rsidR="002143DF" w:rsidRDefault="002143DF" w:rsidP="008C7DAA">
            <w:r>
              <w:t xml:space="preserve">Check </w:t>
            </w:r>
            <w:r w:rsidRPr="002143DF">
              <w:t>SCR1057</w:t>
            </w:r>
            <w:r>
              <w:t xml:space="preserve"> removed</w:t>
            </w:r>
          </w:p>
        </w:tc>
      </w:tr>
      <w:tr w:rsidR="00351234" w:rsidRPr="00A00ADE" w14:paraId="6B560285" w14:textId="77777777" w:rsidTr="009B4FED">
        <w:trPr>
          <w:trHeight w:val="284"/>
        </w:trPr>
        <w:tc>
          <w:tcPr>
            <w:tcW w:w="1418" w:type="dxa"/>
          </w:tcPr>
          <w:p w14:paraId="4BEAE825" w14:textId="77777777" w:rsidR="00351234" w:rsidRDefault="00351234" w:rsidP="008C7DAA">
            <w:r>
              <w:t>011</w:t>
            </w:r>
          </w:p>
        </w:tc>
        <w:tc>
          <w:tcPr>
            <w:tcW w:w="1418" w:type="dxa"/>
          </w:tcPr>
          <w:p w14:paraId="0DD8C0B1" w14:textId="77777777" w:rsidR="00351234" w:rsidRDefault="00351234" w:rsidP="008C7DAA">
            <w:r>
              <w:t>06.05.2020</w:t>
            </w:r>
          </w:p>
        </w:tc>
        <w:tc>
          <w:tcPr>
            <w:tcW w:w="1418" w:type="dxa"/>
          </w:tcPr>
          <w:p w14:paraId="4F64F355" w14:textId="77777777" w:rsidR="00351234" w:rsidRDefault="00351234" w:rsidP="008C7DAA">
            <w:r>
              <w:t>JST</w:t>
            </w:r>
            <w:r w:rsidR="004B2DB8">
              <w:t>/MGO</w:t>
            </w:r>
          </w:p>
        </w:tc>
        <w:tc>
          <w:tcPr>
            <w:tcW w:w="5555" w:type="dxa"/>
            <w:gridSpan w:val="2"/>
          </w:tcPr>
          <w:p w14:paraId="6ED7E416" w14:textId="77777777" w:rsidR="00351234" w:rsidRDefault="00351234" w:rsidP="008C7DAA">
            <w:r>
              <w:t>Item removed from guidelines for parameter description and values</w:t>
            </w:r>
          </w:p>
        </w:tc>
      </w:tr>
      <w:tr w:rsidR="00667084" w:rsidRPr="00A00ADE" w14:paraId="1B7623F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DABA31F" w14:textId="77777777" w:rsidR="00667084" w:rsidRDefault="00667084" w:rsidP="008C7DAA">
            <w:r>
              <w:t>012</w:t>
            </w:r>
          </w:p>
        </w:tc>
        <w:tc>
          <w:tcPr>
            <w:tcW w:w="1418" w:type="dxa"/>
          </w:tcPr>
          <w:p w14:paraId="1C9DD161" w14:textId="77777777" w:rsidR="00667084" w:rsidRDefault="00667084" w:rsidP="008C7DAA">
            <w:r>
              <w:t>19.06.2020</w:t>
            </w:r>
          </w:p>
        </w:tc>
        <w:tc>
          <w:tcPr>
            <w:tcW w:w="1418" w:type="dxa"/>
          </w:tcPr>
          <w:p w14:paraId="6D76260A" w14:textId="77777777" w:rsidR="00667084" w:rsidRDefault="00667084" w:rsidP="008C7DAA">
            <w:r>
              <w:t>KA/MGO</w:t>
            </w:r>
          </w:p>
        </w:tc>
        <w:tc>
          <w:tcPr>
            <w:tcW w:w="5555" w:type="dxa"/>
            <w:gridSpan w:val="2"/>
          </w:tcPr>
          <w:p w14:paraId="689E497D" w14:textId="77777777" w:rsidR="00667084" w:rsidRDefault="00667084" w:rsidP="008C7DAA">
            <w:r>
              <w:t>Check SCR1250 updated</w:t>
            </w:r>
          </w:p>
        </w:tc>
      </w:tr>
      <w:tr w:rsidR="009B4FED" w:rsidRPr="00A00ADE" w14:paraId="606CFBE8" w14:textId="77777777" w:rsidTr="009B4FED">
        <w:trPr>
          <w:trHeight w:val="284"/>
        </w:trPr>
        <w:tc>
          <w:tcPr>
            <w:tcW w:w="1418" w:type="dxa"/>
          </w:tcPr>
          <w:p w14:paraId="1E4F8A1D" w14:textId="77777777" w:rsidR="009B4FED" w:rsidRDefault="009B4FED" w:rsidP="009B4FED">
            <w:r>
              <w:t>013</w:t>
            </w:r>
          </w:p>
        </w:tc>
        <w:tc>
          <w:tcPr>
            <w:tcW w:w="1418" w:type="dxa"/>
          </w:tcPr>
          <w:p w14:paraId="6C722EE8" w14:textId="77777777" w:rsidR="009B4FED" w:rsidRDefault="009B4FED" w:rsidP="009B4FED">
            <w:r>
              <w:t>13.08.2020</w:t>
            </w:r>
          </w:p>
        </w:tc>
        <w:tc>
          <w:tcPr>
            <w:tcW w:w="1418" w:type="dxa"/>
          </w:tcPr>
          <w:p w14:paraId="737E7935" w14:textId="77777777" w:rsidR="009B4FED" w:rsidRDefault="009B4FED" w:rsidP="009B4FED">
            <w:r>
              <w:t>JST/MGO</w:t>
            </w:r>
          </w:p>
        </w:tc>
        <w:tc>
          <w:tcPr>
            <w:tcW w:w="5555" w:type="dxa"/>
            <w:gridSpan w:val="2"/>
          </w:tcPr>
          <w:p w14:paraId="55FCDB11" w14:textId="77777777" w:rsidR="009B4FED" w:rsidRDefault="009B4FED" w:rsidP="009B4FED">
            <w:r>
              <w:t>Check SCR1217 removed</w:t>
            </w:r>
          </w:p>
        </w:tc>
      </w:tr>
      <w:tr w:rsidR="00C44150" w:rsidRPr="00A00ADE" w14:paraId="37A1C51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008E03A" w14:textId="77777777" w:rsidR="00C44150" w:rsidRDefault="00C44150" w:rsidP="009B4FED">
            <w:r>
              <w:t>014</w:t>
            </w:r>
          </w:p>
        </w:tc>
        <w:tc>
          <w:tcPr>
            <w:tcW w:w="1418" w:type="dxa"/>
          </w:tcPr>
          <w:p w14:paraId="7F8EEEF4" w14:textId="77777777" w:rsidR="00C44150" w:rsidRDefault="00C44150" w:rsidP="009B4FED">
            <w:r>
              <w:t>28.09.2020</w:t>
            </w:r>
          </w:p>
        </w:tc>
        <w:tc>
          <w:tcPr>
            <w:tcW w:w="1418" w:type="dxa"/>
          </w:tcPr>
          <w:p w14:paraId="2971F756" w14:textId="77777777" w:rsidR="00C44150" w:rsidRDefault="00C44150" w:rsidP="009B4FED">
            <w:r>
              <w:t>KA/MGO</w:t>
            </w:r>
          </w:p>
        </w:tc>
        <w:tc>
          <w:tcPr>
            <w:tcW w:w="5555" w:type="dxa"/>
            <w:gridSpan w:val="2"/>
          </w:tcPr>
          <w:p w14:paraId="142A58EA" w14:textId="77777777" w:rsidR="00C44150" w:rsidRDefault="00C44150" w:rsidP="009B4FED">
            <w:r>
              <w:t>Guidelines updated under Administrative Metadata Element wizard &gt; Connection Names</w:t>
            </w:r>
          </w:p>
        </w:tc>
      </w:tr>
    </w:tbl>
    <w:p w14:paraId="541343D8" w14:textId="77777777" w:rsidR="00F92BC1" w:rsidRDefault="00F92BC1" w:rsidP="008C7DAA"/>
    <w:p w14:paraId="021EA7AA" w14:textId="77777777" w:rsidR="003A037E" w:rsidRDefault="003A037E" w:rsidP="00B30A73">
      <w:pPr>
        <w:pStyle w:val="Heading1"/>
      </w:pPr>
      <w:bookmarkStart w:id="0" w:name="_Toc32916696"/>
      <w:r>
        <w:lastRenderedPageBreak/>
        <w:t>Introduction</w:t>
      </w:r>
      <w:bookmarkEnd w:id="0"/>
    </w:p>
    <w:p w14:paraId="6D12D156"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05F5D35F"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42BAA91F"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0DF6DA4A"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5220FC0F"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5672A79C"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0794F58D" w14:textId="77777777" w:rsidR="003B0D0C" w:rsidRDefault="003B0D0C" w:rsidP="008C7DAA">
      <w:r>
        <w:t>You must verify every item in the protocol development checklist and specify “OK”, “Fail” or “NA” every time.</w:t>
      </w:r>
    </w:p>
    <w:p w14:paraId="789CC895"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31C7FC55"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60281AA0"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7D924C7B" w14:textId="77777777" w:rsidR="000F1C01" w:rsidRPr="000F1C01" w:rsidRDefault="000F1C01" w:rsidP="006B59B9"/>
    <w:p w14:paraId="708CFB26" w14:textId="77777777" w:rsidR="000F1C01" w:rsidRPr="000F1C01" w:rsidRDefault="000F1C01" w:rsidP="006B59B9"/>
    <w:p w14:paraId="6B8BD35E" w14:textId="77777777" w:rsidR="000F1C01" w:rsidRDefault="000F1C01" w:rsidP="000F1C01"/>
    <w:p w14:paraId="6E38B302" w14:textId="77777777" w:rsidR="000F1C01" w:rsidRPr="000F1C01" w:rsidRDefault="008A3994" w:rsidP="006B59B9">
      <w:pPr>
        <w:pStyle w:val="Heading1"/>
      </w:pPr>
      <w:bookmarkStart w:id="1" w:name="_Toc32916697"/>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418B4C2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1038494B" w14:textId="77777777" w:rsidR="001359D9" w:rsidRPr="00A022D0" w:rsidRDefault="001359D9" w:rsidP="005F619A">
            <w:pPr>
              <w:spacing w:after="160"/>
            </w:pPr>
            <w:r w:rsidRPr="00A022D0">
              <w:rPr>
                <w:b/>
                <w:noProof/>
              </w:rPr>
              <w:t>Note</w:t>
            </w:r>
            <w:r w:rsidRPr="00A022D0">
              <w:rPr>
                <w:noProof/>
              </w:rPr>
              <w:t>:</w:t>
            </w:r>
          </w:p>
        </w:tc>
        <w:tc>
          <w:tcPr>
            <w:tcW w:w="8534" w:type="dxa"/>
          </w:tcPr>
          <w:p w14:paraId="5A607592"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7F4BC59" w14:textId="77777777" w:rsidR="000F1C01" w:rsidRPr="000F1C01" w:rsidRDefault="000F1C01" w:rsidP="006B59B9">
      <w:pPr>
        <w:pStyle w:val="Heading2"/>
      </w:pPr>
      <w:bookmarkStart w:id="3" w:name="_Toc32916698"/>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B0E4776"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22EA6FCF" w14:textId="77777777" w:rsidR="000F1C01" w:rsidRPr="000F1C01" w:rsidRDefault="000F1C01" w:rsidP="000F1C01">
            <w:pPr>
              <w:jc w:val="left"/>
              <w:rPr>
                <w:b/>
              </w:rPr>
            </w:pPr>
            <w:r w:rsidRPr="000F1C01">
              <w:rPr>
                <w:b/>
              </w:rPr>
              <w:t>Protocol name</w:t>
            </w:r>
          </w:p>
        </w:tc>
        <w:tc>
          <w:tcPr>
            <w:tcW w:w="7261" w:type="dxa"/>
          </w:tcPr>
          <w:p w14:paraId="16D02AFF" w14:textId="5DD0D897" w:rsidR="000F1C01" w:rsidRPr="00567E7B" w:rsidRDefault="00CD7133" w:rsidP="000F1C01">
            <w:pPr>
              <w:jc w:val="left"/>
            </w:pPr>
            <w:r w:rsidRPr="00CD7133">
              <w:t xml:space="preserve">SLC SDF Rates - </w:t>
            </w:r>
            <w:r w:rsidR="003E4372">
              <w:t>SNMP</w:t>
            </w:r>
          </w:p>
        </w:tc>
      </w:tr>
      <w:tr w:rsidR="000F1C01" w:rsidRPr="000F1C01" w14:paraId="4BA01A53" w14:textId="77777777" w:rsidTr="000F1C01">
        <w:trPr>
          <w:trHeight w:val="293"/>
        </w:trPr>
        <w:tc>
          <w:tcPr>
            <w:tcW w:w="2563" w:type="dxa"/>
          </w:tcPr>
          <w:p w14:paraId="7DD85700" w14:textId="77777777" w:rsidR="000F1C01" w:rsidRPr="000F1C01" w:rsidRDefault="000F1C01" w:rsidP="000F1C01">
            <w:pPr>
              <w:jc w:val="left"/>
              <w:rPr>
                <w:b/>
              </w:rPr>
            </w:pPr>
            <w:r w:rsidRPr="000F1C01">
              <w:rPr>
                <w:b/>
              </w:rPr>
              <w:t>Protocol version</w:t>
            </w:r>
          </w:p>
        </w:tc>
        <w:tc>
          <w:tcPr>
            <w:tcW w:w="7261" w:type="dxa"/>
          </w:tcPr>
          <w:p w14:paraId="6F8E92BC" w14:textId="5504409C" w:rsidR="000F1C01" w:rsidRPr="00A20BC8" w:rsidRDefault="00AB4671" w:rsidP="000F1C01">
            <w:pPr>
              <w:jc w:val="left"/>
              <w:rPr>
                <w:lang w:val="en-BE"/>
              </w:rPr>
            </w:pPr>
            <w:r>
              <w:t>1.0.</w:t>
            </w:r>
            <w:r w:rsidR="008B7443">
              <w:t>1</w:t>
            </w:r>
            <w:r>
              <w:t>.</w:t>
            </w:r>
            <w:r w:rsidR="00A20BC8">
              <w:rPr>
                <w:lang w:val="en-BE"/>
              </w:rPr>
              <w:t>2</w:t>
            </w:r>
          </w:p>
        </w:tc>
      </w:tr>
      <w:tr w:rsidR="000F1C01" w:rsidRPr="000F1C01" w14:paraId="7C92E9BF"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581ECEDF" w14:textId="77777777" w:rsidR="000F1C01" w:rsidRPr="000F1C01" w:rsidRDefault="000F1C01" w:rsidP="000F1C01">
            <w:pPr>
              <w:jc w:val="left"/>
              <w:rPr>
                <w:b/>
              </w:rPr>
            </w:pPr>
            <w:r w:rsidRPr="000F1C01">
              <w:rPr>
                <w:b/>
              </w:rPr>
              <w:t>SLC integration engineer</w:t>
            </w:r>
          </w:p>
        </w:tc>
        <w:tc>
          <w:tcPr>
            <w:tcW w:w="7261" w:type="dxa"/>
          </w:tcPr>
          <w:p w14:paraId="30F3305B" w14:textId="1AE416F1" w:rsidR="000F1C01" w:rsidRPr="000F1C01" w:rsidRDefault="008C08A1" w:rsidP="000F1C01">
            <w:pPr>
              <w:jc w:val="left"/>
            </w:pPr>
            <w:r>
              <w:t>SVD</w:t>
            </w:r>
          </w:p>
        </w:tc>
      </w:tr>
      <w:tr w:rsidR="000F1C01" w:rsidRPr="000F1C01" w14:paraId="0D2C6394" w14:textId="77777777" w:rsidTr="000F1C01">
        <w:trPr>
          <w:trHeight w:val="293"/>
        </w:trPr>
        <w:tc>
          <w:tcPr>
            <w:tcW w:w="2563" w:type="dxa"/>
          </w:tcPr>
          <w:p w14:paraId="2B1E4AA9" w14:textId="77777777" w:rsidR="000F1C01" w:rsidRPr="000F1C01" w:rsidRDefault="000F1C01" w:rsidP="000F1C01">
            <w:pPr>
              <w:jc w:val="left"/>
              <w:rPr>
                <w:b/>
              </w:rPr>
            </w:pPr>
            <w:r w:rsidRPr="000F1C01">
              <w:rPr>
                <w:b/>
              </w:rPr>
              <w:t>Date</w:t>
            </w:r>
          </w:p>
        </w:tc>
        <w:tc>
          <w:tcPr>
            <w:tcW w:w="7261" w:type="dxa"/>
          </w:tcPr>
          <w:p w14:paraId="4422FC0D" w14:textId="35D446A9" w:rsidR="000F1C01" w:rsidRPr="000F1C01" w:rsidRDefault="00A20BC8" w:rsidP="000F1C01">
            <w:pPr>
              <w:jc w:val="left"/>
            </w:pPr>
            <w:r>
              <w:rPr>
                <w:lang w:val="en-BE"/>
              </w:rPr>
              <w:t>15</w:t>
            </w:r>
            <w:r w:rsidR="00AB4671">
              <w:t>/</w:t>
            </w:r>
            <w:r>
              <w:rPr>
                <w:lang w:val="en-BE"/>
              </w:rPr>
              <w:t>09</w:t>
            </w:r>
            <w:r w:rsidR="00AB4671">
              <w:t>/</w:t>
            </w:r>
            <w:r w:rsidR="008C08A1">
              <w:t>2022</w:t>
            </w:r>
          </w:p>
        </w:tc>
      </w:tr>
      <w:tr w:rsidR="000F1C01" w:rsidRPr="000F1C01" w14:paraId="60BD843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AF4EAF8" w14:textId="77777777" w:rsidR="000F1C01" w:rsidRPr="000F1C01" w:rsidRDefault="000F1C01" w:rsidP="000F1C01">
            <w:pPr>
              <w:jc w:val="left"/>
              <w:rPr>
                <w:b/>
              </w:rPr>
            </w:pPr>
            <w:r w:rsidRPr="000F1C01">
              <w:rPr>
                <w:b/>
              </w:rPr>
              <w:t>Remarks</w:t>
            </w:r>
          </w:p>
        </w:tc>
        <w:tc>
          <w:tcPr>
            <w:tcW w:w="7261" w:type="dxa"/>
          </w:tcPr>
          <w:p w14:paraId="20E733DE" w14:textId="349AAE64" w:rsidR="000F1C01" w:rsidRPr="000F1C01" w:rsidRDefault="000F1C01" w:rsidP="000F1C01">
            <w:pPr>
              <w:jc w:val="left"/>
            </w:pPr>
          </w:p>
        </w:tc>
      </w:tr>
    </w:tbl>
    <w:p w14:paraId="61863780"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750C1D90" w14:textId="77777777" w:rsidR="000F1C01" w:rsidRPr="000F1C01" w:rsidRDefault="000F1C01" w:rsidP="006B59B9">
      <w:pPr>
        <w:pStyle w:val="Heading2"/>
      </w:pPr>
      <w:bookmarkStart w:id="9" w:name="_Toc32916699"/>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1"/>
        <w:gridCol w:w="4471"/>
        <w:gridCol w:w="514"/>
        <w:gridCol w:w="542"/>
        <w:gridCol w:w="525"/>
        <w:gridCol w:w="1586"/>
      </w:tblGrid>
      <w:tr w:rsidR="003C43A1" w:rsidRPr="000F1C01" w14:paraId="7711B648" w14:textId="77777777" w:rsidTr="008D66B7">
        <w:trPr>
          <w:cnfStyle w:val="100000000000" w:firstRow="1" w:lastRow="0" w:firstColumn="0" w:lastColumn="0" w:oddVBand="0" w:evenVBand="0" w:oddHBand="0" w:evenHBand="0" w:firstRowFirstColumn="0" w:firstRowLastColumn="0" w:lastRowFirstColumn="0" w:lastRowLastColumn="0"/>
          <w:trHeight w:val="284"/>
          <w:tblHeader/>
        </w:trPr>
        <w:tc>
          <w:tcPr>
            <w:tcW w:w="1276" w:type="dxa"/>
            <w:shd w:val="clear" w:color="auto" w:fill="D9D9D9" w:themeFill="background1" w:themeFillShade="D9"/>
          </w:tcPr>
          <w:p w14:paraId="6CD70503" w14:textId="77777777" w:rsidR="00191FEE" w:rsidRPr="000F1C01" w:rsidRDefault="00191FEE" w:rsidP="000F1C01">
            <w:pPr>
              <w:jc w:val="left"/>
            </w:pPr>
            <w:r w:rsidRPr="000F1C01">
              <w:t>#</w:t>
            </w:r>
          </w:p>
        </w:tc>
        <w:tc>
          <w:tcPr>
            <w:tcW w:w="821" w:type="dxa"/>
            <w:shd w:val="clear" w:color="auto" w:fill="D9D9D9" w:themeFill="background1" w:themeFillShade="D9"/>
          </w:tcPr>
          <w:p w14:paraId="0FE82CEB" w14:textId="77777777" w:rsidR="00191FEE" w:rsidRPr="000F1C01" w:rsidRDefault="009B1787" w:rsidP="001473CC">
            <w:pPr>
              <w:jc w:val="left"/>
            </w:pPr>
            <w:r>
              <w:t>Scope</w:t>
            </w:r>
          </w:p>
        </w:tc>
        <w:tc>
          <w:tcPr>
            <w:tcW w:w="4523" w:type="dxa"/>
            <w:shd w:val="clear" w:color="auto" w:fill="D9D9D9" w:themeFill="background1" w:themeFillShade="D9"/>
          </w:tcPr>
          <w:p w14:paraId="590FEB57" w14:textId="77777777" w:rsidR="00191FEE" w:rsidRPr="000F1C01" w:rsidRDefault="00191FEE" w:rsidP="001473CC">
            <w:pPr>
              <w:jc w:val="left"/>
            </w:pPr>
            <w:r w:rsidRPr="000F1C01">
              <w:t>Description</w:t>
            </w:r>
          </w:p>
        </w:tc>
        <w:tc>
          <w:tcPr>
            <w:tcW w:w="517" w:type="dxa"/>
            <w:shd w:val="clear" w:color="auto" w:fill="D9D9D9" w:themeFill="background1" w:themeFillShade="D9"/>
          </w:tcPr>
          <w:p w14:paraId="52C45CBE" w14:textId="77777777" w:rsidR="00191FEE" w:rsidRPr="000F1C01" w:rsidRDefault="00191FEE" w:rsidP="000F1C01">
            <w:pPr>
              <w:jc w:val="left"/>
            </w:pPr>
            <w:r w:rsidRPr="000F1C01">
              <w:t>OK</w:t>
            </w:r>
          </w:p>
        </w:tc>
        <w:tc>
          <w:tcPr>
            <w:tcW w:w="544" w:type="dxa"/>
            <w:shd w:val="clear" w:color="auto" w:fill="D9D9D9" w:themeFill="background1" w:themeFillShade="D9"/>
          </w:tcPr>
          <w:p w14:paraId="5226D3B1" w14:textId="77777777" w:rsidR="00191FEE" w:rsidRPr="000F1C01" w:rsidRDefault="00191FEE" w:rsidP="000F1C01">
            <w:pPr>
              <w:jc w:val="left"/>
            </w:pPr>
            <w:r w:rsidRPr="000F1C01">
              <w:t>Fail</w:t>
            </w:r>
          </w:p>
        </w:tc>
        <w:tc>
          <w:tcPr>
            <w:tcW w:w="528" w:type="dxa"/>
            <w:shd w:val="clear" w:color="auto" w:fill="D9D9D9" w:themeFill="background1" w:themeFillShade="D9"/>
          </w:tcPr>
          <w:p w14:paraId="36941201" w14:textId="77777777" w:rsidR="00191FEE" w:rsidRPr="000F1C01" w:rsidRDefault="00191FEE" w:rsidP="000F1C01">
            <w:pPr>
              <w:jc w:val="left"/>
            </w:pPr>
            <w:r w:rsidRPr="000F1C01">
              <w:t>NA</w:t>
            </w:r>
          </w:p>
        </w:tc>
        <w:tc>
          <w:tcPr>
            <w:tcW w:w="1601" w:type="dxa"/>
            <w:shd w:val="clear" w:color="auto" w:fill="D9D9D9" w:themeFill="background1" w:themeFillShade="D9"/>
          </w:tcPr>
          <w:p w14:paraId="69838EFF" w14:textId="77777777" w:rsidR="00191FEE" w:rsidRPr="000F1C01" w:rsidRDefault="00191FEE" w:rsidP="000F1C01">
            <w:pPr>
              <w:jc w:val="left"/>
            </w:pPr>
            <w:r w:rsidRPr="000F1C01">
              <w:t>Remarks</w:t>
            </w:r>
          </w:p>
        </w:tc>
      </w:tr>
      <w:tr w:rsidR="00191FEE" w:rsidRPr="000F1C01" w14:paraId="55A79BAB"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D8AECB3" w14:textId="77777777" w:rsidR="00191FEE" w:rsidRPr="006B59B9" w:rsidRDefault="00191FEE" w:rsidP="001473CC">
            <w:pPr>
              <w:jc w:val="left"/>
              <w:rPr>
                <w:b/>
              </w:rPr>
            </w:pPr>
            <w:r w:rsidRPr="006B59B9">
              <w:rPr>
                <w:b/>
              </w:rPr>
              <w:t xml:space="preserve">Formatting </w:t>
            </w:r>
          </w:p>
        </w:tc>
      </w:tr>
      <w:tr w:rsidR="004042F5" w:rsidRPr="000F1C01" w14:paraId="35154FE5" w14:textId="77777777" w:rsidTr="008D66B7">
        <w:trPr>
          <w:trHeight w:val="284"/>
        </w:trPr>
        <w:tc>
          <w:tcPr>
            <w:tcW w:w="1276" w:type="dxa"/>
            <w:shd w:val="clear" w:color="auto" w:fill="auto"/>
          </w:tcPr>
          <w:p w14:paraId="1A0BC6B7" w14:textId="77777777" w:rsidR="004042F5" w:rsidRPr="000F1C01" w:rsidRDefault="004042F5" w:rsidP="004042F5">
            <w:pPr>
              <w:jc w:val="left"/>
            </w:pPr>
            <w:r>
              <w:t xml:space="preserve">{SCR1020} </w:t>
            </w:r>
          </w:p>
        </w:tc>
        <w:tc>
          <w:tcPr>
            <w:tcW w:w="821" w:type="dxa"/>
          </w:tcPr>
          <w:p w14:paraId="50D31AEB" w14:textId="77777777" w:rsidR="004042F5" w:rsidRDefault="004042F5" w:rsidP="008D66B7">
            <w:pPr>
              <w:pStyle w:val="SLCBodytext"/>
              <w:ind w:left="0"/>
            </w:pPr>
            <w:r>
              <w:t>Task</w:t>
            </w:r>
          </w:p>
        </w:tc>
        <w:tc>
          <w:tcPr>
            <w:tcW w:w="4523" w:type="dxa"/>
            <w:shd w:val="clear" w:color="auto" w:fill="auto"/>
          </w:tcPr>
          <w:p w14:paraId="4DBC8B4D"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EndPr/>
          <w:sdtContent>
            <w:tc>
              <w:tcPr>
                <w:tcW w:w="517" w:type="dxa"/>
                <w:shd w:val="clear" w:color="auto" w:fill="auto"/>
              </w:tcPr>
              <w:p w14:paraId="5538F252" w14:textId="3F28F931" w:rsidR="004042F5" w:rsidRPr="000F1C01" w:rsidRDefault="00AB4671"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EndPr/>
          <w:sdtContent>
            <w:tc>
              <w:tcPr>
                <w:tcW w:w="544" w:type="dxa"/>
                <w:shd w:val="clear" w:color="auto" w:fill="auto"/>
              </w:tcPr>
              <w:p w14:paraId="04B51C78"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EndPr/>
          <w:sdtContent>
            <w:tc>
              <w:tcPr>
                <w:tcW w:w="528" w:type="dxa"/>
                <w:shd w:val="clear" w:color="auto" w:fill="auto"/>
              </w:tcPr>
              <w:p w14:paraId="3311D18E"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601" w:type="dxa"/>
            <w:shd w:val="clear" w:color="auto" w:fill="auto"/>
          </w:tcPr>
          <w:p w14:paraId="4DA103A3" w14:textId="77777777" w:rsidR="004042F5" w:rsidRPr="006370C2" w:rsidRDefault="004042F5" w:rsidP="004042F5">
            <w:pPr>
              <w:jc w:val="left"/>
            </w:pPr>
          </w:p>
        </w:tc>
      </w:tr>
      <w:tr w:rsidR="00A32589" w:rsidRPr="000F1C01" w14:paraId="03399BAA"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DA6C934" w14:textId="77777777" w:rsidR="00A32589" w:rsidRPr="000F1C01" w:rsidRDefault="00A32589" w:rsidP="00A32589">
            <w:pPr>
              <w:jc w:val="left"/>
            </w:pPr>
            <w:r>
              <w:t xml:space="preserve">{SCR1021} </w:t>
            </w:r>
          </w:p>
        </w:tc>
        <w:tc>
          <w:tcPr>
            <w:tcW w:w="821" w:type="dxa"/>
          </w:tcPr>
          <w:p w14:paraId="52818E88" w14:textId="77777777" w:rsidR="00A32589" w:rsidRDefault="00A32589" w:rsidP="008D66B7">
            <w:pPr>
              <w:pStyle w:val="SLCBodytext"/>
              <w:ind w:left="0"/>
            </w:pPr>
            <w:r>
              <w:t>Task</w:t>
            </w:r>
          </w:p>
        </w:tc>
        <w:tc>
          <w:tcPr>
            <w:tcW w:w="4523" w:type="dxa"/>
            <w:shd w:val="clear" w:color="auto" w:fill="auto"/>
          </w:tcPr>
          <w:p w14:paraId="4F45CB8D"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439EB963"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EndPr/>
          <w:sdtContent>
            <w:tc>
              <w:tcPr>
                <w:tcW w:w="517" w:type="dxa"/>
                <w:shd w:val="clear" w:color="auto" w:fill="auto"/>
              </w:tcPr>
              <w:p w14:paraId="3B3AEAA6" w14:textId="0D23C5E0" w:rsidR="00A32589" w:rsidRDefault="00AB4671"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EndPr/>
          <w:sdtContent>
            <w:tc>
              <w:tcPr>
                <w:tcW w:w="544" w:type="dxa"/>
                <w:shd w:val="clear" w:color="auto" w:fill="auto"/>
              </w:tcPr>
              <w:p w14:paraId="5E48BA6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EndPr/>
          <w:sdtContent>
            <w:tc>
              <w:tcPr>
                <w:tcW w:w="528" w:type="dxa"/>
                <w:shd w:val="clear" w:color="auto" w:fill="auto"/>
              </w:tcPr>
              <w:p w14:paraId="27248C17" w14:textId="77777777" w:rsidR="00A32589" w:rsidRDefault="00306A0A" w:rsidP="00A32589">
                <w:pPr>
                  <w:jc w:val="left"/>
                </w:pPr>
                <w:r>
                  <w:rPr>
                    <w:rFonts w:ascii="Arial Unicode MS" w:eastAsia="Arial Unicode MS" w:hAnsi="Arial Unicode MS" w:cs="Arial Unicode MS" w:hint="eastAsia"/>
                  </w:rPr>
                  <w:t>☐</w:t>
                </w:r>
              </w:p>
            </w:tc>
          </w:sdtContent>
        </w:sdt>
        <w:tc>
          <w:tcPr>
            <w:tcW w:w="1601" w:type="dxa"/>
            <w:shd w:val="clear" w:color="auto" w:fill="auto"/>
          </w:tcPr>
          <w:p w14:paraId="401F1371" w14:textId="77777777" w:rsidR="00A32589" w:rsidRPr="000F1C01" w:rsidRDefault="00A32589" w:rsidP="00A32589">
            <w:pPr>
              <w:jc w:val="left"/>
            </w:pPr>
          </w:p>
        </w:tc>
      </w:tr>
      <w:tr w:rsidR="009E196C" w:rsidRPr="000F1C01" w14:paraId="55D34C69" w14:textId="77777777" w:rsidTr="00F87855">
        <w:trPr>
          <w:trHeight w:val="284"/>
        </w:trPr>
        <w:tc>
          <w:tcPr>
            <w:tcW w:w="9810" w:type="dxa"/>
            <w:gridSpan w:val="7"/>
            <w:shd w:val="clear" w:color="auto" w:fill="F2F2F2" w:themeFill="background1" w:themeFillShade="F2"/>
          </w:tcPr>
          <w:p w14:paraId="5415726B" w14:textId="77777777" w:rsidR="009E196C" w:rsidRPr="006B59B9" w:rsidRDefault="009E196C" w:rsidP="006138D4">
            <w:pPr>
              <w:keepNext/>
              <w:jc w:val="left"/>
              <w:rPr>
                <w:b/>
              </w:rPr>
            </w:pPr>
            <w:r w:rsidRPr="006B59B9">
              <w:rPr>
                <w:b/>
              </w:rPr>
              <w:t>Names</w:t>
            </w:r>
          </w:p>
        </w:tc>
      </w:tr>
      <w:tr w:rsidR="00191FEE" w:rsidRPr="000F1C01" w14:paraId="0E213B94"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26274B50" w14:textId="77777777" w:rsidR="00191FEE" w:rsidRPr="000F1C01" w:rsidRDefault="00885458" w:rsidP="00B076A3">
            <w:pPr>
              <w:jc w:val="left"/>
            </w:pPr>
            <w:r>
              <w:t xml:space="preserve">{SCR1025} </w:t>
            </w:r>
          </w:p>
        </w:tc>
        <w:tc>
          <w:tcPr>
            <w:tcW w:w="821" w:type="dxa"/>
          </w:tcPr>
          <w:p w14:paraId="4C80F682" w14:textId="77777777" w:rsidR="00191FEE" w:rsidRDefault="00D05558" w:rsidP="00B076A3">
            <w:pPr>
              <w:jc w:val="left"/>
            </w:pPr>
            <w:r>
              <w:t>Task</w:t>
            </w:r>
          </w:p>
        </w:tc>
        <w:tc>
          <w:tcPr>
            <w:tcW w:w="4523" w:type="dxa"/>
            <w:shd w:val="clear" w:color="auto" w:fill="auto"/>
          </w:tcPr>
          <w:p w14:paraId="0A7DA6C8" w14:textId="77777777" w:rsidR="003C43A1" w:rsidRDefault="00191FEE" w:rsidP="00B076A3">
            <w:pPr>
              <w:jc w:val="left"/>
            </w:pPr>
            <w:r>
              <w:t>Parameter names reflect the value they hold</w:t>
            </w:r>
            <w:r w:rsidR="003C43A1">
              <w:t>.</w:t>
            </w:r>
          </w:p>
          <w:p w14:paraId="1173FA0F" w14:textId="77777777" w:rsidR="00191FEE" w:rsidRDefault="00B31EDD" w:rsidP="00B076A3">
            <w:pPr>
              <w:jc w:val="left"/>
            </w:pPr>
            <w:hyperlink w:anchor="_Parameter_Names_1" w:history="1">
              <w:r w:rsidR="00191FEE" w:rsidRPr="001A7C9A">
                <w:rPr>
                  <w:rStyle w:val="Hyperlink"/>
                </w:rPr>
                <w:t>(Ref. 3.1.</w:t>
              </w:r>
              <w:r w:rsidR="00191FEE">
                <w:rPr>
                  <w:rStyle w:val="Hyperlink"/>
                </w:rPr>
                <w:t>3</w:t>
              </w:r>
              <w:r w:rsidR="00191FEE" w:rsidRPr="001A7C9A">
                <w:rPr>
                  <w:rStyle w:val="Hyperlink"/>
                </w:rPr>
                <w:t>.</w:t>
              </w:r>
              <w:r w:rsidR="00191FEE">
                <w:rPr>
                  <w:rStyle w:val="Hyperlink"/>
                </w:rPr>
                <w:t>2</w:t>
              </w:r>
              <w:r w:rsidR="00191FEE" w:rsidRPr="001A7C9A">
                <w:rPr>
                  <w:rStyle w:val="Hyperlink"/>
                </w:rPr>
                <w:t xml:space="preserve"> Parameter Names)</w:t>
              </w:r>
            </w:hyperlink>
          </w:p>
        </w:tc>
        <w:sdt>
          <w:sdtPr>
            <w:id w:val="-860439935"/>
            <w14:checkbox>
              <w14:checked w14:val="1"/>
              <w14:checkedState w14:val="2612" w14:font="Arial Unicode MS"/>
              <w14:uncheckedState w14:val="2610" w14:font="Arial Unicode MS"/>
            </w14:checkbox>
          </w:sdtPr>
          <w:sdtEndPr/>
          <w:sdtContent>
            <w:tc>
              <w:tcPr>
                <w:tcW w:w="517" w:type="dxa"/>
                <w:shd w:val="clear" w:color="auto" w:fill="auto"/>
              </w:tcPr>
              <w:p w14:paraId="294CDC28" w14:textId="103B7F9C" w:rsidR="00191FEE" w:rsidRDefault="00AB4671" w:rsidP="00B076A3">
                <w:pPr>
                  <w:jc w:val="left"/>
                </w:pPr>
                <w:r>
                  <w:rPr>
                    <w:rFonts w:ascii="Arial Unicode MS" w:eastAsia="Arial Unicode MS" w:hAnsi="Arial Unicode MS" w:cs="Arial Unicode MS" w:hint="eastAsia"/>
                  </w:rPr>
                  <w:t>☒</w:t>
                </w:r>
              </w:p>
            </w:tc>
          </w:sdtContent>
        </w:sdt>
        <w:sdt>
          <w:sdtPr>
            <w:id w:val="1259341096"/>
            <w14:checkbox>
              <w14:checked w14:val="0"/>
              <w14:checkedState w14:val="2612" w14:font="Arial Unicode MS"/>
              <w14:uncheckedState w14:val="2610" w14:font="Arial Unicode MS"/>
            </w14:checkbox>
          </w:sdtPr>
          <w:sdtEndPr/>
          <w:sdtContent>
            <w:tc>
              <w:tcPr>
                <w:tcW w:w="544" w:type="dxa"/>
                <w:shd w:val="clear" w:color="auto" w:fill="auto"/>
              </w:tcPr>
              <w:p w14:paraId="04A6A1AF" w14:textId="77777777" w:rsidR="00191FEE" w:rsidRDefault="00306A0A" w:rsidP="00B076A3">
                <w:pPr>
                  <w:jc w:val="left"/>
                </w:pPr>
                <w:r>
                  <w:rPr>
                    <w:rFonts w:ascii="Arial Unicode MS" w:eastAsia="Arial Unicode MS" w:hAnsi="Arial Unicode MS" w:cs="Arial Unicode MS" w:hint="eastAsia"/>
                  </w:rPr>
                  <w:t>☐</w:t>
                </w:r>
              </w:p>
            </w:tc>
          </w:sdtContent>
        </w:sdt>
        <w:sdt>
          <w:sdtPr>
            <w:id w:val="905108785"/>
            <w14:checkbox>
              <w14:checked w14:val="0"/>
              <w14:checkedState w14:val="2612" w14:font="Arial Unicode MS"/>
              <w14:uncheckedState w14:val="2610" w14:font="Arial Unicode MS"/>
            </w14:checkbox>
          </w:sdtPr>
          <w:sdtEndPr/>
          <w:sdtContent>
            <w:tc>
              <w:tcPr>
                <w:tcW w:w="528" w:type="dxa"/>
                <w:shd w:val="clear" w:color="auto" w:fill="auto"/>
              </w:tcPr>
              <w:p w14:paraId="07955E11"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08465B17" w14:textId="77777777" w:rsidR="00191FEE" w:rsidRPr="006370C2" w:rsidRDefault="00191FEE" w:rsidP="00B076A3">
            <w:pPr>
              <w:jc w:val="left"/>
            </w:pPr>
          </w:p>
        </w:tc>
      </w:tr>
      <w:tr w:rsidR="00191FEE" w:rsidRPr="000F1C01" w14:paraId="0F368057" w14:textId="77777777" w:rsidTr="008D66B7">
        <w:trPr>
          <w:trHeight w:val="284"/>
        </w:trPr>
        <w:tc>
          <w:tcPr>
            <w:tcW w:w="1276" w:type="dxa"/>
            <w:shd w:val="clear" w:color="auto" w:fill="auto"/>
          </w:tcPr>
          <w:p w14:paraId="2BF7556A" w14:textId="77777777" w:rsidR="00191FEE" w:rsidRPr="000F1C01" w:rsidRDefault="00885458" w:rsidP="00B076A3">
            <w:pPr>
              <w:jc w:val="left"/>
            </w:pPr>
            <w:r>
              <w:t xml:space="preserve">{SCR1026} </w:t>
            </w:r>
          </w:p>
        </w:tc>
        <w:tc>
          <w:tcPr>
            <w:tcW w:w="821" w:type="dxa"/>
          </w:tcPr>
          <w:p w14:paraId="4A948345" w14:textId="77777777" w:rsidR="00191FEE" w:rsidRDefault="009F0376" w:rsidP="00B076A3">
            <w:pPr>
              <w:jc w:val="left"/>
            </w:pPr>
            <w:r>
              <w:t>Task</w:t>
            </w:r>
          </w:p>
        </w:tc>
        <w:tc>
          <w:tcPr>
            <w:tcW w:w="4523" w:type="dxa"/>
            <w:shd w:val="clear" w:color="auto" w:fill="auto"/>
          </w:tcPr>
          <w:p w14:paraId="3E7CDE02" w14:textId="77777777" w:rsidR="00191FEE" w:rsidRDefault="00191FEE" w:rsidP="00B076A3">
            <w:pPr>
              <w:jc w:val="left"/>
            </w:pPr>
            <w:r>
              <w:t>QAction and Action names describe the functionality being executed and contain a verb.</w:t>
            </w:r>
            <w:r w:rsidRPr="000F1C01">
              <w:t xml:space="preserve"> </w:t>
            </w:r>
            <w:hyperlink w:anchor="_QAction_and_Action" w:history="1">
              <w:r>
                <w:rPr>
                  <w:rStyle w:val="Hyperlink"/>
                </w:rPr>
                <w:t>(Ref. 3.1.3.3 QAction and Action Names)</w:t>
              </w:r>
            </w:hyperlink>
          </w:p>
        </w:tc>
        <w:sdt>
          <w:sdtPr>
            <w:id w:val="655044488"/>
            <w14:checkbox>
              <w14:checked w14:val="1"/>
              <w14:checkedState w14:val="2612" w14:font="Arial Unicode MS"/>
              <w14:uncheckedState w14:val="2610" w14:font="Arial Unicode MS"/>
            </w14:checkbox>
          </w:sdtPr>
          <w:sdtEndPr/>
          <w:sdtContent>
            <w:tc>
              <w:tcPr>
                <w:tcW w:w="517" w:type="dxa"/>
                <w:shd w:val="clear" w:color="auto" w:fill="auto"/>
              </w:tcPr>
              <w:p w14:paraId="575DDACD" w14:textId="3DC5084E" w:rsidR="00191FEE" w:rsidRDefault="00AB4671" w:rsidP="00B076A3">
                <w:pPr>
                  <w:jc w:val="left"/>
                </w:pPr>
                <w:r>
                  <w:rPr>
                    <w:rFonts w:ascii="Arial Unicode MS" w:eastAsia="Arial Unicode MS" w:hAnsi="Arial Unicode MS" w:cs="Arial Unicode MS" w:hint="eastAsia"/>
                  </w:rPr>
                  <w:t>☒</w:t>
                </w:r>
              </w:p>
            </w:tc>
          </w:sdtContent>
        </w:sdt>
        <w:sdt>
          <w:sdtPr>
            <w:id w:val="687643825"/>
            <w14:checkbox>
              <w14:checked w14:val="0"/>
              <w14:checkedState w14:val="2612" w14:font="Arial Unicode MS"/>
              <w14:uncheckedState w14:val="2610" w14:font="Arial Unicode MS"/>
            </w14:checkbox>
          </w:sdtPr>
          <w:sdtEndPr/>
          <w:sdtContent>
            <w:tc>
              <w:tcPr>
                <w:tcW w:w="544" w:type="dxa"/>
                <w:shd w:val="clear" w:color="auto" w:fill="auto"/>
              </w:tcPr>
              <w:p w14:paraId="469FCFC7" w14:textId="77777777" w:rsidR="00191FEE" w:rsidRDefault="00306A0A" w:rsidP="00B076A3">
                <w:pPr>
                  <w:jc w:val="left"/>
                </w:pPr>
                <w:r>
                  <w:rPr>
                    <w:rFonts w:ascii="Arial Unicode MS" w:eastAsia="Arial Unicode MS" w:hAnsi="Arial Unicode MS" w:cs="Arial Unicode MS" w:hint="eastAsia"/>
                  </w:rPr>
                  <w:t>☐</w:t>
                </w:r>
              </w:p>
            </w:tc>
          </w:sdtContent>
        </w:sdt>
        <w:sdt>
          <w:sdtPr>
            <w:id w:val="1972162476"/>
            <w14:checkbox>
              <w14:checked w14:val="0"/>
              <w14:checkedState w14:val="2612" w14:font="Arial Unicode MS"/>
              <w14:uncheckedState w14:val="2610" w14:font="Arial Unicode MS"/>
            </w14:checkbox>
          </w:sdtPr>
          <w:sdtEndPr/>
          <w:sdtContent>
            <w:tc>
              <w:tcPr>
                <w:tcW w:w="528" w:type="dxa"/>
                <w:shd w:val="clear" w:color="auto" w:fill="auto"/>
              </w:tcPr>
              <w:p w14:paraId="7BF2CEF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2CFA08F6" w14:textId="77777777" w:rsidR="00191FEE" w:rsidRPr="000F1C01" w:rsidRDefault="00191FEE" w:rsidP="00B076A3">
            <w:pPr>
              <w:jc w:val="left"/>
            </w:pPr>
          </w:p>
        </w:tc>
      </w:tr>
      <w:tr w:rsidR="00191FEE" w:rsidRPr="000F1C01" w14:paraId="24A4C80E"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8E63B35" w14:textId="77777777" w:rsidR="00191FEE" w:rsidRDefault="00885458" w:rsidP="00B076A3">
            <w:pPr>
              <w:jc w:val="left"/>
            </w:pPr>
            <w:r>
              <w:t xml:space="preserve">{SCR1027} </w:t>
            </w:r>
          </w:p>
        </w:tc>
        <w:tc>
          <w:tcPr>
            <w:tcW w:w="821" w:type="dxa"/>
          </w:tcPr>
          <w:p w14:paraId="737A4388" w14:textId="77777777" w:rsidR="00191FEE" w:rsidRDefault="009F0376" w:rsidP="00B076A3">
            <w:pPr>
              <w:jc w:val="left"/>
            </w:pPr>
            <w:r>
              <w:t>Task</w:t>
            </w:r>
          </w:p>
        </w:tc>
        <w:tc>
          <w:tcPr>
            <w:tcW w:w="4523" w:type="dxa"/>
            <w:shd w:val="clear" w:color="auto" w:fill="auto"/>
          </w:tcPr>
          <w:p w14:paraId="347DAC19" w14:textId="77777777" w:rsidR="00191FEE" w:rsidRDefault="00191FEE" w:rsidP="00B076A3">
            <w:pPr>
              <w:jc w:val="left"/>
            </w:pPr>
            <w:r>
              <w:t xml:space="preserve">Trigger names describe what activates the trigger. </w:t>
            </w:r>
            <w:hyperlink w:anchor="_Trigger_Names" w:history="1">
              <w:r w:rsidRPr="00871291">
                <w:rPr>
                  <w:rStyle w:val="Hyperlink"/>
                </w:rPr>
                <w:t>(Ref. 3.1.</w:t>
              </w:r>
              <w:r>
                <w:rPr>
                  <w:rStyle w:val="Hyperlink"/>
                </w:rPr>
                <w:t>3</w:t>
              </w:r>
              <w:r w:rsidRPr="00871291">
                <w:rPr>
                  <w:rStyle w:val="Hyperlink"/>
                </w:rPr>
                <w:t>.</w:t>
              </w:r>
              <w:r>
                <w:rPr>
                  <w:rStyle w:val="Hyperlink"/>
                </w:rPr>
                <w:t>4</w:t>
              </w:r>
              <w:r w:rsidRPr="00871291">
                <w:rPr>
                  <w:rStyle w:val="Hyperlink"/>
                </w:rPr>
                <w:t xml:space="preserve"> Trigger Names)</w:t>
              </w:r>
            </w:hyperlink>
          </w:p>
        </w:tc>
        <w:sdt>
          <w:sdtPr>
            <w:id w:val="-1096173222"/>
            <w14:checkbox>
              <w14:checked w14:val="1"/>
              <w14:checkedState w14:val="2612" w14:font="Arial Unicode MS"/>
              <w14:uncheckedState w14:val="2610" w14:font="Arial Unicode MS"/>
            </w14:checkbox>
          </w:sdtPr>
          <w:sdtEndPr/>
          <w:sdtContent>
            <w:tc>
              <w:tcPr>
                <w:tcW w:w="517" w:type="dxa"/>
                <w:shd w:val="clear" w:color="auto" w:fill="auto"/>
              </w:tcPr>
              <w:p w14:paraId="543FFFF1" w14:textId="06F52FF0" w:rsidR="00191FEE" w:rsidRDefault="00AB4671" w:rsidP="00B076A3">
                <w:pPr>
                  <w:jc w:val="left"/>
                </w:pPr>
                <w:r>
                  <w:rPr>
                    <w:rFonts w:ascii="Arial Unicode MS" w:eastAsia="Arial Unicode MS" w:hAnsi="Arial Unicode MS" w:cs="Arial Unicode MS" w:hint="eastAsia"/>
                  </w:rPr>
                  <w:t>☒</w:t>
                </w:r>
              </w:p>
            </w:tc>
          </w:sdtContent>
        </w:sdt>
        <w:sdt>
          <w:sdtPr>
            <w:id w:val="367648060"/>
            <w14:checkbox>
              <w14:checked w14:val="0"/>
              <w14:checkedState w14:val="2612" w14:font="Arial Unicode MS"/>
              <w14:uncheckedState w14:val="2610" w14:font="Arial Unicode MS"/>
            </w14:checkbox>
          </w:sdtPr>
          <w:sdtEndPr/>
          <w:sdtContent>
            <w:tc>
              <w:tcPr>
                <w:tcW w:w="544" w:type="dxa"/>
                <w:shd w:val="clear" w:color="auto" w:fill="auto"/>
              </w:tcPr>
              <w:p w14:paraId="364A979E" w14:textId="77777777" w:rsidR="00191FEE" w:rsidRDefault="00306A0A" w:rsidP="00B076A3">
                <w:pPr>
                  <w:jc w:val="left"/>
                </w:pPr>
                <w:r>
                  <w:rPr>
                    <w:rFonts w:ascii="Arial Unicode MS" w:eastAsia="Arial Unicode MS" w:hAnsi="Arial Unicode MS" w:cs="Arial Unicode MS" w:hint="eastAsia"/>
                  </w:rPr>
                  <w:t>☐</w:t>
                </w:r>
              </w:p>
            </w:tc>
          </w:sdtContent>
        </w:sdt>
        <w:sdt>
          <w:sdtPr>
            <w:id w:val="-334998309"/>
            <w14:checkbox>
              <w14:checked w14:val="0"/>
              <w14:checkedState w14:val="2612" w14:font="Arial Unicode MS"/>
              <w14:uncheckedState w14:val="2610" w14:font="Arial Unicode MS"/>
            </w14:checkbox>
          </w:sdtPr>
          <w:sdtEndPr/>
          <w:sdtContent>
            <w:tc>
              <w:tcPr>
                <w:tcW w:w="528" w:type="dxa"/>
                <w:shd w:val="clear" w:color="auto" w:fill="auto"/>
              </w:tcPr>
              <w:p w14:paraId="66A764C8"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3ED24B6F" w14:textId="77777777" w:rsidR="00191FEE" w:rsidRPr="000F1C01" w:rsidRDefault="00191FEE" w:rsidP="00B076A3">
            <w:pPr>
              <w:jc w:val="left"/>
            </w:pPr>
          </w:p>
        </w:tc>
      </w:tr>
      <w:tr w:rsidR="00191FEE" w:rsidRPr="000F1C01" w14:paraId="7D944F10" w14:textId="77777777" w:rsidTr="008D66B7">
        <w:trPr>
          <w:trHeight w:val="284"/>
        </w:trPr>
        <w:tc>
          <w:tcPr>
            <w:tcW w:w="1276" w:type="dxa"/>
            <w:shd w:val="clear" w:color="auto" w:fill="auto"/>
          </w:tcPr>
          <w:p w14:paraId="609B75AF" w14:textId="77777777" w:rsidR="00191FEE" w:rsidRDefault="00885458" w:rsidP="00B076A3">
            <w:pPr>
              <w:jc w:val="left"/>
            </w:pPr>
            <w:r>
              <w:t xml:space="preserve">{SCR1028} </w:t>
            </w:r>
          </w:p>
        </w:tc>
        <w:tc>
          <w:tcPr>
            <w:tcW w:w="821" w:type="dxa"/>
          </w:tcPr>
          <w:p w14:paraId="46FEA80B" w14:textId="77777777" w:rsidR="00191FEE" w:rsidRDefault="009F0376" w:rsidP="00B076A3">
            <w:pPr>
              <w:jc w:val="left"/>
            </w:pPr>
            <w:r>
              <w:t>Task</w:t>
            </w:r>
          </w:p>
        </w:tc>
        <w:tc>
          <w:tcPr>
            <w:tcW w:w="4523" w:type="dxa"/>
            <w:shd w:val="clear" w:color="auto" w:fill="auto"/>
          </w:tcPr>
          <w:p w14:paraId="3281964C" w14:textId="77777777" w:rsidR="00191FEE" w:rsidRDefault="00191FEE" w:rsidP="00B076A3">
            <w:pPr>
              <w:jc w:val="left"/>
            </w:pPr>
            <w:r>
              <w:t xml:space="preserve">Group names describe their content. </w:t>
            </w:r>
            <w:r>
              <w:br/>
            </w:r>
            <w:hyperlink w:anchor="_Group_Names" w:history="1">
              <w:r>
                <w:rPr>
                  <w:rStyle w:val="Hyperlink"/>
                </w:rPr>
                <w:t>(Ref. 3.1.3.5</w:t>
              </w:r>
              <w:r w:rsidRPr="001A7C9A">
                <w:rPr>
                  <w:rStyle w:val="Hyperlink"/>
                </w:rPr>
                <w:t xml:space="preserve"> Group Names)</w:t>
              </w:r>
            </w:hyperlink>
          </w:p>
        </w:tc>
        <w:sdt>
          <w:sdtPr>
            <w:id w:val="-281891339"/>
            <w14:checkbox>
              <w14:checked w14:val="1"/>
              <w14:checkedState w14:val="2612" w14:font="Arial Unicode MS"/>
              <w14:uncheckedState w14:val="2610" w14:font="Arial Unicode MS"/>
            </w14:checkbox>
          </w:sdtPr>
          <w:sdtEndPr/>
          <w:sdtContent>
            <w:tc>
              <w:tcPr>
                <w:tcW w:w="517" w:type="dxa"/>
                <w:shd w:val="clear" w:color="auto" w:fill="auto"/>
              </w:tcPr>
              <w:p w14:paraId="306FB575" w14:textId="3E060E4C" w:rsidR="00191FEE" w:rsidRDefault="00AB4671" w:rsidP="00B076A3">
                <w:pPr>
                  <w:jc w:val="left"/>
                </w:pPr>
                <w:r>
                  <w:rPr>
                    <w:rFonts w:ascii="Arial Unicode MS" w:eastAsia="Arial Unicode MS" w:hAnsi="Arial Unicode MS" w:cs="Arial Unicode MS" w:hint="eastAsia"/>
                  </w:rPr>
                  <w:t>☒</w:t>
                </w:r>
              </w:p>
            </w:tc>
          </w:sdtContent>
        </w:sdt>
        <w:sdt>
          <w:sdtPr>
            <w:id w:val="446050676"/>
            <w14:checkbox>
              <w14:checked w14:val="0"/>
              <w14:checkedState w14:val="2612" w14:font="Arial Unicode MS"/>
              <w14:uncheckedState w14:val="2610" w14:font="Arial Unicode MS"/>
            </w14:checkbox>
          </w:sdtPr>
          <w:sdtEndPr/>
          <w:sdtContent>
            <w:tc>
              <w:tcPr>
                <w:tcW w:w="544" w:type="dxa"/>
                <w:shd w:val="clear" w:color="auto" w:fill="auto"/>
              </w:tcPr>
              <w:p w14:paraId="489106CC" w14:textId="77777777" w:rsidR="00191FEE" w:rsidRDefault="00306A0A" w:rsidP="00B076A3">
                <w:pPr>
                  <w:jc w:val="left"/>
                </w:pPr>
                <w:r>
                  <w:rPr>
                    <w:rFonts w:ascii="Arial Unicode MS" w:eastAsia="Arial Unicode MS" w:hAnsi="Arial Unicode MS" w:cs="Arial Unicode MS" w:hint="eastAsia"/>
                  </w:rPr>
                  <w:t>☐</w:t>
                </w:r>
              </w:p>
            </w:tc>
          </w:sdtContent>
        </w:sdt>
        <w:sdt>
          <w:sdtPr>
            <w:id w:val="-2118206216"/>
            <w14:checkbox>
              <w14:checked w14:val="0"/>
              <w14:checkedState w14:val="2612" w14:font="Arial Unicode MS"/>
              <w14:uncheckedState w14:val="2610" w14:font="Arial Unicode MS"/>
            </w14:checkbox>
          </w:sdtPr>
          <w:sdtEndPr/>
          <w:sdtContent>
            <w:tc>
              <w:tcPr>
                <w:tcW w:w="528" w:type="dxa"/>
                <w:shd w:val="clear" w:color="auto" w:fill="auto"/>
              </w:tcPr>
              <w:p w14:paraId="7EBE89E9"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EBDAC9F" w14:textId="77777777" w:rsidR="00191FEE" w:rsidRPr="000F1C01" w:rsidRDefault="00191FEE" w:rsidP="00B076A3">
            <w:pPr>
              <w:jc w:val="left"/>
            </w:pPr>
          </w:p>
        </w:tc>
      </w:tr>
      <w:tr w:rsidR="00191FEE" w:rsidRPr="000F1C01" w14:paraId="32A0DCAB"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DAA0A08" w14:textId="77777777" w:rsidR="00191FEE" w:rsidRDefault="00885458" w:rsidP="00B076A3">
            <w:pPr>
              <w:jc w:val="left"/>
            </w:pPr>
            <w:r>
              <w:t xml:space="preserve">{SCR1029} </w:t>
            </w:r>
          </w:p>
        </w:tc>
        <w:tc>
          <w:tcPr>
            <w:tcW w:w="821" w:type="dxa"/>
          </w:tcPr>
          <w:p w14:paraId="3F4F9A11" w14:textId="77777777" w:rsidR="00191FEE" w:rsidRDefault="009F0376" w:rsidP="00284E78">
            <w:pPr>
              <w:jc w:val="left"/>
            </w:pPr>
            <w:r>
              <w:t>Protocol</w:t>
            </w:r>
          </w:p>
        </w:tc>
        <w:tc>
          <w:tcPr>
            <w:tcW w:w="4523" w:type="dxa"/>
            <w:shd w:val="clear" w:color="auto" w:fill="auto"/>
          </w:tcPr>
          <w:p w14:paraId="6BD64AC0"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16FE9A05"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EndPr/>
          <w:sdtContent>
            <w:tc>
              <w:tcPr>
                <w:tcW w:w="517" w:type="dxa"/>
                <w:shd w:val="clear" w:color="auto" w:fill="auto"/>
              </w:tcPr>
              <w:p w14:paraId="40676571" w14:textId="2609175E" w:rsidR="00191FEE" w:rsidRDefault="00AB4671"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EndPr/>
          <w:sdtContent>
            <w:tc>
              <w:tcPr>
                <w:tcW w:w="544" w:type="dxa"/>
                <w:shd w:val="clear" w:color="auto" w:fill="auto"/>
              </w:tcPr>
              <w:p w14:paraId="59AB7FA8"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EndPr/>
          <w:sdtContent>
            <w:tc>
              <w:tcPr>
                <w:tcW w:w="528" w:type="dxa"/>
                <w:shd w:val="clear" w:color="auto" w:fill="auto"/>
              </w:tcPr>
              <w:p w14:paraId="234D478B" w14:textId="77777777" w:rsidR="00191FEE" w:rsidRDefault="00306A0A"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6BE6E78" w14:textId="77777777" w:rsidR="00191FEE" w:rsidRPr="000F1C01" w:rsidRDefault="00191FEE" w:rsidP="00B076A3">
            <w:pPr>
              <w:jc w:val="left"/>
            </w:pPr>
          </w:p>
        </w:tc>
      </w:tr>
      <w:tr w:rsidR="00601EB8" w:rsidRPr="000F1C01" w14:paraId="52595CE1" w14:textId="77777777" w:rsidTr="00F87855">
        <w:trPr>
          <w:trHeight w:val="284"/>
        </w:trPr>
        <w:tc>
          <w:tcPr>
            <w:tcW w:w="9810" w:type="dxa"/>
            <w:gridSpan w:val="7"/>
            <w:shd w:val="clear" w:color="auto" w:fill="F2F2F2" w:themeFill="background1" w:themeFillShade="F2"/>
          </w:tcPr>
          <w:p w14:paraId="603E5540" w14:textId="77777777" w:rsidR="00601EB8" w:rsidRDefault="00601EB8" w:rsidP="00306A0A">
            <w:pPr>
              <w:keepNext/>
              <w:jc w:val="left"/>
              <w:rPr>
                <w:b/>
              </w:rPr>
            </w:pPr>
            <w:r>
              <w:rPr>
                <w:b/>
              </w:rPr>
              <w:lastRenderedPageBreak/>
              <w:t>ID Values</w:t>
            </w:r>
          </w:p>
        </w:tc>
      </w:tr>
      <w:tr w:rsidR="00191FEE" w:rsidRPr="000F1C01" w14:paraId="55F77683"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494CFB67" w14:textId="77777777" w:rsidR="00191FEE" w:rsidRPr="000F1C01" w:rsidRDefault="00885458" w:rsidP="00B076A3">
            <w:pPr>
              <w:jc w:val="left"/>
            </w:pPr>
            <w:r>
              <w:t xml:space="preserve">{SCR1032} </w:t>
            </w:r>
          </w:p>
        </w:tc>
        <w:tc>
          <w:tcPr>
            <w:tcW w:w="821" w:type="dxa"/>
          </w:tcPr>
          <w:p w14:paraId="29558C31" w14:textId="77777777" w:rsidR="00191FEE" w:rsidRDefault="009F0376" w:rsidP="00A465FE">
            <w:pPr>
              <w:jc w:val="left"/>
            </w:pPr>
            <w:r>
              <w:t>Task</w:t>
            </w:r>
          </w:p>
        </w:tc>
        <w:tc>
          <w:tcPr>
            <w:tcW w:w="4523" w:type="dxa"/>
            <w:shd w:val="clear" w:color="auto" w:fill="auto"/>
          </w:tcPr>
          <w:p w14:paraId="51EFEB3F" w14:textId="77777777" w:rsidR="00191FEE" w:rsidRDefault="00191FEE" w:rsidP="00A465FE">
            <w:pPr>
              <w:jc w:val="left"/>
              <w:rPr>
                <w:rStyle w:val="Hyperlink"/>
              </w:rPr>
            </w:pPr>
            <w:r>
              <w:t xml:space="preserve">No large gaps occur in ID values of related parameters. </w:t>
            </w:r>
            <w:hyperlink w:anchor="_ID_Gaps" w:history="1">
              <w:r w:rsidRPr="001E1DFF">
                <w:rPr>
                  <w:rStyle w:val="Hyperlink"/>
                </w:rPr>
                <w:t>(Ref. 3.1.</w:t>
              </w:r>
              <w:r>
                <w:rPr>
                  <w:rStyle w:val="Hyperlink"/>
                </w:rPr>
                <w:t>4</w:t>
              </w:r>
              <w:r w:rsidRPr="001E1DFF">
                <w:rPr>
                  <w:rStyle w:val="Hyperlink"/>
                </w:rPr>
                <w:t>.2 ID Gaps)</w:t>
              </w:r>
            </w:hyperlink>
          </w:p>
          <w:p w14:paraId="7C20B99B" w14:textId="77777777" w:rsidR="00601EB8"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92261048"/>
            <w14:checkbox>
              <w14:checked w14:val="1"/>
              <w14:checkedState w14:val="2612" w14:font="Arial Unicode MS"/>
              <w14:uncheckedState w14:val="2610" w14:font="Arial Unicode MS"/>
            </w14:checkbox>
          </w:sdtPr>
          <w:sdtEndPr/>
          <w:sdtContent>
            <w:tc>
              <w:tcPr>
                <w:tcW w:w="517" w:type="dxa"/>
                <w:shd w:val="clear" w:color="auto" w:fill="auto"/>
              </w:tcPr>
              <w:p w14:paraId="0E7D7AD4" w14:textId="2F881E1A" w:rsidR="00191FEE" w:rsidRDefault="00AB4671" w:rsidP="00B076A3">
                <w:pPr>
                  <w:jc w:val="left"/>
                </w:pPr>
                <w:r>
                  <w:rPr>
                    <w:rFonts w:ascii="Arial Unicode MS" w:eastAsia="Arial Unicode MS" w:hAnsi="Arial Unicode MS" w:cs="Arial Unicode MS" w:hint="eastAsia"/>
                  </w:rPr>
                  <w:t>☒</w:t>
                </w:r>
              </w:p>
            </w:tc>
          </w:sdtContent>
        </w:sdt>
        <w:sdt>
          <w:sdtPr>
            <w:id w:val="-290901481"/>
            <w14:checkbox>
              <w14:checked w14:val="0"/>
              <w14:checkedState w14:val="2612" w14:font="Arial Unicode MS"/>
              <w14:uncheckedState w14:val="2610" w14:font="Arial Unicode MS"/>
            </w14:checkbox>
          </w:sdtPr>
          <w:sdtEndPr/>
          <w:sdtContent>
            <w:tc>
              <w:tcPr>
                <w:tcW w:w="544" w:type="dxa"/>
                <w:shd w:val="clear" w:color="auto" w:fill="auto"/>
              </w:tcPr>
              <w:p w14:paraId="7EDDD2E1" w14:textId="77777777" w:rsidR="00191FEE" w:rsidRDefault="00306A0A" w:rsidP="00B076A3">
                <w:pPr>
                  <w:jc w:val="left"/>
                </w:pPr>
                <w:r>
                  <w:rPr>
                    <w:rFonts w:ascii="Arial Unicode MS" w:eastAsia="Arial Unicode MS" w:hAnsi="Arial Unicode MS" w:cs="Arial Unicode MS" w:hint="eastAsia"/>
                  </w:rPr>
                  <w:t>☐</w:t>
                </w:r>
              </w:p>
            </w:tc>
          </w:sdtContent>
        </w:sdt>
        <w:sdt>
          <w:sdtPr>
            <w:id w:val="774521098"/>
            <w14:checkbox>
              <w14:checked w14:val="0"/>
              <w14:checkedState w14:val="2612" w14:font="Arial Unicode MS"/>
              <w14:uncheckedState w14:val="2610" w14:font="Arial Unicode MS"/>
            </w14:checkbox>
          </w:sdtPr>
          <w:sdtEndPr/>
          <w:sdtContent>
            <w:tc>
              <w:tcPr>
                <w:tcW w:w="528" w:type="dxa"/>
                <w:shd w:val="clear" w:color="auto" w:fill="auto"/>
              </w:tcPr>
              <w:p w14:paraId="1EF006F7"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947E3B4" w14:textId="77777777" w:rsidR="00191FEE" w:rsidRPr="006370C2" w:rsidRDefault="00191FEE" w:rsidP="00B076A3">
            <w:pPr>
              <w:jc w:val="left"/>
            </w:pPr>
          </w:p>
        </w:tc>
      </w:tr>
      <w:tr w:rsidR="00191FEE" w:rsidRPr="000F1C01" w14:paraId="74E0740B" w14:textId="77777777" w:rsidTr="008D66B7">
        <w:trPr>
          <w:trHeight w:val="284"/>
        </w:trPr>
        <w:tc>
          <w:tcPr>
            <w:tcW w:w="1276" w:type="dxa"/>
            <w:shd w:val="clear" w:color="auto" w:fill="auto"/>
          </w:tcPr>
          <w:p w14:paraId="118A5ED4" w14:textId="77777777" w:rsidR="00191FEE" w:rsidRDefault="00885458" w:rsidP="00B076A3">
            <w:pPr>
              <w:jc w:val="left"/>
            </w:pPr>
            <w:r>
              <w:t xml:space="preserve">{SCR1033} </w:t>
            </w:r>
          </w:p>
        </w:tc>
        <w:tc>
          <w:tcPr>
            <w:tcW w:w="821" w:type="dxa"/>
          </w:tcPr>
          <w:p w14:paraId="04649953" w14:textId="77777777" w:rsidR="00191FEE" w:rsidRDefault="009F0376" w:rsidP="008D66B7">
            <w:pPr>
              <w:pStyle w:val="SLCBodytext"/>
              <w:ind w:left="0"/>
            </w:pPr>
            <w:r>
              <w:t>Task</w:t>
            </w:r>
          </w:p>
        </w:tc>
        <w:tc>
          <w:tcPr>
            <w:tcW w:w="4523" w:type="dxa"/>
            <w:shd w:val="clear" w:color="auto" w:fill="auto"/>
          </w:tcPr>
          <w:p w14:paraId="225AC25F"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0EDF795A"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EndPr/>
          <w:sdtContent>
            <w:tc>
              <w:tcPr>
                <w:tcW w:w="517" w:type="dxa"/>
                <w:shd w:val="clear" w:color="auto" w:fill="auto"/>
              </w:tcPr>
              <w:p w14:paraId="2E3F2612" w14:textId="1B3419BC" w:rsidR="00191FEE" w:rsidRDefault="00AB4671" w:rsidP="00B076A3">
                <w:pPr>
                  <w:jc w:val="left"/>
                </w:pPr>
                <w:r>
                  <w:rPr>
                    <w:rFonts w:ascii="Arial Unicode MS" w:eastAsia="Arial Unicode MS" w:hAnsi="Arial Unicode MS" w:cs="Arial Unicode MS" w:hint="eastAsia"/>
                  </w:rPr>
                  <w:t>☒</w:t>
                </w:r>
              </w:p>
            </w:tc>
          </w:sdtContent>
        </w:sdt>
        <w:tc>
          <w:tcPr>
            <w:tcW w:w="544" w:type="dxa"/>
            <w:shd w:val="clear" w:color="auto" w:fill="auto"/>
          </w:tcPr>
          <w:p w14:paraId="47A4591B" w14:textId="77777777" w:rsidR="00191FEE" w:rsidRDefault="00B31EDD" w:rsidP="00B076A3">
            <w:pPr>
              <w:jc w:val="left"/>
            </w:pPr>
            <w:sdt>
              <w:sdtPr>
                <w:id w:val="1073628036"/>
                <w14:checkbox>
                  <w14:checked w14:val="0"/>
                  <w14:checkedState w14:val="2612" w14:font="Arial Unicode MS"/>
                  <w14:uncheckedState w14:val="2610" w14:font="Arial Unicode MS"/>
                </w14:checkbox>
              </w:sdtPr>
              <w:sdtEnd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EndPr/>
          <w:sdtContent>
            <w:tc>
              <w:tcPr>
                <w:tcW w:w="528" w:type="dxa"/>
                <w:shd w:val="clear" w:color="auto" w:fill="auto"/>
              </w:tcPr>
              <w:p w14:paraId="06FB2F1D"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D4B17E4" w14:textId="77777777" w:rsidR="00191FEE" w:rsidRPr="006370C2" w:rsidRDefault="00191FEE" w:rsidP="00B076A3">
            <w:pPr>
              <w:jc w:val="left"/>
            </w:pPr>
          </w:p>
        </w:tc>
      </w:tr>
      <w:tr w:rsidR="00191FEE" w:rsidRPr="000F1C01" w14:paraId="650F26F2"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61D0D1B1" w14:textId="77777777" w:rsidR="00191FEE" w:rsidRDefault="00885458" w:rsidP="00B076A3">
            <w:pPr>
              <w:jc w:val="left"/>
            </w:pPr>
            <w:r>
              <w:t xml:space="preserve">{SCR1034} </w:t>
            </w:r>
          </w:p>
        </w:tc>
        <w:tc>
          <w:tcPr>
            <w:tcW w:w="821" w:type="dxa"/>
          </w:tcPr>
          <w:p w14:paraId="23094B58" w14:textId="77777777" w:rsidR="00191FEE" w:rsidRDefault="009F0376" w:rsidP="008D66B7">
            <w:pPr>
              <w:pStyle w:val="SLCBodytext"/>
              <w:ind w:left="0"/>
            </w:pPr>
            <w:r>
              <w:t>Task</w:t>
            </w:r>
          </w:p>
        </w:tc>
        <w:tc>
          <w:tcPr>
            <w:tcW w:w="4523" w:type="dxa"/>
            <w:shd w:val="clear" w:color="auto" w:fill="auto"/>
          </w:tcPr>
          <w:p w14:paraId="369C32DB" w14:textId="77777777" w:rsidR="00191FEE" w:rsidRPr="00257B7F" w:rsidRDefault="00191FEE" w:rsidP="008D66B7">
            <w:pPr>
              <w:rPr>
                <w:color w:val="0563C1" w:themeColor="hyperlink"/>
                <w:u w:val="single"/>
              </w:rPr>
            </w:pPr>
            <w:r>
              <w:t xml:space="preserve">Items with the same functionality/purpose are grouped. </w:t>
            </w:r>
            <w:hyperlink w:anchor="_ID_Grouping" w:history="1">
              <w:r w:rsidRPr="00FC62B1">
                <w:rPr>
                  <w:rStyle w:val="Hyperlink"/>
                </w:rPr>
                <w:t>(Ref. 3.1.</w:t>
              </w:r>
              <w:r>
                <w:rPr>
                  <w:rStyle w:val="Hyperlink"/>
                </w:rPr>
                <w:t>4</w:t>
              </w:r>
              <w:r w:rsidRPr="00FC62B1">
                <w:rPr>
                  <w:rStyle w:val="Hyperlink"/>
                </w:rPr>
                <w:t>.4 ID Grouping)</w:t>
              </w:r>
            </w:hyperlink>
          </w:p>
          <w:p w14:paraId="2157C4C4" w14:textId="77777777" w:rsidR="00191FEE" w:rsidRPr="004042F5" w:rsidRDefault="00191FEE" w:rsidP="008D66B7">
            <w:pPr>
              <w:spacing w:before="120"/>
            </w:pPr>
            <w:r w:rsidRPr="004042F5">
              <w:t xml:space="preserve">Warning: </w:t>
            </w:r>
            <w:r w:rsidR="002F7C68">
              <w:t>Possible impact on existing platforms if changed in existing protocol</w:t>
            </w:r>
            <w:r w:rsidRPr="004042F5">
              <w:t>.</w:t>
            </w:r>
          </w:p>
        </w:tc>
        <w:sdt>
          <w:sdtPr>
            <w:id w:val="451208067"/>
            <w14:checkbox>
              <w14:checked w14:val="1"/>
              <w14:checkedState w14:val="2612" w14:font="Arial Unicode MS"/>
              <w14:uncheckedState w14:val="2610" w14:font="Arial Unicode MS"/>
            </w14:checkbox>
          </w:sdtPr>
          <w:sdtEndPr/>
          <w:sdtContent>
            <w:tc>
              <w:tcPr>
                <w:tcW w:w="517" w:type="dxa"/>
                <w:shd w:val="clear" w:color="auto" w:fill="auto"/>
              </w:tcPr>
              <w:p w14:paraId="3F245870" w14:textId="037A219B" w:rsidR="00191FEE" w:rsidRDefault="00AB4671" w:rsidP="00B076A3">
                <w:pPr>
                  <w:jc w:val="left"/>
                </w:pPr>
                <w:r>
                  <w:rPr>
                    <w:rFonts w:ascii="Arial Unicode MS" w:eastAsia="Arial Unicode MS" w:hAnsi="Arial Unicode MS" w:cs="Arial Unicode MS" w:hint="eastAsia"/>
                  </w:rPr>
                  <w:t>☒</w:t>
                </w:r>
              </w:p>
            </w:tc>
          </w:sdtContent>
        </w:sdt>
        <w:sdt>
          <w:sdtPr>
            <w:id w:val="-951473769"/>
            <w14:checkbox>
              <w14:checked w14:val="0"/>
              <w14:checkedState w14:val="2612" w14:font="Arial Unicode MS"/>
              <w14:uncheckedState w14:val="2610" w14:font="Arial Unicode MS"/>
            </w14:checkbox>
          </w:sdtPr>
          <w:sdtEndPr/>
          <w:sdtContent>
            <w:tc>
              <w:tcPr>
                <w:tcW w:w="544" w:type="dxa"/>
                <w:shd w:val="clear" w:color="auto" w:fill="auto"/>
              </w:tcPr>
              <w:p w14:paraId="7061943B" w14:textId="77777777" w:rsidR="00191FEE" w:rsidRDefault="00306A0A" w:rsidP="00B076A3">
                <w:pPr>
                  <w:jc w:val="left"/>
                </w:pPr>
                <w:r>
                  <w:rPr>
                    <w:rFonts w:ascii="Arial Unicode MS" w:eastAsia="Arial Unicode MS" w:hAnsi="Arial Unicode MS" w:cs="Arial Unicode MS" w:hint="eastAsia"/>
                  </w:rPr>
                  <w:t>☐</w:t>
                </w:r>
              </w:p>
            </w:tc>
          </w:sdtContent>
        </w:sdt>
        <w:sdt>
          <w:sdtPr>
            <w:id w:val="79646928"/>
            <w14:checkbox>
              <w14:checked w14:val="0"/>
              <w14:checkedState w14:val="2612" w14:font="Arial Unicode MS"/>
              <w14:uncheckedState w14:val="2610" w14:font="Arial Unicode MS"/>
            </w14:checkbox>
          </w:sdtPr>
          <w:sdtEndPr/>
          <w:sdtContent>
            <w:tc>
              <w:tcPr>
                <w:tcW w:w="528" w:type="dxa"/>
                <w:shd w:val="clear" w:color="auto" w:fill="auto"/>
              </w:tcPr>
              <w:p w14:paraId="6A808993"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02ACD34" w14:textId="77777777" w:rsidR="00191FEE" w:rsidRPr="000F1C01" w:rsidRDefault="00191FEE" w:rsidP="00B076A3">
            <w:pPr>
              <w:jc w:val="left"/>
            </w:pPr>
          </w:p>
        </w:tc>
      </w:tr>
    </w:tbl>
    <w:p w14:paraId="1155F0B4" w14:textId="77777777" w:rsidR="004218A6" w:rsidRDefault="004218A6" w:rsidP="000F1C01"/>
    <w:p w14:paraId="28FFD440" w14:textId="77777777" w:rsidR="000F1C01" w:rsidRPr="000F1C01" w:rsidRDefault="000F1C01" w:rsidP="006B59B9">
      <w:pPr>
        <w:pStyle w:val="Heading2"/>
      </w:pPr>
      <w:bookmarkStart w:id="10" w:name="_Toc473039739"/>
      <w:bookmarkStart w:id="11" w:name="_Toc32916700"/>
      <w:r w:rsidRPr="000F1C01">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49A62F72"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797E7131" w14:textId="77777777" w:rsidR="002D12A6" w:rsidRPr="000F1C01" w:rsidRDefault="002D12A6" w:rsidP="000F1C01">
            <w:pPr>
              <w:jc w:val="left"/>
            </w:pPr>
            <w:r w:rsidRPr="000F1C01">
              <w:t>#</w:t>
            </w:r>
          </w:p>
        </w:tc>
        <w:tc>
          <w:tcPr>
            <w:tcW w:w="1050" w:type="dxa"/>
            <w:shd w:val="clear" w:color="auto" w:fill="D9D9D9" w:themeFill="background1" w:themeFillShade="D9"/>
          </w:tcPr>
          <w:p w14:paraId="02C94BC2" w14:textId="77777777" w:rsidR="002D12A6" w:rsidRPr="000F1C01" w:rsidRDefault="00363DC8" w:rsidP="000F1C01">
            <w:pPr>
              <w:jc w:val="left"/>
            </w:pPr>
            <w:r>
              <w:t>Scope</w:t>
            </w:r>
          </w:p>
        </w:tc>
        <w:tc>
          <w:tcPr>
            <w:tcW w:w="4647" w:type="dxa"/>
            <w:shd w:val="clear" w:color="auto" w:fill="D9D9D9" w:themeFill="background1" w:themeFillShade="D9"/>
          </w:tcPr>
          <w:p w14:paraId="7F6BF4C4"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6B99F23F" w14:textId="77777777" w:rsidR="002D12A6" w:rsidRPr="000F1C01" w:rsidRDefault="002D12A6" w:rsidP="000F1C01">
            <w:pPr>
              <w:jc w:val="left"/>
            </w:pPr>
            <w:r w:rsidRPr="000F1C01">
              <w:t>OK</w:t>
            </w:r>
          </w:p>
        </w:tc>
        <w:tc>
          <w:tcPr>
            <w:tcW w:w="542" w:type="dxa"/>
            <w:shd w:val="clear" w:color="auto" w:fill="D9D9D9" w:themeFill="background1" w:themeFillShade="D9"/>
          </w:tcPr>
          <w:p w14:paraId="0BEF5326" w14:textId="77777777" w:rsidR="002D12A6" w:rsidRPr="000F1C01" w:rsidRDefault="002D12A6" w:rsidP="000F1C01">
            <w:pPr>
              <w:jc w:val="left"/>
            </w:pPr>
            <w:r w:rsidRPr="000F1C01">
              <w:t>Fail</w:t>
            </w:r>
          </w:p>
        </w:tc>
        <w:tc>
          <w:tcPr>
            <w:tcW w:w="527" w:type="dxa"/>
            <w:shd w:val="clear" w:color="auto" w:fill="D9D9D9" w:themeFill="background1" w:themeFillShade="D9"/>
          </w:tcPr>
          <w:p w14:paraId="7755A0CF" w14:textId="77777777" w:rsidR="002D12A6" w:rsidRPr="000F1C01" w:rsidRDefault="002D12A6" w:rsidP="000F1C01">
            <w:pPr>
              <w:jc w:val="left"/>
            </w:pPr>
            <w:r w:rsidRPr="000F1C01">
              <w:t>NA</w:t>
            </w:r>
          </w:p>
        </w:tc>
        <w:tc>
          <w:tcPr>
            <w:tcW w:w="1366" w:type="dxa"/>
            <w:shd w:val="clear" w:color="auto" w:fill="D9D9D9" w:themeFill="background1" w:themeFillShade="D9"/>
          </w:tcPr>
          <w:p w14:paraId="2B071465" w14:textId="77777777" w:rsidR="002D12A6" w:rsidRPr="000F1C01" w:rsidRDefault="002D12A6" w:rsidP="000F1C01">
            <w:pPr>
              <w:jc w:val="left"/>
            </w:pPr>
            <w:r w:rsidRPr="000F1C01">
              <w:t>Remarks</w:t>
            </w:r>
          </w:p>
        </w:tc>
      </w:tr>
      <w:tr w:rsidR="002D12A6" w:rsidRPr="000F1C01" w14:paraId="7DC35095"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771091" w14:textId="77777777" w:rsidR="002D12A6" w:rsidRPr="000F1C01" w:rsidRDefault="002D12A6" w:rsidP="007F6EEE">
            <w:pPr>
              <w:jc w:val="left"/>
              <w:rPr>
                <w:b/>
              </w:rPr>
            </w:pPr>
            <w:r w:rsidRPr="000F1C01">
              <w:rPr>
                <w:b/>
              </w:rPr>
              <w:t>El</w:t>
            </w:r>
            <w:r>
              <w:rPr>
                <w:b/>
              </w:rPr>
              <w:t>ement Wizard</w:t>
            </w:r>
          </w:p>
        </w:tc>
      </w:tr>
      <w:tr w:rsidR="002D12A6" w:rsidRPr="000F1C01" w14:paraId="00199539" w14:textId="77777777" w:rsidTr="002143DF">
        <w:trPr>
          <w:trHeight w:val="284"/>
        </w:trPr>
        <w:tc>
          <w:tcPr>
            <w:tcW w:w="1061" w:type="dxa"/>
          </w:tcPr>
          <w:p w14:paraId="48F75007" w14:textId="77777777" w:rsidR="002D12A6" w:rsidRPr="000F1C01" w:rsidRDefault="00885458" w:rsidP="000F1C01">
            <w:pPr>
              <w:jc w:val="left"/>
            </w:pPr>
            <w:r>
              <w:t xml:space="preserve">{SCR1042} </w:t>
            </w:r>
          </w:p>
        </w:tc>
        <w:tc>
          <w:tcPr>
            <w:tcW w:w="1050" w:type="dxa"/>
          </w:tcPr>
          <w:p w14:paraId="52C5E599" w14:textId="77777777" w:rsidR="002D12A6" w:rsidRDefault="00DF6AFF" w:rsidP="000F1C01">
            <w:pPr>
              <w:jc w:val="left"/>
            </w:pPr>
            <w:r>
              <w:t>Task</w:t>
            </w:r>
          </w:p>
        </w:tc>
        <w:tc>
          <w:tcPr>
            <w:tcW w:w="4647" w:type="dxa"/>
          </w:tcPr>
          <w:p w14:paraId="0D05FC3F"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39AAB250" w14:textId="5095B377" w:rsidR="002D12A6" w:rsidRPr="000F1C01" w:rsidRDefault="00B31EDD"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EndPr/>
          <w:sdtContent>
            <w:tc>
              <w:tcPr>
                <w:tcW w:w="542" w:type="dxa"/>
              </w:tcPr>
              <w:p w14:paraId="64876E18"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EndPr/>
          <w:sdtContent>
            <w:tc>
              <w:tcPr>
                <w:tcW w:w="527" w:type="dxa"/>
              </w:tcPr>
              <w:p w14:paraId="3A97700D"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5EB27AB0" w14:textId="77777777" w:rsidR="002D12A6" w:rsidRPr="000F1C01" w:rsidRDefault="002D12A6" w:rsidP="000F1C01">
            <w:pPr>
              <w:jc w:val="left"/>
            </w:pPr>
          </w:p>
        </w:tc>
      </w:tr>
      <w:tr w:rsidR="002D12A6" w:rsidRPr="000F1C01" w14:paraId="39365558"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07E52AB"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69A606F6" w14:textId="77777777" w:rsidTr="002143DF">
        <w:trPr>
          <w:trHeight w:val="284"/>
        </w:trPr>
        <w:tc>
          <w:tcPr>
            <w:tcW w:w="1061" w:type="dxa"/>
          </w:tcPr>
          <w:p w14:paraId="7474F5BF" w14:textId="77777777" w:rsidR="002D12A6" w:rsidRPr="000F1C01" w:rsidRDefault="00885458" w:rsidP="000F1C01">
            <w:pPr>
              <w:jc w:val="left"/>
            </w:pPr>
            <w:r>
              <w:t xml:space="preserve">{SCR1046} </w:t>
            </w:r>
          </w:p>
        </w:tc>
        <w:tc>
          <w:tcPr>
            <w:tcW w:w="1050" w:type="dxa"/>
          </w:tcPr>
          <w:p w14:paraId="460485FD" w14:textId="77777777" w:rsidR="002D12A6" w:rsidRDefault="009F0376" w:rsidP="00B006A6">
            <w:pPr>
              <w:jc w:val="left"/>
            </w:pPr>
            <w:r>
              <w:t>Task</w:t>
            </w:r>
          </w:p>
        </w:tc>
        <w:tc>
          <w:tcPr>
            <w:tcW w:w="4647" w:type="dxa"/>
          </w:tcPr>
          <w:p w14:paraId="36952070"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120A4740"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0"/>
              <w14:checkedState w14:val="2612" w14:font="Arial Unicode MS"/>
              <w14:uncheckedState w14:val="2610" w14:font="Arial Unicode MS"/>
            </w14:checkbox>
          </w:sdtPr>
          <w:sdtEndPr/>
          <w:sdtContent>
            <w:tc>
              <w:tcPr>
                <w:tcW w:w="515" w:type="dxa"/>
              </w:tcPr>
              <w:p w14:paraId="2F5C1E92" w14:textId="53AB4857" w:rsidR="002D12A6" w:rsidRDefault="003E4372"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EndPr/>
          <w:sdtContent>
            <w:tc>
              <w:tcPr>
                <w:tcW w:w="542" w:type="dxa"/>
              </w:tcPr>
              <w:p w14:paraId="7C0D82FA"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1"/>
              <w14:checkedState w14:val="2612" w14:font="Arial Unicode MS"/>
              <w14:uncheckedState w14:val="2610" w14:font="Arial Unicode MS"/>
            </w14:checkbox>
          </w:sdtPr>
          <w:sdtEndPr/>
          <w:sdtContent>
            <w:tc>
              <w:tcPr>
                <w:tcW w:w="527" w:type="dxa"/>
              </w:tcPr>
              <w:p w14:paraId="2D66BD03" w14:textId="727431A8" w:rsidR="002D12A6" w:rsidRDefault="003E4372" w:rsidP="000F1C01">
                <w:pPr>
                  <w:jc w:val="left"/>
                </w:pPr>
                <w:r>
                  <w:rPr>
                    <w:rFonts w:ascii="Arial Unicode MS" w:eastAsia="Arial Unicode MS" w:hAnsi="Arial Unicode MS" w:cs="Arial Unicode MS" w:hint="eastAsia"/>
                  </w:rPr>
                  <w:t>☒</w:t>
                </w:r>
              </w:p>
            </w:tc>
          </w:sdtContent>
        </w:sdt>
        <w:tc>
          <w:tcPr>
            <w:tcW w:w="1366" w:type="dxa"/>
          </w:tcPr>
          <w:p w14:paraId="596DF03C" w14:textId="77777777" w:rsidR="002D12A6" w:rsidRPr="000F1C01" w:rsidRDefault="002D12A6" w:rsidP="000F1C01">
            <w:pPr>
              <w:jc w:val="left"/>
            </w:pPr>
          </w:p>
        </w:tc>
      </w:tr>
      <w:tr w:rsidR="002D12A6" w:rsidRPr="000F1C01" w14:paraId="3153A09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65EB0E" w14:textId="77777777" w:rsidR="002D12A6" w:rsidRDefault="00885458" w:rsidP="000F1C01">
            <w:pPr>
              <w:jc w:val="left"/>
            </w:pPr>
            <w:r>
              <w:t xml:space="preserve">{SCR1048} </w:t>
            </w:r>
          </w:p>
        </w:tc>
        <w:tc>
          <w:tcPr>
            <w:tcW w:w="1050" w:type="dxa"/>
          </w:tcPr>
          <w:p w14:paraId="5DF729D6" w14:textId="77777777" w:rsidR="002D12A6" w:rsidRDefault="009F0376" w:rsidP="00B006A6">
            <w:pPr>
              <w:jc w:val="left"/>
            </w:pPr>
            <w:r>
              <w:t>Task</w:t>
            </w:r>
          </w:p>
        </w:tc>
        <w:tc>
          <w:tcPr>
            <w:tcW w:w="4647" w:type="dxa"/>
          </w:tcPr>
          <w:p w14:paraId="6E0CE7F5"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002B8D75"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EndPr/>
          <w:sdtContent>
            <w:tc>
              <w:tcPr>
                <w:tcW w:w="515" w:type="dxa"/>
              </w:tcPr>
              <w:p w14:paraId="21DE60E7" w14:textId="0C345BA7" w:rsidR="002D12A6" w:rsidRDefault="00AB4671"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EndPr/>
          <w:sdtContent>
            <w:tc>
              <w:tcPr>
                <w:tcW w:w="542" w:type="dxa"/>
              </w:tcPr>
              <w:p w14:paraId="6B3835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EndPr/>
          <w:sdtContent>
            <w:tc>
              <w:tcPr>
                <w:tcW w:w="527" w:type="dxa"/>
              </w:tcPr>
              <w:p w14:paraId="6669E8A2"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080E8D69" w14:textId="77777777" w:rsidR="002D12A6" w:rsidRPr="000F1C01" w:rsidRDefault="002D12A6" w:rsidP="000F1C01">
            <w:pPr>
              <w:jc w:val="left"/>
            </w:pPr>
          </w:p>
        </w:tc>
      </w:tr>
      <w:tr w:rsidR="005E5B68" w:rsidRPr="000F1C01" w14:paraId="2634126A" w14:textId="77777777" w:rsidTr="007D6A1C">
        <w:trPr>
          <w:trHeight w:val="284"/>
        </w:trPr>
        <w:tc>
          <w:tcPr>
            <w:tcW w:w="9708" w:type="dxa"/>
            <w:gridSpan w:val="7"/>
            <w:shd w:val="clear" w:color="auto" w:fill="EDEDED" w:themeFill="accent3" w:themeFillTint="33"/>
          </w:tcPr>
          <w:p w14:paraId="70451B45" w14:textId="77777777" w:rsidR="005E5B68" w:rsidRPr="00B006A6" w:rsidRDefault="005E5B68">
            <w:pPr>
              <w:jc w:val="left"/>
              <w:rPr>
                <w:b/>
              </w:rPr>
            </w:pPr>
            <w:r w:rsidRPr="00B006A6">
              <w:rPr>
                <w:b/>
              </w:rPr>
              <w:t>Displayed Text</w:t>
            </w:r>
          </w:p>
        </w:tc>
      </w:tr>
      <w:tr w:rsidR="002D12A6" w:rsidRPr="000F1C01" w14:paraId="7C13873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6B33929" w14:textId="77777777" w:rsidR="002D12A6" w:rsidRDefault="00885458" w:rsidP="000F1C01">
            <w:pPr>
              <w:jc w:val="left"/>
            </w:pPr>
            <w:r>
              <w:t xml:space="preserve">{SCR1052} </w:t>
            </w:r>
          </w:p>
        </w:tc>
        <w:tc>
          <w:tcPr>
            <w:tcW w:w="1050" w:type="dxa"/>
          </w:tcPr>
          <w:p w14:paraId="14A4ACC5" w14:textId="77777777" w:rsidR="002D12A6" w:rsidRDefault="009F0376" w:rsidP="000F1C01">
            <w:pPr>
              <w:jc w:val="left"/>
            </w:pPr>
            <w:r>
              <w:t>Task</w:t>
            </w:r>
          </w:p>
        </w:tc>
        <w:tc>
          <w:tcPr>
            <w:tcW w:w="4647" w:type="dxa"/>
          </w:tcPr>
          <w:p w14:paraId="0C84B100" w14:textId="77777777" w:rsidR="002D12A6" w:rsidRDefault="002D12A6" w:rsidP="000F1C01">
            <w:pPr>
              <w:jc w:val="left"/>
            </w:pPr>
            <w:r>
              <w:t xml:space="preserve">Title case is correctly applied. </w:t>
            </w:r>
            <w:hyperlink w:anchor="_Title_Case" w:history="1">
              <w:r w:rsidRPr="00091004">
                <w:rPr>
                  <w:rStyle w:val="Hyperlink"/>
                </w:rPr>
                <w:t>(Ref. 3.3.</w:t>
              </w:r>
              <w:r>
                <w:rPr>
                  <w:rStyle w:val="Hyperlink"/>
                </w:rPr>
                <w:t>3</w:t>
              </w:r>
              <w:r w:rsidRPr="00091004">
                <w:rPr>
                  <w:rStyle w:val="Hyperlink"/>
                </w:rPr>
                <w:t xml:space="preserve">.1 </w:t>
              </w:r>
              <w:r>
                <w:rPr>
                  <w:rStyle w:val="Hyperlink"/>
                </w:rPr>
                <w:t>Title Case</w:t>
              </w:r>
              <w:r w:rsidRPr="00091004">
                <w:rPr>
                  <w:rStyle w:val="Hyperlink"/>
                </w:rPr>
                <w:t>)</w:t>
              </w:r>
            </w:hyperlink>
          </w:p>
        </w:tc>
        <w:sdt>
          <w:sdtPr>
            <w:id w:val="-1002883652"/>
            <w14:checkbox>
              <w14:checked w14:val="1"/>
              <w14:checkedState w14:val="2612" w14:font="Arial Unicode MS"/>
              <w14:uncheckedState w14:val="2610" w14:font="Arial Unicode MS"/>
            </w14:checkbox>
          </w:sdtPr>
          <w:sdtEndPr/>
          <w:sdtContent>
            <w:tc>
              <w:tcPr>
                <w:tcW w:w="515" w:type="dxa"/>
              </w:tcPr>
              <w:p w14:paraId="5986FFA6" w14:textId="320C695B" w:rsidR="002D12A6" w:rsidRDefault="00AB4671" w:rsidP="000F1C01">
                <w:pPr>
                  <w:jc w:val="left"/>
                </w:pPr>
                <w:r>
                  <w:rPr>
                    <w:rFonts w:ascii="Arial Unicode MS" w:eastAsia="Arial Unicode MS" w:hAnsi="Arial Unicode MS" w:cs="Arial Unicode MS" w:hint="eastAsia"/>
                  </w:rPr>
                  <w:t>☒</w:t>
                </w:r>
              </w:p>
            </w:tc>
          </w:sdtContent>
        </w:sdt>
        <w:sdt>
          <w:sdtPr>
            <w:id w:val="-471591986"/>
            <w14:checkbox>
              <w14:checked w14:val="0"/>
              <w14:checkedState w14:val="2612" w14:font="Arial Unicode MS"/>
              <w14:uncheckedState w14:val="2610" w14:font="Arial Unicode MS"/>
            </w14:checkbox>
          </w:sdtPr>
          <w:sdtEndPr/>
          <w:sdtContent>
            <w:tc>
              <w:tcPr>
                <w:tcW w:w="542" w:type="dxa"/>
              </w:tcPr>
              <w:p w14:paraId="2B0A7B6B" w14:textId="77777777" w:rsidR="002D12A6" w:rsidRDefault="00BA355D" w:rsidP="000F1C01">
                <w:pPr>
                  <w:jc w:val="left"/>
                </w:pPr>
                <w:r>
                  <w:rPr>
                    <w:rFonts w:ascii="Arial Unicode MS" w:eastAsia="Arial Unicode MS" w:hAnsi="Arial Unicode MS" w:cs="Arial Unicode MS" w:hint="eastAsia"/>
                  </w:rPr>
                  <w:t>☐</w:t>
                </w:r>
              </w:p>
            </w:tc>
          </w:sdtContent>
        </w:sdt>
        <w:sdt>
          <w:sdtPr>
            <w:id w:val="1173301586"/>
            <w14:checkbox>
              <w14:checked w14:val="0"/>
              <w14:checkedState w14:val="2612" w14:font="Arial Unicode MS"/>
              <w14:uncheckedState w14:val="2610" w14:font="Arial Unicode MS"/>
            </w14:checkbox>
          </w:sdtPr>
          <w:sdtEndPr/>
          <w:sdtContent>
            <w:tc>
              <w:tcPr>
                <w:tcW w:w="527" w:type="dxa"/>
              </w:tcPr>
              <w:p w14:paraId="4C2D71DD"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06761BC2" w14:textId="77777777" w:rsidR="002D12A6" w:rsidRPr="005D339E" w:rsidRDefault="002D12A6">
            <w:pPr>
              <w:jc w:val="left"/>
            </w:pPr>
          </w:p>
        </w:tc>
      </w:tr>
      <w:tr w:rsidR="002D12A6" w:rsidRPr="000F1C01" w14:paraId="7E8B71BC" w14:textId="77777777" w:rsidTr="002143DF">
        <w:trPr>
          <w:trHeight w:val="284"/>
        </w:trPr>
        <w:tc>
          <w:tcPr>
            <w:tcW w:w="1061" w:type="dxa"/>
          </w:tcPr>
          <w:p w14:paraId="14381DFB" w14:textId="77777777" w:rsidR="002D12A6" w:rsidRDefault="00885458" w:rsidP="000F1C01">
            <w:pPr>
              <w:jc w:val="left"/>
            </w:pPr>
            <w:r>
              <w:t xml:space="preserve">{SCR1053} </w:t>
            </w:r>
          </w:p>
        </w:tc>
        <w:tc>
          <w:tcPr>
            <w:tcW w:w="1050" w:type="dxa"/>
          </w:tcPr>
          <w:p w14:paraId="47E2F289" w14:textId="77777777" w:rsidR="002D12A6" w:rsidRDefault="009F0376" w:rsidP="008162B8">
            <w:pPr>
              <w:jc w:val="left"/>
            </w:pPr>
            <w:r>
              <w:t>Task</w:t>
            </w:r>
          </w:p>
        </w:tc>
        <w:tc>
          <w:tcPr>
            <w:tcW w:w="4647" w:type="dxa"/>
          </w:tcPr>
          <w:p w14:paraId="687F4F21" w14:textId="77777777" w:rsidR="002D12A6" w:rsidRPr="00257B7F" w:rsidRDefault="002D12A6" w:rsidP="00257B7F">
            <w:pPr>
              <w:keepNext/>
              <w:jc w:val="left"/>
              <w:rPr>
                <w:color w:val="0563C1" w:themeColor="hyperlink"/>
                <w:u w:val="single"/>
              </w:rPr>
            </w:pPr>
            <w:r>
              <w:t xml:space="preserve">Brand and product names are correctly capitalized. </w:t>
            </w:r>
            <w:hyperlink w:anchor="_Brand_Names" w:history="1">
              <w:r w:rsidRPr="00091004">
                <w:rPr>
                  <w:rStyle w:val="Hyperlink"/>
                </w:rPr>
                <w:t>(Ref. 3.3.</w:t>
              </w:r>
              <w:r>
                <w:rPr>
                  <w:rStyle w:val="Hyperlink"/>
                </w:rPr>
                <w:t>3</w:t>
              </w:r>
              <w:r w:rsidRPr="00091004">
                <w:rPr>
                  <w:rStyle w:val="Hyperlink"/>
                </w:rPr>
                <w:t xml:space="preserve">.2 Brand </w:t>
              </w:r>
              <w:r>
                <w:rPr>
                  <w:rStyle w:val="Hyperlink"/>
                </w:rPr>
                <w:t xml:space="preserve">and Product </w:t>
              </w:r>
              <w:r w:rsidRPr="00091004">
                <w:rPr>
                  <w:rStyle w:val="Hyperlink"/>
                </w:rPr>
                <w:t>Names)</w:t>
              </w:r>
            </w:hyperlink>
          </w:p>
          <w:p w14:paraId="770B8B4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92173686"/>
            <w14:checkbox>
              <w14:checked w14:val="1"/>
              <w14:checkedState w14:val="2612" w14:font="Arial Unicode MS"/>
              <w14:uncheckedState w14:val="2610" w14:font="Arial Unicode MS"/>
            </w14:checkbox>
          </w:sdtPr>
          <w:sdtEndPr/>
          <w:sdtContent>
            <w:tc>
              <w:tcPr>
                <w:tcW w:w="515" w:type="dxa"/>
              </w:tcPr>
              <w:p w14:paraId="10EA8739" w14:textId="2E7F85F8" w:rsidR="002D12A6" w:rsidRDefault="00AB4671" w:rsidP="000F1C01">
                <w:pPr>
                  <w:jc w:val="left"/>
                </w:pPr>
                <w:r>
                  <w:rPr>
                    <w:rFonts w:ascii="Arial Unicode MS" w:eastAsia="Arial Unicode MS" w:hAnsi="Arial Unicode MS" w:cs="Arial Unicode MS" w:hint="eastAsia"/>
                  </w:rPr>
                  <w:t>☒</w:t>
                </w:r>
              </w:p>
            </w:tc>
          </w:sdtContent>
        </w:sdt>
        <w:sdt>
          <w:sdtPr>
            <w:id w:val="-754128764"/>
            <w14:checkbox>
              <w14:checked w14:val="0"/>
              <w14:checkedState w14:val="2612" w14:font="Arial Unicode MS"/>
              <w14:uncheckedState w14:val="2610" w14:font="Arial Unicode MS"/>
            </w14:checkbox>
          </w:sdtPr>
          <w:sdtEndPr/>
          <w:sdtContent>
            <w:tc>
              <w:tcPr>
                <w:tcW w:w="542" w:type="dxa"/>
              </w:tcPr>
              <w:p w14:paraId="10524F2E" w14:textId="77777777" w:rsidR="002D12A6" w:rsidRDefault="00BA355D" w:rsidP="000F1C01">
                <w:pPr>
                  <w:jc w:val="left"/>
                </w:pPr>
                <w:r>
                  <w:rPr>
                    <w:rFonts w:ascii="Arial Unicode MS" w:eastAsia="Arial Unicode MS" w:hAnsi="Arial Unicode MS" w:cs="Arial Unicode MS" w:hint="eastAsia"/>
                  </w:rPr>
                  <w:t>☐</w:t>
                </w:r>
              </w:p>
            </w:tc>
          </w:sdtContent>
        </w:sdt>
        <w:sdt>
          <w:sdtPr>
            <w:id w:val="2137216385"/>
            <w14:checkbox>
              <w14:checked w14:val="0"/>
              <w14:checkedState w14:val="2612" w14:font="Arial Unicode MS"/>
              <w14:uncheckedState w14:val="2610" w14:font="Arial Unicode MS"/>
            </w14:checkbox>
          </w:sdtPr>
          <w:sdtEndPr/>
          <w:sdtContent>
            <w:tc>
              <w:tcPr>
                <w:tcW w:w="527" w:type="dxa"/>
              </w:tcPr>
              <w:p w14:paraId="40B45766"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189CD07" w14:textId="77777777" w:rsidR="002D12A6" w:rsidRPr="005D339E" w:rsidRDefault="002D12A6">
            <w:pPr>
              <w:jc w:val="left"/>
            </w:pPr>
          </w:p>
        </w:tc>
      </w:tr>
      <w:tr w:rsidR="002D12A6" w:rsidRPr="000F1C01" w14:paraId="49EE74E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6974497" w14:textId="77777777" w:rsidR="002D12A6" w:rsidRDefault="00885458" w:rsidP="000F1C01">
            <w:pPr>
              <w:jc w:val="left"/>
            </w:pPr>
            <w:r>
              <w:lastRenderedPageBreak/>
              <w:t xml:space="preserve">{SCR1054} </w:t>
            </w:r>
          </w:p>
        </w:tc>
        <w:tc>
          <w:tcPr>
            <w:tcW w:w="1050" w:type="dxa"/>
          </w:tcPr>
          <w:p w14:paraId="342F221C" w14:textId="77777777" w:rsidR="002D12A6" w:rsidRDefault="009F0376" w:rsidP="000829C2">
            <w:pPr>
              <w:jc w:val="left"/>
            </w:pPr>
            <w:r>
              <w:t>Task</w:t>
            </w:r>
          </w:p>
        </w:tc>
        <w:tc>
          <w:tcPr>
            <w:tcW w:w="4647" w:type="dxa"/>
          </w:tcPr>
          <w:p w14:paraId="0F3C4A11" w14:textId="77777777" w:rsidR="002D12A6" w:rsidRDefault="002D12A6" w:rsidP="00306A0A">
            <w:pPr>
              <w:keepNext/>
              <w:keepLines/>
              <w:jc w:val="left"/>
              <w:rPr>
                <w:rStyle w:val="Hyperlink"/>
              </w:rPr>
            </w:pPr>
            <w:r>
              <w:t xml:space="preserve">Acronyms and initialisms are correctly capitalized. </w:t>
            </w:r>
            <w:hyperlink w:anchor="_Unnecessary_Information" w:history="1">
              <w:r w:rsidRPr="00091004">
                <w:rPr>
                  <w:rStyle w:val="Hyperlink"/>
                </w:rPr>
                <w:t>(Ref. 3.3.</w:t>
              </w:r>
              <w:r>
                <w:rPr>
                  <w:rStyle w:val="Hyperlink"/>
                </w:rPr>
                <w:t>3</w:t>
              </w:r>
              <w:r w:rsidRPr="00091004">
                <w:rPr>
                  <w:rStyle w:val="Hyperlink"/>
                </w:rPr>
                <w:t>.</w:t>
              </w:r>
              <w:r>
                <w:rPr>
                  <w:rStyle w:val="Hyperlink"/>
                </w:rPr>
                <w:t>3</w:t>
              </w:r>
              <w:r w:rsidRPr="00091004">
                <w:rPr>
                  <w:rStyle w:val="Hyperlink"/>
                </w:rPr>
                <w:t xml:space="preserve"> Acronyms and Initialisms)</w:t>
              </w:r>
            </w:hyperlink>
          </w:p>
          <w:p w14:paraId="16F2230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11335944"/>
            <w14:checkbox>
              <w14:checked w14:val="1"/>
              <w14:checkedState w14:val="2612" w14:font="Arial Unicode MS"/>
              <w14:uncheckedState w14:val="2610" w14:font="Arial Unicode MS"/>
            </w14:checkbox>
          </w:sdtPr>
          <w:sdtEndPr/>
          <w:sdtContent>
            <w:tc>
              <w:tcPr>
                <w:tcW w:w="515" w:type="dxa"/>
              </w:tcPr>
              <w:p w14:paraId="62359303" w14:textId="49D0B57F" w:rsidR="002D12A6" w:rsidRDefault="00AB4671" w:rsidP="000F1C01">
                <w:pPr>
                  <w:jc w:val="left"/>
                </w:pPr>
                <w:r>
                  <w:rPr>
                    <w:rFonts w:ascii="Arial Unicode MS" w:eastAsia="Arial Unicode MS" w:hAnsi="Arial Unicode MS" w:cs="Arial Unicode MS" w:hint="eastAsia"/>
                  </w:rPr>
                  <w:t>☒</w:t>
                </w:r>
              </w:p>
            </w:tc>
          </w:sdtContent>
        </w:sdt>
        <w:sdt>
          <w:sdtPr>
            <w:id w:val="-811488311"/>
            <w14:checkbox>
              <w14:checked w14:val="0"/>
              <w14:checkedState w14:val="2612" w14:font="Arial Unicode MS"/>
              <w14:uncheckedState w14:val="2610" w14:font="Arial Unicode MS"/>
            </w14:checkbox>
          </w:sdtPr>
          <w:sdtEndPr/>
          <w:sdtContent>
            <w:tc>
              <w:tcPr>
                <w:tcW w:w="542" w:type="dxa"/>
              </w:tcPr>
              <w:p w14:paraId="3C55B607" w14:textId="77777777" w:rsidR="002D12A6" w:rsidRDefault="00BA355D" w:rsidP="000F1C01">
                <w:pPr>
                  <w:jc w:val="left"/>
                </w:pPr>
                <w:r>
                  <w:rPr>
                    <w:rFonts w:ascii="Arial Unicode MS" w:eastAsia="Arial Unicode MS" w:hAnsi="Arial Unicode MS" w:cs="Arial Unicode MS" w:hint="eastAsia"/>
                  </w:rPr>
                  <w:t>☐</w:t>
                </w:r>
              </w:p>
            </w:tc>
          </w:sdtContent>
        </w:sdt>
        <w:sdt>
          <w:sdtPr>
            <w:id w:val="-853421957"/>
            <w14:checkbox>
              <w14:checked w14:val="0"/>
              <w14:checkedState w14:val="2612" w14:font="Arial Unicode MS"/>
              <w14:uncheckedState w14:val="2610" w14:font="Arial Unicode MS"/>
            </w14:checkbox>
          </w:sdtPr>
          <w:sdtEndPr/>
          <w:sdtContent>
            <w:tc>
              <w:tcPr>
                <w:tcW w:w="527" w:type="dxa"/>
              </w:tcPr>
              <w:p w14:paraId="3F34FF83"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F3B1DAD" w14:textId="77777777" w:rsidR="002D12A6" w:rsidRPr="005D339E" w:rsidRDefault="002D12A6">
            <w:pPr>
              <w:jc w:val="left"/>
            </w:pPr>
          </w:p>
        </w:tc>
      </w:tr>
      <w:tr w:rsidR="005E5B68" w:rsidRPr="000F1C01" w14:paraId="4DC9A1B8" w14:textId="77777777" w:rsidTr="007D6A1C">
        <w:trPr>
          <w:trHeight w:val="284"/>
        </w:trPr>
        <w:tc>
          <w:tcPr>
            <w:tcW w:w="9708" w:type="dxa"/>
            <w:gridSpan w:val="7"/>
            <w:shd w:val="clear" w:color="auto" w:fill="F2F2F2" w:themeFill="background1" w:themeFillShade="F2"/>
          </w:tcPr>
          <w:p w14:paraId="5C088455" w14:textId="77777777" w:rsidR="005E5B68" w:rsidRPr="006B59B9" w:rsidRDefault="005E5B68" w:rsidP="00D324A5">
            <w:pPr>
              <w:keepNext/>
              <w:jc w:val="left"/>
              <w:rPr>
                <w:b/>
              </w:rPr>
            </w:pPr>
            <w:r w:rsidRPr="006B59B9">
              <w:rPr>
                <w:b/>
              </w:rPr>
              <w:t>Parameters</w:t>
            </w:r>
          </w:p>
        </w:tc>
      </w:tr>
      <w:tr w:rsidR="002D12A6" w:rsidRPr="000F1C01" w14:paraId="4C62867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B4DFED0" w14:textId="77777777" w:rsidR="002D12A6" w:rsidRDefault="00885458" w:rsidP="00B326D4">
            <w:pPr>
              <w:jc w:val="left"/>
            </w:pPr>
            <w:r>
              <w:t xml:space="preserve">{SCR1056} </w:t>
            </w:r>
          </w:p>
        </w:tc>
        <w:tc>
          <w:tcPr>
            <w:tcW w:w="1050" w:type="dxa"/>
          </w:tcPr>
          <w:p w14:paraId="0A354BC8" w14:textId="77777777" w:rsidR="002D12A6" w:rsidRDefault="009F0376" w:rsidP="008162B8">
            <w:pPr>
              <w:jc w:val="left"/>
            </w:pPr>
            <w:r>
              <w:t>Task</w:t>
            </w:r>
          </w:p>
        </w:tc>
        <w:tc>
          <w:tcPr>
            <w:tcW w:w="4647" w:type="dxa"/>
          </w:tcPr>
          <w:p w14:paraId="39A8DF72"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1E90DD3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EndPr/>
          <w:sdtContent>
            <w:tc>
              <w:tcPr>
                <w:tcW w:w="515" w:type="dxa"/>
              </w:tcPr>
              <w:p w14:paraId="3682BDA0" w14:textId="4947047D" w:rsidR="002D12A6" w:rsidRDefault="00AB4671"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EndPr/>
          <w:sdtContent>
            <w:tc>
              <w:tcPr>
                <w:tcW w:w="542" w:type="dxa"/>
              </w:tcPr>
              <w:p w14:paraId="50B183A2"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EndPr/>
          <w:sdtContent>
            <w:tc>
              <w:tcPr>
                <w:tcW w:w="527" w:type="dxa"/>
              </w:tcPr>
              <w:p w14:paraId="4513B5E4"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035D614" w14:textId="77777777" w:rsidR="002D12A6" w:rsidRPr="005D339E" w:rsidRDefault="002D12A6" w:rsidP="00B326D4">
            <w:pPr>
              <w:jc w:val="left"/>
            </w:pPr>
          </w:p>
        </w:tc>
      </w:tr>
      <w:tr w:rsidR="002D12A6" w:rsidRPr="000F1C01" w14:paraId="3BDC9379" w14:textId="77777777" w:rsidTr="002143DF">
        <w:trPr>
          <w:trHeight w:val="284"/>
        </w:trPr>
        <w:tc>
          <w:tcPr>
            <w:tcW w:w="1061" w:type="dxa"/>
          </w:tcPr>
          <w:p w14:paraId="7ACD9530" w14:textId="77777777" w:rsidR="002D12A6" w:rsidRPr="00BD66FA" w:rsidRDefault="00885458" w:rsidP="00B326D4">
            <w:pPr>
              <w:jc w:val="left"/>
              <w:rPr>
                <w:b/>
              </w:rPr>
            </w:pPr>
            <w:r w:rsidRPr="00BD66FA">
              <w:t xml:space="preserve">{SCR1060} </w:t>
            </w:r>
          </w:p>
        </w:tc>
        <w:tc>
          <w:tcPr>
            <w:tcW w:w="1050" w:type="dxa"/>
          </w:tcPr>
          <w:p w14:paraId="3BE14C59" w14:textId="77777777" w:rsidR="002D12A6" w:rsidRPr="00BD66FA" w:rsidRDefault="009F0376" w:rsidP="008162B8">
            <w:pPr>
              <w:jc w:val="left"/>
              <w:rPr>
                <w:b/>
              </w:rPr>
            </w:pPr>
            <w:r w:rsidRPr="00BD66FA">
              <w:t>Task</w:t>
            </w:r>
          </w:p>
        </w:tc>
        <w:tc>
          <w:tcPr>
            <w:tcW w:w="4647" w:type="dxa"/>
          </w:tcPr>
          <w:p w14:paraId="4D3ABA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6105A4B1"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EndPr/>
          <w:sdtContent>
            <w:tc>
              <w:tcPr>
                <w:tcW w:w="515" w:type="dxa"/>
              </w:tcPr>
              <w:p w14:paraId="308C11AA" w14:textId="18C56987" w:rsidR="002D12A6" w:rsidRDefault="00AB4671"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EndPr/>
          <w:sdtContent>
            <w:tc>
              <w:tcPr>
                <w:tcW w:w="542" w:type="dxa"/>
              </w:tcPr>
              <w:p w14:paraId="088E67CD"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EndPr/>
          <w:sdtContent>
            <w:tc>
              <w:tcPr>
                <w:tcW w:w="527" w:type="dxa"/>
              </w:tcPr>
              <w:p w14:paraId="5A30CA0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CC49032" w14:textId="77777777" w:rsidR="002D12A6" w:rsidRPr="001E4CA8" w:rsidRDefault="002D12A6" w:rsidP="00B326D4">
            <w:pPr>
              <w:jc w:val="left"/>
            </w:pPr>
          </w:p>
        </w:tc>
      </w:tr>
      <w:tr w:rsidR="002D12A6" w:rsidRPr="000F1C01" w14:paraId="7D271AE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8126379" w14:textId="77777777" w:rsidR="002D12A6" w:rsidRDefault="00885458" w:rsidP="00B326D4">
            <w:pPr>
              <w:jc w:val="left"/>
            </w:pPr>
            <w:r>
              <w:t xml:space="preserve">{SCR1061} </w:t>
            </w:r>
          </w:p>
        </w:tc>
        <w:tc>
          <w:tcPr>
            <w:tcW w:w="1050" w:type="dxa"/>
          </w:tcPr>
          <w:p w14:paraId="147EDC9F" w14:textId="77777777" w:rsidR="002D12A6" w:rsidRDefault="009F0376" w:rsidP="008162B8">
            <w:pPr>
              <w:jc w:val="left"/>
            </w:pPr>
            <w:r>
              <w:t>Task</w:t>
            </w:r>
          </w:p>
        </w:tc>
        <w:tc>
          <w:tcPr>
            <w:tcW w:w="4647" w:type="dxa"/>
          </w:tcPr>
          <w:p w14:paraId="61E2740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478B5B69"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EndPr/>
          <w:sdtContent>
            <w:tc>
              <w:tcPr>
                <w:tcW w:w="515" w:type="dxa"/>
              </w:tcPr>
              <w:p w14:paraId="483E9D91" w14:textId="63DE10BE" w:rsidR="002D12A6" w:rsidRDefault="00AB4671"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EndPr/>
          <w:sdtContent>
            <w:tc>
              <w:tcPr>
                <w:tcW w:w="542" w:type="dxa"/>
              </w:tcPr>
              <w:p w14:paraId="252F960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EndPr/>
          <w:sdtContent>
            <w:tc>
              <w:tcPr>
                <w:tcW w:w="527" w:type="dxa"/>
              </w:tcPr>
              <w:p w14:paraId="2D9B2F8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57C5073" w14:textId="77777777" w:rsidR="002D12A6" w:rsidRPr="005D339E" w:rsidRDefault="002D12A6" w:rsidP="00B326D4">
            <w:pPr>
              <w:jc w:val="left"/>
            </w:pPr>
          </w:p>
        </w:tc>
      </w:tr>
      <w:tr w:rsidR="002D12A6" w:rsidRPr="000F1C01" w14:paraId="43D17022" w14:textId="77777777" w:rsidTr="002143DF">
        <w:trPr>
          <w:trHeight w:val="284"/>
        </w:trPr>
        <w:tc>
          <w:tcPr>
            <w:tcW w:w="1061" w:type="dxa"/>
          </w:tcPr>
          <w:p w14:paraId="603FE290" w14:textId="77777777" w:rsidR="002D12A6" w:rsidRDefault="00885458" w:rsidP="001E4CA8">
            <w:pPr>
              <w:jc w:val="left"/>
            </w:pPr>
            <w:r>
              <w:t xml:space="preserve">{SCR1062} </w:t>
            </w:r>
          </w:p>
        </w:tc>
        <w:tc>
          <w:tcPr>
            <w:tcW w:w="1050" w:type="dxa"/>
          </w:tcPr>
          <w:p w14:paraId="0DE395A4" w14:textId="77777777" w:rsidR="002D12A6" w:rsidRDefault="009F0376" w:rsidP="008162B8">
            <w:pPr>
              <w:jc w:val="left"/>
            </w:pPr>
            <w:r>
              <w:t>Task</w:t>
            </w:r>
          </w:p>
        </w:tc>
        <w:tc>
          <w:tcPr>
            <w:tcW w:w="4647" w:type="dxa"/>
          </w:tcPr>
          <w:p w14:paraId="6EF07A8F"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EndPr/>
          <w:sdtContent>
            <w:tc>
              <w:tcPr>
                <w:tcW w:w="515" w:type="dxa"/>
              </w:tcPr>
              <w:p w14:paraId="1A9AB2D1" w14:textId="69786812" w:rsidR="002D12A6" w:rsidRDefault="00AB4671"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EndPr/>
          <w:sdtContent>
            <w:tc>
              <w:tcPr>
                <w:tcW w:w="542" w:type="dxa"/>
              </w:tcPr>
              <w:p w14:paraId="3BCAC0EF"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EndPr/>
          <w:sdtContent>
            <w:tc>
              <w:tcPr>
                <w:tcW w:w="527" w:type="dxa"/>
              </w:tcPr>
              <w:p w14:paraId="6C5875D3"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18AD1A2A" w14:textId="77777777" w:rsidR="002D12A6" w:rsidRPr="005D339E" w:rsidRDefault="002D12A6" w:rsidP="001E4CA8">
            <w:pPr>
              <w:jc w:val="left"/>
            </w:pPr>
          </w:p>
        </w:tc>
      </w:tr>
      <w:tr w:rsidR="009C4A20" w:rsidRPr="000F1C01" w14:paraId="48879CA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4C7AF01" w14:textId="77777777" w:rsidR="009C4A20" w:rsidRDefault="009C4A20" w:rsidP="009C4A20">
            <w:pPr>
              <w:jc w:val="left"/>
            </w:pPr>
            <w:r>
              <w:t>{SCR1251}</w:t>
            </w:r>
          </w:p>
        </w:tc>
        <w:tc>
          <w:tcPr>
            <w:tcW w:w="1050" w:type="dxa"/>
          </w:tcPr>
          <w:p w14:paraId="0B918D5D" w14:textId="77777777" w:rsidR="009C4A20" w:rsidRDefault="009C4A20" w:rsidP="009C4A20">
            <w:pPr>
              <w:jc w:val="left"/>
            </w:pPr>
            <w:r>
              <w:t>Task</w:t>
            </w:r>
          </w:p>
        </w:tc>
        <w:tc>
          <w:tcPr>
            <w:tcW w:w="4647" w:type="dxa"/>
          </w:tcPr>
          <w:p w14:paraId="69E8CDA6" w14:textId="77777777" w:rsidR="009C4A20" w:rsidRDefault="009C4A20" w:rsidP="009C4A20">
            <w:pPr>
              <w:jc w:val="left"/>
            </w:pPr>
            <w:r>
              <w:t>Octet values are implemented as bit rate</w:t>
            </w:r>
          </w:p>
          <w:p w14:paraId="2326413B" w14:textId="77777777" w:rsidR="009C4A20" w:rsidRDefault="00B31EDD"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EndPr/>
          <w:sdtContent>
            <w:tc>
              <w:tcPr>
                <w:tcW w:w="515" w:type="dxa"/>
              </w:tcPr>
              <w:p w14:paraId="0DA14BCE" w14:textId="0362DCF1" w:rsidR="009C4A20" w:rsidRDefault="00CD7133"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EndPr/>
          <w:sdtContent>
            <w:tc>
              <w:tcPr>
                <w:tcW w:w="542" w:type="dxa"/>
              </w:tcPr>
              <w:p w14:paraId="7FE5C95E"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EndPr/>
          <w:sdtContent>
            <w:tc>
              <w:tcPr>
                <w:tcW w:w="527" w:type="dxa"/>
              </w:tcPr>
              <w:p w14:paraId="2D6B0972" w14:textId="042B0399" w:rsidR="009C4A20" w:rsidRDefault="00CD7133" w:rsidP="009C4A20">
                <w:pPr>
                  <w:jc w:val="left"/>
                </w:pPr>
                <w:r>
                  <w:rPr>
                    <w:rFonts w:ascii="Arial Unicode MS" w:eastAsia="Arial Unicode MS" w:hAnsi="Arial Unicode MS" w:cs="Arial Unicode MS" w:hint="eastAsia"/>
                  </w:rPr>
                  <w:t>☐</w:t>
                </w:r>
              </w:p>
            </w:tc>
          </w:sdtContent>
        </w:sdt>
        <w:tc>
          <w:tcPr>
            <w:tcW w:w="1366" w:type="dxa"/>
          </w:tcPr>
          <w:p w14:paraId="7E561C46" w14:textId="77777777" w:rsidR="009C4A20" w:rsidRPr="005D339E" w:rsidRDefault="009C4A20" w:rsidP="009C4A20">
            <w:pPr>
              <w:jc w:val="left"/>
            </w:pPr>
          </w:p>
        </w:tc>
      </w:tr>
      <w:tr w:rsidR="009C4A20" w:rsidRPr="000F1C01" w14:paraId="2FBAF621" w14:textId="77777777" w:rsidTr="002143DF">
        <w:trPr>
          <w:trHeight w:val="284"/>
        </w:trPr>
        <w:tc>
          <w:tcPr>
            <w:tcW w:w="1061" w:type="dxa"/>
          </w:tcPr>
          <w:p w14:paraId="1592340D" w14:textId="77777777" w:rsidR="009C4A20" w:rsidRDefault="009C4A20" w:rsidP="009C4A20">
            <w:pPr>
              <w:jc w:val="left"/>
            </w:pPr>
            <w:r>
              <w:t xml:space="preserve">{SCR1252} </w:t>
            </w:r>
          </w:p>
        </w:tc>
        <w:tc>
          <w:tcPr>
            <w:tcW w:w="1050" w:type="dxa"/>
          </w:tcPr>
          <w:p w14:paraId="24E387BA" w14:textId="77777777" w:rsidR="009C4A20" w:rsidRDefault="009C4A20" w:rsidP="009C4A20">
            <w:pPr>
              <w:jc w:val="left"/>
            </w:pPr>
            <w:r>
              <w:t>Task</w:t>
            </w:r>
          </w:p>
        </w:tc>
        <w:tc>
          <w:tcPr>
            <w:tcW w:w="4647" w:type="dxa"/>
          </w:tcPr>
          <w:p w14:paraId="47DABC77" w14:textId="77777777" w:rsidR="009C4A20" w:rsidRDefault="009C4A20" w:rsidP="009C4A20">
            <w:pPr>
              <w:jc w:val="left"/>
            </w:pPr>
            <w:r>
              <w:t>Error Counter values are implemented as rate value.</w:t>
            </w:r>
          </w:p>
          <w:p w14:paraId="2D7D0F87" w14:textId="77777777" w:rsidR="009C4A20" w:rsidRDefault="00B31EDD"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EndPr/>
          <w:sdtContent>
            <w:tc>
              <w:tcPr>
                <w:tcW w:w="515" w:type="dxa"/>
              </w:tcPr>
              <w:p w14:paraId="31C96FE8"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EndPr/>
          <w:sdtContent>
            <w:tc>
              <w:tcPr>
                <w:tcW w:w="542" w:type="dxa"/>
              </w:tcPr>
              <w:p w14:paraId="17D6E429"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EndPr/>
          <w:sdtContent>
            <w:tc>
              <w:tcPr>
                <w:tcW w:w="527" w:type="dxa"/>
              </w:tcPr>
              <w:p w14:paraId="29FBBA4F" w14:textId="61060117" w:rsidR="009C4A20" w:rsidRDefault="00AB4671" w:rsidP="009C4A20">
                <w:pPr>
                  <w:jc w:val="left"/>
                </w:pPr>
                <w:r>
                  <w:rPr>
                    <w:rFonts w:ascii="Arial Unicode MS" w:eastAsia="Arial Unicode MS" w:hAnsi="Arial Unicode MS" w:cs="Arial Unicode MS" w:hint="eastAsia"/>
                  </w:rPr>
                  <w:t>☒</w:t>
                </w:r>
              </w:p>
            </w:tc>
          </w:sdtContent>
        </w:sdt>
        <w:tc>
          <w:tcPr>
            <w:tcW w:w="1366" w:type="dxa"/>
          </w:tcPr>
          <w:p w14:paraId="39273221" w14:textId="77777777" w:rsidR="009C4A20" w:rsidRPr="005D339E" w:rsidRDefault="009C4A20" w:rsidP="009C4A20">
            <w:pPr>
              <w:jc w:val="left"/>
            </w:pPr>
          </w:p>
        </w:tc>
      </w:tr>
      <w:tr w:rsidR="009C4A20" w:rsidRPr="000F1C01" w14:paraId="1D62BBE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281172C" w14:textId="77777777" w:rsidR="009C4A20" w:rsidRPr="000F1C01" w:rsidRDefault="009C4A20" w:rsidP="009C4A20">
            <w:pPr>
              <w:keepNext/>
              <w:jc w:val="left"/>
              <w:rPr>
                <w:b/>
              </w:rPr>
            </w:pPr>
            <w:r>
              <w:rPr>
                <w:b/>
              </w:rPr>
              <w:t>Tables</w:t>
            </w:r>
            <w:r w:rsidRPr="000F1C01">
              <w:rPr>
                <w:b/>
              </w:rPr>
              <w:t xml:space="preserve"> </w:t>
            </w:r>
          </w:p>
        </w:tc>
      </w:tr>
      <w:tr w:rsidR="009C4A20" w:rsidRPr="000F1C01" w14:paraId="5561B8F6" w14:textId="77777777" w:rsidTr="002143DF">
        <w:trPr>
          <w:trHeight w:val="284"/>
        </w:trPr>
        <w:tc>
          <w:tcPr>
            <w:tcW w:w="1061" w:type="dxa"/>
          </w:tcPr>
          <w:p w14:paraId="6FCEE98D" w14:textId="77777777" w:rsidR="009C4A20" w:rsidRPr="000F1C01" w:rsidRDefault="009C4A20" w:rsidP="009C4A20">
            <w:pPr>
              <w:jc w:val="left"/>
            </w:pPr>
            <w:r>
              <w:t xml:space="preserve">{SCR1066} </w:t>
            </w:r>
          </w:p>
        </w:tc>
        <w:tc>
          <w:tcPr>
            <w:tcW w:w="1050" w:type="dxa"/>
          </w:tcPr>
          <w:p w14:paraId="6FE2AA40" w14:textId="77777777" w:rsidR="009C4A20" w:rsidRDefault="009C4A20" w:rsidP="009C4A20">
            <w:pPr>
              <w:jc w:val="left"/>
            </w:pPr>
            <w:r>
              <w:t>Task</w:t>
            </w:r>
          </w:p>
        </w:tc>
        <w:tc>
          <w:tcPr>
            <w:tcW w:w="4647" w:type="dxa"/>
          </w:tcPr>
          <w:p w14:paraId="65AA45F8" w14:textId="77777777" w:rsidR="009C4A20" w:rsidRPr="008162B8" w:rsidRDefault="009C4A20" w:rsidP="009C4A20">
            <w:pPr>
              <w:jc w:val="left"/>
            </w:pPr>
            <w:r w:rsidRPr="008C7D39">
              <w:t xml:space="preserve">The start of a column parameter name is similar to the table parameter name. </w:t>
            </w:r>
            <w:hyperlink w:anchor="_Column_Description" w:history="1">
              <w:r w:rsidRPr="00CC68E5">
                <w:rPr>
                  <w:rStyle w:val="Hyperlink"/>
                </w:rPr>
                <w:t>(Ref. 3.3.</w:t>
              </w:r>
              <w:r>
                <w:rPr>
                  <w:rStyle w:val="Hyperlink"/>
                </w:rPr>
                <w:t>5</w:t>
              </w:r>
              <w:r w:rsidRPr="00CC68E5">
                <w:rPr>
                  <w:rStyle w:val="Hyperlink"/>
                </w:rPr>
                <w:t>.</w:t>
              </w:r>
              <w:r>
                <w:rPr>
                  <w:rStyle w:val="Hyperlink"/>
                </w:rPr>
                <w:t>1</w:t>
              </w:r>
              <w:r w:rsidRPr="00CC68E5">
                <w:rPr>
                  <w:rStyle w:val="Hyperlink"/>
                </w:rPr>
                <w:t xml:space="preserve"> Column Names)</w:t>
              </w:r>
            </w:hyperlink>
          </w:p>
        </w:tc>
        <w:sdt>
          <w:sdtPr>
            <w:id w:val="-853721985"/>
            <w14:checkbox>
              <w14:checked w14:val="1"/>
              <w14:checkedState w14:val="2612" w14:font="Arial Unicode MS"/>
              <w14:uncheckedState w14:val="2610" w14:font="Arial Unicode MS"/>
            </w14:checkbox>
          </w:sdtPr>
          <w:sdtEndPr/>
          <w:sdtContent>
            <w:tc>
              <w:tcPr>
                <w:tcW w:w="515" w:type="dxa"/>
              </w:tcPr>
              <w:p w14:paraId="504B2A83" w14:textId="36993664" w:rsidR="009C4A20" w:rsidRDefault="00AB4671" w:rsidP="009C4A20">
                <w:pPr>
                  <w:jc w:val="left"/>
                </w:pPr>
                <w:r>
                  <w:rPr>
                    <w:rFonts w:ascii="Arial Unicode MS" w:eastAsia="Arial Unicode MS" w:hAnsi="Arial Unicode MS" w:cs="Arial Unicode MS" w:hint="eastAsia"/>
                  </w:rPr>
                  <w:t>☒</w:t>
                </w:r>
              </w:p>
            </w:tc>
          </w:sdtContent>
        </w:sdt>
        <w:sdt>
          <w:sdtPr>
            <w:id w:val="-424426937"/>
            <w14:checkbox>
              <w14:checked w14:val="0"/>
              <w14:checkedState w14:val="2612" w14:font="Arial Unicode MS"/>
              <w14:uncheckedState w14:val="2610" w14:font="Arial Unicode MS"/>
            </w14:checkbox>
          </w:sdtPr>
          <w:sdtEndPr/>
          <w:sdtContent>
            <w:tc>
              <w:tcPr>
                <w:tcW w:w="542" w:type="dxa"/>
              </w:tcPr>
              <w:p w14:paraId="6EAAC13F" w14:textId="77777777" w:rsidR="009C4A20" w:rsidRDefault="009C4A20" w:rsidP="009C4A20">
                <w:pPr>
                  <w:jc w:val="left"/>
                </w:pPr>
                <w:r>
                  <w:rPr>
                    <w:rFonts w:ascii="Arial Unicode MS" w:eastAsia="Arial Unicode MS" w:hAnsi="Arial Unicode MS" w:cs="Arial Unicode MS" w:hint="eastAsia"/>
                  </w:rPr>
                  <w:t>☐</w:t>
                </w:r>
              </w:p>
            </w:tc>
          </w:sdtContent>
        </w:sdt>
        <w:sdt>
          <w:sdtPr>
            <w:id w:val="607934826"/>
            <w14:checkbox>
              <w14:checked w14:val="0"/>
              <w14:checkedState w14:val="2612" w14:font="Arial Unicode MS"/>
              <w14:uncheckedState w14:val="2610" w14:font="Arial Unicode MS"/>
            </w14:checkbox>
          </w:sdtPr>
          <w:sdtEndPr/>
          <w:sdtContent>
            <w:tc>
              <w:tcPr>
                <w:tcW w:w="527" w:type="dxa"/>
              </w:tcPr>
              <w:p w14:paraId="27C4900A"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AD696BE" w14:textId="77777777" w:rsidR="009C4A20" w:rsidRPr="000F1C01" w:rsidRDefault="009C4A20" w:rsidP="009C4A20">
            <w:pPr>
              <w:jc w:val="left"/>
            </w:pPr>
          </w:p>
        </w:tc>
      </w:tr>
      <w:tr w:rsidR="009C4A20" w:rsidRPr="000F1C01" w14:paraId="183FBCE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018937" w14:textId="77777777" w:rsidR="009C4A20" w:rsidRPr="000F1C01" w:rsidRDefault="009C4A20" w:rsidP="009C4A20">
            <w:pPr>
              <w:jc w:val="left"/>
            </w:pPr>
            <w:r>
              <w:t xml:space="preserve">{SCR1067} </w:t>
            </w:r>
          </w:p>
        </w:tc>
        <w:tc>
          <w:tcPr>
            <w:tcW w:w="1050" w:type="dxa"/>
          </w:tcPr>
          <w:p w14:paraId="52F9C045" w14:textId="77777777" w:rsidR="009C4A20" w:rsidRDefault="009C4A20" w:rsidP="009C4A20">
            <w:pPr>
              <w:jc w:val="left"/>
            </w:pPr>
            <w:r>
              <w:t>Task</w:t>
            </w:r>
          </w:p>
        </w:tc>
        <w:tc>
          <w:tcPr>
            <w:tcW w:w="4647" w:type="dxa"/>
          </w:tcPr>
          <w:p w14:paraId="5252073C" w14:textId="77777777" w:rsidR="009C4A20" w:rsidRDefault="009C4A20" w:rsidP="009C4A20">
            <w:pPr>
              <w:jc w:val="left"/>
              <w:rPr>
                <w:rStyle w:val="Hyperlink"/>
              </w:rPr>
            </w:pPr>
            <w:r>
              <w:t xml:space="preserve">The table description is included in parentheses in the column description if needed. </w:t>
            </w:r>
            <w:hyperlink w:anchor="_Column_Descriptions" w:history="1">
              <w:r>
                <w:rPr>
                  <w:rStyle w:val="Hyperlink"/>
                </w:rPr>
                <w:t>(Ref. 3.3.5.2</w:t>
              </w:r>
              <w:r w:rsidRPr="00ED7B45">
                <w:rPr>
                  <w:rStyle w:val="Hyperlink"/>
                </w:rPr>
                <w:t xml:space="preserve"> Column Description</w:t>
              </w:r>
              <w:r>
                <w:rPr>
                  <w:rStyle w:val="Hyperlink"/>
                </w:rPr>
                <w:t>s</w:t>
              </w:r>
              <w:r w:rsidRPr="00ED7B45">
                <w:rPr>
                  <w:rStyle w:val="Hyperlink"/>
                </w:rPr>
                <w:t>)</w:t>
              </w:r>
            </w:hyperlink>
          </w:p>
          <w:p w14:paraId="2FEC5F6A"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sdt>
          <w:sdtPr>
            <w:id w:val="-2103704412"/>
            <w14:checkbox>
              <w14:checked w14:val="1"/>
              <w14:checkedState w14:val="2612" w14:font="Arial Unicode MS"/>
              <w14:uncheckedState w14:val="2610" w14:font="Arial Unicode MS"/>
            </w14:checkbox>
          </w:sdtPr>
          <w:sdtEndPr/>
          <w:sdtContent>
            <w:tc>
              <w:tcPr>
                <w:tcW w:w="515" w:type="dxa"/>
              </w:tcPr>
              <w:p w14:paraId="1A153E73" w14:textId="56F5D724" w:rsidR="009C4A20" w:rsidRDefault="00AB4671" w:rsidP="009C4A20">
                <w:pPr>
                  <w:jc w:val="left"/>
                </w:pPr>
                <w:r>
                  <w:rPr>
                    <w:rFonts w:ascii="Arial Unicode MS" w:eastAsia="Arial Unicode MS" w:hAnsi="Arial Unicode MS" w:cs="Arial Unicode MS" w:hint="eastAsia"/>
                  </w:rPr>
                  <w:t>☒</w:t>
                </w:r>
              </w:p>
            </w:tc>
          </w:sdtContent>
        </w:sdt>
        <w:sdt>
          <w:sdtPr>
            <w:id w:val="-1686664522"/>
            <w14:checkbox>
              <w14:checked w14:val="0"/>
              <w14:checkedState w14:val="2612" w14:font="Arial Unicode MS"/>
              <w14:uncheckedState w14:val="2610" w14:font="Arial Unicode MS"/>
            </w14:checkbox>
          </w:sdtPr>
          <w:sdtEndPr/>
          <w:sdtContent>
            <w:tc>
              <w:tcPr>
                <w:tcW w:w="542" w:type="dxa"/>
              </w:tcPr>
              <w:p w14:paraId="3C098C8E" w14:textId="77777777" w:rsidR="009C4A20" w:rsidRDefault="009C4A20" w:rsidP="009C4A20">
                <w:pPr>
                  <w:jc w:val="left"/>
                </w:pPr>
                <w:r>
                  <w:rPr>
                    <w:rFonts w:ascii="Arial Unicode MS" w:eastAsia="Arial Unicode MS" w:hAnsi="Arial Unicode MS" w:cs="Arial Unicode MS" w:hint="eastAsia"/>
                  </w:rPr>
                  <w:t>☐</w:t>
                </w:r>
              </w:p>
            </w:tc>
          </w:sdtContent>
        </w:sdt>
        <w:sdt>
          <w:sdtPr>
            <w:id w:val="1952131793"/>
            <w14:checkbox>
              <w14:checked w14:val="0"/>
              <w14:checkedState w14:val="2612" w14:font="Arial Unicode MS"/>
              <w14:uncheckedState w14:val="2610" w14:font="Arial Unicode MS"/>
            </w14:checkbox>
          </w:sdtPr>
          <w:sdtEndPr/>
          <w:sdtContent>
            <w:tc>
              <w:tcPr>
                <w:tcW w:w="527" w:type="dxa"/>
              </w:tcPr>
              <w:p w14:paraId="55620810"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2CDC3DE8" w14:textId="77777777" w:rsidR="009C4A20" w:rsidRPr="000F1C01" w:rsidRDefault="009C4A20" w:rsidP="009C4A20">
            <w:pPr>
              <w:jc w:val="left"/>
            </w:pPr>
          </w:p>
        </w:tc>
      </w:tr>
      <w:tr w:rsidR="009C4A20" w:rsidRPr="000F1C01" w14:paraId="2D3A7DBB" w14:textId="77777777" w:rsidTr="002143DF">
        <w:trPr>
          <w:trHeight w:val="284"/>
        </w:trPr>
        <w:tc>
          <w:tcPr>
            <w:tcW w:w="1061" w:type="dxa"/>
          </w:tcPr>
          <w:p w14:paraId="603FD385" w14:textId="77777777" w:rsidR="009C4A20" w:rsidRPr="000F1C01" w:rsidRDefault="009C4A20" w:rsidP="009C4A20">
            <w:pPr>
              <w:jc w:val="left"/>
            </w:pPr>
            <w:r>
              <w:t xml:space="preserve">{SCR1068} </w:t>
            </w:r>
          </w:p>
        </w:tc>
        <w:tc>
          <w:tcPr>
            <w:tcW w:w="1050" w:type="dxa"/>
          </w:tcPr>
          <w:p w14:paraId="0BA28616" w14:textId="77777777" w:rsidR="009C4A20" w:rsidRDefault="009C4A20" w:rsidP="009C4A20">
            <w:pPr>
              <w:jc w:val="left"/>
            </w:pPr>
            <w:r>
              <w:t>Task</w:t>
            </w:r>
          </w:p>
        </w:tc>
        <w:tc>
          <w:tcPr>
            <w:tcW w:w="4647" w:type="dxa"/>
          </w:tcPr>
          <w:p w14:paraId="74FEBBA0"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B70EDD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EndPr/>
          <w:sdtContent>
            <w:tc>
              <w:tcPr>
                <w:tcW w:w="515" w:type="dxa"/>
              </w:tcPr>
              <w:p w14:paraId="66608580" w14:textId="59FE2D6A" w:rsidR="009C4A20" w:rsidRDefault="00AB4671"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EndPr/>
          <w:sdtContent>
            <w:tc>
              <w:tcPr>
                <w:tcW w:w="542" w:type="dxa"/>
              </w:tcPr>
              <w:p w14:paraId="1FEE7537"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EndPr/>
          <w:sdtContent>
            <w:tc>
              <w:tcPr>
                <w:tcW w:w="527" w:type="dxa"/>
              </w:tcPr>
              <w:p w14:paraId="1A13802C"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7928CC82" w14:textId="77777777" w:rsidR="009C4A20" w:rsidRPr="000F1C01" w:rsidRDefault="009C4A20" w:rsidP="009C4A20">
            <w:pPr>
              <w:jc w:val="left"/>
            </w:pPr>
          </w:p>
        </w:tc>
      </w:tr>
      <w:tr w:rsidR="009C4A20" w:rsidRPr="000F1C01" w14:paraId="7B5BC7B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7F634FE" w14:textId="77777777" w:rsidR="009C4A20" w:rsidRPr="000F1C01" w:rsidRDefault="009C4A20" w:rsidP="009C4A20">
            <w:pPr>
              <w:keepNext/>
              <w:jc w:val="left"/>
              <w:rPr>
                <w:b/>
              </w:rPr>
            </w:pPr>
            <w:r w:rsidRPr="000F1C01">
              <w:rPr>
                <w:b/>
              </w:rPr>
              <w:lastRenderedPageBreak/>
              <w:t>Page</w:t>
            </w:r>
            <w:r>
              <w:rPr>
                <w:b/>
              </w:rPr>
              <w:t xml:space="preserve"> B</w:t>
            </w:r>
            <w:r w:rsidRPr="000F1C01">
              <w:rPr>
                <w:b/>
              </w:rPr>
              <w:t xml:space="preserve">uttons </w:t>
            </w:r>
          </w:p>
        </w:tc>
      </w:tr>
      <w:tr w:rsidR="009C4A20" w:rsidRPr="000F1C01" w14:paraId="23AD633E" w14:textId="77777777" w:rsidTr="002143DF">
        <w:trPr>
          <w:trHeight w:val="284"/>
        </w:trPr>
        <w:tc>
          <w:tcPr>
            <w:tcW w:w="1061" w:type="dxa"/>
          </w:tcPr>
          <w:p w14:paraId="0B0AAB34" w14:textId="77777777" w:rsidR="009C4A20" w:rsidRDefault="009C4A20" w:rsidP="009C4A20">
            <w:pPr>
              <w:jc w:val="left"/>
            </w:pPr>
            <w:r>
              <w:t xml:space="preserve">{SCR1079} </w:t>
            </w:r>
          </w:p>
        </w:tc>
        <w:tc>
          <w:tcPr>
            <w:tcW w:w="1050" w:type="dxa"/>
          </w:tcPr>
          <w:p w14:paraId="3356A203" w14:textId="77777777" w:rsidR="009C4A20" w:rsidRDefault="009C4A20" w:rsidP="009C4A20">
            <w:pPr>
              <w:jc w:val="left"/>
            </w:pPr>
            <w:r>
              <w:t>Task</w:t>
            </w:r>
          </w:p>
        </w:tc>
        <w:tc>
          <w:tcPr>
            <w:tcW w:w="4647" w:type="dxa"/>
          </w:tcPr>
          <w:p w14:paraId="1D9228CE"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0B3426E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AC52B01" w14:textId="1EAC616F" w:rsidR="009C4A20" w:rsidRDefault="00B31EDD" w:rsidP="009C4A20">
            <w:pPr>
              <w:jc w:val="left"/>
            </w:pPr>
            <w:sdt>
              <w:sdtPr>
                <w:id w:val="-1528173277"/>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2" w:type="dxa"/>
          </w:tcPr>
          <w:p w14:paraId="290FC352" w14:textId="77777777" w:rsidR="009C4A20" w:rsidRDefault="00B31EDD" w:rsidP="009C4A20">
            <w:pPr>
              <w:jc w:val="left"/>
            </w:pPr>
            <w:sdt>
              <w:sdtPr>
                <w:id w:val="88508272"/>
                <w14:checkbox>
                  <w14:checked w14:val="0"/>
                  <w14:checkedState w14:val="2612" w14:font="Arial Unicode MS"/>
                  <w14:uncheckedState w14:val="2610" w14:font="Arial Unicode MS"/>
                </w14:checkbox>
              </w:sdtPr>
              <w:sdtEndPr/>
              <w:sdtContent>
                <w:r w:rsidR="009C4A20">
                  <w:rPr>
                    <w:rFonts w:ascii="Arial Unicode MS" w:eastAsia="Arial Unicode MS" w:hAnsi="Arial Unicode MS" w:cs="Arial Unicode MS" w:hint="eastAsia"/>
                  </w:rPr>
                  <w:t>☐</w:t>
                </w:r>
              </w:sdtContent>
            </w:sdt>
          </w:p>
        </w:tc>
        <w:tc>
          <w:tcPr>
            <w:tcW w:w="527" w:type="dxa"/>
          </w:tcPr>
          <w:p w14:paraId="5CC4E14D" w14:textId="77777777" w:rsidR="009C4A20" w:rsidRDefault="00B31EDD" w:rsidP="009C4A20">
            <w:pPr>
              <w:jc w:val="left"/>
            </w:pPr>
            <w:sdt>
              <w:sdtPr>
                <w:id w:val="495462599"/>
                <w14:checkbox>
                  <w14:checked w14:val="0"/>
                  <w14:checkedState w14:val="2612" w14:font="Arial Unicode MS"/>
                  <w14:uncheckedState w14:val="2610" w14:font="Arial Unicode MS"/>
                </w14:checkbox>
              </w:sdtPr>
              <w:sdtEndPr/>
              <w:sdtContent>
                <w:r w:rsidR="009C4A20">
                  <w:rPr>
                    <w:rFonts w:ascii="Arial Unicode MS" w:eastAsia="Arial Unicode MS" w:hAnsi="Arial Unicode MS" w:cs="Arial Unicode MS" w:hint="eastAsia"/>
                  </w:rPr>
                  <w:t>☐</w:t>
                </w:r>
              </w:sdtContent>
            </w:sdt>
          </w:p>
        </w:tc>
        <w:tc>
          <w:tcPr>
            <w:tcW w:w="1366" w:type="dxa"/>
          </w:tcPr>
          <w:p w14:paraId="08042FE0" w14:textId="77777777" w:rsidR="009C4A20" w:rsidRPr="000F1C01" w:rsidRDefault="009C4A20" w:rsidP="009C4A20">
            <w:pPr>
              <w:jc w:val="left"/>
            </w:pPr>
          </w:p>
        </w:tc>
      </w:tr>
      <w:tr w:rsidR="009C4A20" w:rsidRPr="000F1C01" w14:paraId="1A3F586C"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4DC50436"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4F0D1A2F" w14:textId="77777777" w:rsidTr="002143DF">
        <w:trPr>
          <w:trHeight w:val="284"/>
        </w:trPr>
        <w:tc>
          <w:tcPr>
            <w:tcW w:w="1061" w:type="dxa"/>
          </w:tcPr>
          <w:p w14:paraId="0B2FE1AF" w14:textId="77777777" w:rsidR="009C4A20" w:rsidRPr="000F1C01" w:rsidRDefault="009C4A20" w:rsidP="009C4A20">
            <w:pPr>
              <w:jc w:val="left"/>
            </w:pPr>
            <w:r>
              <w:t xml:space="preserve">{SCR1081} </w:t>
            </w:r>
          </w:p>
        </w:tc>
        <w:tc>
          <w:tcPr>
            <w:tcW w:w="1050" w:type="dxa"/>
          </w:tcPr>
          <w:p w14:paraId="46F19DC3" w14:textId="77777777" w:rsidR="009C4A20" w:rsidRDefault="009C4A20" w:rsidP="009C4A20">
            <w:pPr>
              <w:jc w:val="left"/>
            </w:pPr>
            <w:r>
              <w:t>Task</w:t>
            </w:r>
          </w:p>
        </w:tc>
        <w:tc>
          <w:tcPr>
            <w:tcW w:w="4647" w:type="dxa"/>
          </w:tcPr>
          <w:p w14:paraId="3E3E1B9B"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6FB5D402" w14:textId="77777777" w:rsidR="009C4A20" w:rsidRPr="000F1C01" w:rsidRDefault="00B31EDD"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EndPr/>
              <w:sdtContent>
                <w:r w:rsidR="009C4A20" w:rsidRPr="000F1C01">
                  <w:rPr>
                    <w:rFonts w:ascii="Segoe UI Symbol" w:hAnsi="Segoe UI Symbol" w:cs="Segoe UI Symbol"/>
                  </w:rPr>
                  <w:t>☐</w:t>
                </w:r>
              </w:sdtContent>
            </w:sdt>
          </w:p>
        </w:tc>
        <w:tc>
          <w:tcPr>
            <w:tcW w:w="542" w:type="dxa"/>
          </w:tcPr>
          <w:p w14:paraId="2D93549A" w14:textId="77777777" w:rsidR="009C4A20" w:rsidRPr="000F1C01" w:rsidRDefault="00B31EDD"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EndPr/>
              <w:sdtContent>
                <w:r w:rsidR="009C4A20" w:rsidRPr="000F1C01">
                  <w:rPr>
                    <w:rFonts w:ascii="Segoe UI Symbol" w:hAnsi="Segoe UI Symbol" w:cs="Segoe UI Symbol"/>
                  </w:rPr>
                  <w:t>☐</w:t>
                </w:r>
              </w:sdtContent>
            </w:sdt>
          </w:p>
        </w:tc>
        <w:tc>
          <w:tcPr>
            <w:tcW w:w="527" w:type="dxa"/>
          </w:tcPr>
          <w:p w14:paraId="082165CD" w14:textId="08130C64" w:rsidR="009C4A20" w:rsidRPr="000F1C01" w:rsidRDefault="00B31EDD"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1366" w:type="dxa"/>
          </w:tcPr>
          <w:p w14:paraId="044B1263" w14:textId="77777777" w:rsidR="009C4A20" w:rsidRPr="000F1C01" w:rsidRDefault="009C4A20" w:rsidP="009C4A20">
            <w:pPr>
              <w:jc w:val="left"/>
            </w:pPr>
          </w:p>
        </w:tc>
      </w:tr>
    </w:tbl>
    <w:p w14:paraId="44B25C15" w14:textId="77777777" w:rsidR="00AB4B4F" w:rsidRPr="000F1C01" w:rsidRDefault="00AB4B4F" w:rsidP="00AB4B4F">
      <w:pPr>
        <w:spacing w:line="259" w:lineRule="auto"/>
        <w:jc w:val="left"/>
      </w:pPr>
    </w:p>
    <w:p w14:paraId="098377C3" w14:textId="77777777" w:rsidR="00096D2A" w:rsidRPr="000F1C01" w:rsidRDefault="00096D2A" w:rsidP="006B59B9">
      <w:pPr>
        <w:pStyle w:val="Heading2"/>
      </w:pPr>
      <w:bookmarkStart w:id="12" w:name="_Toc32916701"/>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7951380F"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396170F" w14:textId="77777777" w:rsidR="005E5B68" w:rsidRPr="000F1C01" w:rsidRDefault="005E5B68" w:rsidP="000F1C01">
            <w:pPr>
              <w:jc w:val="left"/>
            </w:pPr>
            <w:r w:rsidRPr="000F1C01">
              <w:t>#</w:t>
            </w:r>
          </w:p>
        </w:tc>
        <w:tc>
          <w:tcPr>
            <w:tcW w:w="1053" w:type="dxa"/>
            <w:shd w:val="clear" w:color="auto" w:fill="D9D9D9" w:themeFill="background1" w:themeFillShade="D9"/>
          </w:tcPr>
          <w:p w14:paraId="7FFF5C28" w14:textId="77777777" w:rsidR="005E5B68" w:rsidRPr="000F1C01" w:rsidRDefault="00363DC8" w:rsidP="000F1C01">
            <w:pPr>
              <w:jc w:val="left"/>
            </w:pPr>
            <w:r>
              <w:t>Scope</w:t>
            </w:r>
          </w:p>
        </w:tc>
        <w:tc>
          <w:tcPr>
            <w:tcW w:w="4557" w:type="dxa"/>
            <w:shd w:val="clear" w:color="auto" w:fill="D9D9D9" w:themeFill="background1" w:themeFillShade="D9"/>
          </w:tcPr>
          <w:p w14:paraId="027F7634"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6EE64C2E" w14:textId="77777777" w:rsidR="005E5B68" w:rsidRPr="000F1C01" w:rsidRDefault="005E5B68" w:rsidP="000F1C01">
            <w:pPr>
              <w:jc w:val="left"/>
            </w:pPr>
            <w:r w:rsidRPr="000F1C01">
              <w:t>OK</w:t>
            </w:r>
          </w:p>
        </w:tc>
        <w:tc>
          <w:tcPr>
            <w:tcW w:w="580" w:type="dxa"/>
            <w:shd w:val="clear" w:color="auto" w:fill="D9D9D9" w:themeFill="background1" w:themeFillShade="D9"/>
          </w:tcPr>
          <w:p w14:paraId="14056FC3" w14:textId="77777777" w:rsidR="005E5B68" w:rsidRPr="000F1C01" w:rsidRDefault="005E5B68" w:rsidP="000F1C01">
            <w:pPr>
              <w:jc w:val="left"/>
            </w:pPr>
            <w:r w:rsidRPr="000F1C01">
              <w:t>Fail</w:t>
            </w:r>
          </w:p>
        </w:tc>
        <w:tc>
          <w:tcPr>
            <w:tcW w:w="568" w:type="dxa"/>
            <w:shd w:val="clear" w:color="auto" w:fill="D9D9D9" w:themeFill="background1" w:themeFillShade="D9"/>
          </w:tcPr>
          <w:p w14:paraId="2F9D3760" w14:textId="77777777" w:rsidR="005E5B68" w:rsidRPr="000F1C01" w:rsidRDefault="005E5B68" w:rsidP="000F1C01">
            <w:pPr>
              <w:jc w:val="left"/>
            </w:pPr>
            <w:r w:rsidRPr="000F1C01">
              <w:t>NA</w:t>
            </w:r>
          </w:p>
        </w:tc>
        <w:tc>
          <w:tcPr>
            <w:tcW w:w="1530" w:type="dxa"/>
            <w:shd w:val="clear" w:color="auto" w:fill="D9D9D9" w:themeFill="background1" w:themeFillShade="D9"/>
          </w:tcPr>
          <w:p w14:paraId="3D6225CF" w14:textId="77777777" w:rsidR="005E5B68" w:rsidRPr="000F1C01" w:rsidRDefault="005E5B68" w:rsidP="000F1C01">
            <w:pPr>
              <w:jc w:val="left"/>
            </w:pPr>
            <w:r w:rsidRPr="000F1C01">
              <w:t>Remarks</w:t>
            </w:r>
          </w:p>
        </w:tc>
      </w:tr>
      <w:tr w:rsidR="005E5B68" w:rsidRPr="000F1C01" w14:paraId="303569DD"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BE08AB1" w14:textId="77777777" w:rsidR="005E5B68" w:rsidRPr="000F1C01" w:rsidRDefault="005E5B68">
            <w:pPr>
              <w:jc w:val="left"/>
              <w:rPr>
                <w:b/>
              </w:rPr>
            </w:pPr>
            <w:r w:rsidRPr="000F1C01">
              <w:rPr>
                <w:b/>
              </w:rPr>
              <w:t>Trending</w:t>
            </w:r>
          </w:p>
        </w:tc>
      </w:tr>
      <w:tr w:rsidR="00257B7F" w:rsidRPr="000F1C01" w14:paraId="51E17638" w14:textId="77777777" w:rsidTr="004042F5">
        <w:trPr>
          <w:trHeight w:val="284"/>
        </w:trPr>
        <w:tc>
          <w:tcPr>
            <w:tcW w:w="1017" w:type="dxa"/>
          </w:tcPr>
          <w:p w14:paraId="0C2B1AA8" w14:textId="77777777" w:rsidR="00257B7F" w:rsidRPr="000F1C01" w:rsidRDefault="00257B7F" w:rsidP="00257B7F">
            <w:pPr>
              <w:jc w:val="left"/>
            </w:pPr>
            <w:r>
              <w:t xml:space="preserve">{SCR1036} </w:t>
            </w:r>
          </w:p>
        </w:tc>
        <w:tc>
          <w:tcPr>
            <w:tcW w:w="1053" w:type="dxa"/>
          </w:tcPr>
          <w:p w14:paraId="6CAA4A90" w14:textId="77777777" w:rsidR="00257B7F" w:rsidRDefault="00257B7F" w:rsidP="00257B7F">
            <w:pPr>
              <w:jc w:val="left"/>
            </w:pPr>
            <w:r>
              <w:t>Task</w:t>
            </w:r>
          </w:p>
        </w:tc>
        <w:tc>
          <w:tcPr>
            <w:tcW w:w="4557" w:type="dxa"/>
          </w:tcPr>
          <w:p w14:paraId="5BFB649B"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564F7688"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EndPr/>
          <w:sdtContent>
            <w:tc>
              <w:tcPr>
                <w:tcW w:w="560" w:type="dxa"/>
              </w:tcPr>
              <w:p w14:paraId="418332A5" w14:textId="68640DC5"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EndPr/>
          <w:sdtContent>
            <w:tc>
              <w:tcPr>
                <w:tcW w:w="580" w:type="dxa"/>
              </w:tcPr>
              <w:p w14:paraId="613ACBB7"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EndPr/>
          <w:sdtContent>
            <w:tc>
              <w:tcPr>
                <w:tcW w:w="568" w:type="dxa"/>
              </w:tcPr>
              <w:p w14:paraId="27A61B46"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2A712692" w14:textId="77777777" w:rsidR="00257B7F" w:rsidRPr="000F1C01" w:rsidRDefault="00257B7F" w:rsidP="00257B7F">
            <w:pPr>
              <w:jc w:val="left"/>
            </w:pPr>
          </w:p>
        </w:tc>
      </w:tr>
      <w:tr w:rsidR="005E5B68" w:rsidRPr="000F1C01" w14:paraId="645923C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181319D" w14:textId="77777777" w:rsidR="005E5B68" w:rsidRPr="000F1C01" w:rsidRDefault="005E5B68" w:rsidP="00257B7F">
            <w:pPr>
              <w:keepNext/>
              <w:jc w:val="left"/>
              <w:rPr>
                <w:b/>
              </w:rPr>
            </w:pPr>
            <w:r w:rsidRPr="000F1C01">
              <w:rPr>
                <w:b/>
              </w:rPr>
              <w:t>Alarming</w:t>
            </w:r>
          </w:p>
        </w:tc>
      </w:tr>
      <w:tr w:rsidR="005E5B68" w:rsidRPr="000F1C01" w14:paraId="789DE6DE" w14:textId="77777777" w:rsidTr="004042F5">
        <w:trPr>
          <w:trHeight w:val="284"/>
        </w:trPr>
        <w:tc>
          <w:tcPr>
            <w:tcW w:w="1017" w:type="dxa"/>
          </w:tcPr>
          <w:p w14:paraId="4ABDAD81" w14:textId="77777777" w:rsidR="005E5B68" w:rsidRPr="000F1C01" w:rsidRDefault="00885458" w:rsidP="000F1C01">
            <w:pPr>
              <w:jc w:val="left"/>
            </w:pPr>
            <w:r>
              <w:t xml:space="preserve">{SCR1039} </w:t>
            </w:r>
          </w:p>
        </w:tc>
        <w:tc>
          <w:tcPr>
            <w:tcW w:w="1053" w:type="dxa"/>
          </w:tcPr>
          <w:p w14:paraId="69B61A82" w14:textId="77777777" w:rsidR="005E5B68" w:rsidRDefault="00982AEF" w:rsidP="000F1C01">
            <w:pPr>
              <w:jc w:val="left"/>
            </w:pPr>
            <w:r>
              <w:t>Task</w:t>
            </w:r>
          </w:p>
        </w:tc>
        <w:tc>
          <w:tcPr>
            <w:tcW w:w="4557" w:type="dxa"/>
          </w:tcPr>
          <w:p w14:paraId="0A23D59B"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1BC64FC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1"/>
              <w14:checkedState w14:val="2612" w14:font="Arial Unicode MS"/>
              <w14:uncheckedState w14:val="2610" w14:font="Arial Unicode MS"/>
            </w14:checkbox>
          </w:sdtPr>
          <w:sdtEndPr/>
          <w:sdtContent>
            <w:tc>
              <w:tcPr>
                <w:tcW w:w="560" w:type="dxa"/>
              </w:tcPr>
              <w:p w14:paraId="21EEA503" w14:textId="4B7A172D"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EndPr/>
          <w:sdtContent>
            <w:tc>
              <w:tcPr>
                <w:tcW w:w="580" w:type="dxa"/>
              </w:tcPr>
              <w:p w14:paraId="5B3D2E44"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EndPr/>
          <w:sdtContent>
            <w:tc>
              <w:tcPr>
                <w:tcW w:w="568" w:type="dxa"/>
              </w:tcPr>
              <w:p w14:paraId="5524E029"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02B86F99" w14:textId="77777777" w:rsidR="005E5B68" w:rsidRPr="000F1C01" w:rsidRDefault="005E5B68" w:rsidP="000F1C01">
            <w:pPr>
              <w:jc w:val="left"/>
            </w:pPr>
          </w:p>
        </w:tc>
      </w:tr>
    </w:tbl>
    <w:p w14:paraId="5CAECBE2" w14:textId="77777777" w:rsidR="00306A0A" w:rsidRDefault="00306A0A" w:rsidP="00AB4B4F">
      <w:pPr>
        <w:spacing w:line="259" w:lineRule="auto"/>
        <w:jc w:val="left"/>
      </w:pPr>
      <w:bookmarkStart w:id="13" w:name="_Toc473039741"/>
    </w:p>
    <w:p w14:paraId="38D089F9" w14:textId="77777777" w:rsidR="000F1C01" w:rsidRPr="000F1C01" w:rsidRDefault="000F1C01" w:rsidP="006B59B9">
      <w:pPr>
        <w:pStyle w:val="Heading2"/>
      </w:pPr>
      <w:bookmarkStart w:id="14" w:name="_Toc32916702"/>
      <w:r w:rsidRPr="000F1C01">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964"/>
        <w:gridCol w:w="84"/>
        <w:gridCol w:w="4533"/>
        <w:gridCol w:w="540"/>
        <w:gridCol w:w="45"/>
        <w:gridCol w:w="495"/>
        <w:gridCol w:w="90"/>
        <w:gridCol w:w="360"/>
        <w:gridCol w:w="794"/>
        <w:gridCol w:w="916"/>
      </w:tblGrid>
      <w:tr w:rsidR="004042F5" w:rsidRPr="000F1C01" w14:paraId="4278CA83"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3349EC60" w14:textId="77777777" w:rsidR="005E5B68" w:rsidRPr="000F1C01" w:rsidRDefault="005E5B68" w:rsidP="000F1C01">
            <w:pPr>
              <w:jc w:val="left"/>
            </w:pPr>
            <w:r w:rsidRPr="000F1C01">
              <w:t>#</w:t>
            </w:r>
          </w:p>
        </w:tc>
        <w:tc>
          <w:tcPr>
            <w:tcW w:w="1048" w:type="dxa"/>
            <w:gridSpan w:val="2"/>
            <w:shd w:val="clear" w:color="auto" w:fill="D9D9D9" w:themeFill="background1" w:themeFillShade="D9"/>
          </w:tcPr>
          <w:p w14:paraId="35FDED53" w14:textId="77777777" w:rsidR="005E5B68" w:rsidRPr="000F1C01" w:rsidRDefault="00363DC8" w:rsidP="000F1C01">
            <w:pPr>
              <w:jc w:val="left"/>
            </w:pPr>
            <w:r>
              <w:t>Scope</w:t>
            </w:r>
          </w:p>
        </w:tc>
        <w:tc>
          <w:tcPr>
            <w:tcW w:w="4533" w:type="dxa"/>
            <w:shd w:val="clear" w:color="auto" w:fill="D9D9D9" w:themeFill="background1" w:themeFillShade="D9"/>
          </w:tcPr>
          <w:p w14:paraId="698669CF"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496102D"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BF7705A"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0E9E1D04"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62CBE0B7" w14:textId="77777777" w:rsidR="005E5B68" w:rsidRPr="000F1C01" w:rsidRDefault="005E5B68" w:rsidP="000F1C01">
            <w:pPr>
              <w:jc w:val="left"/>
            </w:pPr>
            <w:r w:rsidRPr="000F1C01">
              <w:t>Remarks</w:t>
            </w:r>
          </w:p>
        </w:tc>
      </w:tr>
      <w:tr w:rsidR="005E5B68" w:rsidRPr="000F1C01" w14:paraId="5961767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2EFDCAFF" w14:textId="77777777" w:rsidR="005E5B68" w:rsidRPr="000F1C01" w:rsidRDefault="005E5B68" w:rsidP="007C3ED4">
            <w:pPr>
              <w:keepNext/>
              <w:jc w:val="left"/>
              <w:rPr>
                <w:b/>
              </w:rPr>
            </w:pPr>
            <w:r w:rsidRPr="000F1C01">
              <w:rPr>
                <w:b/>
              </w:rPr>
              <w:t>API</w:t>
            </w:r>
          </w:p>
        </w:tc>
      </w:tr>
      <w:tr w:rsidR="00197BDA" w:rsidRPr="000F1C01" w14:paraId="7A96062D" w14:textId="77777777" w:rsidTr="00306A0A">
        <w:trPr>
          <w:trHeight w:val="284"/>
        </w:trPr>
        <w:tc>
          <w:tcPr>
            <w:tcW w:w="1079" w:type="dxa"/>
          </w:tcPr>
          <w:p w14:paraId="0B09DD24" w14:textId="77777777" w:rsidR="005E5B68" w:rsidRPr="000F1C01" w:rsidRDefault="00885458" w:rsidP="000F1C01">
            <w:pPr>
              <w:jc w:val="left"/>
            </w:pPr>
            <w:r>
              <w:t xml:space="preserve">{SCR1102} </w:t>
            </w:r>
          </w:p>
        </w:tc>
        <w:tc>
          <w:tcPr>
            <w:tcW w:w="1048" w:type="dxa"/>
            <w:gridSpan w:val="2"/>
          </w:tcPr>
          <w:p w14:paraId="14756CDF" w14:textId="77777777" w:rsidR="005E5B68" w:rsidRDefault="00982AEF" w:rsidP="00EB16B9">
            <w:pPr>
              <w:jc w:val="left"/>
            </w:pPr>
            <w:r>
              <w:t>Task</w:t>
            </w:r>
          </w:p>
        </w:tc>
        <w:tc>
          <w:tcPr>
            <w:tcW w:w="4533" w:type="dxa"/>
          </w:tcPr>
          <w:p w14:paraId="77DE62BA" w14:textId="77777777" w:rsidR="005E5B68" w:rsidRPr="000F1C01" w:rsidRDefault="005E5B68" w:rsidP="00306A0A">
            <w:pPr>
              <w:keepNext/>
              <w:jc w:val="left"/>
            </w:pPr>
            <w:r>
              <w:t xml:space="preserve">The protocol implements the communication protocol as documented by the vendor. </w:t>
            </w:r>
            <w:hyperlink w:anchor="_Vendor" w:history="1">
              <w:r w:rsidRPr="000E4907">
                <w:rPr>
                  <w:rStyle w:val="Hyperlink"/>
                </w:rPr>
                <w:t>(Ref. 3.5.1</w:t>
              </w:r>
              <w:r>
                <w:rPr>
                  <w:rStyle w:val="Hyperlink"/>
                </w:rPr>
                <w:t>.1 Device API</w:t>
              </w:r>
              <w:r w:rsidRPr="000E4907">
                <w:rPr>
                  <w:rStyle w:val="Hyperlink"/>
                </w:rPr>
                <w:t>)</w:t>
              </w:r>
            </w:hyperlink>
          </w:p>
        </w:tc>
        <w:sdt>
          <w:sdtPr>
            <w:id w:val="-641350672"/>
            <w14:checkbox>
              <w14:checked w14:val="1"/>
              <w14:checkedState w14:val="2612" w14:font="Arial Unicode MS"/>
              <w14:uncheckedState w14:val="2610" w14:font="Arial Unicode MS"/>
            </w14:checkbox>
          </w:sdtPr>
          <w:sdtEndPr/>
          <w:sdtContent>
            <w:tc>
              <w:tcPr>
                <w:tcW w:w="540" w:type="dxa"/>
              </w:tcPr>
              <w:p w14:paraId="297E70DC" w14:textId="6940029B"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69348780"/>
            <w14:checkbox>
              <w14:checked w14:val="0"/>
              <w14:checkedState w14:val="2612" w14:font="Arial Unicode MS"/>
              <w14:uncheckedState w14:val="2610" w14:font="Arial Unicode MS"/>
            </w14:checkbox>
          </w:sdtPr>
          <w:sdtEndPr/>
          <w:sdtContent>
            <w:tc>
              <w:tcPr>
                <w:tcW w:w="540" w:type="dxa"/>
                <w:gridSpan w:val="2"/>
              </w:tcPr>
              <w:p w14:paraId="72BC61FD"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648064"/>
            <w14:checkbox>
              <w14:checked w14:val="0"/>
              <w14:checkedState w14:val="2612" w14:font="Arial Unicode MS"/>
              <w14:uncheckedState w14:val="2610" w14:font="Arial Unicode MS"/>
            </w14:checkbox>
          </w:sdtPr>
          <w:sdtEndPr/>
          <w:sdtContent>
            <w:tc>
              <w:tcPr>
                <w:tcW w:w="450" w:type="dxa"/>
                <w:gridSpan w:val="2"/>
              </w:tcPr>
              <w:p w14:paraId="40081E59"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281047E" w14:textId="77777777" w:rsidR="005E5B68" w:rsidRPr="000F1C01" w:rsidRDefault="005E5B68" w:rsidP="000F1C01">
            <w:pPr>
              <w:jc w:val="left"/>
            </w:pPr>
          </w:p>
        </w:tc>
      </w:tr>
      <w:tr w:rsidR="00257B7F" w:rsidRPr="000F1C01" w14:paraId="2FC1304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877D339" w14:textId="77777777" w:rsidR="00257B7F" w:rsidRPr="000F1C01" w:rsidRDefault="00257B7F" w:rsidP="00257B7F">
            <w:pPr>
              <w:jc w:val="left"/>
            </w:pPr>
            <w:r>
              <w:t xml:space="preserve">{SCR1103} </w:t>
            </w:r>
          </w:p>
        </w:tc>
        <w:tc>
          <w:tcPr>
            <w:tcW w:w="1048" w:type="dxa"/>
            <w:gridSpan w:val="2"/>
          </w:tcPr>
          <w:p w14:paraId="57EF1AAE" w14:textId="77777777" w:rsidR="00257B7F" w:rsidRDefault="00257B7F" w:rsidP="00257B7F">
            <w:pPr>
              <w:jc w:val="left"/>
            </w:pPr>
            <w:r>
              <w:t>Task</w:t>
            </w:r>
          </w:p>
        </w:tc>
        <w:tc>
          <w:tcPr>
            <w:tcW w:w="4533" w:type="dxa"/>
          </w:tcPr>
          <w:p w14:paraId="0ADF7169"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390E87B6"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EndPr/>
          <w:sdtContent>
            <w:tc>
              <w:tcPr>
                <w:tcW w:w="540" w:type="dxa"/>
              </w:tcPr>
              <w:p w14:paraId="7D791E4A" w14:textId="393CA74D"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EndPr/>
          <w:sdtContent>
            <w:tc>
              <w:tcPr>
                <w:tcW w:w="540" w:type="dxa"/>
                <w:gridSpan w:val="2"/>
              </w:tcPr>
              <w:p w14:paraId="2A8C0089"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EndPr/>
          <w:sdtContent>
            <w:tc>
              <w:tcPr>
                <w:tcW w:w="450" w:type="dxa"/>
                <w:gridSpan w:val="2"/>
              </w:tcPr>
              <w:p w14:paraId="57FD40CA"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29AB67FD" w14:textId="77777777" w:rsidR="00257B7F" w:rsidRPr="000F1C01" w:rsidRDefault="00257B7F" w:rsidP="00257B7F">
            <w:pPr>
              <w:jc w:val="left"/>
            </w:pPr>
          </w:p>
        </w:tc>
      </w:tr>
      <w:tr w:rsidR="00C63541" w:rsidRPr="000F1C01" w14:paraId="32C64770" w14:textId="77777777" w:rsidTr="008C0BB6">
        <w:trPr>
          <w:trHeight w:val="284"/>
        </w:trPr>
        <w:tc>
          <w:tcPr>
            <w:tcW w:w="9900" w:type="dxa"/>
            <w:gridSpan w:val="11"/>
            <w:shd w:val="clear" w:color="auto" w:fill="F2F2F2" w:themeFill="background1" w:themeFillShade="F2"/>
          </w:tcPr>
          <w:p w14:paraId="2164CAD6" w14:textId="77777777" w:rsidR="00C63541" w:rsidRPr="000F1C01" w:rsidRDefault="00C63541" w:rsidP="00B2694E">
            <w:pPr>
              <w:keepNext/>
              <w:jc w:val="left"/>
              <w:rPr>
                <w:b/>
              </w:rPr>
            </w:pPr>
            <w:r w:rsidRPr="000F1C01">
              <w:rPr>
                <w:b/>
              </w:rPr>
              <w:lastRenderedPageBreak/>
              <w:t>Communication</w:t>
            </w:r>
          </w:p>
        </w:tc>
      </w:tr>
      <w:tr w:rsidR="00197BDA" w:rsidRPr="000F1C01" w14:paraId="2CA8EE9E"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BAF6967" w14:textId="77777777" w:rsidR="005E5B68" w:rsidRPr="000F1C01" w:rsidRDefault="00885458" w:rsidP="00F31861">
            <w:pPr>
              <w:jc w:val="left"/>
            </w:pPr>
            <w:r>
              <w:t xml:space="preserve">{SCR1105} </w:t>
            </w:r>
          </w:p>
        </w:tc>
        <w:tc>
          <w:tcPr>
            <w:tcW w:w="1048" w:type="dxa"/>
            <w:gridSpan w:val="2"/>
          </w:tcPr>
          <w:p w14:paraId="136B8CD5" w14:textId="77777777" w:rsidR="005E5B68" w:rsidRDefault="00982AEF" w:rsidP="00F31861">
            <w:pPr>
              <w:jc w:val="left"/>
            </w:pPr>
            <w:r>
              <w:t>Task</w:t>
            </w:r>
          </w:p>
        </w:tc>
        <w:tc>
          <w:tcPr>
            <w:tcW w:w="4533" w:type="dxa"/>
          </w:tcPr>
          <w:p w14:paraId="200676F6" w14:textId="77777777" w:rsidR="005E5B68" w:rsidRPr="000F1C01" w:rsidRDefault="005E5B68" w:rsidP="00F31861">
            <w:pPr>
              <w:jc w:val="left"/>
            </w:pPr>
            <w:r>
              <w:t xml:space="preserve">Communication with the device does not wait until protocol timeout time. </w:t>
            </w:r>
            <w:hyperlink w:anchor="_Communication" w:history="1">
              <w:r w:rsidRPr="000E4907">
                <w:rPr>
                  <w:rStyle w:val="Hyperlink"/>
                </w:rPr>
                <w:t>(Ref. 3.5.2 Communication)</w:t>
              </w:r>
            </w:hyperlink>
          </w:p>
        </w:tc>
        <w:sdt>
          <w:sdtPr>
            <w:id w:val="-426424179"/>
            <w14:checkbox>
              <w14:checked w14:val="1"/>
              <w14:checkedState w14:val="2612" w14:font="Arial Unicode MS"/>
              <w14:uncheckedState w14:val="2610" w14:font="Arial Unicode MS"/>
            </w14:checkbox>
          </w:sdtPr>
          <w:sdtEndPr/>
          <w:sdtContent>
            <w:tc>
              <w:tcPr>
                <w:tcW w:w="540" w:type="dxa"/>
              </w:tcPr>
              <w:p w14:paraId="330E7BF5" w14:textId="5EAA8104"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16186196"/>
            <w14:checkbox>
              <w14:checked w14:val="0"/>
              <w14:checkedState w14:val="2612" w14:font="Arial Unicode MS"/>
              <w14:uncheckedState w14:val="2610" w14:font="Arial Unicode MS"/>
            </w14:checkbox>
          </w:sdtPr>
          <w:sdtEndPr/>
          <w:sdtContent>
            <w:tc>
              <w:tcPr>
                <w:tcW w:w="540" w:type="dxa"/>
                <w:gridSpan w:val="2"/>
              </w:tcPr>
              <w:p w14:paraId="4DB62F82"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98441033"/>
            <w14:checkbox>
              <w14:checked w14:val="0"/>
              <w14:checkedState w14:val="2612" w14:font="Arial Unicode MS"/>
              <w14:uncheckedState w14:val="2610" w14:font="Arial Unicode MS"/>
            </w14:checkbox>
          </w:sdtPr>
          <w:sdtEndPr/>
          <w:sdtContent>
            <w:tc>
              <w:tcPr>
                <w:tcW w:w="450" w:type="dxa"/>
                <w:gridSpan w:val="2"/>
              </w:tcPr>
              <w:p w14:paraId="61496F55"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940F94D" w14:textId="77777777" w:rsidR="005E5B68" w:rsidRPr="000F1C01" w:rsidRDefault="005E5B68" w:rsidP="00F31861">
            <w:pPr>
              <w:jc w:val="left"/>
            </w:pPr>
          </w:p>
        </w:tc>
      </w:tr>
      <w:tr w:rsidR="00C63541" w:rsidRPr="000F1C01" w14:paraId="3BB2B65F" w14:textId="77777777" w:rsidTr="008C0BB6">
        <w:trPr>
          <w:trHeight w:val="284"/>
        </w:trPr>
        <w:tc>
          <w:tcPr>
            <w:tcW w:w="9900" w:type="dxa"/>
            <w:gridSpan w:val="11"/>
            <w:shd w:val="clear" w:color="auto" w:fill="F2F2F2" w:themeFill="background1" w:themeFillShade="F2"/>
          </w:tcPr>
          <w:p w14:paraId="67D6EF99" w14:textId="77777777" w:rsidR="00C63541" w:rsidRPr="000F1C01" w:rsidRDefault="00C63541" w:rsidP="00F31861">
            <w:pPr>
              <w:jc w:val="left"/>
              <w:rPr>
                <w:b/>
              </w:rPr>
            </w:pPr>
            <w:r w:rsidRPr="000F1C01">
              <w:rPr>
                <w:b/>
              </w:rPr>
              <w:t xml:space="preserve">Logic </w:t>
            </w:r>
          </w:p>
        </w:tc>
      </w:tr>
      <w:tr w:rsidR="00197BDA" w:rsidRPr="000F1C01" w14:paraId="6E8FD4E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0B22AB" w14:textId="77777777" w:rsidR="005E5B68" w:rsidRPr="000F1C01" w:rsidRDefault="00885458" w:rsidP="00F31861">
            <w:pPr>
              <w:jc w:val="left"/>
            </w:pPr>
            <w:r>
              <w:t xml:space="preserve">{SCR1114} </w:t>
            </w:r>
          </w:p>
        </w:tc>
        <w:tc>
          <w:tcPr>
            <w:tcW w:w="1048" w:type="dxa"/>
            <w:gridSpan w:val="2"/>
          </w:tcPr>
          <w:p w14:paraId="103DD0E4" w14:textId="77777777" w:rsidR="005E5B68" w:rsidRDefault="00D05558" w:rsidP="00F31861">
            <w:pPr>
              <w:jc w:val="left"/>
            </w:pPr>
            <w:r>
              <w:t>Protocol</w:t>
            </w:r>
          </w:p>
        </w:tc>
        <w:tc>
          <w:tcPr>
            <w:tcW w:w="4533" w:type="dxa"/>
          </w:tcPr>
          <w:p w14:paraId="2E837B58"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EndPr/>
          <w:sdtContent>
            <w:tc>
              <w:tcPr>
                <w:tcW w:w="540" w:type="dxa"/>
              </w:tcPr>
              <w:p w14:paraId="051FA182" w14:textId="62401DE2"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EndPr/>
          <w:sdtContent>
            <w:tc>
              <w:tcPr>
                <w:tcW w:w="540" w:type="dxa"/>
                <w:gridSpan w:val="2"/>
              </w:tcPr>
              <w:p w14:paraId="2983B71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EndPr/>
          <w:sdtContent>
            <w:tc>
              <w:tcPr>
                <w:tcW w:w="450" w:type="dxa"/>
                <w:gridSpan w:val="2"/>
              </w:tcPr>
              <w:p w14:paraId="3D13D66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D152095" w14:textId="77777777" w:rsidR="005E5B68" w:rsidRPr="000F1C01" w:rsidRDefault="005E5B68" w:rsidP="00F31861">
            <w:pPr>
              <w:jc w:val="left"/>
            </w:pPr>
          </w:p>
        </w:tc>
      </w:tr>
      <w:tr w:rsidR="00197BDA" w:rsidRPr="000F1C01" w14:paraId="479D18F3" w14:textId="77777777" w:rsidTr="00306A0A">
        <w:trPr>
          <w:trHeight w:val="284"/>
        </w:trPr>
        <w:tc>
          <w:tcPr>
            <w:tcW w:w="1079" w:type="dxa"/>
          </w:tcPr>
          <w:p w14:paraId="1EE8C8BE" w14:textId="77777777" w:rsidR="005E5B68" w:rsidRPr="000F1C01" w:rsidRDefault="00885458" w:rsidP="00F31861">
            <w:pPr>
              <w:jc w:val="left"/>
            </w:pPr>
            <w:r>
              <w:t xml:space="preserve">{SCR1115} </w:t>
            </w:r>
          </w:p>
        </w:tc>
        <w:tc>
          <w:tcPr>
            <w:tcW w:w="1048" w:type="dxa"/>
            <w:gridSpan w:val="2"/>
          </w:tcPr>
          <w:p w14:paraId="6369D47F" w14:textId="77777777" w:rsidR="005E5B68" w:rsidRDefault="00982AEF" w:rsidP="00F31861">
            <w:pPr>
              <w:jc w:val="left"/>
            </w:pPr>
            <w:r>
              <w:t>Task</w:t>
            </w:r>
          </w:p>
        </w:tc>
        <w:tc>
          <w:tcPr>
            <w:tcW w:w="4533" w:type="dxa"/>
          </w:tcPr>
          <w:p w14:paraId="6E0A042B"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EndPr/>
          <w:sdtContent>
            <w:tc>
              <w:tcPr>
                <w:tcW w:w="540" w:type="dxa"/>
              </w:tcPr>
              <w:p w14:paraId="114EE561" w14:textId="07D0E6B1" w:rsidR="005E5B68" w:rsidRDefault="00AB4671"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EndPr/>
          <w:sdtContent>
            <w:tc>
              <w:tcPr>
                <w:tcW w:w="540" w:type="dxa"/>
                <w:gridSpan w:val="2"/>
              </w:tcPr>
              <w:p w14:paraId="1AC2622D"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EndPr/>
          <w:sdtContent>
            <w:tc>
              <w:tcPr>
                <w:tcW w:w="450" w:type="dxa"/>
                <w:gridSpan w:val="2"/>
              </w:tcPr>
              <w:p w14:paraId="2E3D2B12"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BAA1964" w14:textId="77777777" w:rsidR="005E5B68" w:rsidRPr="000F1C01" w:rsidRDefault="005E5B68" w:rsidP="00F31861">
            <w:pPr>
              <w:jc w:val="left"/>
            </w:pPr>
          </w:p>
        </w:tc>
      </w:tr>
      <w:tr w:rsidR="00197BDA" w:rsidRPr="000F1C01" w14:paraId="21BE48A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0D2F36C" w14:textId="77777777" w:rsidR="005E5B68" w:rsidRDefault="00885458" w:rsidP="00F31861">
            <w:pPr>
              <w:jc w:val="left"/>
            </w:pPr>
            <w:r>
              <w:t xml:space="preserve">{SCR1116} </w:t>
            </w:r>
          </w:p>
        </w:tc>
        <w:tc>
          <w:tcPr>
            <w:tcW w:w="1048" w:type="dxa"/>
            <w:gridSpan w:val="2"/>
          </w:tcPr>
          <w:p w14:paraId="67D16B92" w14:textId="77777777" w:rsidR="005E5B68" w:rsidRDefault="00982AEF" w:rsidP="00EB16B9">
            <w:pPr>
              <w:jc w:val="left"/>
            </w:pPr>
            <w:r>
              <w:t>Task</w:t>
            </w:r>
          </w:p>
        </w:tc>
        <w:tc>
          <w:tcPr>
            <w:tcW w:w="4533" w:type="dxa"/>
          </w:tcPr>
          <w:p w14:paraId="6818AB42"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0"/>
              <w14:checkedState w14:val="2612" w14:font="Arial Unicode MS"/>
              <w14:uncheckedState w14:val="2610" w14:font="Arial Unicode MS"/>
            </w14:checkbox>
          </w:sdtPr>
          <w:sdtEndPr/>
          <w:sdtContent>
            <w:tc>
              <w:tcPr>
                <w:tcW w:w="540" w:type="dxa"/>
              </w:tcPr>
              <w:p w14:paraId="156F0069" w14:textId="63FDE7FC" w:rsidR="005E5B68" w:rsidRDefault="00AB4671"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EndPr/>
          <w:sdtContent>
            <w:tc>
              <w:tcPr>
                <w:tcW w:w="540" w:type="dxa"/>
                <w:gridSpan w:val="2"/>
              </w:tcPr>
              <w:p w14:paraId="5E6F722B"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1"/>
              <w14:checkedState w14:val="2612" w14:font="Arial Unicode MS"/>
              <w14:uncheckedState w14:val="2610" w14:font="Arial Unicode MS"/>
            </w14:checkbox>
          </w:sdtPr>
          <w:sdtEndPr/>
          <w:sdtContent>
            <w:tc>
              <w:tcPr>
                <w:tcW w:w="450" w:type="dxa"/>
                <w:gridSpan w:val="2"/>
              </w:tcPr>
              <w:p w14:paraId="747BB409" w14:textId="528EE326"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48B6A3FF" w14:textId="77777777" w:rsidR="005E5B68" w:rsidRPr="000F1C01" w:rsidRDefault="005E5B68" w:rsidP="00F31861">
            <w:pPr>
              <w:jc w:val="left"/>
            </w:pPr>
          </w:p>
        </w:tc>
      </w:tr>
      <w:tr w:rsidR="00197BDA" w:rsidRPr="000F1C01" w14:paraId="5B8F14DC" w14:textId="77777777" w:rsidTr="00306A0A">
        <w:trPr>
          <w:trHeight w:val="284"/>
        </w:trPr>
        <w:tc>
          <w:tcPr>
            <w:tcW w:w="1079" w:type="dxa"/>
          </w:tcPr>
          <w:p w14:paraId="1BF6E2ED" w14:textId="77777777" w:rsidR="005E5B68" w:rsidRDefault="00885458" w:rsidP="00F31861">
            <w:pPr>
              <w:jc w:val="left"/>
            </w:pPr>
            <w:r>
              <w:t xml:space="preserve">{SCR1117} </w:t>
            </w:r>
          </w:p>
        </w:tc>
        <w:tc>
          <w:tcPr>
            <w:tcW w:w="1048" w:type="dxa"/>
            <w:gridSpan w:val="2"/>
          </w:tcPr>
          <w:p w14:paraId="696C5BE9" w14:textId="77777777" w:rsidR="005E5B68" w:rsidRDefault="00D05558" w:rsidP="00EB16B9">
            <w:pPr>
              <w:jc w:val="left"/>
            </w:pPr>
            <w:r>
              <w:t>Task</w:t>
            </w:r>
          </w:p>
        </w:tc>
        <w:tc>
          <w:tcPr>
            <w:tcW w:w="4533" w:type="dxa"/>
          </w:tcPr>
          <w:p w14:paraId="7D0EF439"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EndPr/>
          <w:sdtContent>
            <w:tc>
              <w:tcPr>
                <w:tcW w:w="540" w:type="dxa"/>
              </w:tcPr>
              <w:p w14:paraId="41BC3534" w14:textId="5E7F0349" w:rsidR="005E5B68" w:rsidRDefault="00AB4671"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EndPr/>
          <w:sdtContent>
            <w:tc>
              <w:tcPr>
                <w:tcW w:w="540" w:type="dxa"/>
                <w:gridSpan w:val="2"/>
              </w:tcPr>
              <w:p w14:paraId="6C51E787"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EndPr/>
          <w:sdtContent>
            <w:tc>
              <w:tcPr>
                <w:tcW w:w="450" w:type="dxa"/>
                <w:gridSpan w:val="2"/>
              </w:tcPr>
              <w:p w14:paraId="1D2C0581"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3CDBE939" w14:textId="77777777" w:rsidR="005E5B68" w:rsidRPr="000F1C01" w:rsidRDefault="005E5B68" w:rsidP="00F31861">
            <w:pPr>
              <w:jc w:val="left"/>
            </w:pPr>
          </w:p>
        </w:tc>
      </w:tr>
      <w:tr w:rsidR="003A7829" w:rsidRPr="000F1C01" w14:paraId="3A2BDD4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B201E01" w14:textId="77777777" w:rsidR="003A7829" w:rsidRPr="000F1C01" w:rsidRDefault="003A7829" w:rsidP="00F31861">
            <w:pPr>
              <w:jc w:val="left"/>
              <w:rPr>
                <w:b/>
              </w:rPr>
            </w:pPr>
            <w:r w:rsidRPr="000F1C01">
              <w:rPr>
                <w:b/>
              </w:rPr>
              <w:t>Timers</w:t>
            </w:r>
          </w:p>
        </w:tc>
      </w:tr>
      <w:tr w:rsidR="00197BDA" w:rsidRPr="000F1C01" w14:paraId="50F93C4A" w14:textId="77777777" w:rsidTr="00306A0A">
        <w:trPr>
          <w:trHeight w:val="284"/>
        </w:trPr>
        <w:tc>
          <w:tcPr>
            <w:tcW w:w="1079" w:type="dxa"/>
          </w:tcPr>
          <w:p w14:paraId="3FD519F4" w14:textId="77777777" w:rsidR="005E5B68" w:rsidRPr="000F1C01" w:rsidRDefault="00C63541" w:rsidP="00F31861">
            <w:pPr>
              <w:jc w:val="left"/>
            </w:pPr>
            <w:r>
              <w:t xml:space="preserve">{SCR1121} </w:t>
            </w:r>
          </w:p>
        </w:tc>
        <w:tc>
          <w:tcPr>
            <w:tcW w:w="1048" w:type="dxa"/>
            <w:gridSpan w:val="2"/>
          </w:tcPr>
          <w:p w14:paraId="6D5176B6" w14:textId="77777777" w:rsidR="005E5B68" w:rsidRDefault="009F0376">
            <w:pPr>
              <w:jc w:val="left"/>
            </w:pPr>
            <w:r>
              <w:t>Task</w:t>
            </w:r>
          </w:p>
        </w:tc>
        <w:tc>
          <w:tcPr>
            <w:tcW w:w="4533" w:type="dxa"/>
          </w:tcPr>
          <w:p w14:paraId="6944127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73860E50"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1"/>
              <w14:checkedState w14:val="2612" w14:font="Arial Unicode MS"/>
              <w14:uncheckedState w14:val="2610" w14:font="Arial Unicode MS"/>
            </w14:checkbox>
          </w:sdtPr>
          <w:sdtEndPr/>
          <w:sdtContent>
            <w:tc>
              <w:tcPr>
                <w:tcW w:w="540" w:type="dxa"/>
              </w:tcPr>
              <w:p w14:paraId="78E00925" w14:textId="2EFBD479" w:rsidR="005E5B68" w:rsidRDefault="00AB4671"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EndPr/>
          <w:sdtContent>
            <w:tc>
              <w:tcPr>
                <w:tcW w:w="540" w:type="dxa"/>
                <w:gridSpan w:val="2"/>
              </w:tcPr>
              <w:p w14:paraId="45CBDAD5"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0"/>
              <w14:checkedState w14:val="2612" w14:font="Arial Unicode MS"/>
              <w14:uncheckedState w14:val="2610" w14:font="Arial Unicode MS"/>
            </w14:checkbox>
          </w:sdtPr>
          <w:sdtEndPr/>
          <w:sdtContent>
            <w:tc>
              <w:tcPr>
                <w:tcW w:w="450" w:type="dxa"/>
                <w:gridSpan w:val="2"/>
              </w:tcPr>
              <w:p w14:paraId="38970A1A"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156B506E" w14:textId="77777777" w:rsidR="005E5B68" w:rsidRPr="000F1C01" w:rsidRDefault="005E5B68" w:rsidP="00F31861">
            <w:pPr>
              <w:jc w:val="left"/>
            </w:pPr>
          </w:p>
        </w:tc>
      </w:tr>
      <w:tr w:rsidR="00197BDA" w:rsidRPr="000F1C01" w14:paraId="4704765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8AC2CC" w14:textId="77777777" w:rsidR="005E5B68" w:rsidRPr="000F1C01" w:rsidRDefault="00C63541" w:rsidP="00F31861">
            <w:pPr>
              <w:jc w:val="left"/>
            </w:pPr>
            <w:r>
              <w:t xml:space="preserve">{SCR1122} </w:t>
            </w:r>
          </w:p>
        </w:tc>
        <w:tc>
          <w:tcPr>
            <w:tcW w:w="1048" w:type="dxa"/>
            <w:gridSpan w:val="2"/>
          </w:tcPr>
          <w:p w14:paraId="5A5FAC67" w14:textId="77777777" w:rsidR="005E5B68" w:rsidRDefault="009F0376">
            <w:pPr>
              <w:jc w:val="left"/>
            </w:pPr>
            <w:r>
              <w:t>Task</w:t>
            </w:r>
          </w:p>
        </w:tc>
        <w:tc>
          <w:tcPr>
            <w:tcW w:w="4533" w:type="dxa"/>
          </w:tcPr>
          <w:p w14:paraId="2365D046"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1"/>
              <w14:checkedState w14:val="2612" w14:font="Arial Unicode MS"/>
              <w14:uncheckedState w14:val="2610" w14:font="Arial Unicode MS"/>
            </w14:checkbox>
          </w:sdtPr>
          <w:sdtEndPr/>
          <w:sdtContent>
            <w:tc>
              <w:tcPr>
                <w:tcW w:w="540" w:type="dxa"/>
              </w:tcPr>
              <w:p w14:paraId="13F3D3A4" w14:textId="09CF4814" w:rsidR="005E5B68" w:rsidRDefault="00AB4671"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EndPr/>
          <w:sdtContent>
            <w:tc>
              <w:tcPr>
                <w:tcW w:w="540" w:type="dxa"/>
                <w:gridSpan w:val="2"/>
              </w:tcPr>
              <w:p w14:paraId="0C0AF5A0"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0"/>
              <w14:checkedState w14:val="2612" w14:font="Arial Unicode MS"/>
              <w14:uncheckedState w14:val="2610" w14:font="Arial Unicode MS"/>
            </w14:checkbox>
          </w:sdtPr>
          <w:sdtEndPr/>
          <w:sdtContent>
            <w:tc>
              <w:tcPr>
                <w:tcW w:w="450" w:type="dxa"/>
                <w:gridSpan w:val="2"/>
              </w:tcPr>
              <w:p w14:paraId="1B7DB3B3"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406392D3" w14:textId="77777777" w:rsidR="005E5B68" w:rsidRPr="000F1C01" w:rsidRDefault="005E5B68" w:rsidP="00F31861">
            <w:pPr>
              <w:jc w:val="left"/>
            </w:pPr>
          </w:p>
        </w:tc>
      </w:tr>
      <w:tr w:rsidR="00C63541" w:rsidRPr="000F1C01" w14:paraId="76290583" w14:textId="77777777" w:rsidTr="008C0BB6">
        <w:trPr>
          <w:trHeight w:val="284"/>
        </w:trPr>
        <w:tc>
          <w:tcPr>
            <w:tcW w:w="9900" w:type="dxa"/>
            <w:gridSpan w:val="11"/>
            <w:shd w:val="clear" w:color="auto" w:fill="F2F2F2" w:themeFill="background1" w:themeFillShade="F2"/>
          </w:tcPr>
          <w:p w14:paraId="113D4266" w14:textId="77777777" w:rsidR="00C63541" w:rsidRPr="000F1C01" w:rsidRDefault="00C63541" w:rsidP="00F31861">
            <w:pPr>
              <w:jc w:val="left"/>
              <w:rPr>
                <w:b/>
              </w:rPr>
            </w:pPr>
            <w:r w:rsidRPr="000F1C01">
              <w:rPr>
                <w:b/>
              </w:rPr>
              <w:t>DVE</w:t>
            </w:r>
          </w:p>
        </w:tc>
      </w:tr>
      <w:tr w:rsidR="00197BDA" w:rsidRPr="000F1C01" w14:paraId="122E8E1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EC57737" w14:textId="77777777" w:rsidR="005E5B68" w:rsidRPr="000F1C01" w:rsidRDefault="00D81E74" w:rsidP="00F31861">
            <w:pPr>
              <w:jc w:val="left"/>
            </w:pPr>
            <w:r>
              <w:t xml:space="preserve">{SCR1129} </w:t>
            </w:r>
          </w:p>
        </w:tc>
        <w:tc>
          <w:tcPr>
            <w:tcW w:w="1048" w:type="dxa"/>
            <w:gridSpan w:val="2"/>
          </w:tcPr>
          <w:p w14:paraId="187B3FF1" w14:textId="77777777" w:rsidR="005E5B68" w:rsidRDefault="009F0376" w:rsidP="00F31861">
            <w:pPr>
              <w:jc w:val="left"/>
            </w:pPr>
            <w:r>
              <w:t>Task</w:t>
            </w:r>
          </w:p>
        </w:tc>
        <w:tc>
          <w:tcPr>
            <w:tcW w:w="4533" w:type="dxa"/>
          </w:tcPr>
          <w:p w14:paraId="4B50B48D"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22B614F"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EndPr/>
          <w:sdtContent>
            <w:tc>
              <w:tcPr>
                <w:tcW w:w="540" w:type="dxa"/>
              </w:tcPr>
              <w:p w14:paraId="0540F69C"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EndPr/>
          <w:sdtContent>
            <w:tc>
              <w:tcPr>
                <w:tcW w:w="540" w:type="dxa"/>
                <w:gridSpan w:val="2"/>
              </w:tcPr>
              <w:p w14:paraId="28416928"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EndPr/>
          <w:sdtContent>
            <w:tc>
              <w:tcPr>
                <w:tcW w:w="450" w:type="dxa"/>
                <w:gridSpan w:val="2"/>
              </w:tcPr>
              <w:p w14:paraId="706BFCFE" w14:textId="388C788F"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79D597D4" w14:textId="77777777" w:rsidR="005E5B68" w:rsidRPr="000F1C01" w:rsidRDefault="005E5B68">
            <w:pPr>
              <w:jc w:val="left"/>
            </w:pPr>
          </w:p>
        </w:tc>
      </w:tr>
      <w:tr w:rsidR="00197BDA" w:rsidRPr="000F1C01" w14:paraId="79E410DB" w14:textId="77777777" w:rsidTr="00306A0A">
        <w:trPr>
          <w:trHeight w:val="284"/>
        </w:trPr>
        <w:tc>
          <w:tcPr>
            <w:tcW w:w="1079" w:type="dxa"/>
          </w:tcPr>
          <w:p w14:paraId="1F0DB564" w14:textId="77777777" w:rsidR="005E5B68" w:rsidRPr="000F1C01" w:rsidRDefault="00D81E74" w:rsidP="00F31861">
            <w:pPr>
              <w:jc w:val="left"/>
            </w:pPr>
            <w:r>
              <w:t xml:space="preserve">{SCR1130} </w:t>
            </w:r>
          </w:p>
        </w:tc>
        <w:tc>
          <w:tcPr>
            <w:tcW w:w="1048" w:type="dxa"/>
            <w:gridSpan w:val="2"/>
          </w:tcPr>
          <w:p w14:paraId="6BF4772C" w14:textId="77777777" w:rsidR="005E5B68" w:rsidRDefault="009F0376" w:rsidP="00F31861">
            <w:pPr>
              <w:jc w:val="left"/>
            </w:pPr>
            <w:r>
              <w:t>Protocol</w:t>
            </w:r>
          </w:p>
        </w:tc>
        <w:tc>
          <w:tcPr>
            <w:tcW w:w="4533" w:type="dxa"/>
          </w:tcPr>
          <w:p w14:paraId="1C8CB584"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EndPr/>
          <w:sdtContent>
            <w:tc>
              <w:tcPr>
                <w:tcW w:w="540" w:type="dxa"/>
              </w:tcPr>
              <w:p w14:paraId="5D1C5D65"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EndPr/>
          <w:sdtContent>
            <w:tc>
              <w:tcPr>
                <w:tcW w:w="540" w:type="dxa"/>
                <w:gridSpan w:val="2"/>
              </w:tcPr>
              <w:p w14:paraId="2437E0BB"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EndPr/>
          <w:sdtContent>
            <w:tc>
              <w:tcPr>
                <w:tcW w:w="450" w:type="dxa"/>
                <w:gridSpan w:val="2"/>
              </w:tcPr>
              <w:p w14:paraId="0EB53523" w14:textId="2D7BB78B"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58C432F7" w14:textId="77777777" w:rsidR="005E5B68" w:rsidRPr="000F1C01" w:rsidRDefault="005E5B68" w:rsidP="00F31861">
            <w:pPr>
              <w:jc w:val="left"/>
            </w:pPr>
          </w:p>
        </w:tc>
      </w:tr>
      <w:tr w:rsidR="00A01AA9" w:rsidRPr="000F1C01" w14:paraId="4D7E931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3D67ADAD" w14:textId="77777777" w:rsidR="00A01AA9" w:rsidRPr="000F1C01" w:rsidRDefault="00A01AA9" w:rsidP="00F31861">
            <w:pPr>
              <w:jc w:val="left"/>
              <w:rPr>
                <w:b/>
              </w:rPr>
            </w:pPr>
            <w:r w:rsidRPr="000F1C01">
              <w:rPr>
                <w:b/>
              </w:rPr>
              <w:t>Tables</w:t>
            </w:r>
          </w:p>
        </w:tc>
      </w:tr>
      <w:tr w:rsidR="00197BDA" w:rsidRPr="000F1C01" w14:paraId="02B5751E" w14:textId="77777777" w:rsidTr="00306A0A">
        <w:trPr>
          <w:trHeight w:val="284"/>
        </w:trPr>
        <w:tc>
          <w:tcPr>
            <w:tcW w:w="1079" w:type="dxa"/>
          </w:tcPr>
          <w:p w14:paraId="0BDE0A57" w14:textId="77777777" w:rsidR="00601EB8" w:rsidRDefault="00601EB8" w:rsidP="00601EB8">
            <w:pPr>
              <w:jc w:val="left"/>
            </w:pPr>
            <w:r>
              <w:t xml:space="preserve">{SCR1137} </w:t>
            </w:r>
          </w:p>
        </w:tc>
        <w:tc>
          <w:tcPr>
            <w:tcW w:w="1048" w:type="dxa"/>
            <w:gridSpan w:val="2"/>
          </w:tcPr>
          <w:p w14:paraId="603F606E" w14:textId="77777777" w:rsidR="00601EB8" w:rsidRDefault="00601EB8" w:rsidP="00601EB8">
            <w:pPr>
              <w:jc w:val="left"/>
            </w:pPr>
            <w:r>
              <w:t>Protocol</w:t>
            </w:r>
          </w:p>
        </w:tc>
        <w:tc>
          <w:tcPr>
            <w:tcW w:w="4533" w:type="dxa"/>
          </w:tcPr>
          <w:p w14:paraId="7A6337F8"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4B672765" w14:textId="77777777" w:rsidR="00601EB8" w:rsidDel="00D81E74" w:rsidRDefault="00601EB8" w:rsidP="00257B7F">
            <w:pPr>
              <w:spacing w:before="120"/>
              <w:jc w:val="left"/>
            </w:pPr>
            <w:r w:rsidRPr="0023472F">
              <w:rPr>
                <w:b/>
                <w:i/>
              </w:rPr>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EndPr/>
          <w:sdtContent>
            <w:tc>
              <w:tcPr>
                <w:tcW w:w="540" w:type="dxa"/>
              </w:tcPr>
              <w:p w14:paraId="4F5F22BC" w14:textId="0870BC0F" w:rsidR="00601EB8" w:rsidRDefault="00AB4671"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EndPr/>
          <w:sdtContent>
            <w:tc>
              <w:tcPr>
                <w:tcW w:w="540" w:type="dxa"/>
                <w:gridSpan w:val="2"/>
              </w:tcPr>
              <w:p w14:paraId="0FC4665C"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EndPr/>
          <w:sdtContent>
            <w:tc>
              <w:tcPr>
                <w:tcW w:w="450" w:type="dxa"/>
                <w:gridSpan w:val="2"/>
              </w:tcPr>
              <w:p w14:paraId="7C9785A6"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BEF3447" w14:textId="77777777" w:rsidR="00601EB8" w:rsidRPr="000F1C01" w:rsidRDefault="00601EB8" w:rsidP="00601EB8">
            <w:pPr>
              <w:jc w:val="left"/>
            </w:pPr>
          </w:p>
        </w:tc>
      </w:tr>
      <w:tr w:rsidR="00197BDA" w:rsidRPr="000F1C01" w14:paraId="3FB35E5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5AB3E7" w14:textId="77777777" w:rsidR="00601EB8" w:rsidRPr="000F1C01" w:rsidRDefault="00601EB8" w:rsidP="00601EB8">
            <w:pPr>
              <w:jc w:val="left"/>
            </w:pPr>
            <w:r>
              <w:lastRenderedPageBreak/>
              <w:t xml:space="preserve">{SCR1141} </w:t>
            </w:r>
          </w:p>
        </w:tc>
        <w:tc>
          <w:tcPr>
            <w:tcW w:w="1048" w:type="dxa"/>
            <w:gridSpan w:val="2"/>
          </w:tcPr>
          <w:p w14:paraId="60B45AA4" w14:textId="77777777" w:rsidR="00601EB8" w:rsidRDefault="00601EB8" w:rsidP="00601EB8">
            <w:pPr>
              <w:jc w:val="left"/>
            </w:pPr>
            <w:r>
              <w:t>Protocol</w:t>
            </w:r>
          </w:p>
        </w:tc>
        <w:tc>
          <w:tcPr>
            <w:tcW w:w="4533" w:type="dxa"/>
          </w:tcPr>
          <w:p w14:paraId="02063F7B"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EndPr/>
          <w:sdtContent>
            <w:tc>
              <w:tcPr>
                <w:tcW w:w="540" w:type="dxa"/>
              </w:tcPr>
              <w:p w14:paraId="44BE0A2E" w14:textId="48DF447E"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EndPr/>
          <w:sdtContent>
            <w:tc>
              <w:tcPr>
                <w:tcW w:w="540" w:type="dxa"/>
                <w:gridSpan w:val="2"/>
              </w:tcPr>
              <w:p w14:paraId="49995EE7"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EndPr/>
          <w:sdtContent>
            <w:tc>
              <w:tcPr>
                <w:tcW w:w="450" w:type="dxa"/>
                <w:gridSpan w:val="2"/>
              </w:tcPr>
              <w:p w14:paraId="1BDAACBF"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F21D349" w14:textId="77777777" w:rsidR="00601EB8" w:rsidRPr="000F1C01" w:rsidRDefault="00601EB8" w:rsidP="00601EB8">
            <w:pPr>
              <w:jc w:val="left"/>
            </w:pPr>
          </w:p>
        </w:tc>
      </w:tr>
      <w:tr w:rsidR="00197BDA" w:rsidRPr="000F1C01" w14:paraId="465AAEA3" w14:textId="77777777" w:rsidTr="00306A0A">
        <w:trPr>
          <w:trHeight w:val="284"/>
        </w:trPr>
        <w:tc>
          <w:tcPr>
            <w:tcW w:w="1079" w:type="dxa"/>
          </w:tcPr>
          <w:p w14:paraId="5F3688F1" w14:textId="77777777" w:rsidR="00601EB8" w:rsidRDefault="00601EB8" w:rsidP="00601EB8">
            <w:pPr>
              <w:jc w:val="left"/>
            </w:pPr>
            <w:r>
              <w:t xml:space="preserve">{SCR1143} </w:t>
            </w:r>
          </w:p>
        </w:tc>
        <w:tc>
          <w:tcPr>
            <w:tcW w:w="1048" w:type="dxa"/>
            <w:gridSpan w:val="2"/>
          </w:tcPr>
          <w:p w14:paraId="4A3069E1" w14:textId="77777777" w:rsidR="00601EB8" w:rsidRDefault="00601EB8" w:rsidP="00601EB8">
            <w:pPr>
              <w:jc w:val="left"/>
            </w:pPr>
            <w:r>
              <w:t>Task</w:t>
            </w:r>
          </w:p>
        </w:tc>
        <w:tc>
          <w:tcPr>
            <w:tcW w:w="4533" w:type="dxa"/>
          </w:tcPr>
          <w:p w14:paraId="3E5ABEE5"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EndPr/>
          <w:sdtContent>
            <w:tc>
              <w:tcPr>
                <w:tcW w:w="540" w:type="dxa"/>
              </w:tcPr>
              <w:p w14:paraId="3A5A2F15" w14:textId="71EE02B9" w:rsidR="00601EB8" w:rsidRDefault="00AB4671"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EndPr/>
          <w:sdtContent>
            <w:tc>
              <w:tcPr>
                <w:tcW w:w="540" w:type="dxa"/>
                <w:gridSpan w:val="2"/>
              </w:tcPr>
              <w:p w14:paraId="30CD14F1"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EndPr/>
          <w:sdtContent>
            <w:tc>
              <w:tcPr>
                <w:tcW w:w="450" w:type="dxa"/>
                <w:gridSpan w:val="2"/>
              </w:tcPr>
              <w:p w14:paraId="46A932FF"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64164B7C" w14:textId="77777777" w:rsidR="00601EB8" w:rsidRPr="000F1C01" w:rsidRDefault="00601EB8" w:rsidP="00601EB8">
            <w:pPr>
              <w:jc w:val="left"/>
            </w:pPr>
          </w:p>
        </w:tc>
      </w:tr>
      <w:tr w:rsidR="00601EB8" w:rsidRPr="000F1C01" w14:paraId="7F84CE0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FEA6DD9" w14:textId="77777777" w:rsidR="00601EB8" w:rsidRPr="000F1C01" w:rsidRDefault="00601EB8" w:rsidP="00601EB8">
            <w:pPr>
              <w:keepNext/>
              <w:jc w:val="left"/>
              <w:rPr>
                <w:b/>
              </w:rPr>
            </w:pPr>
            <w:r w:rsidRPr="000F1C01">
              <w:rPr>
                <w:b/>
              </w:rPr>
              <w:t>Parameters</w:t>
            </w:r>
          </w:p>
        </w:tc>
      </w:tr>
      <w:tr w:rsidR="00197BDA" w:rsidRPr="000F1C01" w14:paraId="4CD61050" w14:textId="77777777" w:rsidTr="00306A0A">
        <w:trPr>
          <w:trHeight w:val="284"/>
        </w:trPr>
        <w:tc>
          <w:tcPr>
            <w:tcW w:w="1079" w:type="dxa"/>
          </w:tcPr>
          <w:p w14:paraId="24E01B10" w14:textId="77777777" w:rsidR="00601EB8" w:rsidRPr="000F1C01" w:rsidRDefault="00601EB8" w:rsidP="00601EB8">
            <w:pPr>
              <w:jc w:val="left"/>
            </w:pPr>
            <w:r>
              <w:t xml:space="preserve">{SCR1149} </w:t>
            </w:r>
          </w:p>
        </w:tc>
        <w:tc>
          <w:tcPr>
            <w:tcW w:w="1048" w:type="dxa"/>
            <w:gridSpan w:val="2"/>
          </w:tcPr>
          <w:p w14:paraId="447B03DD" w14:textId="77777777" w:rsidR="00601EB8" w:rsidRDefault="00601EB8" w:rsidP="00601EB8">
            <w:pPr>
              <w:jc w:val="left"/>
            </w:pPr>
            <w:r>
              <w:t>Task</w:t>
            </w:r>
          </w:p>
        </w:tc>
        <w:tc>
          <w:tcPr>
            <w:tcW w:w="4533" w:type="dxa"/>
          </w:tcPr>
          <w:p w14:paraId="3E5000F7" w14:textId="77777777" w:rsidR="00601EB8" w:rsidRPr="000F1C01" w:rsidRDefault="00601EB8" w:rsidP="00601EB8">
            <w:pPr>
              <w:jc w:val="left"/>
            </w:pPr>
            <w:r>
              <w:t xml:space="preserve">Parameters are only saved when necessary. </w:t>
            </w:r>
            <w:hyperlink w:anchor="_Saving_Parameters" w:history="1">
              <w:r w:rsidRPr="000E5FE3">
                <w:rPr>
                  <w:rStyle w:val="Hyperlink"/>
                </w:rPr>
                <w:t>(Ref. 3.5.7.1 Saving Parameters)</w:t>
              </w:r>
            </w:hyperlink>
          </w:p>
        </w:tc>
        <w:sdt>
          <w:sdtPr>
            <w:id w:val="1340585192"/>
            <w14:checkbox>
              <w14:checked w14:val="1"/>
              <w14:checkedState w14:val="2612" w14:font="Arial Unicode MS"/>
              <w14:uncheckedState w14:val="2610" w14:font="Arial Unicode MS"/>
            </w14:checkbox>
          </w:sdtPr>
          <w:sdtEndPr/>
          <w:sdtContent>
            <w:tc>
              <w:tcPr>
                <w:tcW w:w="540" w:type="dxa"/>
              </w:tcPr>
              <w:p w14:paraId="1E41C8BE" w14:textId="2E584DA7"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22077997"/>
            <w14:checkbox>
              <w14:checked w14:val="0"/>
              <w14:checkedState w14:val="2612" w14:font="Arial Unicode MS"/>
              <w14:uncheckedState w14:val="2610" w14:font="Arial Unicode MS"/>
            </w14:checkbox>
          </w:sdtPr>
          <w:sdtEndPr/>
          <w:sdtContent>
            <w:tc>
              <w:tcPr>
                <w:tcW w:w="540" w:type="dxa"/>
                <w:gridSpan w:val="2"/>
              </w:tcPr>
              <w:p w14:paraId="5CBEDF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04856338"/>
            <w14:checkbox>
              <w14:checked w14:val="0"/>
              <w14:checkedState w14:val="2612" w14:font="Arial Unicode MS"/>
              <w14:uncheckedState w14:val="2610" w14:font="Arial Unicode MS"/>
            </w14:checkbox>
          </w:sdtPr>
          <w:sdtEndPr/>
          <w:sdtContent>
            <w:tc>
              <w:tcPr>
                <w:tcW w:w="450" w:type="dxa"/>
                <w:gridSpan w:val="2"/>
              </w:tcPr>
              <w:p w14:paraId="219750E8"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5078715" w14:textId="77777777" w:rsidR="00601EB8" w:rsidRPr="000F1C01" w:rsidRDefault="00601EB8" w:rsidP="00601EB8">
            <w:pPr>
              <w:jc w:val="left"/>
            </w:pPr>
          </w:p>
        </w:tc>
      </w:tr>
      <w:tr w:rsidR="00601EB8" w:rsidRPr="000F1C01" w14:paraId="7099A090"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4B3CA52E" w14:textId="77777777" w:rsidR="00601EB8" w:rsidRPr="000F1C01" w:rsidRDefault="00601EB8" w:rsidP="00601EB8">
            <w:pPr>
              <w:jc w:val="left"/>
              <w:rPr>
                <w:b/>
              </w:rPr>
            </w:pPr>
            <w:r w:rsidRPr="000F1C01">
              <w:rPr>
                <w:b/>
              </w:rPr>
              <w:t xml:space="preserve">QActions </w:t>
            </w:r>
          </w:p>
        </w:tc>
      </w:tr>
      <w:tr w:rsidR="00197BDA" w:rsidRPr="000F1C01" w14:paraId="76DE9536" w14:textId="77777777" w:rsidTr="00306A0A">
        <w:trPr>
          <w:trHeight w:val="284"/>
        </w:trPr>
        <w:tc>
          <w:tcPr>
            <w:tcW w:w="1079" w:type="dxa"/>
          </w:tcPr>
          <w:p w14:paraId="50B19FC2" w14:textId="77777777" w:rsidR="00601EB8" w:rsidRPr="000F1C01" w:rsidRDefault="00601EB8" w:rsidP="00601EB8">
            <w:pPr>
              <w:jc w:val="left"/>
            </w:pPr>
            <w:r>
              <w:t xml:space="preserve">{SCR1180} </w:t>
            </w:r>
          </w:p>
        </w:tc>
        <w:tc>
          <w:tcPr>
            <w:tcW w:w="1048" w:type="dxa"/>
            <w:gridSpan w:val="2"/>
          </w:tcPr>
          <w:p w14:paraId="494AC199" w14:textId="77777777" w:rsidR="00601EB8" w:rsidRDefault="00601EB8" w:rsidP="00601EB8">
            <w:pPr>
              <w:jc w:val="left"/>
            </w:pPr>
            <w:r>
              <w:t>Task</w:t>
            </w:r>
          </w:p>
        </w:tc>
        <w:tc>
          <w:tcPr>
            <w:tcW w:w="4533" w:type="dxa"/>
          </w:tcPr>
          <w:p w14:paraId="53F1E88B"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EndPr/>
          <w:sdtContent>
            <w:tc>
              <w:tcPr>
                <w:tcW w:w="540" w:type="dxa"/>
              </w:tcPr>
              <w:p w14:paraId="0272EDCC" w14:textId="197379E6"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EndPr/>
          <w:sdtContent>
            <w:tc>
              <w:tcPr>
                <w:tcW w:w="540" w:type="dxa"/>
                <w:gridSpan w:val="2"/>
              </w:tcPr>
              <w:p w14:paraId="0E1961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EndPr/>
          <w:sdtContent>
            <w:tc>
              <w:tcPr>
                <w:tcW w:w="450" w:type="dxa"/>
                <w:gridSpan w:val="2"/>
              </w:tcPr>
              <w:p w14:paraId="7EC44CD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BC59B2B" w14:textId="77777777" w:rsidR="00601EB8" w:rsidRPr="000F1C01" w:rsidRDefault="00601EB8" w:rsidP="00601EB8">
            <w:pPr>
              <w:jc w:val="left"/>
            </w:pPr>
          </w:p>
        </w:tc>
      </w:tr>
      <w:tr w:rsidR="00197BDA" w:rsidRPr="000F1C01" w14:paraId="6E50E865"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40F3B97" w14:textId="77777777" w:rsidR="00601EB8" w:rsidRPr="000F1C01" w:rsidRDefault="00601EB8" w:rsidP="00601EB8">
            <w:pPr>
              <w:jc w:val="left"/>
            </w:pPr>
            <w:r>
              <w:t xml:space="preserve">{SCR1181} </w:t>
            </w:r>
          </w:p>
        </w:tc>
        <w:tc>
          <w:tcPr>
            <w:tcW w:w="1048" w:type="dxa"/>
            <w:gridSpan w:val="2"/>
          </w:tcPr>
          <w:p w14:paraId="676DFD2C" w14:textId="77777777" w:rsidR="00601EB8" w:rsidRDefault="00601EB8" w:rsidP="00601EB8">
            <w:pPr>
              <w:jc w:val="left"/>
            </w:pPr>
            <w:r>
              <w:t>Task</w:t>
            </w:r>
          </w:p>
        </w:tc>
        <w:tc>
          <w:tcPr>
            <w:tcW w:w="4533" w:type="dxa"/>
          </w:tcPr>
          <w:p w14:paraId="019681B7" w14:textId="77777777" w:rsidR="00601EB8" w:rsidRPr="000F1C01" w:rsidRDefault="00601EB8" w:rsidP="00601EB8">
            <w:pPr>
              <w:jc w:val="left"/>
            </w:pPr>
            <w:r>
              <w:t>QActions are developed keeping maintainability and reusability in mind. (</w:t>
            </w:r>
            <w:hyperlink w:anchor="_Maintainability" w:history="1">
              <w:r w:rsidRPr="00603B19">
                <w:rPr>
                  <w:rStyle w:val="Hyperlink"/>
                </w:rPr>
                <w:t>Ref</w:t>
              </w:r>
              <w:r>
                <w:rPr>
                  <w:rStyle w:val="Hyperlink"/>
                </w:rPr>
                <w:t>.</w:t>
              </w:r>
              <w:r w:rsidRPr="00603B19">
                <w:rPr>
                  <w:rStyle w:val="Hyperlink"/>
                </w:rPr>
                <w:t xml:space="preserve"> 3.5.8.2 Maintainability</w:t>
              </w:r>
            </w:hyperlink>
            <w:r>
              <w:t>)</w:t>
            </w:r>
          </w:p>
        </w:tc>
        <w:sdt>
          <w:sdtPr>
            <w:id w:val="-1623680888"/>
            <w14:checkbox>
              <w14:checked w14:val="1"/>
              <w14:checkedState w14:val="2612" w14:font="Arial Unicode MS"/>
              <w14:uncheckedState w14:val="2610" w14:font="Arial Unicode MS"/>
            </w14:checkbox>
          </w:sdtPr>
          <w:sdtEndPr/>
          <w:sdtContent>
            <w:tc>
              <w:tcPr>
                <w:tcW w:w="540" w:type="dxa"/>
              </w:tcPr>
              <w:p w14:paraId="05FAFF35" w14:textId="0174635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53181594"/>
            <w14:checkbox>
              <w14:checked w14:val="0"/>
              <w14:checkedState w14:val="2612" w14:font="Arial Unicode MS"/>
              <w14:uncheckedState w14:val="2610" w14:font="Arial Unicode MS"/>
            </w14:checkbox>
          </w:sdtPr>
          <w:sdtEndPr/>
          <w:sdtContent>
            <w:tc>
              <w:tcPr>
                <w:tcW w:w="540" w:type="dxa"/>
                <w:gridSpan w:val="2"/>
              </w:tcPr>
              <w:p w14:paraId="091D50C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45747137"/>
            <w14:checkbox>
              <w14:checked w14:val="0"/>
              <w14:checkedState w14:val="2612" w14:font="Arial Unicode MS"/>
              <w14:uncheckedState w14:val="2610" w14:font="Arial Unicode MS"/>
            </w14:checkbox>
          </w:sdtPr>
          <w:sdtEndPr/>
          <w:sdtContent>
            <w:tc>
              <w:tcPr>
                <w:tcW w:w="450" w:type="dxa"/>
                <w:gridSpan w:val="2"/>
              </w:tcPr>
              <w:p w14:paraId="44B17E7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4D08A1" w14:textId="77777777" w:rsidR="00601EB8" w:rsidRPr="000F1C01" w:rsidRDefault="00601EB8" w:rsidP="00601EB8">
            <w:pPr>
              <w:jc w:val="left"/>
            </w:pPr>
          </w:p>
        </w:tc>
      </w:tr>
      <w:tr w:rsidR="00197BDA" w:rsidRPr="000F1C01" w14:paraId="199050E8" w14:textId="77777777" w:rsidTr="00306A0A">
        <w:trPr>
          <w:trHeight w:val="284"/>
        </w:trPr>
        <w:tc>
          <w:tcPr>
            <w:tcW w:w="1079" w:type="dxa"/>
          </w:tcPr>
          <w:p w14:paraId="30F057B7" w14:textId="77777777" w:rsidR="00601EB8" w:rsidRPr="000F1C01" w:rsidRDefault="00601EB8" w:rsidP="00601EB8">
            <w:pPr>
              <w:jc w:val="left"/>
            </w:pPr>
            <w:r>
              <w:t xml:space="preserve">{SCR1185} </w:t>
            </w:r>
          </w:p>
        </w:tc>
        <w:tc>
          <w:tcPr>
            <w:tcW w:w="1048" w:type="dxa"/>
            <w:gridSpan w:val="2"/>
          </w:tcPr>
          <w:p w14:paraId="0F61C60D" w14:textId="77777777" w:rsidR="00601EB8" w:rsidRDefault="00601EB8" w:rsidP="00601EB8">
            <w:pPr>
              <w:jc w:val="left"/>
            </w:pPr>
            <w:r>
              <w:t>Task</w:t>
            </w:r>
          </w:p>
        </w:tc>
        <w:tc>
          <w:tcPr>
            <w:tcW w:w="4533" w:type="dxa"/>
          </w:tcPr>
          <w:p w14:paraId="34F7878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EndPr/>
          <w:sdtContent>
            <w:tc>
              <w:tcPr>
                <w:tcW w:w="540" w:type="dxa"/>
              </w:tcPr>
              <w:p w14:paraId="1717700F" w14:textId="3BE37FBD"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EndPr/>
          <w:sdtContent>
            <w:tc>
              <w:tcPr>
                <w:tcW w:w="540" w:type="dxa"/>
                <w:gridSpan w:val="2"/>
              </w:tcPr>
              <w:p w14:paraId="7932A86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EndPr/>
          <w:sdtContent>
            <w:tc>
              <w:tcPr>
                <w:tcW w:w="450" w:type="dxa"/>
                <w:gridSpan w:val="2"/>
              </w:tcPr>
              <w:p w14:paraId="2773065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2C6A40E" w14:textId="77777777" w:rsidR="00601EB8" w:rsidRPr="000F1C01" w:rsidRDefault="00601EB8" w:rsidP="00601EB8">
            <w:pPr>
              <w:jc w:val="left"/>
            </w:pPr>
          </w:p>
        </w:tc>
      </w:tr>
      <w:tr w:rsidR="00197BDA" w:rsidRPr="000F1C01" w14:paraId="0B6BD2A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7C8104" w14:textId="77777777" w:rsidR="00601EB8" w:rsidRPr="000F1C01" w:rsidRDefault="00601EB8" w:rsidP="00601EB8">
            <w:pPr>
              <w:jc w:val="left"/>
            </w:pPr>
            <w:r>
              <w:t xml:space="preserve">{SCR1188} </w:t>
            </w:r>
          </w:p>
        </w:tc>
        <w:tc>
          <w:tcPr>
            <w:tcW w:w="1048" w:type="dxa"/>
            <w:gridSpan w:val="2"/>
          </w:tcPr>
          <w:p w14:paraId="536E51CA" w14:textId="77777777" w:rsidR="00601EB8" w:rsidRDefault="00601EB8" w:rsidP="008D66B7">
            <w:pPr>
              <w:pStyle w:val="SLCBodytext"/>
              <w:ind w:left="0"/>
            </w:pPr>
            <w:r>
              <w:t>Task</w:t>
            </w:r>
          </w:p>
        </w:tc>
        <w:tc>
          <w:tcPr>
            <w:tcW w:w="4533" w:type="dxa"/>
          </w:tcPr>
          <w:p w14:paraId="4A449C55"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EndPr/>
          <w:sdtContent>
            <w:tc>
              <w:tcPr>
                <w:tcW w:w="540" w:type="dxa"/>
              </w:tcPr>
              <w:p w14:paraId="452E3C93" w14:textId="5254C3C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EndPr/>
          <w:sdtContent>
            <w:tc>
              <w:tcPr>
                <w:tcW w:w="540" w:type="dxa"/>
                <w:gridSpan w:val="2"/>
              </w:tcPr>
              <w:p w14:paraId="19D6A91F"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EndPr/>
          <w:sdtContent>
            <w:tc>
              <w:tcPr>
                <w:tcW w:w="450" w:type="dxa"/>
                <w:gridSpan w:val="2"/>
              </w:tcPr>
              <w:p w14:paraId="5B22DC4F"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36A9891" w14:textId="77777777" w:rsidR="00601EB8" w:rsidRPr="000F1C01" w:rsidRDefault="00601EB8" w:rsidP="00601EB8">
            <w:pPr>
              <w:jc w:val="left"/>
            </w:pPr>
          </w:p>
        </w:tc>
      </w:tr>
      <w:tr w:rsidR="00197BDA" w:rsidRPr="000F1C01" w14:paraId="750B5EDC" w14:textId="77777777" w:rsidTr="00306A0A">
        <w:trPr>
          <w:trHeight w:val="284"/>
        </w:trPr>
        <w:tc>
          <w:tcPr>
            <w:tcW w:w="1079" w:type="dxa"/>
          </w:tcPr>
          <w:p w14:paraId="427D6B05" w14:textId="77777777" w:rsidR="00601EB8" w:rsidRPr="000F1C01" w:rsidRDefault="00601EB8" w:rsidP="00601EB8">
            <w:pPr>
              <w:jc w:val="left"/>
            </w:pPr>
            <w:r>
              <w:t xml:space="preserve">{SCR1189} </w:t>
            </w:r>
          </w:p>
        </w:tc>
        <w:tc>
          <w:tcPr>
            <w:tcW w:w="1048" w:type="dxa"/>
            <w:gridSpan w:val="2"/>
          </w:tcPr>
          <w:p w14:paraId="607F7F8C" w14:textId="77777777" w:rsidR="00601EB8" w:rsidRDefault="00601EB8" w:rsidP="00601EB8">
            <w:pPr>
              <w:jc w:val="left"/>
            </w:pPr>
            <w:r>
              <w:t>Task</w:t>
            </w:r>
          </w:p>
        </w:tc>
        <w:tc>
          <w:tcPr>
            <w:tcW w:w="4533" w:type="dxa"/>
          </w:tcPr>
          <w:p w14:paraId="164D0ACF"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EndPr/>
          <w:sdtContent>
            <w:tc>
              <w:tcPr>
                <w:tcW w:w="540" w:type="dxa"/>
              </w:tcPr>
              <w:p w14:paraId="24A45EB9" w14:textId="0B8C113C"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EndPr/>
          <w:sdtContent>
            <w:tc>
              <w:tcPr>
                <w:tcW w:w="540" w:type="dxa"/>
                <w:gridSpan w:val="2"/>
              </w:tcPr>
              <w:p w14:paraId="50D2A98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EndPr/>
          <w:sdtContent>
            <w:tc>
              <w:tcPr>
                <w:tcW w:w="450" w:type="dxa"/>
                <w:gridSpan w:val="2"/>
              </w:tcPr>
              <w:p w14:paraId="3CBECDC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EEA13ED" w14:textId="77777777" w:rsidR="00601EB8" w:rsidRPr="000F1C01" w:rsidRDefault="00601EB8" w:rsidP="00601EB8">
            <w:pPr>
              <w:jc w:val="left"/>
            </w:pPr>
          </w:p>
        </w:tc>
      </w:tr>
      <w:tr w:rsidR="00197BDA" w:rsidRPr="000F1C01" w14:paraId="476EA27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431030" w14:textId="77777777" w:rsidR="00601EB8" w:rsidRPr="000F1C01" w:rsidRDefault="00601EB8" w:rsidP="00601EB8">
            <w:pPr>
              <w:jc w:val="left"/>
            </w:pPr>
            <w:r>
              <w:t xml:space="preserve">{SCR1190} </w:t>
            </w:r>
          </w:p>
        </w:tc>
        <w:tc>
          <w:tcPr>
            <w:tcW w:w="1048" w:type="dxa"/>
            <w:gridSpan w:val="2"/>
          </w:tcPr>
          <w:p w14:paraId="37D0DB6D" w14:textId="77777777" w:rsidR="00601EB8" w:rsidRDefault="00601EB8" w:rsidP="00601EB8">
            <w:pPr>
              <w:jc w:val="left"/>
            </w:pPr>
            <w:r>
              <w:t>Task</w:t>
            </w:r>
          </w:p>
        </w:tc>
        <w:tc>
          <w:tcPr>
            <w:tcW w:w="4533" w:type="dxa"/>
          </w:tcPr>
          <w:p w14:paraId="627EC434"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EndPr/>
          <w:sdtContent>
            <w:tc>
              <w:tcPr>
                <w:tcW w:w="540" w:type="dxa"/>
              </w:tcPr>
              <w:p w14:paraId="3439F667" w14:textId="5118A85F"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EndPr/>
          <w:sdtContent>
            <w:tc>
              <w:tcPr>
                <w:tcW w:w="540" w:type="dxa"/>
                <w:gridSpan w:val="2"/>
              </w:tcPr>
              <w:p w14:paraId="2EAE9C6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EndPr/>
          <w:sdtContent>
            <w:tc>
              <w:tcPr>
                <w:tcW w:w="450" w:type="dxa"/>
                <w:gridSpan w:val="2"/>
              </w:tcPr>
              <w:p w14:paraId="7BB29366"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CCD9F8D" w14:textId="77777777" w:rsidR="00601EB8" w:rsidRPr="000F1C01" w:rsidRDefault="00601EB8" w:rsidP="00601EB8">
            <w:pPr>
              <w:jc w:val="left"/>
            </w:pPr>
          </w:p>
        </w:tc>
      </w:tr>
      <w:tr w:rsidR="00197BDA" w:rsidRPr="000F1C01" w14:paraId="117F7989" w14:textId="77777777" w:rsidTr="00306A0A">
        <w:trPr>
          <w:trHeight w:val="284"/>
        </w:trPr>
        <w:tc>
          <w:tcPr>
            <w:tcW w:w="1079" w:type="dxa"/>
          </w:tcPr>
          <w:p w14:paraId="7A5C6D13" w14:textId="77777777" w:rsidR="00601EB8" w:rsidRPr="000F1C01" w:rsidRDefault="00601EB8" w:rsidP="00601EB8">
            <w:pPr>
              <w:jc w:val="left"/>
            </w:pPr>
            <w:r>
              <w:t xml:space="preserve">{SCR1191} </w:t>
            </w:r>
          </w:p>
        </w:tc>
        <w:tc>
          <w:tcPr>
            <w:tcW w:w="1048" w:type="dxa"/>
            <w:gridSpan w:val="2"/>
          </w:tcPr>
          <w:p w14:paraId="46D15FAC" w14:textId="77777777" w:rsidR="00601EB8" w:rsidRDefault="00601EB8" w:rsidP="00601EB8">
            <w:pPr>
              <w:jc w:val="left"/>
            </w:pPr>
            <w:r>
              <w:t>Task</w:t>
            </w:r>
          </w:p>
        </w:tc>
        <w:tc>
          <w:tcPr>
            <w:tcW w:w="4533" w:type="dxa"/>
          </w:tcPr>
          <w:p w14:paraId="6950275E"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EndPr/>
          <w:sdtContent>
            <w:tc>
              <w:tcPr>
                <w:tcW w:w="540" w:type="dxa"/>
              </w:tcPr>
              <w:p w14:paraId="430331D7" w14:textId="422D32C0" w:rsidR="00601EB8" w:rsidRDefault="00AB4671"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EndPr/>
          <w:sdtContent>
            <w:tc>
              <w:tcPr>
                <w:tcW w:w="540" w:type="dxa"/>
                <w:gridSpan w:val="2"/>
              </w:tcPr>
              <w:p w14:paraId="6C9BE623"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EndPr/>
          <w:sdtContent>
            <w:tc>
              <w:tcPr>
                <w:tcW w:w="450" w:type="dxa"/>
                <w:gridSpan w:val="2"/>
              </w:tcPr>
              <w:p w14:paraId="33D8AF2C"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AC4F88A" w14:textId="77777777" w:rsidR="00601EB8" w:rsidRPr="000F1C01" w:rsidRDefault="00601EB8" w:rsidP="00601EB8">
            <w:pPr>
              <w:jc w:val="left"/>
            </w:pPr>
          </w:p>
        </w:tc>
      </w:tr>
      <w:tr w:rsidR="00197BDA" w:rsidRPr="000F1C01" w14:paraId="10B0F9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2664779" w14:textId="77777777" w:rsidR="00601EB8" w:rsidRPr="000F1C01" w:rsidRDefault="00601EB8" w:rsidP="00601EB8">
            <w:pPr>
              <w:jc w:val="left"/>
            </w:pPr>
            <w:r>
              <w:t xml:space="preserve">{SCR1192} </w:t>
            </w:r>
          </w:p>
        </w:tc>
        <w:tc>
          <w:tcPr>
            <w:tcW w:w="1048" w:type="dxa"/>
            <w:gridSpan w:val="2"/>
          </w:tcPr>
          <w:p w14:paraId="08D0CA79" w14:textId="77777777" w:rsidR="00601EB8" w:rsidRDefault="00601EB8" w:rsidP="00601EB8">
            <w:pPr>
              <w:jc w:val="left"/>
            </w:pPr>
            <w:r>
              <w:t>Task</w:t>
            </w:r>
          </w:p>
        </w:tc>
        <w:tc>
          <w:tcPr>
            <w:tcW w:w="4533" w:type="dxa"/>
          </w:tcPr>
          <w:p w14:paraId="4CF42B72"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EndPr/>
          <w:sdtContent>
            <w:tc>
              <w:tcPr>
                <w:tcW w:w="540" w:type="dxa"/>
              </w:tcPr>
              <w:p w14:paraId="4E3383B0" w14:textId="319094C2" w:rsidR="00601EB8" w:rsidRDefault="00AB4671"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EndPr/>
          <w:sdtContent>
            <w:tc>
              <w:tcPr>
                <w:tcW w:w="540" w:type="dxa"/>
                <w:gridSpan w:val="2"/>
              </w:tcPr>
              <w:p w14:paraId="294FD786"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EndPr/>
          <w:sdtContent>
            <w:tc>
              <w:tcPr>
                <w:tcW w:w="450" w:type="dxa"/>
                <w:gridSpan w:val="2"/>
              </w:tcPr>
              <w:p w14:paraId="770BE85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EDC9E48" w14:textId="77777777" w:rsidR="00601EB8" w:rsidRPr="000F1C01" w:rsidRDefault="00601EB8" w:rsidP="00601EB8">
            <w:pPr>
              <w:jc w:val="left"/>
            </w:pPr>
          </w:p>
        </w:tc>
      </w:tr>
      <w:tr w:rsidR="00197BDA" w:rsidRPr="000F1C01" w14:paraId="627C945E" w14:textId="77777777" w:rsidTr="00306A0A">
        <w:trPr>
          <w:trHeight w:val="284"/>
        </w:trPr>
        <w:tc>
          <w:tcPr>
            <w:tcW w:w="1079" w:type="dxa"/>
          </w:tcPr>
          <w:p w14:paraId="706C693E" w14:textId="77777777" w:rsidR="00601EB8" w:rsidRPr="000F1C01" w:rsidRDefault="00601EB8" w:rsidP="00601EB8">
            <w:pPr>
              <w:jc w:val="left"/>
            </w:pPr>
            <w:r>
              <w:t xml:space="preserve">{SCR1194} </w:t>
            </w:r>
          </w:p>
        </w:tc>
        <w:tc>
          <w:tcPr>
            <w:tcW w:w="1048" w:type="dxa"/>
            <w:gridSpan w:val="2"/>
          </w:tcPr>
          <w:p w14:paraId="0A0E50B6" w14:textId="77777777" w:rsidR="00601EB8" w:rsidRDefault="00601EB8" w:rsidP="00601EB8">
            <w:pPr>
              <w:jc w:val="left"/>
            </w:pPr>
            <w:r>
              <w:t>Protocol</w:t>
            </w:r>
          </w:p>
        </w:tc>
        <w:tc>
          <w:tcPr>
            <w:tcW w:w="4533" w:type="dxa"/>
          </w:tcPr>
          <w:p w14:paraId="623AF9DB"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EndPr/>
          <w:sdtContent>
            <w:tc>
              <w:tcPr>
                <w:tcW w:w="540" w:type="dxa"/>
              </w:tcPr>
              <w:p w14:paraId="0B90390D" w14:textId="47BB5D9B" w:rsidR="00601EB8" w:rsidRDefault="00AB467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EndPr/>
          <w:sdtContent>
            <w:tc>
              <w:tcPr>
                <w:tcW w:w="540" w:type="dxa"/>
                <w:gridSpan w:val="2"/>
              </w:tcPr>
              <w:p w14:paraId="36E9702E"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EndPr/>
          <w:sdtContent>
            <w:tc>
              <w:tcPr>
                <w:tcW w:w="450" w:type="dxa"/>
                <w:gridSpan w:val="2"/>
              </w:tcPr>
              <w:p w14:paraId="348160FD"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6272A04D" w14:textId="77777777" w:rsidR="00601EB8" w:rsidRPr="000F1C01" w:rsidRDefault="00601EB8" w:rsidP="00601EB8">
            <w:pPr>
              <w:jc w:val="left"/>
            </w:pPr>
          </w:p>
        </w:tc>
      </w:tr>
      <w:tr w:rsidR="00197BDA" w:rsidRPr="000F1C01" w14:paraId="79138BA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054D7A7" w14:textId="77777777" w:rsidR="00601EB8" w:rsidRDefault="00601EB8" w:rsidP="00601EB8">
            <w:pPr>
              <w:jc w:val="left"/>
            </w:pPr>
            <w:r>
              <w:t xml:space="preserve">{SCR1195} </w:t>
            </w:r>
          </w:p>
        </w:tc>
        <w:tc>
          <w:tcPr>
            <w:tcW w:w="1048" w:type="dxa"/>
            <w:gridSpan w:val="2"/>
          </w:tcPr>
          <w:p w14:paraId="31E20506" w14:textId="77777777" w:rsidR="00601EB8" w:rsidRDefault="00601EB8" w:rsidP="00601EB8">
            <w:pPr>
              <w:jc w:val="left"/>
            </w:pPr>
            <w:r>
              <w:t>Protocol</w:t>
            </w:r>
          </w:p>
        </w:tc>
        <w:tc>
          <w:tcPr>
            <w:tcW w:w="4533" w:type="dxa"/>
          </w:tcPr>
          <w:p w14:paraId="46E78B79"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EndPr/>
          <w:sdtContent>
            <w:tc>
              <w:tcPr>
                <w:tcW w:w="540" w:type="dxa"/>
              </w:tcPr>
              <w:p w14:paraId="3BDE880F" w14:textId="5B216A05" w:rsidR="00601EB8" w:rsidRDefault="00AB4671"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EndPr/>
          <w:sdtContent>
            <w:tc>
              <w:tcPr>
                <w:tcW w:w="540" w:type="dxa"/>
                <w:gridSpan w:val="2"/>
              </w:tcPr>
              <w:p w14:paraId="63167EE4"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EndPr/>
          <w:sdtContent>
            <w:tc>
              <w:tcPr>
                <w:tcW w:w="450" w:type="dxa"/>
                <w:gridSpan w:val="2"/>
              </w:tcPr>
              <w:p w14:paraId="710EC9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F5C7579" w14:textId="77777777" w:rsidR="00601EB8" w:rsidRPr="000F1C01" w:rsidRDefault="00601EB8" w:rsidP="00601EB8">
            <w:pPr>
              <w:jc w:val="left"/>
            </w:pPr>
          </w:p>
        </w:tc>
      </w:tr>
      <w:tr w:rsidR="00197BDA" w:rsidRPr="000F1C01" w14:paraId="3BC45FAC" w14:textId="77777777" w:rsidTr="00306A0A">
        <w:trPr>
          <w:trHeight w:val="284"/>
        </w:trPr>
        <w:tc>
          <w:tcPr>
            <w:tcW w:w="1079" w:type="dxa"/>
          </w:tcPr>
          <w:p w14:paraId="7DE0962C" w14:textId="77777777" w:rsidR="00601EB8" w:rsidRDefault="00601EB8" w:rsidP="00601EB8">
            <w:pPr>
              <w:jc w:val="left"/>
            </w:pPr>
            <w:r>
              <w:t xml:space="preserve">{SCR1196} </w:t>
            </w:r>
          </w:p>
        </w:tc>
        <w:tc>
          <w:tcPr>
            <w:tcW w:w="1048" w:type="dxa"/>
            <w:gridSpan w:val="2"/>
          </w:tcPr>
          <w:p w14:paraId="2BEE0B66" w14:textId="77777777" w:rsidR="00601EB8" w:rsidRDefault="00601EB8" w:rsidP="00601EB8">
            <w:pPr>
              <w:jc w:val="left"/>
            </w:pPr>
            <w:r>
              <w:t>Protocol</w:t>
            </w:r>
          </w:p>
        </w:tc>
        <w:tc>
          <w:tcPr>
            <w:tcW w:w="4533" w:type="dxa"/>
          </w:tcPr>
          <w:p w14:paraId="663813CE"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EndPr/>
          <w:sdtContent>
            <w:tc>
              <w:tcPr>
                <w:tcW w:w="540" w:type="dxa"/>
              </w:tcPr>
              <w:p w14:paraId="105CB82E" w14:textId="42001111" w:rsidR="00601EB8" w:rsidRDefault="00AB4671"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EndPr/>
          <w:sdtContent>
            <w:tc>
              <w:tcPr>
                <w:tcW w:w="540" w:type="dxa"/>
                <w:gridSpan w:val="2"/>
              </w:tcPr>
              <w:p w14:paraId="5012773B"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EndPr/>
          <w:sdtContent>
            <w:tc>
              <w:tcPr>
                <w:tcW w:w="450" w:type="dxa"/>
                <w:gridSpan w:val="2"/>
              </w:tcPr>
              <w:p w14:paraId="6F74E6F3"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72CCF448" w14:textId="77777777" w:rsidR="00601EB8" w:rsidRPr="000F1C01" w:rsidRDefault="00601EB8" w:rsidP="00601EB8">
            <w:pPr>
              <w:jc w:val="left"/>
            </w:pPr>
          </w:p>
        </w:tc>
      </w:tr>
      <w:tr w:rsidR="00197BDA" w:rsidRPr="000F1C01" w14:paraId="5B97B9C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7972A83" w14:textId="77777777" w:rsidR="00601EB8" w:rsidRDefault="00601EB8" w:rsidP="00601EB8">
            <w:pPr>
              <w:jc w:val="left"/>
            </w:pPr>
            <w:r>
              <w:t xml:space="preserve">{SCR1234} </w:t>
            </w:r>
          </w:p>
        </w:tc>
        <w:tc>
          <w:tcPr>
            <w:tcW w:w="1048" w:type="dxa"/>
            <w:gridSpan w:val="2"/>
          </w:tcPr>
          <w:p w14:paraId="7D46EC68" w14:textId="77777777" w:rsidR="00601EB8" w:rsidRDefault="00601EB8" w:rsidP="00601EB8">
            <w:pPr>
              <w:jc w:val="left"/>
            </w:pPr>
            <w:r>
              <w:t>Task</w:t>
            </w:r>
          </w:p>
        </w:tc>
        <w:tc>
          <w:tcPr>
            <w:tcW w:w="4533" w:type="dxa"/>
          </w:tcPr>
          <w:p w14:paraId="24E845B3"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EndPr/>
          <w:sdtContent>
            <w:tc>
              <w:tcPr>
                <w:tcW w:w="540" w:type="dxa"/>
              </w:tcPr>
              <w:p w14:paraId="7DC69780" w14:textId="4C0FA48F" w:rsidR="00601EB8" w:rsidRDefault="00CD7133"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EndPr/>
          <w:sdtContent>
            <w:tc>
              <w:tcPr>
                <w:tcW w:w="540" w:type="dxa"/>
                <w:gridSpan w:val="2"/>
              </w:tcPr>
              <w:p w14:paraId="46AF0189" w14:textId="04C64169" w:rsidR="00601EB8" w:rsidRDefault="00CD7133"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EndPr/>
          <w:sdtContent>
            <w:tc>
              <w:tcPr>
                <w:tcW w:w="450" w:type="dxa"/>
                <w:gridSpan w:val="2"/>
              </w:tcPr>
              <w:p w14:paraId="42DABE4F"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CC3B8DC" w14:textId="0F28E4A2" w:rsidR="00601EB8" w:rsidRPr="000F1C01" w:rsidRDefault="00601EB8" w:rsidP="00601EB8">
            <w:pPr>
              <w:jc w:val="left"/>
            </w:pPr>
          </w:p>
        </w:tc>
      </w:tr>
      <w:tr w:rsidR="00197BDA" w:rsidRPr="000F1C01" w14:paraId="02687901" w14:textId="77777777" w:rsidTr="00306A0A">
        <w:trPr>
          <w:trHeight w:val="284"/>
        </w:trPr>
        <w:tc>
          <w:tcPr>
            <w:tcW w:w="1079" w:type="dxa"/>
          </w:tcPr>
          <w:p w14:paraId="66BF93D5" w14:textId="77777777" w:rsidR="00601EB8" w:rsidRDefault="00601EB8" w:rsidP="00601EB8">
            <w:pPr>
              <w:jc w:val="left"/>
            </w:pPr>
            <w:r>
              <w:lastRenderedPageBreak/>
              <w:t xml:space="preserve">{SCR1235} </w:t>
            </w:r>
          </w:p>
        </w:tc>
        <w:tc>
          <w:tcPr>
            <w:tcW w:w="1048" w:type="dxa"/>
            <w:gridSpan w:val="2"/>
          </w:tcPr>
          <w:p w14:paraId="5E975294" w14:textId="77777777" w:rsidR="00601EB8" w:rsidRDefault="00601EB8" w:rsidP="00601EB8">
            <w:pPr>
              <w:jc w:val="left"/>
            </w:pPr>
            <w:r>
              <w:t>Task</w:t>
            </w:r>
          </w:p>
        </w:tc>
        <w:tc>
          <w:tcPr>
            <w:tcW w:w="4533" w:type="dxa"/>
          </w:tcPr>
          <w:p w14:paraId="6E47EFCC" w14:textId="77777777" w:rsidR="00601EB8" w:rsidRDefault="00601EB8" w:rsidP="00601EB8">
            <w:pPr>
              <w:jc w:val="left"/>
            </w:pPr>
            <w:r>
              <w:t>For statements where curly braces are optional, these are only omitted if the statement is written on a single line (</w:t>
            </w:r>
            <w:hyperlink w:anchor="_Layout" w:history="1">
              <w:r>
                <w:rPr>
                  <w:rStyle w:val="Hyperlink"/>
                </w:rPr>
                <w:t>Ref. 3.1.5.12 L</w:t>
              </w:r>
              <w:r w:rsidRPr="00A649F4">
                <w:rPr>
                  <w:rStyle w:val="Hyperlink"/>
                </w:rPr>
                <w:t>ayout</w:t>
              </w:r>
            </w:hyperlink>
            <w:r>
              <w:t xml:space="preserve">).  </w:t>
            </w:r>
          </w:p>
        </w:tc>
        <w:tc>
          <w:tcPr>
            <w:tcW w:w="540" w:type="dxa"/>
          </w:tcPr>
          <w:p w14:paraId="58C764DC" w14:textId="41FB23F8" w:rsidR="00601EB8" w:rsidRDefault="00B31EDD" w:rsidP="00601EB8">
            <w:pPr>
              <w:jc w:val="left"/>
            </w:pPr>
            <w:sdt>
              <w:sdtPr>
                <w:id w:val="-1385636167"/>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74754095" w14:textId="77777777" w:rsidR="00601EB8" w:rsidRDefault="00B31EDD" w:rsidP="00601EB8">
            <w:pPr>
              <w:jc w:val="left"/>
            </w:pPr>
            <w:sdt>
              <w:sdtPr>
                <w:id w:val="-836072618"/>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513B8D36" w14:textId="77777777" w:rsidR="00601EB8" w:rsidRDefault="00B31EDD" w:rsidP="00601EB8">
            <w:pPr>
              <w:jc w:val="left"/>
            </w:pPr>
            <w:sdt>
              <w:sdtPr>
                <w:id w:val="-1240023413"/>
                <w14:checkbox>
                  <w14:checked w14:val="0"/>
                  <w14:checkedState w14:val="2612" w14:font="Arial Unicode MS"/>
                  <w14:uncheckedState w14:val="2610" w14:font="Arial Unicode MS"/>
                </w14:checkbox>
              </w:sdtPr>
              <w:sdtEndPr/>
              <w:sdtContent>
                <w:r w:rsidR="00CC6821">
                  <w:rPr>
                    <w:rFonts w:ascii="Arial Unicode MS" w:eastAsia="Arial Unicode MS" w:hAnsi="Arial Unicode MS" w:cs="Arial Unicode MS" w:hint="eastAsia"/>
                  </w:rPr>
                  <w:t>☐</w:t>
                </w:r>
              </w:sdtContent>
            </w:sdt>
          </w:p>
        </w:tc>
        <w:tc>
          <w:tcPr>
            <w:tcW w:w="1710" w:type="dxa"/>
            <w:gridSpan w:val="2"/>
          </w:tcPr>
          <w:p w14:paraId="74A53ED5" w14:textId="77777777" w:rsidR="00601EB8" w:rsidRPr="000F1C01" w:rsidRDefault="00601EB8" w:rsidP="00601EB8">
            <w:pPr>
              <w:jc w:val="left"/>
            </w:pPr>
          </w:p>
        </w:tc>
      </w:tr>
      <w:tr w:rsidR="00197BDA" w:rsidRPr="000F1C01" w14:paraId="3671A226"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CF6C625" w14:textId="77777777" w:rsidR="00601EB8" w:rsidRDefault="00601EB8" w:rsidP="00601EB8">
            <w:pPr>
              <w:jc w:val="left"/>
            </w:pPr>
            <w:r>
              <w:t xml:space="preserve">{SCR1236} </w:t>
            </w:r>
          </w:p>
        </w:tc>
        <w:tc>
          <w:tcPr>
            <w:tcW w:w="1048" w:type="dxa"/>
            <w:gridSpan w:val="2"/>
          </w:tcPr>
          <w:p w14:paraId="221C6EC9" w14:textId="77777777" w:rsidR="00601EB8" w:rsidRDefault="00601EB8" w:rsidP="00601EB8">
            <w:pPr>
              <w:jc w:val="left"/>
            </w:pPr>
            <w:r>
              <w:t>Task</w:t>
            </w:r>
          </w:p>
        </w:tc>
        <w:tc>
          <w:tcPr>
            <w:tcW w:w="4533" w:type="dxa"/>
          </w:tcPr>
          <w:p w14:paraId="37D2CA72"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2CAD3E73" w14:textId="3C54BA30" w:rsidR="00601EB8" w:rsidRDefault="00B31EDD" w:rsidP="00601EB8">
            <w:pPr>
              <w:jc w:val="left"/>
            </w:pPr>
            <w:sdt>
              <w:sdtPr>
                <w:id w:val="755558828"/>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0D417CC0" w14:textId="77777777" w:rsidR="00601EB8" w:rsidRDefault="00B31EDD" w:rsidP="00601EB8">
            <w:pPr>
              <w:jc w:val="left"/>
            </w:pPr>
            <w:sdt>
              <w:sdtPr>
                <w:id w:val="-713881590"/>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245B835B" w14:textId="77777777" w:rsidR="00601EB8" w:rsidRDefault="00B31EDD" w:rsidP="00601EB8">
            <w:pPr>
              <w:jc w:val="left"/>
            </w:pPr>
            <w:sdt>
              <w:sdtPr>
                <w:id w:val="-1458944327"/>
                <w14:checkbox>
                  <w14:checked w14:val="0"/>
                  <w14:checkedState w14:val="2612" w14:font="Arial Unicode MS"/>
                  <w14:uncheckedState w14:val="2610" w14:font="Arial Unicode MS"/>
                </w14:checkbox>
              </w:sdtPr>
              <w:sdtEndPr/>
              <w:sdtContent>
                <w:r w:rsidR="00BB27BF">
                  <w:rPr>
                    <w:rFonts w:ascii="Arial Unicode MS" w:eastAsia="Arial Unicode MS" w:hAnsi="Arial Unicode MS" w:cs="Arial Unicode MS" w:hint="eastAsia"/>
                  </w:rPr>
                  <w:t>☐</w:t>
                </w:r>
              </w:sdtContent>
            </w:sdt>
          </w:p>
        </w:tc>
        <w:tc>
          <w:tcPr>
            <w:tcW w:w="1710" w:type="dxa"/>
            <w:gridSpan w:val="2"/>
          </w:tcPr>
          <w:p w14:paraId="65CAF6F9" w14:textId="77777777" w:rsidR="00601EB8" w:rsidRPr="000F1C01" w:rsidRDefault="00601EB8" w:rsidP="00601EB8">
            <w:pPr>
              <w:jc w:val="left"/>
            </w:pPr>
          </w:p>
        </w:tc>
      </w:tr>
      <w:tr w:rsidR="00197BDA" w:rsidRPr="000F1C01" w14:paraId="5055B683" w14:textId="77777777" w:rsidTr="00306A0A">
        <w:trPr>
          <w:trHeight w:val="284"/>
        </w:trPr>
        <w:tc>
          <w:tcPr>
            <w:tcW w:w="1079" w:type="dxa"/>
          </w:tcPr>
          <w:p w14:paraId="406650AA" w14:textId="77777777" w:rsidR="00601EB8" w:rsidRDefault="00601EB8" w:rsidP="00601EB8">
            <w:pPr>
              <w:jc w:val="left"/>
            </w:pPr>
            <w:r>
              <w:t xml:space="preserve">{SCR1237} </w:t>
            </w:r>
          </w:p>
        </w:tc>
        <w:tc>
          <w:tcPr>
            <w:tcW w:w="1048" w:type="dxa"/>
            <w:gridSpan w:val="2"/>
          </w:tcPr>
          <w:p w14:paraId="303160D3" w14:textId="77777777" w:rsidR="00601EB8" w:rsidRDefault="00601EB8" w:rsidP="00601EB8">
            <w:pPr>
              <w:jc w:val="left"/>
            </w:pPr>
            <w:r>
              <w:t>Task</w:t>
            </w:r>
          </w:p>
        </w:tc>
        <w:tc>
          <w:tcPr>
            <w:tcW w:w="4533" w:type="dxa"/>
          </w:tcPr>
          <w:p w14:paraId="715C5B0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F1D670B" w14:textId="1B35D159" w:rsidR="00601EB8" w:rsidRDefault="00B31EDD" w:rsidP="00601EB8">
            <w:pPr>
              <w:jc w:val="left"/>
            </w:pPr>
            <w:sdt>
              <w:sdtPr>
                <w:id w:val="-2091221296"/>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26071E17" w14:textId="77777777" w:rsidR="00601EB8" w:rsidRDefault="00B31EDD" w:rsidP="00601EB8">
            <w:pPr>
              <w:jc w:val="left"/>
            </w:pPr>
            <w:sdt>
              <w:sdtPr>
                <w:id w:val="1138535253"/>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7A1A0D07" w14:textId="77777777" w:rsidR="00601EB8" w:rsidRDefault="00B31EDD" w:rsidP="00601EB8">
            <w:pPr>
              <w:jc w:val="left"/>
            </w:pPr>
            <w:sdt>
              <w:sdtPr>
                <w:id w:val="795881734"/>
                <w14:checkbox>
                  <w14:checked w14:val="0"/>
                  <w14:checkedState w14:val="2612" w14:font="Arial Unicode MS"/>
                  <w14:uncheckedState w14:val="2610" w14:font="Arial Unicode MS"/>
                </w14:checkbox>
              </w:sdtPr>
              <w:sdtEndPr/>
              <w:sdtContent>
                <w:r w:rsidR="00CC6821">
                  <w:rPr>
                    <w:rFonts w:ascii="Arial Unicode MS" w:eastAsia="Arial Unicode MS" w:hAnsi="Arial Unicode MS" w:cs="Arial Unicode MS" w:hint="eastAsia"/>
                  </w:rPr>
                  <w:t>☐</w:t>
                </w:r>
              </w:sdtContent>
            </w:sdt>
          </w:p>
        </w:tc>
        <w:tc>
          <w:tcPr>
            <w:tcW w:w="1710" w:type="dxa"/>
            <w:gridSpan w:val="2"/>
          </w:tcPr>
          <w:p w14:paraId="5472B9FB" w14:textId="77777777" w:rsidR="00601EB8" w:rsidRPr="000F1C01" w:rsidRDefault="00601EB8" w:rsidP="00601EB8">
            <w:pPr>
              <w:jc w:val="left"/>
            </w:pPr>
          </w:p>
        </w:tc>
      </w:tr>
      <w:tr w:rsidR="00601EB8" w:rsidRPr="000F1C01" w14:paraId="6E14F446"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0347A1C0" w14:textId="77777777" w:rsidR="00601EB8" w:rsidRPr="000F1C01" w:rsidRDefault="00601EB8" w:rsidP="00601EB8">
            <w:pPr>
              <w:jc w:val="left"/>
              <w:rPr>
                <w:b/>
              </w:rPr>
            </w:pPr>
            <w:r w:rsidRPr="000F1C01">
              <w:rPr>
                <w:b/>
              </w:rPr>
              <w:t>.NET Recommendation</w:t>
            </w:r>
          </w:p>
        </w:tc>
      </w:tr>
      <w:tr w:rsidR="00197BDA" w:rsidRPr="000F1C01" w14:paraId="14AC67BC" w14:textId="77777777" w:rsidTr="00306A0A">
        <w:trPr>
          <w:trHeight w:val="284"/>
        </w:trPr>
        <w:tc>
          <w:tcPr>
            <w:tcW w:w="1079" w:type="dxa"/>
          </w:tcPr>
          <w:p w14:paraId="34EC241C" w14:textId="77777777" w:rsidR="00601EB8" w:rsidRPr="000F1C01" w:rsidRDefault="00601EB8" w:rsidP="00601EB8">
            <w:pPr>
              <w:jc w:val="left"/>
            </w:pPr>
            <w:r>
              <w:t xml:space="preserve">{SCR1208} </w:t>
            </w:r>
          </w:p>
        </w:tc>
        <w:tc>
          <w:tcPr>
            <w:tcW w:w="1048" w:type="dxa"/>
            <w:gridSpan w:val="2"/>
          </w:tcPr>
          <w:p w14:paraId="62320855" w14:textId="77777777" w:rsidR="00601EB8" w:rsidRDefault="00601EB8" w:rsidP="00601EB8">
            <w:pPr>
              <w:jc w:val="left"/>
            </w:pPr>
            <w:r>
              <w:t>Task</w:t>
            </w:r>
          </w:p>
        </w:tc>
        <w:tc>
          <w:tcPr>
            <w:tcW w:w="4533" w:type="dxa"/>
          </w:tcPr>
          <w:p w14:paraId="34768DA1"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EndPr/>
          <w:sdtContent>
            <w:tc>
              <w:tcPr>
                <w:tcW w:w="585" w:type="dxa"/>
                <w:gridSpan w:val="2"/>
              </w:tcPr>
              <w:p w14:paraId="432430C8" w14:textId="5C62086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EndPr/>
          <w:sdtContent>
            <w:tc>
              <w:tcPr>
                <w:tcW w:w="585" w:type="dxa"/>
                <w:gridSpan w:val="2"/>
              </w:tcPr>
              <w:p w14:paraId="5E70339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EndPr/>
          <w:sdtContent>
            <w:tc>
              <w:tcPr>
                <w:tcW w:w="1154" w:type="dxa"/>
                <w:gridSpan w:val="2"/>
              </w:tcPr>
              <w:p w14:paraId="1177CD8C"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3C153559" w14:textId="77777777" w:rsidR="00601EB8" w:rsidRPr="000F1C01" w:rsidRDefault="00601EB8" w:rsidP="00601EB8">
            <w:pPr>
              <w:jc w:val="left"/>
            </w:pPr>
          </w:p>
        </w:tc>
      </w:tr>
      <w:tr w:rsidR="00197BDA" w:rsidRPr="000F1C01" w14:paraId="1C8DF6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51446F4" w14:textId="77777777" w:rsidR="00601EB8" w:rsidRPr="000F1C01" w:rsidRDefault="00601EB8" w:rsidP="00601EB8">
            <w:pPr>
              <w:jc w:val="left"/>
            </w:pPr>
            <w:r>
              <w:t xml:space="preserve">{SCR1209} </w:t>
            </w:r>
          </w:p>
        </w:tc>
        <w:tc>
          <w:tcPr>
            <w:tcW w:w="964" w:type="dxa"/>
          </w:tcPr>
          <w:p w14:paraId="65F2C632" w14:textId="77777777" w:rsidR="00601EB8" w:rsidRDefault="00601EB8" w:rsidP="00601EB8">
            <w:pPr>
              <w:jc w:val="left"/>
            </w:pPr>
            <w:r>
              <w:t>Task</w:t>
            </w:r>
          </w:p>
        </w:tc>
        <w:tc>
          <w:tcPr>
            <w:tcW w:w="4617" w:type="dxa"/>
            <w:gridSpan w:val="2"/>
          </w:tcPr>
          <w:p w14:paraId="2DAA57EA" w14:textId="77777777" w:rsidR="00601EB8" w:rsidRPr="000F1C01" w:rsidRDefault="00601EB8" w:rsidP="00601EB8">
            <w:pPr>
              <w:jc w:val="left"/>
            </w:pPr>
            <w:r>
              <w:t>Implementations using LINQ are used when appropriate</w:t>
            </w:r>
            <w:r w:rsidRPr="000F1C01">
              <w:t>.</w:t>
            </w:r>
            <w:r>
              <w:t xml:space="preserve"> </w:t>
            </w:r>
            <w:hyperlink w:anchor="_LINQ" w:history="1">
              <w:r w:rsidRPr="0032255A">
                <w:rPr>
                  <w:rStyle w:val="Hyperlink"/>
                </w:rPr>
                <w:t>(Ref. 3.5.9.</w:t>
              </w:r>
              <w:r>
                <w:rPr>
                  <w:rStyle w:val="Hyperlink"/>
                </w:rPr>
                <w:t>6</w:t>
              </w:r>
              <w:r w:rsidRPr="0032255A">
                <w:rPr>
                  <w:rStyle w:val="Hyperlink"/>
                </w:rPr>
                <w:t xml:space="preserve"> LINQ)</w:t>
              </w:r>
            </w:hyperlink>
          </w:p>
        </w:tc>
        <w:sdt>
          <w:sdtPr>
            <w:id w:val="633765084"/>
            <w14:checkbox>
              <w14:checked w14:val="1"/>
              <w14:checkedState w14:val="2612" w14:font="Arial Unicode MS"/>
              <w14:uncheckedState w14:val="2610" w14:font="Arial Unicode MS"/>
            </w14:checkbox>
          </w:sdtPr>
          <w:sdtEndPr/>
          <w:sdtContent>
            <w:tc>
              <w:tcPr>
                <w:tcW w:w="585" w:type="dxa"/>
                <w:gridSpan w:val="2"/>
              </w:tcPr>
              <w:p w14:paraId="7AFB671F" w14:textId="6B8E4B2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1985482"/>
            <w14:checkbox>
              <w14:checked w14:val="0"/>
              <w14:checkedState w14:val="2612" w14:font="Arial Unicode MS"/>
              <w14:uncheckedState w14:val="2610" w14:font="Arial Unicode MS"/>
            </w14:checkbox>
          </w:sdtPr>
          <w:sdtEndPr/>
          <w:sdtContent>
            <w:tc>
              <w:tcPr>
                <w:tcW w:w="585" w:type="dxa"/>
                <w:gridSpan w:val="2"/>
              </w:tcPr>
              <w:p w14:paraId="19B01C8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8346343"/>
            <w14:checkbox>
              <w14:checked w14:val="0"/>
              <w14:checkedState w14:val="2612" w14:font="Arial Unicode MS"/>
              <w14:uncheckedState w14:val="2610" w14:font="Arial Unicode MS"/>
            </w14:checkbox>
          </w:sdtPr>
          <w:sdtEndPr/>
          <w:sdtContent>
            <w:tc>
              <w:tcPr>
                <w:tcW w:w="1154" w:type="dxa"/>
                <w:gridSpan w:val="2"/>
              </w:tcPr>
              <w:p w14:paraId="14434215"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734AEDB4" w14:textId="77777777" w:rsidR="00601EB8" w:rsidRPr="000F1C01" w:rsidRDefault="00601EB8" w:rsidP="00601EB8">
            <w:pPr>
              <w:jc w:val="left"/>
            </w:pPr>
          </w:p>
        </w:tc>
      </w:tr>
    </w:tbl>
    <w:p w14:paraId="0D391356" w14:textId="77777777" w:rsidR="00306A0A" w:rsidRDefault="00306A0A" w:rsidP="00AB4B4F">
      <w:pPr>
        <w:spacing w:line="259" w:lineRule="auto"/>
        <w:jc w:val="left"/>
      </w:pPr>
      <w:bookmarkStart w:id="15" w:name="_Toc473039742"/>
    </w:p>
    <w:p w14:paraId="61A78AFA" w14:textId="77777777" w:rsidR="000F1C01" w:rsidRPr="000F1C01" w:rsidRDefault="000F1C01" w:rsidP="006B59B9">
      <w:pPr>
        <w:pStyle w:val="Heading2"/>
      </w:pPr>
      <w:bookmarkStart w:id="16" w:name="_Toc32916703"/>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10737D2D"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738B969F" w14:textId="77777777" w:rsidR="00F50ECE" w:rsidRPr="000F1C01" w:rsidRDefault="00F50ECE" w:rsidP="000F1C01">
            <w:pPr>
              <w:jc w:val="left"/>
            </w:pPr>
            <w:r w:rsidRPr="000F1C01">
              <w:t>#</w:t>
            </w:r>
          </w:p>
        </w:tc>
        <w:tc>
          <w:tcPr>
            <w:tcW w:w="1051" w:type="dxa"/>
            <w:shd w:val="clear" w:color="auto" w:fill="D9D9D9" w:themeFill="background1" w:themeFillShade="D9"/>
          </w:tcPr>
          <w:p w14:paraId="4D1E50FD" w14:textId="77777777" w:rsidR="00F50ECE" w:rsidRPr="000F1C01" w:rsidRDefault="00363DC8" w:rsidP="000F1C01">
            <w:pPr>
              <w:jc w:val="left"/>
            </w:pPr>
            <w:r>
              <w:t>Scope</w:t>
            </w:r>
          </w:p>
        </w:tc>
        <w:tc>
          <w:tcPr>
            <w:tcW w:w="4559" w:type="dxa"/>
            <w:shd w:val="clear" w:color="auto" w:fill="D9D9D9" w:themeFill="background1" w:themeFillShade="D9"/>
          </w:tcPr>
          <w:p w14:paraId="1F15E43C"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25E1A1F9" w14:textId="77777777" w:rsidR="00F50ECE" w:rsidRPr="000F1C01" w:rsidRDefault="00F50ECE" w:rsidP="000F1C01">
            <w:pPr>
              <w:jc w:val="left"/>
            </w:pPr>
            <w:r w:rsidRPr="000F1C01">
              <w:t>OK</w:t>
            </w:r>
          </w:p>
        </w:tc>
        <w:tc>
          <w:tcPr>
            <w:tcW w:w="569" w:type="dxa"/>
            <w:shd w:val="clear" w:color="auto" w:fill="D9D9D9" w:themeFill="background1" w:themeFillShade="D9"/>
          </w:tcPr>
          <w:p w14:paraId="5C0F8E91" w14:textId="77777777" w:rsidR="00F50ECE" w:rsidRPr="000F1C01" w:rsidRDefault="00F50ECE" w:rsidP="000F1C01">
            <w:pPr>
              <w:jc w:val="left"/>
            </w:pPr>
            <w:r w:rsidRPr="000F1C01">
              <w:t>Fail</w:t>
            </w:r>
          </w:p>
        </w:tc>
        <w:tc>
          <w:tcPr>
            <w:tcW w:w="554" w:type="dxa"/>
            <w:shd w:val="clear" w:color="auto" w:fill="D9D9D9" w:themeFill="background1" w:themeFillShade="D9"/>
          </w:tcPr>
          <w:p w14:paraId="5BDD4AF5" w14:textId="77777777" w:rsidR="00F50ECE" w:rsidRPr="000F1C01" w:rsidRDefault="00F50ECE" w:rsidP="000F1C01">
            <w:pPr>
              <w:jc w:val="left"/>
            </w:pPr>
            <w:r w:rsidRPr="000F1C01">
              <w:t>NA</w:t>
            </w:r>
          </w:p>
        </w:tc>
        <w:tc>
          <w:tcPr>
            <w:tcW w:w="1560" w:type="dxa"/>
            <w:shd w:val="clear" w:color="auto" w:fill="D9D9D9" w:themeFill="background1" w:themeFillShade="D9"/>
          </w:tcPr>
          <w:p w14:paraId="539183A0" w14:textId="77777777" w:rsidR="00F50ECE" w:rsidRPr="000F1C01" w:rsidRDefault="00F50ECE" w:rsidP="000F1C01">
            <w:pPr>
              <w:jc w:val="left"/>
            </w:pPr>
            <w:r w:rsidRPr="000F1C01">
              <w:t>Remarks</w:t>
            </w:r>
          </w:p>
        </w:tc>
      </w:tr>
      <w:tr w:rsidR="00F50ECE" w:rsidRPr="000F1C01" w14:paraId="448B673D"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95D7FA" w14:textId="77777777" w:rsidR="00F50ECE" w:rsidRPr="000F1C01" w:rsidRDefault="00F50ECE" w:rsidP="00F72A9E">
            <w:pPr>
              <w:keepNext/>
              <w:jc w:val="left"/>
              <w:rPr>
                <w:b/>
              </w:rPr>
            </w:pPr>
            <w:r>
              <w:rPr>
                <w:b/>
              </w:rPr>
              <w:t>General</w:t>
            </w:r>
          </w:p>
        </w:tc>
      </w:tr>
      <w:tr w:rsidR="00F50ECE" w:rsidRPr="000F1C01" w14:paraId="73E81BA2" w14:textId="77777777" w:rsidTr="009B6D48">
        <w:trPr>
          <w:trHeight w:val="284"/>
        </w:trPr>
        <w:tc>
          <w:tcPr>
            <w:tcW w:w="1062" w:type="dxa"/>
          </w:tcPr>
          <w:p w14:paraId="33046BB3" w14:textId="77777777" w:rsidR="00F50ECE" w:rsidRPr="000F1C01" w:rsidRDefault="00A01AA9" w:rsidP="000F1C01">
            <w:pPr>
              <w:jc w:val="left"/>
            </w:pPr>
            <w:r>
              <w:t xml:space="preserve">{SCR1083} </w:t>
            </w:r>
          </w:p>
        </w:tc>
        <w:tc>
          <w:tcPr>
            <w:tcW w:w="1051" w:type="dxa"/>
          </w:tcPr>
          <w:p w14:paraId="4BA47204" w14:textId="77777777" w:rsidR="00F50ECE" w:rsidRDefault="00CA2201">
            <w:pPr>
              <w:jc w:val="left"/>
            </w:pPr>
            <w:r>
              <w:t>Task</w:t>
            </w:r>
          </w:p>
        </w:tc>
        <w:tc>
          <w:tcPr>
            <w:tcW w:w="4559" w:type="dxa"/>
          </w:tcPr>
          <w:p w14:paraId="7EB6E1EF" w14:textId="77777777" w:rsidR="00F50ECE" w:rsidRPr="000F1C01" w:rsidRDefault="00F50ECE" w:rsidP="00257B7F">
            <w:pPr>
              <w:keepLines/>
              <w:jc w:val="left"/>
            </w:pPr>
            <w:r w:rsidRPr="00B25EDD">
              <w:t>Parameter gets and sets succeed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EndPr/>
          <w:sdtContent>
            <w:tc>
              <w:tcPr>
                <w:tcW w:w="545" w:type="dxa"/>
              </w:tcPr>
              <w:p w14:paraId="49068FE6" w14:textId="1470FEF1" w:rsidR="00F50ECE"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EndPr/>
          <w:sdtContent>
            <w:tc>
              <w:tcPr>
                <w:tcW w:w="569" w:type="dxa"/>
              </w:tcPr>
              <w:p w14:paraId="1BCB50FC"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EndPr/>
          <w:sdtContent>
            <w:tc>
              <w:tcPr>
                <w:tcW w:w="554" w:type="dxa"/>
              </w:tcPr>
              <w:p w14:paraId="61EE92A2"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187C4ECF" w14:textId="77777777" w:rsidR="00F50ECE" w:rsidRPr="000F1C01" w:rsidRDefault="00F50ECE" w:rsidP="000F1C01">
            <w:pPr>
              <w:jc w:val="left"/>
            </w:pPr>
          </w:p>
        </w:tc>
      </w:tr>
      <w:tr w:rsidR="00F50ECE" w:rsidRPr="000F1C01" w14:paraId="2C327C36"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791E26" w14:textId="77777777" w:rsidR="00F50ECE" w:rsidRDefault="00A01AA9" w:rsidP="000F1C01">
            <w:pPr>
              <w:jc w:val="left"/>
            </w:pPr>
            <w:r>
              <w:t xml:space="preserve">{SCR1084} </w:t>
            </w:r>
          </w:p>
        </w:tc>
        <w:tc>
          <w:tcPr>
            <w:tcW w:w="1051" w:type="dxa"/>
          </w:tcPr>
          <w:p w14:paraId="03865ADF" w14:textId="77777777" w:rsidR="00F50ECE" w:rsidRDefault="009F0376">
            <w:pPr>
              <w:jc w:val="left"/>
            </w:pPr>
            <w:r>
              <w:t>Task</w:t>
            </w:r>
          </w:p>
        </w:tc>
        <w:tc>
          <w:tcPr>
            <w:tcW w:w="4559" w:type="dxa"/>
          </w:tcPr>
          <w:p w14:paraId="5458BFED"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6BC7D9A9"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EndPr/>
          <w:sdtContent>
            <w:tc>
              <w:tcPr>
                <w:tcW w:w="545" w:type="dxa"/>
              </w:tcPr>
              <w:p w14:paraId="6CF61E2E" w14:textId="34ED9AA3" w:rsidR="00F50ECE" w:rsidRDefault="00AB4671"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EndPr/>
          <w:sdtContent>
            <w:tc>
              <w:tcPr>
                <w:tcW w:w="569" w:type="dxa"/>
              </w:tcPr>
              <w:p w14:paraId="38F0B93B"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EndPr/>
          <w:sdtContent>
            <w:tc>
              <w:tcPr>
                <w:tcW w:w="554" w:type="dxa"/>
              </w:tcPr>
              <w:p w14:paraId="05FEE348"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1E61E247" w14:textId="77777777" w:rsidR="00F50ECE" w:rsidRPr="000F1C01" w:rsidRDefault="00F50ECE" w:rsidP="000F1C01">
            <w:pPr>
              <w:jc w:val="left"/>
            </w:pPr>
          </w:p>
        </w:tc>
      </w:tr>
      <w:tr w:rsidR="00F50ECE" w:rsidRPr="000F1C01" w14:paraId="5817F884" w14:textId="77777777" w:rsidTr="009B6D48">
        <w:trPr>
          <w:trHeight w:val="284"/>
        </w:trPr>
        <w:tc>
          <w:tcPr>
            <w:tcW w:w="1062" w:type="dxa"/>
          </w:tcPr>
          <w:p w14:paraId="27D3E2DC" w14:textId="77777777" w:rsidR="00F50ECE" w:rsidRPr="000F1C01" w:rsidRDefault="00A01AA9" w:rsidP="000F1C01">
            <w:pPr>
              <w:jc w:val="left"/>
            </w:pPr>
            <w:r>
              <w:t xml:space="preserve">{SCR1086} </w:t>
            </w:r>
          </w:p>
        </w:tc>
        <w:tc>
          <w:tcPr>
            <w:tcW w:w="1051" w:type="dxa"/>
          </w:tcPr>
          <w:p w14:paraId="06B2D117" w14:textId="77777777" w:rsidR="00F50ECE" w:rsidRDefault="009F0376" w:rsidP="009E4456">
            <w:pPr>
              <w:jc w:val="left"/>
            </w:pPr>
            <w:r>
              <w:t>Protocol</w:t>
            </w:r>
          </w:p>
        </w:tc>
        <w:tc>
          <w:tcPr>
            <w:tcW w:w="4559" w:type="dxa"/>
          </w:tcPr>
          <w:p w14:paraId="150C178E" w14:textId="77777777" w:rsidR="00F50ECE" w:rsidRDefault="00F50ECE" w:rsidP="008C0BB6">
            <w:pPr>
              <w:keepNext/>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ior" w:history="1">
              <w:r w:rsidR="004D7425">
                <w:rPr>
                  <w:rStyle w:val="Hyperlink"/>
                </w:rPr>
                <w:t>(Ref. 3.6.3 DIS Validator)</w:t>
              </w:r>
            </w:hyperlink>
          </w:p>
          <w:p w14:paraId="0BF05EE8"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EndPr/>
          <w:sdtContent>
            <w:tc>
              <w:tcPr>
                <w:tcW w:w="545" w:type="dxa"/>
              </w:tcPr>
              <w:p w14:paraId="1F75A63A" w14:textId="605DB481" w:rsidR="00F50ECE" w:rsidRDefault="00AB4671"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EndPr/>
          <w:sdtContent>
            <w:tc>
              <w:tcPr>
                <w:tcW w:w="569" w:type="dxa"/>
              </w:tcPr>
              <w:p w14:paraId="7F76BE88" w14:textId="77777777" w:rsidR="00F50ECE" w:rsidRDefault="00AF19E0" w:rsidP="000F1C01">
                <w:pPr>
                  <w:jc w:val="left"/>
                </w:pPr>
                <w:r>
                  <w:rPr>
                    <w:rFonts w:ascii="Arial Unicode MS" w:eastAsia="Arial Unicode MS" w:hAnsi="Arial Unicode MS" w:cs="Arial Unicode MS" w:hint="eastAsia"/>
                  </w:rPr>
                  <w:t>☐</w:t>
                </w:r>
              </w:p>
            </w:tc>
          </w:sdtContent>
        </w:sdt>
        <w:sdt>
          <w:sdtPr>
            <w:id w:val="-1953783720"/>
            <w14:checkbox>
              <w14:checked w14:val="0"/>
              <w14:checkedState w14:val="2612" w14:font="Arial Unicode MS"/>
              <w14:uncheckedState w14:val="2610" w14:font="Arial Unicode MS"/>
            </w14:checkbox>
          </w:sdtPr>
          <w:sdtEndPr/>
          <w:sdtContent>
            <w:tc>
              <w:tcPr>
                <w:tcW w:w="554" w:type="dxa"/>
              </w:tcPr>
              <w:p w14:paraId="097861D8" w14:textId="77777777" w:rsidR="00F50ECE" w:rsidRDefault="00AF19E0" w:rsidP="000F1C01">
                <w:pPr>
                  <w:jc w:val="left"/>
                </w:pPr>
                <w:r>
                  <w:rPr>
                    <w:rFonts w:ascii="Arial Unicode MS" w:eastAsia="Arial Unicode MS" w:hAnsi="Arial Unicode MS" w:cs="Arial Unicode MS" w:hint="eastAsia"/>
                  </w:rPr>
                  <w:t>☐</w:t>
                </w:r>
              </w:p>
            </w:tc>
          </w:sdtContent>
        </w:sdt>
        <w:tc>
          <w:tcPr>
            <w:tcW w:w="1560" w:type="dxa"/>
          </w:tcPr>
          <w:p w14:paraId="6A4E4773" w14:textId="77777777" w:rsidR="00F50ECE" w:rsidRPr="000F1C01" w:rsidRDefault="00F50ECE" w:rsidP="000F1C01">
            <w:pPr>
              <w:jc w:val="left"/>
            </w:pPr>
          </w:p>
        </w:tc>
      </w:tr>
      <w:tr w:rsidR="00995190" w:rsidRPr="000F1C01" w14:paraId="59529D7B"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A5D5D1" w14:textId="77777777" w:rsidR="00995190" w:rsidRDefault="00641049" w:rsidP="00995190">
            <w:pPr>
              <w:jc w:val="left"/>
            </w:pPr>
            <w:r>
              <w:t>{SCR1247}</w:t>
            </w:r>
          </w:p>
        </w:tc>
        <w:tc>
          <w:tcPr>
            <w:tcW w:w="1051" w:type="dxa"/>
          </w:tcPr>
          <w:p w14:paraId="3708820D" w14:textId="77777777" w:rsidR="00995190" w:rsidRDefault="00995190" w:rsidP="00995190">
            <w:pPr>
              <w:jc w:val="left"/>
            </w:pPr>
            <w:r>
              <w:t>Task</w:t>
            </w:r>
          </w:p>
        </w:tc>
        <w:tc>
          <w:tcPr>
            <w:tcW w:w="4559" w:type="dxa"/>
          </w:tcPr>
          <w:p w14:paraId="5C71FF5E" w14:textId="77777777" w:rsidR="00995190" w:rsidRDefault="00995190" w:rsidP="00995190">
            <w:pPr>
              <w:jc w:val="left"/>
              <w:rPr>
                <w:rStyle w:val="Hyperlink"/>
              </w:rPr>
            </w:pPr>
            <w:r>
              <w:t xml:space="preserve">All </w:t>
            </w:r>
            <w:r w:rsidR="006E430A">
              <w:t>notifications</w:t>
            </w:r>
            <w:r>
              <w:t xml:space="preserve"> with severity less then critical reported by the DIS validator are handled </w:t>
            </w:r>
            <w:hyperlink w:anchor="_DIS_validatior" w:history="1">
              <w:r w:rsidR="004D7425">
                <w:rPr>
                  <w:rStyle w:val="Hyperlink"/>
                </w:rPr>
                <w:t>(Ref. 3.6.3 DIS Validator)</w:t>
              </w:r>
            </w:hyperlink>
          </w:p>
          <w:p w14:paraId="1C5EA067" w14:textId="77777777" w:rsidR="00995190" w:rsidDel="00A01AA9" w:rsidRDefault="00995190"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823820573"/>
            <w14:checkbox>
              <w14:checked w14:val="1"/>
              <w14:checkedState w14:val="2612" w14:font="Arial Unicode MS"/>
              <w14:uncheckedState w14:val="2610" w14:font="Arial Unicode MS"/>
            </w14:checkbox>
          </w:sdtPr>
          <w:sdtEndPr/>
          <w:sdtContent>
            <w:tc>
              <w:tcPr>
                <w:tcW w:w="545" w:type="dxa"/>
              </w:tcPr>
              <w:p w14:paraId="753C4E6E" w14:textId="63D48A83" w:rsidR="00995190" w:rsidRDefault="00AB4671" w:rsidP="00995190">
                <w:pPr>
                  <w:jc w:val="left"/>
                </w:pPr>
                <w:r>
                  <w:rPr>
                    <w:rFonts w:ascii="Arial Unicode MS" w:eastAsia="Arial Unicode MS" w:hAnsi="Arial Unicode MS" w:cs="Arial Unicode MS" w:hint="eastAsia"/>
                  </w:rPr>
                  <w:t>☒</w:t>
                </w:r>
              </w:p>
            </w:tc>
          </w:sdtContent>
        </w:sdt>
        <w:sdt>
          <w:sdtPr>
            <w:id w:val="674156108"/>
            <w14:checkbox>
              <w14:checked w14:val="0"/>
              <w14:checkedState w14:val="2612" w14:font="Arial Unicode MS"/>
              <w14:uncheckedState w14:val="2610" w14:font="Arial Unicode MS"/>
            </w14:checkbox>
          </w:sdtPr>
          <w:sdtEndPr/>
          <w:sdtContent>
            <w:tc>
              <w:tcPr>
                <w:tcW w:w="569" w:type="dxa"/>
              </w:tcPr>
              <w:p w14:paraId="2599C8F3" w14:textId="77777777" w:rsidR="00995190" w:rsidRDefault="00AF19E0" w:rsidP="00995190">
                <w:pPr>
                  <w:jc w:val="left"/>
                </w:pPr>
                <w:r>
                  <w:rPr>
                    <w:rFonts w:ascii="Arial Unicode MS" w:eastAsia="Arial Unicode MS" w:hAnsi="Arial Unicode MS" w:cs="Arial Unicode MS" w:hint="eastAsia"/>
                  </w:rPr>
                  <w:t>☐</w:t>
                </w:r>
              </w:p>
            </w:tc>
          </w:sdtContent>
        </w:sdt>
        <w:sdt>
          <w:sdtPr>
            <w:id w:val="-1487092462"/>
            <w14:checkbox>
              <w14:checked w14:val="0"/>
              <w14:checkedState w14:val="2612" w14:font="Arial Unicode MS"/>
              <w14:uncheckedState w14:val="2610" w14:font="Arial Unicode MS"/>
            </w14:checkbox>
          </w:sdtPr>
          <w:sdtEndPr/>
          <w:sdtContent>
            <w:tc>
              <w:tcPr>
                <w:tcW w:w="554" w:type="dxa"/>
              </w:tcPr>
              <w:p w14:paraId="17BED6D7" w14:textId="77777777" w:rsidR="00995190" w:rsidRDefault="00CC6821" w:rsidP="00995190">
                <w:pPr>
                  <w:jc w:val="left"/>
                </w:pPr>
                <w:r>
                  <w:rPr>
                    <w:rFonts w:ascii="Arial Unicode MS" w:eastAsia="Arial Unicode MS" w:hAnsi="Arial Unicode MS" w:cs="Arial Unicode MS" w:hint="eastAsia"/>
                  </w:rPr>
                  <w:t>☐</w:t>
                </w:r>
              </w:p>
            </w:tc>
          </w:sdtContent>
        </w:sdt>
        <w:tc>
          <w:tcPr>
            <w:tcW w:w="1560" w:type="dxa"/>
          </w:tcPr>
          <w:p w14:paraId="0F44B14D" w14:textId="77777777" w:rsidR="00995190" w:rsidRPr="000F1C01" w:rsidRDefault="00995190" w:rsidP="00995190">
            <w:pPr>
              <w:jc w:val="left"/>
            </w:pPr>
          </w:p>
        </w:tc>
      </w:tr>
      <w:tr w:rsidR="00995190" w:rsidRPr="000F1C01" w14:paraId="7AEBDF65" w14:textId="77777777" w:rsidTr="009B6D48">
        <w:trPr>
          <w:trHeight w:val="284"/>
        </w:trPr>
        <w:tc>
          <w:tcPr>
            <w:tcW w:w="1062" w:type="dxa"/>
          </w:tcPr>
          <w:p w14:paraId="51704E9A" w14:textId="77777777" w:rsidR="00995190" w:rsidRDefault="00995190" w:rsidP="00995190">
            <w:pPr>
              <w:jc w:val="left"/>
            </w:pPr>
            <w:r>
              <w:t xml:space="preserve">{SCR1088} </w:t>
            </w:r>
          </w:p>
        </w:tc>
        <w:tc>
          <w:tcPr>
            <w:tcW w:w="1051" w:type="dxa"/>
          </w:tcPr>
          <w:p w14:paraId="5C843865" w14:textId="77777777" w:rsidR="00995190" w:rsidRDefault="00CA2201" w:rsidP="00995190">
            <w:pPr>
              <w:jc w:val="left"/>
            </w:pPr>
            <w:r>
              <w:t>Task</w:t>
            </w:r>
          </w:p>
        </w:tc>
        <w:tc>
          <w:tcPr>
            <w:tcW w:w="4559" w:type="dxa"/>
          </w:tcPr>
          <w:p w14:paraId="57745B59"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1"/>
              <w14:checkedState w14:val="2612" w14:font="Arial Unicode MS"/>
              <w14:uncheckedState w14:val="2610" w14:font="Arial Unicode MS"/>
            </w14:checkbox>
          </w:sdtPr>
          <w:sdtEndPr/>
          <w:sdtContent>
            <w:tc>
              <w:tcPr>
                <w:tcW w:w="545" w:type="dxa"/>
              </w:tcPr>
              <w:p w14:paraId="25E14B50" w14:textId="0DA5CBD4" w:rsidR="00995190" w:rsidRDefault="00AB467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EndPr/>
          <w:sdtContent>
            <w:tc>
              <w:tcPr>
                <w:tcW w:w="569" w:type="dxa"/>
              </w:tcPr>
              <w:p w14:paraId="4F12F7B4"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EndPr/>
          <w:sdtContent>
            <w:tc>
              <w:tcPr>
                <w:tcW w:w="554" w:type="dxa"/>
              </w:tcPr>
              <w:p w14:paraId="25B5A4B6"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447C984F" w14:textId="77777777" w:rsidR="00995190" w:rsidRPr="000F1C01" w:rsidRDefault="00995190" w:rsidP="00995190">
            <w:pPr>
              <w:jc w:val="left"/>
            </w:pPr>
          </w:p>
        </w:tc>
      </w:tr>
      <w:tr w:rsidR="00995190" w:rsidRPr="000F1C01" w14:paraId="3DC36840"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5E61795" w14:textId="77777777" w:rsidR="00995190" w:rsidRDefault="00995190" w:rsidP="00995190">
            <w:pPr>
              <w:jc w:val="left"/>
            </w:pPr>
            <w:r>
              <w:lastRenderedPageBreak/>
              <w:t xml:space="preserve">{SCR1089} </w:t>
            </w:r>
          </w:p>
        </w:tc>
        <w:tc>
          <w:tcPr>
            <w:tcW w:w="1051" w:type="dxa"/>
          </w:tcPr>
          <w:p w14:paraId="27238C91" w14:textId="77777777" w:rsidR="00995190" w:rsidRDefault="00CA2201" w:rsidP="00995190">
            <w:pPr>
              <w:jc w:val="left"/>
            </w:pPr>
            <w:r>
              <w:t>Task</w:t>
            </w:r>
          </w:p>
        </w:tc>
        <w:tc>
          <w:tcPr>
            <w:tcW w:w="4559" w:type="dxa"/>
          </w:tcPr>
          <w:p w14:paraId="19D45D90"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EndPr/>
          <w:sdtContent>
            <w:tc>
              <w:tcPr>
                <w:tcW w:w="545" w:type="dxa"/>
              </w:tcPr>
              <w:p w14:paraId="03160A59" w14:textId="29A0D1BD" w:rsidR="00995190" w:rsidRDefault="00AB4671"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EndPr/>
          <w:sdtContent>
            <w:tc>
              <w:tcPr>
                <w:tcW w:w="569" w:type="dxa"/>
              </w:tcPr>
              <w:p w14:paraId="7F97B22C"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EndPr/>
          <w:sdtContent>
            <w:tc>
              <w:tcPr>
                <w:tcW w:w="554" w:type="dxa"/>
              </w:tcPr>
              <w:p w14:paraId="799B4AE1"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594851C" w14:textId="77777777" w:rsidR="00995190" w:rsidRPr="000F1C01" w:rsidRDefault="00995190" w:rsidP="00995190">
            <w:pPr>
              <w:jc w:val="left"/>
            </w:pPr>
          </w:p>
        </w:tc>
      </w:tr>
      <w:tr w:rsidR="00995190" w:rsidRPr="000F1C01" w14:paraId="15DC70FD" w14:textId="77777777" w:rsidTr="009B6D48">
        <w:trPr>
          <w:trHeight w:val="284"/>
        </w:trPr>
        <w:tc>
          <w:tcPr>
            <w:tcW w:w="1062" w:type="dxa"/>
          </w:tcPr>
          <w:p w14:paraId="0C833A5E" w14:textId="77777777" w:rsidR="00995190" w:rsidRDefault="00995190" w:rsidP="00995190">
            <w:pPr>
              <w:jc w:val="left"/>
            </w:pPr>
            <w:r>
              <w:t xml:space="preserve">{SCR1090} </w:t>
            </w:r>
          </w:p>
        </w:tc>
        <w:tc>
          <w:tcPr>
            <w:tcW w:w="1051" w:type="dxa"/>
          </w:tcPr>
          <w:p w14:paraId="2162D6D5" w14:textId="77777777" w:rsidR="00995190" w:rsidRDefault="00995190" w:rsidP="00995190">
            <w:pPr>
              <w:jc w:val="left"/>
            </w:pPr>
            <w:r>
              <w:t>Protocol</w:t>
            </w:r>
          </w:p>
        </w:tc>
        <w:tc>
          <w:tcPr>
            <w:tcW w:w="4559" w:type="dxa"/>
          </w:tcPr>
          <w:p w14:paraId="67D86312"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EndPr/>
          <w:sdtContent>
            <w:tc>
              <w:tcPr>
                <w:tcW w:w="545" w:type="dxa"/>
              </w:tcPr>
              <w:p w14:paraId="735DA47E" w14:textId="693D4E13" w:rsidR="00995190" w:rsidRDefault="00AB4671"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EndPr/>
          <w:sdtContent>
            <w:tc>
              <w:tcPr>
                <w:tcW w:w="569" w:type="dxa"/>
              </w:tcPr>
              <w:p w14:paraId="6A7C78BF"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EndPr/>
          <w:sdtContent>
            <w:tc>
              <w:tcPr>
                <w:tcW w:w="554" w:type="dxa"/>
              </w:tcPr>
              <w:p w14:paraId="443124B5"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2C5A0E1E" w14:textId="77777777" w:rsidR="00995190" w:rsidRPr="000F1C01" w:rsidRDefault="00995190" w:rsidP="00995190">
            <w:pPr>
              <w:jc w:val="left"/>
            </w:pPr>
          </w:p>
        </w:tc>
      </w:tr>
    </w:tbl>
    <w:p w14:paraId="44E75674" w14:textId="77777777" w:rsidR="00BA355D" w:rsidRDefault="00BA355D" w:rsidP="00AB4B4F">
      <w:pPr>
        <w:spacing w:line="259" w:lineRule="auto"/>
        <w:jc w:val="left"/>
      </w:pPr>
    </w:p>
    <w:p w14:paraId="79EC70FC" w14:textId="77777777" w:rsidR="000F1C01" w:rsidRPr="000F1C01" w:rsidRDefault="00337148" w:rsidP="006B59B9">
      <w:pPr>
        <w:pStyle w:val="Heading2"/>
      </w:pPr>
      <w:bookmarkStart w:id="17" w:name="_Toc32916704"/>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42F64ED5"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7EB7735F" w14:textId="77777777" w:rsidR="00F50ECE" w:rsidRPr="000F1C01" w:rsidRDefault="00F50ECE" w:rsidP="000F1C01">
            <w:pPr>
              <w:jc w:val="left"/>
            </w:pPr>
            <w:r w:rsidRPr="000F1C01">
              <w:t>#</w:t>
            </w:r>
          </w:p>
        </w:tc>
        <w:tc>
          <w:tcPr>
            <w:tcW w:w="1053" w:type="dxa"/>
            <w:shd w:val="clear" w:color="auto" w:fill="D9D9D9" w:themeFill="background1" w:themeFillShade="D9"/>
          </w:tcPr>
          <w:p w14:paraId="5ED1FF37" w14:textId="77777777" w:rsidR="00F50ECE" w:rsidRPr="000F1C01" w:rsidRDefault="00363DC8" w:rsidP="000F1C01">
            <w:pPr>
              <w:jc w:val="left"/>
            </w:pPr>
            <w:r>
              <w:t>Scope</w:t>
            </w:r>
          </w:p>
        </w:tc>
        <w:tc>
          <w:tcPr>
            <w:tcW w:w="4586" w:type="dxa"/>
            <w:shd w:val="clear" w:color="auto" w:fill="D9D9D9" w:themeFill="background1" w:themeFillShade="D9"/>
          </w:tcPr>
          <w:p w14:paraId="3938DCFD"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5582A0FD" w14:textId="77777777" w:rsidR="00F50ECE" w:rsidRPr="000F1C01" w:rsidRDefault="00F50ECE" w:rsidP="000F1C01">
            <w:pPr>
              <w:jc w:val="left"/>
            </w:pPr>
            <w:r w:rsidRPr="000F1C01">
              <w:t>OK</w:t>
            </w:r>
          </w:p>
        </w:tc>
        <w:tc>
          <w:tcPr>
            <w:tcW w:w="573" w:type="dxa"/>
            <w:shd w:val="clear" w:color="auto" w:fill="D9D9D9" w:themeFill="background1" w:themeFillShade="D9"/>
          </w:tcPr>
          <w:p w14:paraId="0F66E3E7" w14:textId="77777777" w:rsidR="00F50ECE" w:rsidRPr="000F1C01" w:rsidRDefault="00F50ECE" w:rsidP="000F1C01">
            <w:pPr>
              <w:jc w:val="left"/>
            </w:pPr>
            <w:r w:rsidRPr="000F1C01">
              <w:t>Fail</w:t>
            </w:r>
          </w:p>
        </w:tc>
        <w:tc>
          <w:tcPr>
            <w:tcW w:w="560" w:type="dxa"/>
            <w:shd w:val="clear" w:color="auto" w:fill="D9D9D9" w:themeFill="background1" w:themeFillShade="D9"/>
          </w:tcPr>
          <w:p w14:paraId="7941CE29" w14:textId="77777777" w:rsidR="00F50ECE" w:rsidRPr="000F1C01" w:rsidRDefault="00F50ECE" w:rsidP="000F1C01">
            <w:pPr>
              <w:jc w:val="left"/>
            </w:pPr>
            <w:r w:rsidRPr="000F1C01">
              <w:t>NA</w:t>
            </w:r>
          </w:p>
        </w:tc>
        <w:tc>
          <w:tcPr>
            <w:tcW w:w="1497" w:type="dxa"/>
            <w:shd w:val="clear" w:color="auto" w:fill="D9D9D9" w:themeFill="background1" w:themeFillShade="D9"/>
          </w:tcPr>
          <w:p w14:paraId="6C8EF267" w14:textId="77777777" w:rsidR="00F50ECE" w:rsidRPr="000F1C01" w:rsidRDefault="00F50ECE" w:rsidP="000F1C01">
            <w:pPr>
              <w:jc w:val="left"/>
            </w:pPr>
            <w:r w:rsidRPr="000F1C01">
              <w:t>Remarks</w:t>
            </w:r>
          </w:p>
        </w:tc>
      </w:tr>
      <w:tr w:rsidR="009B6D48" w:rsidRPr="009B6D48" w14:paraId="3A739D54"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E3B0D21" w14:textId="77777777" w:rsidR="009B6D48" w:rsidRPr="009B6D48" w:rsidRDefault="009B6D48" w:rsidP="009B6D48">
            <w:pPr>
              <w:jc w:val="left"/>
              <w:rPr>
                <w:b/>
              </w:rPr>
            </w:pPr>
            <w:r>
              <w:rPr>
                <w:b/>
              </w:rPr>
              <w:t>Validation</w:t>
            </w:r>
          </w:p>
        </w:tc>
      </w:tr>
      <w:tr w:rsidR="009B6D48" w:rsidRPr="000F1C01" w14:paraId="2FE85614" w14:textId="77777777" w:rsidTr="009B6D48">
        <w:trPr>
          <w:trHeight w:val="284"/>
        </w:trPr>
        <w:tc>
          <w:tcPr>
            <w:tcW w:w="1044" w:type="dxa"/>
          </w:tcPr>
          <w:p w14:paraId="0067808D" w14:textId="77777777" w:rsidR="009B6D48" w:rsidRDefault="009B6D48" w:rsidP="009B6D48">
            <w:pPr>
              <w:jc w:val="left"/>
            </w:pPr>
            <w:r>
              <w:t xml:space="preserve">{SCR1250} </w:t>
            </w:r>
          </w:p>
        </w:tc>
        <w:tc>
          <w:tcPr>
            <w:tcW w:w="1053" w:type="dxa"/>
          </w:tcPr>
          <w:p w14:paraId="1DBB5D51" w14:textId="77777777" w:rsidR="009B6D48" w:rsidRDefault="009B6D48" w:rsidP="009B6D48">
            <w:pPr>
              <w:jc w:val="left"/>
            </w:pPr>
            <w:r>
              <w:t>Task</w:t>
            </w:r>
          </w:p>
        </w:tc>
        <w:tc>
          <w:tcPr>
            <w:tcW w:w="4586" w:type="dxa"/>
          </w:tcPr>
          <w:p w14:paraId="37F7B9D4" w14:textId="77777777" w:rsidR="009B6D48" w:rsidRDefault="009B6D48" w:rsidP="009B6D48">
            <w:pPr>
              <w:jc w:val="left"/>
            </w:pPr>
            <w:r w:rsidRPr="00921290">
              <w:t>A test has been scheduled on the Skyline DataMiner Driver Passport Platform when the task is applicable for Code Review or when deemed useful.</w:t>
            </w:r>
            <w:r w:rsidR="00C04523">
              <w:t xml:space="preserve"> Supported connections are SNMP (v1 to v3) and HTTP.</w:t>
            </w:r>
            <w:r>
              <w:t xml:space="preserve"> </w:t>
            </w:r>
            <w:hyperlink w:anchor="_Minimum_DMA_version" w:history="1">
              <w:r>
                <w:rPr>
                  <w:rStyle w:val="Hyperlink"/>
                </w:rPr>
                <w:t>(Ref. 3.7.1 Skyline Driver Passport Platform)</w:t>
              </w:r>
            </w:hyperlink>
          </w:p>
        </w:tc>
        <w:sdt>
          <w:sdtPr>
            <w:id w:val="1279223514"/>
            <w14:checkbox>
              <w14:checked w14:val="0"/>
              <w14:checkedState w14:val="2612" w14:font="Arial Unicode MS"/>
              <w14:uncheckedState w14:val="2610" w14:font="Arial Unicode MS"/>
            </w14:checkbox>
          </w:sdtPr>
          <w:sdtEndPr/>
          <w:sdtContent>
            <w:tc>
              <w:tcPr>
                <w:tcW w:w="552" w:type="dxa"/>
              </w:tcPr>
              <w:p w14:paraId="35A0D43B" w14:textId="77777777" w:rsidR="009B6D48" w:rsidRDefault="009B6D48" w:rsidP="009B6D48">
                <w:pPr>
                  <w:jc w:val="left"/>
                </w:pPr>
                <w:r w:rsidRPr="000F1C01">
                  <w:rPr>
                    <w:rFonts w:ascii="Segoe UI Symbol" w:hAnsi="Segoe UI Symbol" w:cs="Segoe UI Symbol"/>
                  </w:rPr>
                  <w:t>☐</w:t>
                </w:r>
              </w:p>
            </w:tc>
          </w:sdtContent>
        </w:sdt>
        <w:sdt>
          <w:sdtPr>
            <w:id w:val="515808736"/>
            <w14:checkbox>
              <w14:checked w14:val="0"/>
              <w14:checkedState w14:val="2612" w14:font="Arial Unicode MS"/>
              <w14:uncheckedState w14:val="2610" w14:font="Arial Unicode MS"/>
            </w14:checkbox>
          </w:sdtPr>
          <w:sdtEndPr/>
          <w:sdtContent>
            <w:tc>
              <w:tcPr>
                <w:tcW w:w="573" w:type="dxa"/>
              </w:tcPr>
              <w:p w14:paraId="75FAA995" w14:textId="77777777" w:rsidR="009B6D48" w:rsidRDefault="009B6D48" w:rsidP="009B6D48">
                <w:pPr>
                  <w:jc w:val="left"/>
                </w:pPr>
                <w:r w:rsidRPr="000F1C01">
                  <w:rPr>
                    <w:rFonts w:ascii="Segoe UI Symbol" w:hAnsi="Segoe UI Symbol" w:cs="Segoe UI Symbol"/>
                  </w:rPr>
                  <w:t>☐</w:t>
                </w:r>
              </w:p>
            </w:tc>
          </w:sdtContent>
        </w:sdt>
        <w:sdt>
          <w:sdtPr>
            <w:id w:val="-383632428"/>
            <w14:checkbox>
              <w14:checked w14:val="1"/>
              <w14:checkedState w14:val="2612" w14:font="Arial Unicode MS"/>
              <w14:uncheckedState w14:val="2610" w14:font="Arial Unicode MS"/>
            </w14:checkbox>
          </w:sdtPr>
          <w:sdtEndPr/>
          <w:sdtContent>
            <w:tc>
              <w:tcPr>
                <w:tcW w:w="560" w:type="dxa"/>
              </w:tcPr>
              <w:p w14:paraId="2C48A447" w14:textId="5B76E1E2"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79D3080A" w14:textId="77777777" w:rsidR="009B6D48" w:rsidRPr="001E4CA8" w:rsidRDefault="009B6D48" w:rsidP="009B6D48">
            <w:pPr>
              <w:jc w:val="left"/>
            </w:pPr>
          </w:p>
        </w:tc>
      </w:tr>
      <w:tr w:rsidR="009B6D48" w:rsidRPr="000F1C01" w14:paraId="1776C98E"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F3B0D36" w14:textId="77777777" w:rsidR="009B6D48" w:rsidRPr="004042F5" w:rsidRDefault="009B6D48" w:rsidP="00450F97">
            <w:pPr>
              <w:jc w:val="left"/>
              <w:rPr>
                <w:b/>
              </w:rPr>
            </w:pPr>
            <w:r w:rsidRPr="004042F5">
              <w:rPr>
                <w:b/>
              </w:rPr>
              <w:t>Registration</w:t>
            </w:r>
          </w:p>
        </w:tc>
      </w:tr>
      <w:tr w:rsidR="009B6D48" w:rsidRPr="000F1C01" w14:paraId="51E38FF3" w14:textId="77777777" w:rsidTr="009B6D48">
        <w:trPr>
          <w:trHeight w:val="284"/>
        </w:trPr>
        <w:tc>
          <w:tcPr>
            <w:tcW w:w="1044" w:type="dxa"/>
          </w:tcPr>
          <w:p w14:paraId="431F06A8" w14:textId="77777777" w:rsidR="009B6D48" w:rsidRDefault="009B6D48" w:rsidP="009B6D48">
            <w:pPr>
              <w:jc w:val="left"/>
            </w:pPr>
            <w:r>
              <w:t xml:space="preserve">{SCR1002} </w:t>
            </w:r>
          </w:p>
        </w:tc>
        <w:tc>
          <w:tcPr>
            <w:tcW w:w="1053" w:type="dxa"/>
          </w:tcPr>
          <w:p w14:paraId="184F2C1B" w14:textId="77777777" w:rsidR="009B6D48" w:rsidRDefault="009B6D48" w:rsidP="009B6D48">
            <w:pPr>
              <w:jc w:val="left"/>
            </w:pPr>
            <w:r>
              <w:t>Protocol</w:t>
            </w:r>
          </w:p>
        </w:tc>
        <w:tc>
          <w:tcPr>
            <w:tcW w:w="4586" w:type="dxa"/>
          </w:tcPr>
          <w:p w14:paraId="305BCFD1" w14:textId="77777777" w:rsidR="009B6D48" w:rsidRPr="00921290" w:rsidRDefault="009B6D48" w:rsidP="009B6D48">
            <w:pPr>
              <w:jc w:val="left"/>
            </w:pPr>
            <w:r w:rsidRPr="000F1C01">
              <w:t xml:space="preserve">A driver help page is available on </w:t>
            </w:r>
            <w:hyperlink r:id="rId13" w:history="1">
              <w:r w:rsidRPr="00555A5C">
                <w:rPr>
                  <w:rStyle w:val="Hyperlink"/>
                </w:rPr>
                <w:t>DCP</w:t>
              </w:r>
            </w:hyperlink>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299221096"/>
            <w14:checkbox>
              <w14:checked w14:val="1"/>
              <w14:checkedState w14:val="2612" w14:font="Arial Unicode MS"/>
              <w14:uncheckedState w14:val="2610" w14:font="Arial Unicode MS"/>
            </w14:checkbox>
          </w:sdtPr>
          <w:sdtEndPr/>
          <w:sdtContent>
            <w:tc>
              <w:tcPr>
                <w:tcW w:w="552" w:type="dxa"/>
              </w:tcPr>
              <w:p w14:paraId="4D404DC1" w14:textId="5DE991AB" w:rsidR="009B6D48" w:rsidRDefault="00AB4671" w:rsidP="009B6D48">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EndPr/>
          <w:sdtContent>
            <w:tc>
              <w:tcPr>
                <w:tcW w:w="573" w:type="dxa"/>
              </w:tcPr>
              <w:p w14:paraId="36F3D43C" w14:textId="77777777" w:rsidR="009B6D48" w:rsidRDefault="009B6D48" w:rsidP="009B6D48">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EndPr/>
          <w:sdtContent>
            <w:tc>
              <w:tcPr>
                <w:tcW w:w="560" w:type="dxa"/>
              </w:tcPr>
              <w:p w14:paraId="4321C396" w14:textId="77777777" w:rsidR="009B6D48" w:rsidRDefault="009B6D48" w:rsidP="009B6D48">
                <w:pPr>
                  <w:jc w:val="left"/>
                </w:pPr>
                <w:r>
                  <w:rPr>
                    <w:rFonts w:ascii="Arial Unicode MS" w:eastAsia="Arial Unicode MS" w:hAnsi="Arial Unicode MS" w:cs="Arial Unicode MS" w:hint="eastAsia"/>
                  </w:rPr>
                  <w:t>☐</w:t>
                </w:r>
              </w:p>
            </w:tc>
          </w:sdtContent>
        </w:sdt>
        <w:tc>
          <w:tcPr>
            <w:tcW w:w="1497" w:type="dxa"/>
          </w:tcPr>
          <w:p w14:paraId="01591768" w14:textId="77777777" w:rsidR="009B6D48" w:rsidRPr="001E4CA8" w:rsidRDefault="009B6D48" w:rsidP="009B6D48">
            <w:pPr>
              <w:jc w:val="left"/>
            </w:pPr>
          </w:p>
        </w:tc>
      </w:tr>
      <w:tr w:rsidR="009B6D48" w:rsidRPr="000F1C01" w14:paraId="5ECE565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164CB3" w14:textId="77777777" w:rsidR="009B6D48" w:rsidRDefault="009B6D48" w:rsidP="009B6D48">
            <w:pPr>
              <w:jc w:val="left"/>
            </w:pPr>
            <w:r>
              <w:t>{SCR1249}</w:t>
            </w:r>
          </w:p>
        </w:tc>
        <w:tc>
          <w:tcPr>
            <w:tcW w:w="1053" w:type="dxa"/>
          </w:tcPr>
          <w:p w14:paraId="4C8931CA" w14:textId="77777777" w:rsidR="009B6D48" w:rsidRDefault="009B6D48" w:rsidP="009B6D48">
            <w:pPr>
              <w:jc w:val="left"/>
            </w:pPr>
            <w:r>
              <w:t>Protocol</w:t>
            </w:r>
          </w:p>
        </w:tc>
        <w:tc>
          <w:tcPr>
            <w:tcW w:w="4586" w:type="dxa"/>
          </w:tcPr>
          <w:p w14:paraId="4647E627" w14:textId="77777777" w:rsidR="009B6D48" w:rsidRPr="00921290" w:rsidRDefault="009B6D48" w:rsidP="009B6D48">
            <w:pPr>
              <w:jc w:val="left"/>
            </w:pPr>
            <w:r>
              <w:t>The System Development Admin Tool has been used in the task flow in order to guarantee proper registration on DCP and the Version Control System.</w:t>
            </w:r>
          </w:p>
        </w:tc>
        <w:sdt>
          <w:sdtPr>
            <w:id w:val="-1886710982"/>
            <w14:checkbox>
              <w14:checked w14:val="0"/>
              <w14:checkedState w14:val="2612" w14:font="Arial Unicode MS"/>
              <w14:uncheckedState w14:val="2610" w14:font="Arial Unicode MS"/>
            </w14:checkbox>
          </w:sdtPr>
          <w:sdtEndPr/>
          <w:sdtContent>
            <w:tc>
              <w:tcPr>
                <w:tcW w:w="552" w:type="dxa"/>
              </w:tcPr>
              <w:p w14:paraId="4F5542DB" w14:textId="77777777" w:rsidR="009B6D48" w:rsidRDefault="009B6D48" w:rsidP="009B6D48">
                <w:pPr>
                  <w:jc w:val="left"/>
                </w:pPr>
                <w:r w:rsidRPr="000F1C01">
                  <w:rPr>
                    <w:rFonts w:ascii="Segoe UI Symbol" w:hAnsi="Segoe UI Symbol" w:cs="Segoe UI Symbol"/>
                  </w:rPr>
                  <w:t>☐</w:t>
                </w:r>
              </w:p>
            </w:tc>
          </w:sdtContent>
        </w:sdt>
        <w:sdt>
          <w:sdtPr>
            <w:id w:val="-495960500"/>
            <w14:checkbox>
              <w14:checked w14:val="0"/>
              <w14:checkedState w14:val="2612" w14:font="Arial Unicode MS"/>
              <w14:uncheckedState w14:val="2610" w14:font="Arial Unicode MS"/>
            </w14:checkbox>
          </w:sdtPr>
          <w:sdtEndPr/>
          <w:sdtContent>
            <w:tc>
              <w:tcPr>
                <w:tcW w:w="573" w:type="dxa"/>
              </w:tcPr>
              <w:p w14:paraId="14F2997D" w14:textId="77777777" w:rsidR="009B6D48" w:rsidRDefault="009B6D48" w:rsidP="009B6D48">
                <w:pPr>
                  <w:jc w:val="left"/>
                </w:pPr>
                <w:r w:rsidRPr="000F1C01">
                  <w:rPr>
                    <w:rFonts w:ascii="Segoe UI Symbol" w:hAnsi="Segoe UI Symbol" w:cs="Segoe UI Symbol"/>
                  </w:rPr>
                  <w:t>☐</w:t>
                </w:r>
              </w:p>
            </w:tc>
          </w:sdtContent>
        </w:sdt>
        <w:sdt>
          <w:sdtPr>
            <w:id w:val="1062607589"/>
            <w14:checkbox>
              <w14:checked w14:val="1"/>
              <w14:checkedState w14:val="2612" w14:font="Arial Unicode MS"/>
              <w14:uncheckedState w14:val="2610" w14:font="Arial Unicode MS"/>
            </w14:checkbox>
          </w:sdtPr>
          <w:sdtEndPr/>
          <w:sdtContent>
            <w:tc>
              <w:tcPr>
                <w:tcW w:w="560" w:type="dxa"/>
              </w:tcPr>
              <w:p w14:paraId="39F7004A" w14:textId="0D9C4E7C"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53D2F358" w14:textId="77777777" w:rsidR="009B6D48" w:rsidRPr="001E4CA8" w:rsidRDefault="009B6D48" w:rsidP="009B6D48">
            <w:pPr>
              <w:jc w:val="left"/>
            </w:pPr>
          </w:p>
        </w:tc>
      </w:tr>
      <w:tr w:rsidR="009B6D48" w:rsidRPr="000F1C01" w14:paraId="4D466E4F" w14:textId="77777777" w:rsidTr="00885458">
        <w:trPr>
          <w:trHeight w:val="284"/>
        </w:trPr>
        <w:tc>
          <w:tcPr>
            <w:tcW w:w="9865" w:type="dxa"/>
            <w:gridSpan w:val="7"/>
            <w:shd w:val="clear" w:color="auto" w:fill="F2F2F2" w:themeFill="background1" w:themeFillShade="F2"/>
          </w:tcPr>
          <w:p w14:paraId="2CD39D4D" w14:textId="77777777" w:rsidR="009B6D48" w:rsidRPr="004042F5" w:rsidRDefault="009B6D48" w:rsidP="009B6D48">
            <w:pPr>
              <w:jc w:val="left"/>
              <w:rPr>
                <w:b/>
              </w:rPr>
            </w:pPr>
            <w:r w:rsidRPr="004042F5">
              <w:rPr>
                <w:b/>
              </w:rPr>
              <w:t>Simulation</w:t>
            </w:r>
          </w:p>
        </w:tc>
      </w:tr>
      <w:tr w:rsidR="009B6D48" w:rsidRPr="000F1C01" w14:paraId="5EB6A731"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02B6A6" w14:textId="77777777" w:rsidR="009B6D48" w:rsidRPr="000F1C01" w:rsidRDefault="009B6D48" w:rsidP="009B6D48">
            <w:pPr>
              <w:jc w:val="left"/>
            </w:pPr>
            <w:r>
              <w:t xml:space="preserve">{SCR1012} </w:t>
            </w:r>
          </w:p>
        </w:tc>
        <w:tc>
          <w:tcPr>
            <w:tcW w:w="1053" w:type="dxa"/>
          </w:tcPr>
          <w:p w14:paraId="5D25D200" w14:textId="77777777" w:rsidR="009B6D48" w:rsidRDefault="009B6D48" w:rsidP="009B6D48">
            <w:pPr>
              <w:jc w:val="left"/>
            </w:pPr>
            <w:r>
              <w:t>Protocol</w:t>
            </w:r>
          </w:p>
        </w:tc>
        <w:tc>
          <w:tcPr>
            <w:tcW w:w="4586" w:type="dxa"/>
          </w:tcPr>
          <w:p w14:paraId="0EF61FB9" w14:textId="77777777" w:rsidR="009B6D48" w:rsidRPr="000F1C01" w:rsidRDefault="009B6D48" w:rsidP="009B6D48">
            <w:pPr>
              <w:jc w:val="left"/>
            </w:pPr>
            <w:r w:rsidRPr="000F1C01">
              <w:t xml:space="preserve">A simulation file is available </w:t>
            </w:r>
            <w:r>
              <w:t>i</w:t>
            </w:r>
            <w:r w:rsidRPr="000F1C01">
              <w:t>n the designated shared folder.</w:t>
            </w:r>
          </w:p>
        </w:tc>
        <w:sdt>
          <w:sdtPr>
            <w:id w:val="1417669848"/>
            <w14:checkbox>
              <w14:checked w14:val="0"/>
              <w14:checkedState w14:val="2612" w14:font="Arial Unicode MS"/>
              <w14:uncheckedState w14:val="2610" w14:font="Arial Unicode MS"/>
            </w14:checkbox>
          </w:sdtPr>
          <w:sdtEndPr/>
          <w:sdtContent>
            <w:tc>
              <w:tcPr>
                <w:tcW w:w="552" w:type="dxa"/>
              </w:tcPr>
              <w:p w14:paraId="132BA7E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EndPr/>
          <w:sdtContent>
            <w:tc>
              <w:tcPr>
                <w:tcW w:w="573" w:type="dxa"/>
              </w:tcPr>
              <w:p w14:paraId="0CD4ABB3"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EndPr/>
          <w:sdtContent>
            <w:tc>
              <w:tcPr>
                <w:tcW w:w="560" w:type="dxa"/>
              </w:tcPr>
              <w:p w14:paraId="55CBABA5" w14:textId="634EF766"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0184CCEF" w14:textId="77777777" w:rsidR="009B6D48" w:rsidRPr="001E4CA8" w:rsidRDefault="009B6D48" w:rsidP="009B6D48">
            <w:pPr>
              <w:jc w:val="left"/>
            </w:pPr>
          </w:p>
        </w:tc>
      </w:tr>
      <w:tr w:rsidR="009B6D48" w:rsidRPr="000F1C01" w14:paraId="74B4F9E1" w14:textId="77777777" w:rsidTr="009B6D48">
        <w:trPr>
          <w:trHeight w:val="284"/>
        </w:trPr>
        <w:tc>
          <w:tcPr>
            <w:tcW w:w="1044" w:type="dxa"/>
          </w:tcPr>
          <w:p w14:paraId="2038EFC0" w14:textId="77777777" w:rsidR="009B6D48" w:rsidRPr="000F1C01" w:rsidRDefault="009B6D48" w:rsidP="009B6D48">
            <w:pPr>
              <w:jc w:val="left"/>
            </w:pPr>
            <w:r>
              <w:t xml:space="preserve">{SCR1013} </w:t>
            </w:r>
          </w:p>
        </w:tc>
        <w:tc>
          <w:tcPr>
            <w:tcW w:w="1053" w:type="dxa"/>
          </w:tcPr>
          <w:p w14:paraId="43525BBC" w14:textId="77777777" w:rsidR="009B6D48" w:rsidRDefault="009B6D48" w:rsidP="009B6D48">
            <w:pPr>
              <w:jc w:val="left"/>
            </w:pPr>
            <w:r>
              <w:t>Protocol</w:t>
            </w:r>
          </w:p>
        </w:tc>
        <w:tc>
          <w:tcPr>
            <w:tcW w:w="4586" w:type="dxa"/>
          </w:tcPr>
          <w:p w14:paraId="499623F9" w14:textId="77777777" w:rsidR="009B6D48" w:rsidRPr="000F1C01" w:rsidRDefault="009B6D48" w:rsidP="009B6D48">
            <w:pPr>
              <w:jc w:val="left"/>
            </w:pPr>
            <w:r w:rsidRPr="000F1C01">
              <w:t>An element is running a simulation on “QA-DMA-VM2-70” of the DriverDMA DMS.</w:t>
            </w:r>
          </w:p>
        </w:tc>
        <w:sdt>
          <w:sdtPr>
            <w:id w:val="2045091683"/>
            <w14:checkbox>
              <w14:checked w14:val="0"/>
              <w14:checkedState w14:val="2612" w14:font="Arial Unicode MS"/>
              <w14:uncheckedState w14:val="2610" w14:font="Arial Unicode MS"/>
            </w14:checkbox>
          </w:sdtPr>
          <w:sdtEndPr/>
          <w:sdtContent>
            <w:tc>
              <w:tcPr>
                <w:tcW w:w="552" w:type="dxa"/>
              </w:tcPr>
              <w:p w14:paraId="1FEED7C8" w14:textId="755C4151"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64050211"/>
            <w14:checkbox>
              <w14:checked w14:val="0"/>
              <w14:checkedState w14:val="2612" w14:font="Arial Unicode MS"/>
              <w14:uncheckedState w14:val="2610" w14:font="Arial Unicode MS"/>
            </w14:checkbox>
          </w:sdtPr>
          <w:sdtEndPr/>
          <w:sdtContent>
            <w:tc>
              <w:tcPr>
                <w:tcW w:w="573" w:type="dxa"/>
              </w:tcPr>
              <w:p w14:paraId="28D8E2B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92980275"/>
            <w14:checkbox>
              <w14:checked w14:val="1"/>
              <w14:checkedState w14:val="2612" w14:font="Arial Unicode MS"/>
              <w14:uncheckedState w14:val="2610" w14:font="Arial Unicode MS"/>
            </w14:checkbox>
          </w:sdtPr>
          <w:sdtEndPr/>
          <w:sdtContent>
            <w:tc>
              <w:tcPr>
                <w:tcW w:w="560" w:type="dxa"/>
              </w:tcPr>
              <w:p w14:paraId="237E056F" w14:textId="6BA8D77B"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4A33856" w14:textId="77777777" w:rsidR="009B6D48" w:rsidRPr="001E4CA8" w:rsidRDefault="009B6D48" w:rsidP="009B6D48">
            <w:pPr>
              <w:jc w:val="left"/>
            </w:pPr>
          </w:p>
        </w:tc>
      </w:tr>
      <w:tr w:rsidR="009B6D48" w:rsidRPr="000F1C01" w14:paraId="6E65752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DE3273F" w14:textId="77777777" w:rsidR="009B6D48" w:rsidRPr="004042F5" w:rsidRDefault="009B6D48" w:rsidP="009B6D48">
            <w:pPr>
              <w:jc w:val="left"/>
              <w:rPr>
                <w:b/>
              </w:rPr>
            </w:pPr>
            <w:r w:rsidRPr="004042F5">
              <w:rPr>
                <w:b/>
              </w:rPr>
              <w:t>Pitfalls</w:t>
            </w:r>
          </w:p>
        </w:tc>
      </w:tr>
      <w:tr w:rsidR="009B6D48" w:rsidRPr="000F1C01" w14:paraId="2B5CBF11" w14:textId="77777777" w:rsidTr="009B6D48">
        <w:trPr>
          <w:trHeight w:val="284"/>
        </w:trPr>
        <w:tc>
          <w:tcPr>
            <w:tcW w:w="1044" w:type="dxa"/>
          </w:tcPr>
          <w:p w14:paraId="454B3347" w14:textId="77777777" w:rsidR="009B6D48" w:rsidRPr="000F1C01" w:rsidRDefault="009B6D48" w:rsidP="009B6D48">
            <w:pPr>
              <w:jc w:val="left"/>
            </w:pPr>
            <w:r>
              <w:t xml:space="preserve">{SCR1110} </w:t>
            </w:r>
          </w:p>
        </w:tc>
        <w:tc>
          <w:tcPr>
            <w:tcW w:w="1053" w:type="dxa"/>
          </w:tcPr>
          <w:p w14:paraId="70FAFEEF" w14:textId="77777777" w:rsidR="009B6D48" w:rsidRDefault="009B6D48" w:rsidP="009B6D48">
            <w:pPr>
              <w:jc w:val="left"/>
            </w:pPr>
            <w:r>
              <w:t>Task</w:t>
            </w:r>
          </w:p>
        </w:tc>
        <w:tc>
          <w:tcPr>
            <w:tcW w:w="4586" w:type="dxa"/>
          </w:tcPr>
          <w:p w14:paraId="6813165A" w14:textId="77777777" w:rsidR="009B6D48" w:rsidRPr="000F1C01" w:rsidRDefault="009B6D48" w:rsidP="009B6D48">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EndPr/>
          <w:sdtContent>
            <w:tc>
              <w:tcPr>
                <w:tcW w:w="552" w:type="dxa"/>
              </w:tcPr>
              <w:p w14:paraId="3F4D5A87" w14:textId="0C4BC850"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EndPr/>
          <w:sdtContent>
            <w:tc>
              <w:tcPr>
                <w:tcW w:w="573" w:type="dxa"/>
              </w:tcPr>
              <w:p w14:paraId="1596D319"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EndPr/>
          <w:sdtContent>
            <w:tc>
              <w:tcPr>
                <w:tcW w:w="560" w:type="dxa"/>
              </w:tcPr>
              <w:p w14:paraId="562D28B1" w14:textId="7294B2F2"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D7EFA80" w14:textId="77777777" w:rsidR="009B6D48" w:rsidRPr="000F1C01" w:rsidRDefault="009B6D48" w:rsidP="009B6D48">
            <w:pPr>
              <w:jc w:val="left"/>
            </w:pPr>
          </w:p>
        </w:tc>
      </w:tr>
      <w:tr w:rsidR="009B6D48" w:rsidRPr="000F1C01" w14:paraId="018EDC30"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01ABC5B" w14:textId="77777777" w:rsidR="009B6D48" w:rsidRPr="000F1C01" w:rsidRDefault="009B6D48" w:rsidP="009B6D48">
            <w:pPr>
              <w:jc w:val="left"/>
            </w:pPr>
            <w:r>
              <w:t xml:space="preserve">{SCR1131} </w:t>
            </w:r>
          </w:p>
        </w:tc>
        <w:tc>
          <w:tcPr>
            <w:tcW w:w="1053" w:type="dxa"/>
          </w:tcPr>
          <w:p w14:paraId="3CB8A5FB" w14:textId="77777777" w:rsidR="009B6D48" w:rsidRDefault="009B6D48" w:rsidP="009B6D48">
            <w:pPr>
              <w:jc w:val="left"/>
            </w:pPr>
            <w:r>
              <w:t>Protocol</w:t>
            </w:r>
          </w:p>
        </w:tc>
        <w:tc>
          <w:tcPr>
            <w:tcW w:w="4586" w:type="dxa"/>
          </w:tcPr>
          <w:p w14:paraId="12C46D7F" w14:textId="77777777" w:rsidR="009B6D48" w:rsidRDefault="009B6D48" w:rsidP="009B6D48">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14A9566A" w14:textId="77777777" w:rsidR="009B6D48" w:rsidRPr="000F1C01" w:rsidRDefault="009B6D48" w:rsidP="009B6D48">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EndPr/>
          <w:sdtContent>
            <w:tc>
              <w:tcPr>
                <w:tcW w:w="552" w:type="dxa"/>
              </w:tcPr>
              <w:p w14:paraId="3F64D99B" w14:textId="32F587F9"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EndPr/>
          <w:sdtContent>
            <w:tc>
              <w:tcPr>
                <w:tcW w:w="573" w:type="dxa"/>
              </w:tcPr>
              <w:p w14:paraId="1AFCD286"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EndPr/>
          <w:sdtContent>
            <w:tc>
              <w:tcPr>
                <w:tcW w:w="560" w:type="dxa"/>
              </w:tcPr>
              <w:p w14:paraId="70250F88" w14:textId="6E391F34"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8D1BEBA" w14:textId="77777777" w:rsidR="009B6D48" w:rsidRPr="000F1C01" w:rsidRDefault="009B6D48" w:rsidP="009B6D48">
            <w:pPr>
              <w:jc w:val="left"/>
            </w:pPr>
          </w:p>
        </w:tc>
      </w:tr>
    </w:tbl>
    <w:p w14:paraId="60A1BF27" w14:textId="77777777" w:rsidR="000F1C01" w:rsidRPr="000F1C01" w:rsidRDefault="000F1C01" w:rsidP="000F1C01">
      <w:pPr>
        <w:tabs>
          <w:tab w:val="left" w:pos="915"/>
        </w:tabs>
      </w:pPr>
    </w:p>
    <w:p w14:paraId="382F3155" w14:textId="77777777" w:rsidR="00404E7D" w:rsidRPr="0061561C" w:rsidRDefault="008A3994" w:rsidP="006B59B9">
      <w:pPr>
        <w:pStyle w:val="Heading1"/>
      </w:pPr>
      <w:bookmarkStart w:id="18" w:name="_Toc32916705"/>
      <w:r>
        <w:lastRenderedPageBreak/>
        <w:t>Protocol Development Coding Guidelines</w:t>
      </w:r>
      <w:bookmarkEnd w:id="18"/>
    </w:p>
    <w:p w14:paraId="058459FB" w14:textId="77777777" w:rsidR="00AB05AA" w:rsidRDefault="00AB05AA" w:rsidP="006B59B9">
      <w:pPr>
        <w:pStyle w:val="Heading2"/>
      </w:pPr>
      <w:bookmarkStart w:id="19" w:name="_Toc32916706"/>
      <w:r>
        <w:t>General</w:t>
      </w:r>
      <w:bookmarkEnd w:id="19"/>
    </w:p>
    <w:p w14:paraId="417CAC54" w14:textId="77777777" w:rsidR="00840DA5" w:rsidRPr="00E41CAB" w:rsidRDefault="00840DA5" w:rsidP="006B59B9">
      <w:pPr>
        <w:pStyle w:val="Heading3"/>
      </w:pPr>
      <w:bookmarkStart w:id="20" w:name="_Protocol_Name"/>
      <w:bookmarkStart w:id="21" w:name="_Toc32916707"/>
      <w:bookmarkEnd w:id="20"/>
      <w:r w:rsidRPr="00E41CAB">
        <w:t>Protocol Name</w:t>
      </w:r>
      <w:bookmarkEnd w:id="21"/>
    </w:p>
    <w:p w14:paraId="66EBEA8E"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039233D7" w14:textId="77777777" w:rsidR="00E26C25" w:rsidRDefault="00E26C25" w:rsidP="006B59B9">
      <w:pPr>
        <w:pStyle w:val="Heading3"/>
      </w:pPr>
      <w:bookmarkStart w:id="22" w:name="_Spelling"/>
      <w:bookmarkStart w:id="23" w:name="_Formatting"/>
      <w:bookmarkStart w:id="24" w:name="_Toc32916708"/>
      <w:bookmarkEnd w:id="22"/>
      <w:bookmarkEnd w:id="23"/>
      <w:r>
        <w:t>Formatting</w:t>
      </w:r>
      <w:bookmarkEnd w:id="24"/>
    </w:p>
    <w:p w14:paraId="1ADB61F3" w14:textId="77777777" w:rsidR="008E4DF0" w:rsidRPr="00766C12" w:rsidRDefault="008E4DF0" w:rsidP="006B59B9">
      <w:pPr>
        <w:pStyle w:val="Heading4"/>
      </w:pPr>
      <w:bookmarkStart w:id="25" w:name="_Indentation"/>
      <w:bookmarkEnd w:id="25"/>
      <w:r w:rsidRPr="00766C12">
        <w:t>Indentation</w:t>
      </w:r>
    </w:p>
    <w:p w14:paraId="6D496C82" w14:textId="77777777" w:rsidR="00E26C25" w:rsidRDefault="005C711D" w:rsidP="00314D9C">
      <w:pPr>
        <w:pStyle w:val="SLCUnorderedlist"/>
        <w:ind w:hanging="288"/>
      </w:pPr>
      <w:r>
        <w:t>Indentation in the protocol consists of either only tabs or only sequences of four spaces.</w:t>
      </w:r>
    </w:p>
    <w:p w14:paraId="34D4B123" w14:textId="77777777" w:rsidR="008E4DF0" w:rsidRDefault="008E4DF0" w:rsidP="006B59B9">
      <w:pPr>
        <w:pStyle w:val="Heading4"/>
      </w:pPr>
      <w:bookmarkStart w:id="26" w:name="_Alignment_and_Wording"/>
      <w:bookmarkEnd w:id="26"/>
      <w:r>
        <w:t>Alignment and Wording</w:t>
      </w:r>
    </w:p>
    <w:p w14:paraId="5E9C5392" w14:textId="77777777" w:rsidR="00835E90" w:rsidRPr="00835E90" w:rsidRDefault="00E26C25" w:rsidP="00314D9C">
      <w:pPr>
        <w:pStyle w:val="SLCUnorderedlist"/>
        <w:ind w:hanging="288"/>
      </w:pPr>
      <w:r>
        <w:t>Alignment and wording must be consistent.</w:t>
      </w:r>
    </w:p>
    <w:p w14:paraId="2E3EE94C" w14:textId="77777777" w:rsidR="00B74444" w:rsidRDefault="00B74444" w:rsidP="006B59B9">
      <w:pPr>
        <w:pStyle w:val="Heading3"/>
      </w:pPr>
      <w:bookmarkStart w:id="27" w:name="_Toc32916709"/>
      <w:r>
        <w:t>Names</w:t>
      </w:r>
      <w:bookmarkEnd w:id="27"/>
    </w:p>
    <w:p w14:paraId="3E88D99B"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2310F6B6"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CD57111" w14:textId="77777777" w:rsidR="008A607C" w:rsidRDefault="008A607C" w:rsidP="008A607C">
      <w:pPr>
        <w:pStyle w:val="Heading4"/>
      </w:pPr>
      <w:bookmarkStart w:id="30" w:name="_Parameter_Names_1"/>
      <w:bookmarkEnd w:id="30"/>
      <w:r>
        <w:t>Parameter Names</w:t>
      </w:r>
    </w:p>
    <w:p w14:paraId="035F87EC"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2EE2E0C"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6693683"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0D5D0341"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44529FE8"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1"/>
        <w:gridCol w:w="3566"/>
        <w:gridCol w:w="2680"/>
      </w:tblGrid>
      <w:tr w:rsidR="008A607C" w:rsidRPr="00CF4167" w14:paraId="355AD5DE"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0CD6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52F279F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3B3D2FA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7910AF4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B6D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F294FA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5EE101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469B542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223C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0C77A30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64B674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09EA8F1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F733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8E19E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3B857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B05317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80FA2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D0910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FBE1A5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22086DD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48063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532421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2C2EFF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2C007F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6B2B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027CF92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EE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6646E33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855F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02A5EE6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32B85FF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82345A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8C82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274031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77A88C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65CD2F7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4A7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2B081F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71BC74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2D662C7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26BC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710C933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0A77B4F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34456D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3B42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45E42D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DAC3A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661A0E4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C42D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41463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D4B20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6F9B5E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A1CA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29F1B9F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978EF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24CAAA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87366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C3F6F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8AA354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3BEF058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0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1402A0F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3E4CF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66EA5DA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B469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3471D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A3B7A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4757F2A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18BC4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77FB77A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052A6B0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5BA30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05FD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44EBBC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22A2AC5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40F679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D3BBD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6FD93C7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7BF228A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735FFB1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04DCC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0B9578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0041B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27DF47D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30AA4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1A003C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60DBB8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7007C80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D2CB6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20D139C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15A1821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5DF3ACF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9186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6AD105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6FD1C80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135889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3EE2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4F8755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5D7D02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0189EA8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9E3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3EAE11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6EB723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35834BD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5D24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B915E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22D08B7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AA426F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006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6F77399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4BE9927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455D22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7756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0FDF8F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0E85FD8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5D6DEE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0EDF1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52920DD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4828B9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678BED1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5DB6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D6F4F3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023FE0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38D4782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128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27CD7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07021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00C3B6E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1F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2DE6D39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0B4F6A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3B52D72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C26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576A85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2C89BE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68FB8FF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152C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6B68F1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341371A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03B6975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007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68B4CA6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AC572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137EDFB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8233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14CAF90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9C130E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689D621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58833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2FAE766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01015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6503463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8CD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4A6E09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A6739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6F46AD8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8837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0C858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10671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09A503D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D4CD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32F9F6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77312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16E3BAB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90960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7D7BB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6A3539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1367990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7E57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3EF6118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010AB8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302EEB6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76B1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283BE1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131F3B3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7C2CD7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8EB4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5835D3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40DFD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3D025D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50863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073A23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C72D92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65B2FB0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C16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7C52BFC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D9344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3588E0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561C4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888BC7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60B323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9616F9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D438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3A23CF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0AD99C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33EEC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3BFA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4CDBB5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D8189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295D1BB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D5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63D903B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176F71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42C471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FCD2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45268F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736347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1B7440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3F88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71741C3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E6B9EC9"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7EB9DDE4" w14:textId="77777777" w:rsidR="00B74444" w:rsidRDefault="002E4AA9" w:rsidP="006B59B9">
      <w:pPr>
        <w:pStyle w:val="Heading4"/>
      </w:pPr>
      <w:bookmarkStart w:id="32" w:name="_QAction_and_Action"/>
      <w:bookmarkEnd w:id="32"/>
      <w:r>
        <w:lastRenderedPageBreak/>
        <w:t>QAction and Action Names</w:t>
      </w:r>
    </w:p>
    <w:p w14:paraId="3B825EC0"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1379CD62" w14:textId="77777777" w:rsidR="002E4AA9" w:rsidRDefault="002E4AA9" w:rsidP="006B59B9">
      <w:pPr>
        <w:pStyle w:val="Heading4"/>
      </w:pPr>
      <w:bookmarkStart w:id="33" w:name="_Trigger_Names"/>
      <w:bookmarkEnd w:id="33"/>
      <w:r>
        <w:t>Trigger Names</w:t>
      </w:r>
    </w:p>
    <w:p w14:paraId="42C8F614"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2953010" w14:textId="77777777" w:rsidR="002E4AA9" w:rsidRDefault="002E4AA9" w:rsidP="006B59B9">
      <w:pPr>
        <w:pStyle w:val="Heading4"/>
      </w:pPr>
      <w:bookmarkStart w:id="34" w:name="_Group_Names"/>
      <w:bookmarkEnd w:id="34"/>
      <w:r>
        <w:t>Group Names</w:t>
      </w:r>
    </w:p>
    <w:p w14:paraId="2061A4A4" w14:textId="77777777" w:rsidR="002E4AA9" w:rsidRDefault="003A235C" w:rsidP="00314D9C">
      <w:pPr>
        <w:pStyle w:val="SLCUnorderedlist"/>
      </w:pPr>
      <w:r>
        <w:t xml:space="preserve">The name of a group </w:t>
      </w:r>
      <w:r w:rsidR="005B70F6">
        <w:t xml:space="preserve">must </w:t>
      </w:r>
      <w:r>
        <w:t>clearly describe its content.</w:t>
      </w:r>
    </w:p>
    <w:p w14:paraId="5CF5DE59" w14:textId="77777777" w:rsidR="00531B0F" w:rsidRDefault="00531B0F" w:rsidP="006B59B9">
      <w:pPr>
        <w:pStyle w:val="Heading4"/>
      </w:pPr>
      <w:bookmarkStart w:id="35" w:name="_Parameter_Names"/>
      <w:bookmarkStart w:id="36" w:name="_DMS_Element_Names"/>
      <w:bookmarkEnd w:id="35"/>
      <w:bookmarkEnd w:id="36"/>
      <w:r>
        <w:t>DMS Element Names</w:t>
      </w:r>
    </w:p>
    <w:p w14:paraId="5F5FF411"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7F23140D" w14:textId="77777777" w:rsidR="00531B0F" w:rsidRPr="00A82513" w:rsidRDefault="00531B0F" w:rsidP="00314D9C">
      <w:pPr>
        <w:pStyle w:val="SLCOrderedlist"/>
      </w:pPr>
      <w:r>
        <w:t>N</w:t>
      </w:r>
      <w:r w:rsidRPr="00A82513">
        <w:t>o leading and/or trailing spaces</w:t>
      </w:r>
      <w:r>
        <w:t>.</w:t>
      </w:r>
    </w:p>
    <w:p w14:paraId="7FC53BCB" w14:textId="77777777" w:rsidR="00531B0F" w:rsidRPr="00A82513" w:rsidRDefault="00531B0F" w:rsidP="00314D9C">
      <w:pPr>
        <w:pStyle w:val="SLCOrderedlist"/>
      </w:pPr>
      <w:r>
        <w:t>N</w:t>
      </w:r>
      <w:r w:rsidRPr="00A82513">
        <w:t>o empty names</w:t>
      </w:r>
      <w:r>
        <w:t>.</w:t>
      </w:r>
    </w:p>
    <w:p w14:paraId="4C93C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5CED88E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1FAAB348" w14:textId="77777777" w:rsidR="00B74444" w:rsidRDefault="00B74444" w:rsidP="006B59B9">
      <w:pPr>
        <w:pStyle w:val="Heading3"/>
      </w:pPr>
      <w:bookmarkStart w:id="37" w:name="_Toc32916710"/>
      <w:r>
        <w:t xml:space="preserve">ID </w:t>
      </w:r>
      <w:r w:rsidR="009C722D">
        <w:t>V</w:t>
      </w:r>
      <w:r>
        <w:t>alues</w:t>
      </w:r>
      <w:bookmarkEnd w:id="37"/>
    </w:p>
    <w:p w14:paraId="72AC9A0F" w14:textId="77777777" w:rsidR="00586711" w:rsidRPr="00F31FA0" w:rsidRDefault="00586711" w:rsidP="006B59B9">
      <w:pPr>
        <w:pStyle w:val="Heading4"/>
      </w:pPr>
      <w:bookmarkStart w:id="38" w:name="_ID_Range"/>
      <w:bookmarkEnd w:id="38"/>
      <w:r>
        <w:t>ID Range</w:t>
      </w:r>
    </w:p>
    <w:p w14:paraId="629F2789"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0BCB281D"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EBC96CD" w14:textId="77777777" w:rsidR="00B74444" w:rsidRPr="00E41CAB" w:rsidRDefault="00B74444" w:rsidP="00314D9C">
            <w:pPr>
              <w:pStyle w:val="SLCBodytext"/>
              <w:ind w:left="38"/>
            </w:pPr>
            <w:r w:rsidRPr="00E41CAB">
              <w:t>Range</w:t>
            </w:r>
          </w:p>
        </w:tc>
        <w:tc>
          <w:tcPr>
            <w:tcW w:w="1431" w:type="pct"/>
          </w:tcPr>
          <w:p w14:paraId="73F1FCC1"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57A607E"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62D4764C"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1738FDA9"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BCEA699" w14:textId="77777777" w:rsidR="00B74444" w:rsidRPr="00E41CAB" w:rsidRDefault="00B74444" w:rsidP="00314D9C">
            <w:pPr>
              <w:pStyle w:val="SLCBodytext"/>
              <w:ind w:left="38"/>
            </w:pPr>
            <w:r w:rsidRPr="00E41CAB">
              <w:t>[1</w:t>
            </w:r>
            <w:r w:rsidR="00827AE1">
              <w:t>–</w:t>
            </w:r>
            <w:r w:rsidRPr="00E41CAB">
              <w:t>63999]</w:t>
            </w:r>
          </w:p>
        </w:tc>
        <w:tc>
          <w:tcPr>
            <w:tcW w:w="1431" w:type="pct"/>
          </w:tcPr>
          <w:p w14:paraId="11D9E8B1"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6FC08F1C"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93F29F2"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2555F36"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0068009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30EB12D8"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453EC395"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13E20E90"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00327D9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2BAEBEA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C092E66" w14:textId="77777777" w:rsidR="000C5C68" w:rsidRPr="00E41CAB" w:rsidRDefault="000C5C68" w:rsidP="00314D9C">
            <w:pPr>
              <w:pStyle w:val="SLCBodytext"/>
              <w:ind w:left="38"/>
            </w:pPr>
            <w:r w:rsidRPr="00E41CAB">
              <w:t>Range</w:t>
            </w:r>
          </w:p>
        </w:tc>
        <w:tc>
          <w:tcPr>
            <w:tcW w:w="1439" w:type="pct"/>
          </w:tcPr>
          <w:p w14:paraId="7745D465"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4CF2310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24EFF8F"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033FE85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D5053A" w14:textId="77777777" w:rsidR="000C5C68" w:rsidRPr="00E41CAB" w:rsidRDefault="000C5C68" w:rsidP="00314D9C">
            <w:pPr>
              <w:pStyle w:val="SLCBodytext"/>
              <w:ind w:left="38"/>
            </w:pPr>
            <w:r w:rsidRPr="00E41CAB">
              <w:t>[1</w:t>
            </w:r>
            <w:r w:rsidR="00BA233A">
              <w:t>–</w:t>
            </w:r>
            <w:r w:rsidRPr="00E41CAB">
              <w:t>63999]</w:t>
            </w:r>
          </w:p>
        </w:tc>
        <w:tc>
          <w:tcPr>
            <w:tcW w:w="1439" w:type="pct"/>
          </w:tcPr>
          <w:p w14:paraId="2C367CE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161926A"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573ABBB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62E41D70"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5C24147"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484F268C"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1F86ACF7"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0CA64CF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2C144D8E"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44A2CE0"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CA8696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33DFD6E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D4430E3"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48AF1E27"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21F0194E"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13077B3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210E9119"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46E134B0"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715784B8"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1248C53"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227EA92"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005ED982"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1CAEF9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1A61527B"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458B8CE4"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15A8DF0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0A8094A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01D3188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37CBC6B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2A60531"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5621DE60"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C5CDDD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1B7808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1F9423DE"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39DD28CF"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1130C202"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168F8FB6"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1C88E973"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4B709A5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3E288FF"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73720D"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0BEB494C"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5C67A3BA"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F00FC7A"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60D9C25C"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14AE6CB7"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028D664D"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059A45D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A75B628"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0DCB0F6C"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0229F4"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7710431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45EBA8B2"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CB3838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60542C4A"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421B491F"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2BD10E8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0E26B92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E997616"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8340E4B"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20150CF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629E4E25"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6E28BE0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2C0FE60B"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78F90E6E"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05AB9B62" w14:textId="77777777" w:rsidR="00586711" w:rsidRDefault="00586711" w:rsidP="006B59B9">
      <w:pPr>
        <w:pStyle w:val="Heading4"/>
      </w:pPr>
      <w:bookmarkStart w:id="41" w:name="_ID_Gaps"/>
      <w:bookmarkEnd w:id="41"/>
      <w:r>
        <w:t>ID Gaps</w:t>
      </w:r>
    </w:p>
    <w:p w14:paraId="2374B72D"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FA3F225" w14:textId="77777777" w:rsidR="00586711" w:rsidRDefault="00586711" w:rsidP="006B59B9">
      <w:pPr>
        <w:pStyle w:val="Heading4"/>
      </w:pPr>
      <w:bookmarkStart w:id="42" w:name="_ID_Ordering"/>
      <w:bookmarkEnd w:id="42"/>
      <w:r>
        <w:t>ID Ordering</w:t>
      </w:r>
    </w:p>
    <w:p w14:paraId="5F8D4324"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4955A3C7" w14:textId="77777777" w:rsidR="00586711" w:rsidRDefault="00586711" w:rsidP="006B59B9">
      <w:pPr>
        <w:pStyle w:val="Heading4"/>
      </w:pPr>
      <w:bookmarkStart w:id="43" w:name="_ID_Grouping"/>
      <w:bookmarkEnd w:id="43"/>
      <w:r>
        <w:t>ID Grouping</w:t>
      </w:r>
    </w:p>
    <w:p w14:paraId="7578F21D"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BED4729" w14:textId="77777777" w:rsidR="00BF137A" w:rsidRDefault="00BF137A" w:rsidP="006B59B9">
      <w:pPr>
        <w:pStyle w:val="Heading3"/>
      </w:pPr>
      <w:bookmarkStart w:id="44" w:name="_C#_Code_Conventions"/>
      <w:bookmarkStart w:id="45" w:name="_Ref505073741"/>
      <w:bookmarkStart w:id="46" w:name="_Ref505073771"/>
      <w:bookmarkStart w:id="47" w:name="_Toc32916711"/>
      <w:bookmarkEnd w:id="44"/>
      <w:r>
        <w:t xml:space="preserve">C# Code </w:t>
      </w:r>
      <w:r w:rsidR="0090448B">
        <w:t>Conventions</w:t>
      </w:r>
      <w:bookmarkEnd w:id="45"/>
      <w:bookmarkEnd w:id="46"/>
      <w:bookmarkEnd w:id="47"/>
    </w:p>
    <w:p w14:paraId="18CFB6DB"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73A6A38E" w14:textId="77777777" w:rsidR="00BF137A" w:rsidRDefault="00BF137A" w:rsidP="006B59B9">
      <w:pPr>
        <w:pStyle w:val="Heading4"/>
      </w:pPr>
      <w:r>
        <w:t>General</w:t>
      </w:r>
    </w:p>
    <w:p w14:paraId="5ADD8109" w14:textId="77777777" w:rsidR="00BF137A" w:rsidRDefault="00BF137A" w:rsidP="002E61E1">
      <w:pPr>
        <w:pStyle w:val="SLCUnorderedlist"/>
      </w:pPr>
      <w:r>
        <w:t>Meaningful names should be used, denoting the semantics of the identifier.</w:t>
      </w:r>
    </w:p>
    <w:p w14:paraId="7EAC193F" w14:textId="77777777" w:rsidR="00BF137A" w:rsidRDefault="00BF137A" w:rsidP="002E61E1">
      <w:pPr>
        <w:pStyle w:val="SLCUnorderedlist"/>
      </w:pPr>
      <w:r>
        <w:t>Readability should be favored over brevity.</w:t>
      </w:r>
    </w:p>
    <w:p w14:paraId="2B518411" w14:textId="77777777" w:rsidR="00BF137A" w:rsidRDefault="00BF137A" w:rsidP="002E61E1">
      <w:pPr>
        <w:pStyle w:val="SLCUnorderedlist"/>
      </w:pPr>
      <w:r>
        <w:t>Use of underscores, hyphens and other non-alphanumeric characters should be avoided.</w:t>
      </w:r>
    </w:p>
    <w:p w14:paraId="71445584"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6591A4E2" w14:textId="77777777" w:rsidR="00BF137A" w:rsidRPr="00265901" w:rsidRDefault="00BF137A" w:rsidP="002E61E1">
      <w:pPr>
        <w:pStyle w:val="SLCUnorderedlist"/>
      </w:pPr>
      <w:r>
        <w:t>Only acronyms and initialisms that are generally accepted in the field of computing, broadcasting, etc. may be used.</w:t>
      </w:r>
    </w:p>
    <w:p w14:paraId="1F6F5CBA" w14:textId="77777777" w:rsidR="00BF137A" w:rsidRPr="00643387" w:rsidRDefault="00BF137A" w:rsidP="006B59B9">
      <w:pPr>
        <w:pStyle w:val="Heading4"/>
      </w:pPr>
      <w:r w:rsidRPr="00643387">
        <w:lastRenderedPageBreak/>
        <w:t xml:space="preserve">Capitalization </w:t>
      </w:r>
      <w:r w:rsidR="00AD57FA">
        <w:t>s</w:t>
      </w:r>
      <w:r w:rsidRPr="00643387">
        <w:t>tyle</w:t>
      </w:r>
    </w:p>
    <w:p w14:paraId="0E451142" w14:textId="77777777" w:rsidR="00BF137A" w:rsidRDefault="00BF137A" w:rsidP="00923C3D">
      <w:pPr>
        <w:keepNext/>
      </w:pPr>
      <w:r>
        <w:t>Throughout this chapter, two capitalization styles are mentioned: Pascal case and Camel case.</w:t>
      </w:r>
    </w:p>
    <w:p w14:paraId="0AB3C19C"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2D172CBA"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5DC26587"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D1BB81B" w14:textId="77777777" w:rsidR="00BF137A" w:rsidRPr="00265901" w:rsidRDefault="00BF137A" w:rsidP="002E61E1">
            <w:pPr>
              <w:pStyle w:val="SLCBodytext"/>
              <w:ind w:left="0"/>
            </w:pPr>
            <w:r w:rsidRPr="00265901">
              <w:t>Casing</w:t>
            </w:r>
          </w:p>
        </w:tc>
        <w:tc>
          <w:tcPr>
            <w:tcW w:w="4928" w:type="dxa"/>
          </w:tcPr>
          <w:p w14:paraId="5B72CA29"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64940C3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5BDD5B2"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5EBBC57C"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44A75BFB"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1EA6C3CD" w14:textId="77777777" w:rsidR="00BF137A" w:rsidRPr="00265901" w:rsidRDefault="00BF137A" w:rsidP="002E61E1">
            <w:pPr>
              <w:pStyle w:val="SLCBodytext"/>
              <w:ind w:left="0"/>
            </w:pPr>
            <w:r>
              <w:t>camelCasing</w:t>
            </w:r>
          </w:p>
        </w:tc>
        <w:tc>
          <w:tcPr>
            <w:tcW w:w="4928" w:type="dxa"/>
          </w:tcPr>
          <w:p w14:paraId="7EB24D0F"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1943447E"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63808D97" w14:textId="77777777" w:rsidR="00BF137A" w:rsidRPr="00923C3D" w:rsidRDefault="00BF137A" w:rsidP="00923C3D">
      <w:pPr>
        <w:spacing w:before="120"/>
        <w:rPr>
          <w:b/>
          <w:bCs/>
          <w:i/>
          <w:iCs/>
        </w:rPr>
      </w:pPr>
      <w:r w:rsidRPr="00923C3D">
        <w:rPr>
          <w:b/>
          <w:bCs/>
          <w:i/>
          <w:iCs/>
        </w:rPr>
        <w:t>Compound words</w:t>
      </w:r>
    </w:p>
    <w:p w14:paraId="55C4B8CA"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76F1FC8A" w14:textId="77777777" w:rsidR="00BF137A" w:rsidRPr="00923C3D" w:rsidRDefault="00BF137A" w:rsidP="00923C3D">
      <w:pPr>
        <w:spacing w:before="120"/>
        <w:rPr>
          <w:b/>
          <w:bCs/>
          <w:i/>
          <w:iCs/>
        </w:rPr>
      </w:pPr>
      <w:r w:rsidRPr="00923C3D">
        <w:rPr>
          <w:b/>
          <w:bCs/>
          <w:i/>
          <w:iCs/>
        </w:rPr>
        <w:t>Acronyms and Initialisms</w:t>
      </w:r>
    </w:p>
    <w:p w14:paraId="3C722E33"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3631BF2" w14:textId="77777777" w:rsidR="00BF137A" w:rsidRDefault="00BF137A" w:rsidP="006B59B9">
      <w:pPr>
        <w:pStyle w:val="Heading4"/>
      </w:pPr>
      <w:r>
        <w:t>Namespaces</w:t>
      </w:r>
    </w:p>
    <w:p w14:paraId="0C33B5FC"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36D93853"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46528F56"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8519F25" w14:textId="77777777" w:rsidR="00BF137A" w:rsidRDefault="00BF137A" w:rsidP="006B59B9">
      <w:pPr>
        <w:pStyle w:val="Heading4"/>
      </w:pPr>
      <w:r>
        <w:t>Classes, Structs and Interfaces</w:t>
      </w:r>
    </w:p>
    <w:p w14:paraId="1E534488" w14:textId="77777777" w:rsidR="00BF137A" w:rsidRDefault="00BF137A" w:rsidP="002E61E1">
      <w:pPr>
        <w:pStyle w:val="SLCUnorderedlist"/>
      </w:pPr>
      <w:r>
        <w:t>PascalCasing should be used for names of classes and structs.</w:t>
      </w:r>
    </w:p>
    <w:p w14:paraId="7B78D312"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6546462F"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53FF6199"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07501356"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26027B2C"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83C11EA" w14:textId="77777777" w:rsidR="00BF137A" w:rsidRDefault="00BF137A" w:rsidP="006B59B9">
      <w:pPr>
        <w:pStyle w:val="Heading4"/>
      </w:pPr>
      <w:r>
        <w:lastRenderedPageBreak/>
        <w:t>Enumerations</w:t>
      </w:r>
    </w:p>
    <w:p w14:paraId="43880A0F" w14:textId="77777777" w:rsidR="00BF137A" w:rsidRDefault="00BF137A" w:rsidP="002E61E1">
      <w:pPr>
        <w:pStyle w:val="SLCUnorderedlist"/>
      </w:pPr>
      <w:r>
        <w:t>Enumeration type names should not use an “Enum”, “Flag” or “Flags” suffix.</w:t>
      </w:r>
    </w:p>
    <w:p w14:paraId="54F6C94D" w14:textId="77777777" w:rsidR="00BF137A" w:rsidRPr="003F447B" w:rsidRDefault="00BF137A" w:rsidP="002E61E1">
      <w:pPr>
        <w:pStyle w:val="SLCUnorderedlist"/>
      </w:pPr>
      <w:r w:rsidRPr="003F447B">
        <w:t>A singular type name for an enumeration should be used unless the values are bit fields.</w:t>
      </w:r>
    </w:p>
    <w:p w14:paraId="1A955F60"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6F78958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000D49F8" w14:textId="77777777" w:rsidR="00BF137A" w:rsidRDefault="00BF137A" w:rsidP="006B59B9">
      <w:pPr>
        <w:pStyle w:val="Heading4"/>
      </w:pPr>
      <w:r>
        <w:t>Methods</w:t>
      </w:r>
    </w:p>
    <w:p w14:paraId="18DB4E31" w14:textId="77777777" w:rsidR="00BF137A" w:rsidRDefault="00BF137A" w:rsidP="004A3E68">
      <w:pPr>
        <w:pStyle w:val="SLCBodytext"/>
        <w:numPr>
          <w:ilvl w:val="0"/>
          <w:numId w:val="6"/>
        </w:numPr>
      </w:pPr>
      <w:r>
        <w:t>PascalCasing must be used for method names.</w:t>
      </w:r>
    </w:p>
    <w:p w14:paraId="30536FE4" w14:textId="77777777" w:rsidR="00BF137A" w:rsidRDefault="00BF137A" w:rsidP="004A3E68">
      <w:pPr>
        <w:pStyle w:val="SLCBodytext"/>
        <w:numPr>
          <w:ilvl w:val="0"/>
          <w:numId w:val="6"/>
        </w:numPr>
      </w:pPr>
      <w:r>
        <w:t>Method names should be verbs or verb phrases (</w:t>
      </w:r>
      <w:r w:rsidR="00F42CE5">
        <w:t>e.g.</w:t>
      </w:r>
      <w:r>
        <w:t xml:space="preserve"> “TransferImage”).</w:t>
      </w:r>
    </w:p>
    <w:p w14:paraId="0BF846E8" w14:textId="77777777" w:rsidR="00BF137A" w:rsidRPr="00C0074D" w:rsidRDefault="00BF137A" w:rsidP="006B59B9">
      <w:pPr>
        <w:pStyle w:val="Heading4"/>
      </w:pPr>
      <w:r>
        <w:t>Properties</w:t>
      </w:r>
    </w:p>
    <w:p w14:paraId="4EC4E1B6" w14:textId="77777777" w:rsidR="00BF137A" w:rsidRDefault="00BF137A" w:rsidP="002E61E1">
      <w:pPr>
        <w:pStyle w:val="SLCUnorderedlist"/>
      </w:pPr>
      <w:r>
        <w:t>PascalCasing must be used for property names.</w:t>
      </w:r>
    </w:p>
    <w:p w14:paraId="7213DC21" w14:textId="77777777" w:rsidR="00BF137A" w:rsidRDefault="00BF137A" w:rsidP="002E61E1">
      <w:pPr>
        <w:pStyle w:val="SLCUnorderedlist"/>
      </w:pPr>
      <w:r>
        <w:t>A property should be named using a noun, noun phrase or adjective.</w:t>
      </w:r>
    </w:p>
    <w:p w14:paraId="7EF0D618"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78525D83" w14:textId="77777777" w:rsidR="00BF137A" w:rsidRDefault="00BF137A" w:rsidP="002E61E1">
      <w:pPr>
        <w:pStyle w:val="SLCUnorderedlist"/>
      </w:pPr>
      <w:r>
        <w:t>Boolean properties should start with a prefix “Is”, “Has”, “Can”, “Supports”, “Allows”.</w:t>
      </w:r>
    </w:p>
    <w:p w14:paraId="0ADA621B" w14:textId="77777777" w:rsidR="00BF137A" w:rsidRDefault="00BF137A" w:rsidP="006B59B9">
      <w:pPr>
        <w:pStyle w:val="Heading4"/>
      </w:pPr>
      <w:r>
        <w:t>Fields</w:t>
      </w:r>
    </w:p>
    <w:p w14:paraId="76F24E7E"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48BA29D0"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28E2FC16"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26EDA492"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05CF40F2" w14:textId="77777777" w:rsidR="00BF137A" w:rsidRDefault="00BF137A" w:rsidP="002E61E1">
      <w:pPr>
        <w:pStyle w:val="SLCUnorderedlist"/>
      </w:pPr>
      <w:r w:rsidRPr="005319BC">
        <w:t>Field names should be either a noun, a noun phrase or an adjective.</w:t>
      </w:r>
    </w:p>
    <w:p w14:paraId="7AFB3776"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28BA8E0" w14:textId="77777777" w:rsidR="00BF137A" w:rsidRDefault="00AD57FA" w:rsidP="006B59B9">
      <w:pPr>
        <w:pStyle w:val="Heading4"/>
      </w:pPr>
      <w:r>
        <w:t>P</w:t>
      </w:r>
      <w:r w:rsidR="00BF137A">
        <w:t>arameters</w:t>
      </w:r>
    </w:p>
    <w:p w14:paraId="12DA485C" w14:textId="77777777" w:rsidR="00BF137A" w:rsidRDefault="00BF137A" w:rsidP="002E61E1">
      <w:pPr>
        <w:pStyle w:val="SLCUnorderedlist"/>
      </w:pPr>
      <w:r>
        <w:t>camelCasing must be used for parameter names.</w:t>
      </w:r>
    </w:p>
    <w:p w14:paraId="5B16A0A0" w14:textId="77777777" w:rsidR="00BF137A" w:rsidRPr="005F32C7" w:rsidRDefault="00BF137A" w:rsidP="006B59B9">
      <w:pPr>
        <w:pStyle w:val="Heading4"/>
      </w:pPr>
      <w:r>
        <w:t>Local Variables</w:t>
      </w:r>
    </w:p>
    <w:p w14:paraId="0E1D049A" w14:textId="77777777" w:rsidR="00BF137A" w:rsidRPr="000076D7" w:rsidRDefault="00BF137A" w:rsidP="008D66B7">
      <w:r>
        <w:t>Local variables must have a meaningful name and camelCasing must be applied.</w:t>
      </w:r>
    </w:p>
    <w:p w14:paraId="0A463FB2" w14:textId="77777777" w:rsidR="00BF137A" w:rsidRPr="00923C3D" w:rsidRDefault="00BF137A" w:rsidP="00923C3D">
      <w:pPr>
        <w:spacing w:before="120"/>
        <w:rPr>
          <w:b/>
          <w:bCs/>
          <w:i/>
          <w:iCs/>
        </w:rPr>
      </w:pPr>
      <w:r w:rsidRPr="00923C3D">
        <w:rPr>
          <w:b/>
          <w:bCs/>
          <w:i/>
          <w:iCs/>
        </w:rPr>
        <w:t>Hungarian notation</w:t>
      </w:r>
    </w:p>
    <w:p w14:paraId="44064889"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4019847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2DFAA045"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02E339E8"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4AB6FBF1"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312DA8"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13B15E9A"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1686F8E3"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5306E61E"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4A4548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EC2DBB" w14:textId="77777777" w:rsidR="00BF137A" w:rsidRPr="009C6CB1" w:rsidRDefault="00B31EDD"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47A34F5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5F270EA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786ACF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649917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F4A8C7E" w14:textId="77777777" w:rsidR="00BF137A" w:rsidRPr="009C6CB1" w:rsidRDefault="00B31EDD"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09FC770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56ECBF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769391B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F30D3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F5E4B70" w14:textId="77777777" w:rsidR="00BF137A" w:rsidRPr="009C6CB1" w:rsidRDefault="00B31EDD"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7F80CC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0B424D4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099B8B0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6C9B6813"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F28CE53" w14:textId="77777777" w:rsidR="00BF137A" w:rsidRPr="009C6CB1" w:rsidRDefault="00B31EDD"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5B8053E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65202B5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E2AD7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6965452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F4A1C8" w14:textId="77777777" w:rsidR="00BF137A" w:rsidRPr="009C6CB1" w:rsidRDefault="00B31EDD"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63EF39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6B76B31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43C14AF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208E3EF"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D1A2907" w14:textId="77777777" w:rsidR="00BF137A" w:rsidRPr="009C6CB1" w:rsidRDefault="00B31EDD"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1FA4DF2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13121E3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391DA9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5E3DC4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A1D3152" w14:textId="77777777" w:rsidR="00BF137A" w:rsidRPr="009C6CB1" w:rsidRDefault="00B31EDD"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7CFA0D6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1FE0F08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13772E7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16309CB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2A26A9E" w14:textId="77777777" w:rsidR="00BF137A" w:rsidRPr="009C6CB1" w:rsidRDefault="00B31EDD"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2BE0F2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6FC5420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7D8298E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128798E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F95812" w14:textId="77777777" w:rsidR="00BF137A" w:rsidRPr="009C6CB1" w:rsidRDefault="00B31EDD"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35B495D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BE510C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4DC17A8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749D0B0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7012D9B" w14:textId="77777777" w:rsidR="00BF137A" w:rsidRPr="009C6CB1" w:rsidRDefault="00B31EDD"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033F77C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34E34A3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0EA1EA0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2DC22A05"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7BCF39E" w14:textId="77777777" w:rsidR="00BF137A" w:rsidRPr="009C6CB1" w:rsidRDefault="00B31EDD"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36DAD9C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04E177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58C236E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49C12DA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CD2C854" w14:textId="77777777" w:rsidR="00BF137A" w:rsidRPr="009C6CB1" w:rsidRDefault="00B31EDD"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0D5BEF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1AEF53F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6A75F19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1633430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0141AD" w14:textId="77777777" w:rsidR="00BF137A" w:rsidRPr="009C6CB1" w:rsidRDefault="00B31EDD"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24153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0F38C4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FC5113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0088A8F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7A02728" w14:textId="77777777" w:rsidR="00BF137A" w:rsidRPr="009C6CB1" w:rsidRDefault="00B31EDD"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660B16C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5275A3B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615772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580C070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5C72CD4" w14:textId="77777777" w:rsidR="00BF137A" w:rsidRPr="009C6CB1" w:rsidRDefault="00B31EDD"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50F88B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0FFD00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F6F4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6076585B"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00C5075"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37287978"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26C8C55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7F475EC9"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79A3ACA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3779A0F"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3E5DE72C"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337A65E4"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11B4BCF"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17244251"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6510CC6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507E8759"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7759158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F37FBF2"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11C9522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73615079"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2DA79D86"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2F9C120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116D11C8"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204FDAB5"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32861C4F"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5DF8D246"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1252EC35" w14:textId="77777777" w:rsidR="00BF137A" w:rsidRPr="00923C3D" w:rsidRDefault="00BF137A" w:rsidP="002E61E1">
      <w:pPr>
        <w:pStyle w:val="SLCUnorderedlist"/>
        <w:spacing w:before="120"/>
        <w:rPr>
          <w:b/>
          <w:bCs/>
          <w:i/>
          <w:iCs/>
        </w:rPr>
      </w:pPr>
      <w:r w:rsidRPr="00923C3D">
        <w:rPr>
          <w:b/>
          <w:bCs/>
          <w:i/>
          <w:iCs/>
        </w:rPr>
        <w:t>Arrays</w:t>
      </w:r>
    </w:p>
    <w:p w14:paraId="123C6E85"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33689FD0"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4FC7AA9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39E7DC90"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3E821B9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F055044" w14:textId="77777777" w:rsidR="00BF137A" w:rsidRPr="00EB1504" w:rsidRDefault="00BF137A" w:rsidP="002E61E1">
            <w:pPr>
              <w:pStyle w:val="SLCBodytext"/>
              <w:ind w:left="25"/>
            </w:pPr>
            <w:r w:rsidRPr="00EB1504">
              <w:t>Class</w:t>
            </w:r>
          </w:p>
        </w:tc>
        <w:tc>
          <w:tcPr>
            <w:tcW w:w="1134" w:type="dxa"/>
          </w:tcPr>
          <w:p w14:paraId="59E4ECE9"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3E6186EE"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5A9D71C1"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98CD5" w14:textId="77777777" w:rsidR="00BF137A" w:rsidRPr="00EB1504" w:rsidRDefault="00BF137A" w:rsidP="002E61E1">
            <w:pPr>
              <w:pStyle w:val="SLCBodytext"/>
              <w:ind w:left="25"/>
            </w:pPr>
            <w:r w:rsidRPr="00EB1504">
              <w:t>Dictionary&lt;TKey, TValue&gt;</w:t>
            </w:r>
          </w:p>
        </w:tc>
        <w:tc>
          <w:tcPr>
            <w:tcW w:w="1134" w:type="dxa"/>
          </w:tcPr>
          <w:p w14:paraId="0C4C8F77"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702871AA"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122E621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521E1A3" w14:textId="77777777" w:rsidR="00BF137A" w:rsidRPr="00EB1504" w:rsidRDefault="00BF137A" w:rsidP="002E61E1">
            <w:pPr>
              <w:pStyle w:val="SLCBodytext"/>
              <w:ind w:left="25"/>
            </w:pPr>
            <w:r>
              <w:t>HashSet&lt;T&gt;</w:t>
            </w:r>
          </w:p>
        </w:tc>
        <w:tc>
          <w:tcPr>
            <w:tcW w:w="1134" w:type="dxa"/>
          </w:tcPr>
          <w:p w14:paraId="5FDA12F7"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4C166506"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1BD02C5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76983A" w14:textId="77777777" w:rsidR="00BF137A" w:rsidRPr="00EB1504" w:rsidRDefault="00BF137A" w:rsidP="002E61E1">
            <w:pPr>
              <w:pStyle w:val="SLCBodytext"/>
              <w:ind w:left="25"/>
            </w:pPr>
            <w:r>
              <w:t>LinkedList&lt;T&gt;</w:t>
            </w:r>
          </w:p>
        </w:tc>
        <w:tc>
          <w:tcPr>
            <w:tcW w:w="1134" w:type="dxa"/>
          </w:tcPr>
          <w:p w14:paraId="18BAAA8F"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4C2E0059"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02226ECE"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1C424041" w14:textId="77777777" w:rsidR="00BF137A" w:rsidRPr="00EB1504" w:rsidRDefault="00BF137A" w:rsidP="002E61E1">
            <w:pPr>
              <w:pStyle w:val="SLCBodytext"/>
              <w:ind w:left="25"/>
            </w:pPr>
            <w:r w:rsidRPr="00EB1504">
              <w:t>List&lt;T&gt;</w:t>
            </w:r>
          </w:p>
        </w:tc>
        <w:tc>
          <w:tcPr>
            <w:tcW w:w="1134" w:type="dxa"/>
          </w:tcPr>
          <w:p w14:paraId="34A7C2FF"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2F0921F"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50DDC09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018982" w14:textId="77777777" w:rsidR="00BF137A" w:rsidRPr="00EB1504" w:rsidRDefault="00BF137A" w:rsidP="002E61E1">
            <w:pPr>
              <w:pStyle w:val="SLCBodytext"/>
              <w:ind w:left="25"/>
            </w:pPr>
            <w:r w:rsidRPr="00EB1504">
              <w:t>Stack&lt;T&gt;</w:t>
            </w:r>
          </w:p>
        </w:tc>
        <w:tc>
          <w:tcPr>
            <w:tcW w:w="1134" w:type="dxa"/>
          </w:tcPr>
          <w:p w14:paraId="1C0534AC"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0EC25905"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6D2459EB"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631A43D" w14:textId="77777777" w:rsidR="00BF137A" w:rsidRDefault="00BF137A" w:rsidP="002E61E1">
            <w:pPr>
              <w:pStyle w:val="SLCBodytext"/>
              <w:ind w:left="25"/>
            </w:pPr>
            <w:r w:rsidRPr="00EB1504">
              <w:t>Queue&lt;T&gt;</w:t>
            </w:r>
          </w:p>
        </w:tc>
        <w:tc>
          <w:tcPr>
            <w:tcW w:w="1134" w:type="dxa"/>
          </w:tcPr>
          <w:p w14:paraId="19769406"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7519782D"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269A8B14" w14:textId="77777777" w:rsidR="00BF137A" w:rsidRPr="00AB02A4" w:rsidRDefault="00BF137A" w:rsidP="002E61E1">
      <w:pPr>
        <w:pStyle w:val="SLCUnorderedlist"/>
        <w:spacing w:before="120"/>
        <w:rPr>
          <w:b/>
          <w:bCs/>
          <w:i/>
          <w:iCs/>
        </w:rPr>
      </w:pPr>
      <w:r w:rsidRPr="00AB02A4">
        <w:rPr>
          <w:b/>
          <w:bCs/>
          <w:i/>
          <w:iCs/>
        </w:rPr>
        <w:t>Private fields</w:t>
      </w:r>
    </w:p>
    <w:p w14:paraId="11D637BD"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62250D59" w14:textId="77777777" w:rsidR="00BF137A" w:rsidRPr="00AB02A4" w:rsidRDefault="00BF137A" w:rsidP="002E61E1">
      <w:pPr>
        <w:pStyle w:val="SLCUnorderedlist"/>
        <w:spacing w:before="120"/>
        <w:rPr>
          <w:b/>
          <w:bCs/>
          <w:i/>
          <w:iCs/>
        </w:rPr>
      </w:pPr>
      <w:r w:rsidRPr="00AB02A4">
        <w:rPr>
          <w:b/>
          <w:bCs/>
          <w:i/>
          <w:iCs/>
        </w:rPr>
        <w:lastRenderedPageBreak/>
        <w:t>Booleans</w:t>
      </w:r>
    </w:p>
    <w:p w14:paraId="427DF84F"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75ABB488" w14:textId="77777777" w:rsidR="00BF137A" w:rsidRPr="002F68E2" w:rsidRDefault="00BF137A" w:rsidP="006B59B9">
      <w:pPr>
        <w:pStyle w:val="Heading4"/>
      </w:pPr>
      <w:r w:rsidRPr="00851F79">
        <w:t>Ordering</w:t>
      </w:r>
    </w:p>
    <w:p w14:paraId="5739AA55"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5A48727E"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85D3007" w14:textId="77777777" w:rsidR="00BF137A" w:rsidRDefault="00BF137A" w:rsidP="004A3E68">
      <w:pPr>
        <w:pStyle w:val="SLCOrderedlist"/>
        <w:ind w:left="567" w:hanging="294"/>
      </w:pPr>
      <w:bookmarkStart w:id="48" w:name="_Hlk32918424"/>
      <w:r>
        <w:t>extern alias directives</w:t>
      </w:r>
    </w:p>
    <w:p w14:paraId="1A0857BC" w14:textId="77777777" w:rsidR="00BF137A" w:rsidRDefault="00BF137A" w:rsidP="002E61E1">
      <w:pPr>
        <w:pStyle w:val="SLCOrderedlist"/>
      </w:pPr>
      <w:r>
        <w:t>using directives</w:t>
      </w:r>
    </w:p>
    <w:p w14:paraId="4D1A7CF2" w14:textId="77777777" w:rsidR="00BF137A" w:rsidRDefault="00BF137A" w:rsidP="002E61E1">
      <w:pPr>
        <w:pStyle w:val="SLCOrderedlist"/>
      </w:pPr>
      <w:r>
        <w:t>namespaces</w:t>
      </w:r>
    </w:p>
    <w:p w14:paraId="0C382BDB" w14:textId="77777777" w:rsidR="00BF137A" w:rsidRDefault="00BF137A" w:rsidP="002E61E1">
      <w:pPr>
        <w:pStyle w:val="SLCOrderedlist"/>
      </w:pPr>
      <w:r>
        <w:t>delegates</w:t>
      </w:r>
    </w:p>
    <w:p w14:paraId="61F71F2A" w14:textId="77777777" w:rsidR="00BF137A" w:rsidRDefault="00BF137A" w:rsidP="002E61E1">
      <w:pPr>
        <w:pStyle w:val="SLCOrderedlist"/>
      </w:pPr>
      <w:r>
        <w:t>enumerations</w:t>
      </w:r>
    </w:p>
    <w:p w14:paraId="60736759" w14:textId="77777777" w:rsidR="00BF137A" w:rsidRDefault="00BF137A" w:rsidP="002E61E1">
      <w:pPr>
        <w:pStyle w:val="SLCOrderedlist"/>
      </w:pPr>
      <w:r>
        <w:t>interfaces</w:t>
      </w:r>
    </w:p>
    <w:p w14:paraId="46509A0C" w14:textId="77777777" w:rsidR="00BF137A" w:rsidRDefault="00BF137A" w:rsidP="002E61E1">
      <w:pPr>
        <w:pStyle w:val="SLCOrderedlist"/>
      </w:pPr>
      <w:r>
        <w:t>structs</w:t>
      </w:r>
    </w:p>
    <w:p w14:paraId="1D329A99" w14:textId="77777777" w:rsidR="00BF137A" w:rsidRDefault="00BF137A" w:rsidP="002E61E1">
      <w:pPr>
        <w:pStyle w:val="SLCOrderedlist"/>
      </w:pPr>
      <w:r>
        <w:t>classes</w:t>
      </w:r>
    </w:p>
    <w:p w14:paraId="3961AA10" w14:textId="77777777" w:rsidR="00BF137A" w:rsidRDefault="00BF137A" w:rsidP="002E61E1">
      <w:pPr>
        <w:pStyle w:val="SLCBodytext"/>
        <w:ind w:left="284"/>
      </w:pPr>
      <w:r>
        <w:t>Within a class, struct or interface, the following positioning must be applied:</w:t>
      </w:r>
    </w:p>
    <w:p w14:paraId="72C5F06A" w14:textId="77777777" w:rsidR="00BF137A" w:rsidRDefault="00BF137A" w:rsidP="004A3E68">
      <w:pPr>
        <w:pStyle w:val="SLCOrderedlist"/>
        <w:numPr>
          <w:ilvl w:val="0"/>
          <w:numId w:val="15"/>
        </w:numPr>
        <w:ind w:left="567" w:hanging="294"/>
      </w:pPr>
      <w:r>
        <w:t>fields</w:t>
      </w:r>
    </w:p>
    <w:p w14:paraId="2EA51316" w14:textId="77777777" w:rsidR="00BF137A" w:rsidRDefault="00BF137A" w:rsidP="002E61E1">
      <w:pPr>
        <w:pStyle w:val="SLCOrderedlist"/>
      </w:pPr>
      <w:r>
        <w:t>constructors</w:t>
      </w:r>
    </w:p>
    <w:p w14:paraId="0DDA0125" w14:textId="77777777" w:rsidR="00BF137A" w:rsidRDefault="00BF137A" w:rsidP="002E61E1">
      <w:pPr>
        <w:pStyle w:val="SLCOrderedlist"/>
      </w:pPr>
      <w:r>
        <w:t>finalizers (destructors)</w:t>
      </w:r>
    </w:p>
    <w:p w14:paraId="7F6AAD39" w14:textId="77777777" w:rsidR="00BF137A" w:rsidRDefault="00BF137A" w:rsidP="002E61E1">
      <w:pPr>
        <w:pStyle w:val="SLCOrderedlist"/>
      </w:pPr>
      <w:r>
        <w:t>delegates</w:t>
      </w:r>
    </w:p>
    <w:p w14:paraId="3A845A2B" w14:textId="77777777" w:rsidR="00BF137A" w:rsidRDefault="00BF137A" w:rsidP="002E61E1">
      <w:pPr>
        <w:pStyle w:val="SLCOrderedlist"/>
      </w:pPr>
      <w:r>
        <w:t>events</w:t>
      </w:r>
    </w:p>
    <w:p w14:paraId="02840435" w14:textId="77777777" w:rsidR="00BF137A" w:rsidRDefault="00BF137A" w:rsidP="002E61E1">
      <w:pPr>
        <w:pStyle w:val="SLCOrderedlist"/>
      </w:pPr>
      <w:r>
        <w:t>enumerations</w:t>
      </w:r>
    </w:p>
    <w:p w14:paraId="1DA21DE7" w14:textId="77777777" w:rsidR="00BF137A" w:rsidRDefault="00BF137A" w:rsidP="002E61E1">
      <w:pPr>
        <w:pStyle w:val="SLCOrderedlist"/>
      </w:pPr>
      <w:r>
        <w:t>interfaces</w:t>
      </w:r>
    </w:p>
    <w:p w14:paraId="6F61E6AF" w14:textId="77777777" w:rsidR="00BF137A" w:rsidRDefault="00BF137A" w:rsidP="002E61E1">
      <w:pPr>
        <w:pStyle w:val="SLCOrderedlist"/>
      </w:pPr>
      <w:r>
        <w:t>properties</w:t>
      </w:r>
    </w:p>
    <w:p w14:paraId="19DBA829" w14:textId="77777777" w:rsidR="00BF137A" w:rsidRDefault="00BF137A" w:rsidP="002E61E1">
      <w:pPr>
        <w:pStyle w:val="SLCOrderedlist"/>
      </w:pPr>
      <w:r>
        <w:t>indexers</w:t>
      </w:r>
    </w:p>
    <w:p w14:paraId="1ACEE59E" w14:textId="77777777" w:rsidR="00BF137A" w:rsidRDefault="00BF137A" w:rsidP="002E61E1">
      <w:pPr>
        <w:pStyle w:val="SLCOrderedlist"/>
      </w:pPr>
      <w:r>
        <w:t>methods</w:t>
      </w:r>
    </w:p>
    <w:p w14:paraId="0E4BA522" w14:textId="77777777" w:rsidR="00BF137A" w:rsidRDefault="00BF137A" w:rsidP="002E61E1">
      <w:pPr>
        <w:pStyle w:val="SLCOrderedlist"/>
      </w:pPr>
      <w:r>
        <w:t>structs</w:t>
      </w:r>
    </w:p>
    <w:p w14:paraId="070ACED0" w14:textId="77777777" w:rsidR="00BF137A" w:rsidRDefault="00BF137A" w:rsidP="002E61E1">
      <w:pPr>
        <w:pStyle w:val="SLCOrderedlist"/>
      </w:pPr>
      <w:r>
        <w:t>classes</w:t>
      </w:r>
    </w:p>
    <w:bookmarkEnd w:id="48"/>
    <w:p w14:paraId="44ACC3A6"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2DA9916" w14:textId="77777777" w:rsidR="00BF137A" w:rsidRDefault="00BF137A" w:rsidP="004A3E68">
      <w:pPr>
        <w:pStyle w:val="SLCOrderedlist"/>
        <w:numPr>
          <w:ilvl w:val="0"/>
          <w:numId w:val="16"/>
        </w:numPr>
        <w:ind w:left="567" w:hanging="294"/>
      </w:pPr>
      <w:r>
        <w:t>public</w:t>
      </w:r>
    </w:p>
    <w:p w14:paraId="072FBC69" w14:textId="77777777" w:rsidR="00BF137A" w:rsidRDefault="00BF137A" w:rsidP="002E61E1">
      <w:pPr>
        <w:pStyle w:val="SLCOrderedlist"/>
      </w:pPr>
      <w:r>
        <w:t>internal</w:t>
      </w:r>
    </w:p>
    <w:p w14:paraId="4D5BAC56" w14:textId="77777777" w:rsidR="00BF137A" w:rsidRDefault="00BF137A" w:rsidP="002E61E1">
      <w:pPr>
        <w:pStyle w:val="SLCOrderedlist"/>
      </w:pPr>
      <w:r>
        <w:t>protected internal</w:t>
      </w:r>
    </w:p>
    <w:p w14:paraId="50EF2ED1" w14:textId="77777777" w:rsidR="00BF137A" w:rsidRDefault="00BF137A" w:rsidP="002E61E1">
      <w:pPr>
        <w:pStyle w:val="SLCOrderedlist"/>
      </w:pPr>
      <w:r>
        <w:t>protected</w:t>
      </w:r>
    </w:p>
    <w:p w14:paraId="02E3DE06" w14:textId="77777777" w:rsidR="00BF137A" w:rsidRDefault="00BF137A" w:rsidP="002E61E1">
      <w:pPr>
        <w:pStyle w:val="SLCOrderedlist"/>
      </w:pPr>
      <w:r>
        <w:t>private</w:t>
      </w:r>
    </w:p>
    <w:p w14:paraId="7AC934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3E9D53D"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0CA6314C"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EBDE38F"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35CFD292" w14:textId="77777777" w:rsidR="002E61E1" w:rsidRDefault="00BF137A" w:rsidP="004A3E68">
      <w:pPr>
        <w:pStyle w:val="SLCOrderedlist"/>
        <w:numPr>
          <w:ilvl w:val="0"/>
          <w:numId w:val="17"/>
        </w:numPr>
        <w:ind w:left="567" w:hanging="294"/>
      </w:pPr>
      <w:r>
        <w:t>access modifiers</w:t>
      </w:r>
    </w:p>
    <w:p w14:paraId="00CDFAEB" w14:textId="77777777" w:rsidR="00BF137A" w:rsidRDefault="00BF137A" w:rsidP="00AA18B4">
      <w:pPr>
        <w:pStyle w:val="SLCOrderedlist"/>
      </w:pPr>
      <w:r>
        <w:t>static</w:t>
      </w:r>
    </w:p>
    <w:p w14:paraId="791FAE9B" w14:textId="77777777" w:rsidR="00BF137A" w:rsidRDefault="00BF137A" w:rsidP="002E61E1">
      <w:pPr>
        <w:pStyle w:val="SLCOrderedlist"/>
      </w:pPr>
      <w:r>
        <w:lastRenderedPageBreak/>
        <w:t xml:space="preserve">all other keywords </w:t>
      </w:r>
    </w:p>
    <w:p w14:paraId="4F7A7B14"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28D07C91"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61479965" w14:textId="77777777" w:rsidR="00BF137A" w:rsidRDefault="00BF137A" w:rsidP="004A3E68">
      <w:pPr>
        <w:pStyle w:val="SLCOrderedlist"/>
        <w:numPr>
          <w:ilvl w:val="0"/>
          <w:numId w:val="18"/>
        </w:numPr>
        <w:ind w:left="567" w:hanging="294"/>
      </w:pPr>
      <w:r>
        <w:t>get accessors</w:t>
      </w:r>
    </w:p>
    <w:p w14:paraId="12D4A5EA" w14:textId="77777777" w:rsidR="00BF137A" w:rsidRDefault="00BF137A" w:rsidP="002E61E1">
      <w:pPr>
        <w:pStyle w:val="SLCOrderedlist"/>
      </w:pPr>
      <w:r>
        <w:t>set accessors</w:t>
      </w:r>
    </w:p>
    <w:p w14:paraId="02EDBCE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7574BAEA" w14:textId="77777777" w:rsidR="00BF137A" w:rsidRDefault="00BF137A" w:rsidP="004A3E68">
      <w:pPr>
        <w:pStyle w:val="SLCOrderedlist"/>
        <w:numPr>
          <w:ilvl w:val="0"/>
          <w:numId w:val="19"/>
        </w:numPr>
        <w:ind w:left="567" w:hanging="294"/>
      </w:pPr>
      <w:r>
        <w:t>add accessor</w:t>
      </w:r>
    </w:p>
    <w:p w14:paraId="1A338A6A" w14:textId="77777777" w:rsidR="00BF137A" w:rsidRDefault="00BF137A" w:rsidP="002E61E1">
      <w:pPr>
        <w:pStyle w:val="SLCOrderedlist"/>
      </w:pPr>
      <w:r>
        <w:t>remove accessor</w:t>
      </w:r>
    </w:p>
    <w:p w14:paraId="4651C22C"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4992FEA1"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273F4EDD"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42C14F19"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0D04519E"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9BBE493"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383CD4DD"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10BEE6B3"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06A50E4A" w14:textId="77777777" w:rsidR="00BF137A" w:rsidRDefault="00BF137A" w:rsidP="006B59B9">
      <w:pPr>
        <w:pStyle w:val="Heading4"/>
      </w:pPr>
      <w:bookmarkStart w:id="49" w:name="_Layout"/>
      <w:bookmarkEnd w:id="49"/>
      <w:r>
        <w:t>Layout</w:t>
      </w:r>
    </w:p>
    <w:p w14:paraId="0521D546" w14:textId="77777777" w:rsidR="00BF137A" w:rsidRPr="00797656" w:rsidRDefault="00BF137A" w:rsidP="002E61E1">
      <w:pPr>
        <w:keepNext/>
      </w:pPr>
      <w:r>
        <w:t>In order to improve readability, consider the following layout guidelines:</w:t>
      </w:r>
    </w:p>
    <w:p w14:paraId="7DFF8E3B"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5000694A"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12303D6" wp14:editId="2756E596">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303D6"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3AD41F77" w14:textId="77777777" w:rsidR="00BF137A" w:rsidRDefault="00BF137A" w:rsidP="008C7DAA"/>
    <w:p w14:paraId="76C7DB10" w14:textId="77777777" w:rsidR="008C7DAA" w:rsidRDefault="008C7DAA" w:rsidP="008C7DAA"/>
    <w:p w14:paraId="6C2BF5E9"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D85EAA5"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4587B7A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29D30F4"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636BA55B"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33B36E0D"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0591B8FA"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4271F08A"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2825ADEF"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488E6E75"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1B306708" w14:textId="77777777" w:rsidR="00BF137A" w:rsidRDefault="00BF137A" w:rsidP="006B59B9">
      <w:pPr>
        <w:pStyle w:val="Heading4"/>
      </w:pPr>
      <w:r>
        <w:t>Spacing</w:t>
      </w:r>
    </w:p>
    <w:p w14:paraId="2AED604B"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F93F489"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1A191D10"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507CBADD"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C199822"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5CEE471D"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3C2AF98E"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57B48424"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33E44D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46E33422"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1553E24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4E1BB2A7"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17A17EBF"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29882334"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6BB561C" w14:textId="77777777" w:rsidR="00BF137A" w:rsidRDefault="00BF137A" w:rsidP="006B59B9">
      <w:pPr>
        <w:pStyle w:val="Heading4"/>
      </w:pPr>
      <w:bookmarkStart w:id="50" w:name="_Readability"/>
      <w:bookmarkEnd w:id="50"/>
      <w:r>
        <w:t>Readability</w:t>
      </w:r>
    </w:p>
    <w:p w14:paraId="3BE3504E"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1A8C9BE7" w14:textId="77777777" w:rsidR="00BF137A" w:rsidRDefault="00BF137A" w:rsidP="002E61E1">
      <w:pPr>
        <w:pStyle w:val="SLCUnorderedlist"/>
      </w:pPr>
      <w:r w:rsidRPr="00FA5ECA">
        <w:t>There should be only one declaration per line.</w:t>
      </w:r>
    </w:p>
    <w:p w14:paraId="1F459F0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CF356B1"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2E519B25" w14:textId="77777777" w:rsidR="00BF137A" w:rsidRDefault="00BF137A" w:rsidP="002E61E1">
      <w:pPr>
        <w:pStyle w:val="SLCUnorderedlist"/>
      </w:pPr>
      <w:r>
        <w:t>Method parameter placement/indexer:</w:t>
      </w:r>
    </w:p>
    <w:p w14:paraId="0BB9A1ED"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B85BF83"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0510EA32"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74F53F53"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7F8B5812"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1FBEB3B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7201FD40"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515D64C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06F103B0"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67272A09" w14:textId="77777777" w:rsidR="009118B3" w:rsidRPr="00A03E68" w:rsidRDefault="009118B3" w:rsidP="002E61E1">
      <w:pPr>
        <w:ind w:left="851"/>
      </w:pPr>
      <w:r>
        <w:t>It is preferred to write a method call in a single line. When this line becomes too long, you can either:</w:t>
      </w:r>
    </w:p>
    <w:p w14:paraId="648496D3"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D9B0AA6" w14:textId="77777777" w:rsidR="009118B3" w:rsidRDefault="009118B3" w:rsidP="004A3E68">
      <w:pPr>
        <w:pStyle w:val="SLCUnorderedlist"/>
        <w:numPr>
          <w:ilvl w:val="2"/>
          <w:numId w:val="13"/>
        </w:numPr>
      </w:pPr>
      <w:r>
        <w:t>Let every parameter start on a new line</w:t>
      </w:r>
      <w:r w:rsidRPr="00A03E68">
        <w:t>.</w:t>
      </w:r>
    </w:p>
    <w:p w14:paraId="4FF44EA8"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6A7A6064"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73D0C29A"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2AC68BD4"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1DEEFD7D" w14:textId="77777777" w:rsidR="00BF137A" w:rsidRDefault="00BF137A" w:rsidP="002E61E1">
      <w:pPr>
        <w:pStyle w:val="SLCUnorderedlist"/>
      </w:pPr>
      <w:r>
        <w:t>Query clauses:</w:t>
      </w:r>
    </w:p>
    <w:p w14:paraId="747F641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562FFC0E"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09E5915C"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47063BF5"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5536EF0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377DF01C" w14:textId="77777777" w:rsidR="00BF137A" w:rsidRDefault="00BF137A" w:rsidP="006B59B9">
      <w:pPr>
        <w:pStyle w:val="Heading4"/>
      </w:pPr>
      <w:r>
        <w:t>Maintainability</w:t>
      </w:r>
    </w:p>
    <w:p w14:paraId="75713DF5"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1462CD67" w14:textId="77777777" w:rsidR="00BF137A" w:rsidRDefault="00BF137A" w:rsidP="002E61E1">
      <w:pPr>
        <w:pStyle w:val="SLCUnorderedlist"/>
      </w:pPr>
      <w:r>
        <w:t>Fields must be private (</w:t>
      </w:r>
      <w:hyperlink r:id="rId105" w:history="1">
        <w:r w:rsidRPr="001858E6">
          <w:rPr>
            <w:rStyle w:val="Hyperlink"/>
          </w:rPr>
          <w:t>SA1401</w:t>
        </w:r>
      </w:hyperlink>
      <w:r>
        <w:t>).</w:t>
      </w:r>
    </w:p>
    <w:p w14:paraId="2D6EA363"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87EE4EF"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072161BF"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26AF835A"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64ED88E"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9D696A8"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085E610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27BE2E81" w14:textId="77777777" w:rsidR="00BF137A" w:rsidRDefault="00BF137A" w:rsidP="006B59B9">
      <w:pPr>
        <w:pStyle w:val="Heading4"/>
      </w:pPr>
      <w:bookmarkStart w:id="51" w:name="_XML_Documentation"/>
      <w:bookmarkEnd w:id="51"/>
      <w:r>
        <w:lastRenderedPageBreak/>
        <w:t>XML Documentation</w:t>
      </w:r>
    </w:p>
    <w:p w14:paraId="460ACB3A" w14:textId="77777777" w:rsidR="00BF137A" w:rsidRDefault="00757C6E" w:rsidP="002E61E1">
      <w:pPr>
        <w:pStyle w:val="SLCUnorderedlist"/>
      </w:pPr>
      <w:r>
        <w:t>When useful, (p</w:t>
      </w:r>
      <w:r w:rsidR="00BF137A">
        <w:t xml:space="preserve">artial) elements </w:t>
      </w:r>
      <w:r>
        <w:t xml:space="preserve">should </w:t>
      </w:r>
      <w:r w:rsidR="00BF137A">
        <w:t>be documented (</w:t>
      </w:r>
      <w:hyperlink r:id="rId115" w:history="1">
        <w:r w:rsidR="00BF137A" w:rsidRPr="00672102">
          <w:rPr>
            <w:rStyle w:val="Hyperlink"/>
          </w:rPr>
          <w:t>SA1600</w:t>
        </w:r>
      </w:hyperlink>
      <w:r w:rsidR="00BF137A">
        <w:t xml:space="preserve">, </w:t>
      </w:r>
      <w:hyperlink r:id="rId116" w:history="1">
        <w:r w:rsidR="00BF137A" w:rsidRPr="00672102">
          <w:rPr>
            <w:rStyle w:val="Hyperlink"/>
          </w:rPr>
          <w:t>SA1601</w:t>
        </w:r>
      </w:hyperlink>
      <w:r w:rsidR="00BF137A">
        <w:t>).</w:t>
      </w:r>
    </w:p>
    <w:p w14:paraId="27234B09"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10025F61" w14:textId="77777777" w:rsidR="00BF137A" w:rsidRPr="004042F5" w:rsidRDefault="00BF137A" w:rsidP="002E61E1">
      <w:pPr>
        <w:pStyle w:val="SLCUnorderedlist"/>
        <w:rPr>
          <w:lang w:val="fr-FR"/>
        </w:rPr>
      </w:pPr>
      <w:r w:rsidRPr="004042F5">
        <w:rPr>
          <w:lang w:val="fr-FR"/>
        </w:rPr>
        <w:t>Documentation must contain valid XML (</w:t>
      </w:r>
      <w:hyperlink r:id="rId117" w:history="1">
        <w:r w:rsidRPr="004042F5">
          <w:rPr>
            <w:rStyle w:val="Hyperlink"/>
            <w:lang w:val="fr-FR"/>
          </w:rPr>
          <w:t>SA1603</w:t>
        </w:r>
      </w:hyperlink>
      <w:r w:rsidRPr="004042F5">
        <w:rPr>
          <w:lang w:val="fr-FR"/>
        </w:rPr>
        <w:t>).</w:t>
      </w:r>
    </w:p>
    <w:p w14:paraId="4611CE2D" w14:textId="77777777" w:rsidR="00BF137A" w:rsidRDefault="00BF137A" w:rsidP="002E61E1">
      <w:pPr>
        <w:pStyle w:val="SLCUnorderedlist"/>
      </w:pPr>
      <w:r>
        <w:t xml:space="preserve">(Partial) element documentation must have </w:t>
      </w:r>
      <w:r w:rsidR="009D7D1C">
        <w:t xml:space="preserve">a </w:t>
      </w:r>
      <w:r>
        <w:t>summary (</w:t>
      </w:r>
      <w:hyperlink r:id="rId118" w:history="1">
        <w:r w:rsidRPr="009E70BA">
          <w:rPr>
            <w:rStyle w:val="Hyperlink"/>
          </w:rPr>
          <w:t>SA1604</w:t>
        </w:r>
      </w:hyperlink>
      <w:r>
        <w:t xml:space="preserve">, </w:t>
      </w:r>
      <w:hyperlink r:id="rId119" w:history="1">
        <w:r w:rsidRPr="009E70BA">
          <w:rPr>
            <w:rStyle w:val="Hyperlink"/>
          </w:rPr>
          <w:t>SA1605</w:t>
        </w:r>
      </w:hyperlink>
      <w:r>
        <w:t>).</w:t>
      </w:r>
    </w:p>
    <w:p w14:paraId="341F6832" w14:textId="77777777" w:rsidR="00BF137A" w:rsidRDefault="00BF137A" w:rsidP="002E61E1">
      <w:pPr>
        <w:pStyle w:val="SLCUnorderedlist"/>
      </w:pPr>
      <w:r>
        <w:t>(Partial) element documentation must have summary text (</w:t>
      </w:r>
      <w:hyperlink r:id="rId120" w:history="1">
        <w:r w:rsidRPr="009E70BA">
          <w:rPr>
            <w:rStyle w:val="Hyperlink"/>
          </w:rPr>
          <w:t>SA1606</w:t>
        </w:r>
      </w:hyperlink>
      <w:r>
        <w:t xml:space="preserve">, </w:t>
      </w:r>
      <w:hyperlink r:id="rId121" w:history="1">
        <w:r w:rsidRPr="009E70BA">
          <w:rPr>
            <w:rStyle w:val="Hyperlink"/>
          </w:rPr>
          <w:t>SA1607</w:t>
        </w:r>
      </w:hyperlink>
      <w:r>
        <w:t xml:space="preserve">) </w:t>
      </w:r>
      <w:r w:rsidR="009D7D1C">
        <w:t xml:space="preserve">that </w:t>
      </w:r>
      <w:r>
        <w:t>differs from the default summary text (</w:t>
      </w:r>
      <w:hyperlink r:id="rId122" w:history="1">
        <w:r w:rsidRPr="009E70BA">
          <w:rPr>
            <w:rStyle w:val="Hyperlink"/>
          </w:rPr>
          <w:t>SA1608</w:t>
        </w:r>
      </w:hyperlink>
      <w:r>
        <w:t>).</w:t>
      </w:r>
    </w:p>
    <w:p w14:paraId="33ED0375" w14:textId="77777777" w:rsidR="00BF137A" w:rsidRDefault="00BF137A" w:rsidP="002E61E1">
      <w:pPr>
        <w:pStyle w:val="SLCUnorderedlist"/>
      </w:pPr>
      <w:r>
        <w:t>Documentation lines must begin with a single space (</w:t>
      </w:r>
      <w:hyperlink r:id="rId123" w:history="1">
        <w:r w:rsidRPr="00D4463D">
          <w:rPr>
            <w:rStyle w:val="Hyperlink"/>
          </w:rPr>
          <w:t>SA1004</w:t>
        </w:r>
      </w:hyperlink>
      <w:r>
        <w:t>).</w:t>
      </w:r>
    </w:p>
    <w:p w14:paraId="26AA694F" w14:textId="77777777" w:rsidR="00BF137A" w:rsidRDefault="00BF137A" w:rsidP="002E61E1">
      <w:pPr>
        <w:pStyle w:val="SLCUnorderedlist"/>
      </w:pPr>
      <w:r>
        <w:t>Element parameters</w:t>
      </w:r>
    </w:p>
    <w:p w14:paraId="7296D250" w14:textId="77777777" w:rsidR="00BF137A" w:rsidRDefault="00BF137A" w:rsidP="004A3E68">
      <w:pPr>
        <w:pStyle w:val="SLCUnorderedlist"/>
        <w:numPr>
          <w:ilvl w:val="1"/>
          <w:numId w:val="13"/>
        </w:numPr>
      </w:pPr>
      <w:r>
        <w:t>Element parameters must be documented (</w:t>
      </w:r>
      <w:hyperlink r:id="rId124" w:history="1">
        <w:r w:rsidRPr="00C077E4">
          <w:rPr>
            <w:rStyle w:val="Hyperlink"/>
          </w:rPr>
          <w:t>SA1611</w:t>
        </w:r>
      </w:hyperlink>
      <w:r>
        <w:t>).</w:t>
      </w:r>
    </w:p>
    <w:p w14:paraId="1F0F465E" w14:textId="77777777" w:rsidR="00BF137A" w:rsidRDefault="00BF137A" w:rsidP="004A3E68">
      <w:pPr>
        <w:pStyle w:val="SLCUnorderedlist"/>
        <w:numPr>
          <w:ilvl w:val="1"/>
          <w:numId w:val="13"/>
        </w:numPr>
      </w:pPr>
      <w:r>
        <w:t>Element parameter documentation must match element parameters (</w:t>
      </w:r>
      <w:hyperlink r:id="rId125" w:history="1">
        <w:r w:rsidRPr="00C077E4">
          <w:rPr>
            <w:rStyle w:val="Hyperlink"/>
          </w:rPr>
          <w:t>SA1612</w:t>
        </w:r>
      </w:hyperlink>
      <w:r>
        <w:t>).</w:t>
      </w:r>
    </w:p>
    <w:p w14:paraId="280B4F01"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6" w:history="1">
        <w:r w:rsidRPr="00C077E4">
          <w:rPr>
            <w:rStyle w:val="Hyperlink"/>
          </w:rPr>
          <w:t>SA1613</w:t>
        </w:r>
      </w:hyperlink>
      <w:r>
        <w:t>).</w:t>
      </w:r>
    </w:p>
    <w:p w14:paraId="54E29E72" w14:textId="77777777" w:rsidR="00BF137A" w:rsidRDefault="00BF137A" w:rsidP="004A3E68">
      <w:pPr>
        <w:pStyle w:val="SLCUnorderedlist"/>
        <w:numPr>
          <w:ilvl w:val="1"/>
          <w:numId w:val="13"/>
        </w:numPr>
      </w:pPr>
      <w:r>
        <w:t>Element parameter documentation must have text (</w:t>
      </w:r>
      <w:hyperlink r:id="rId127" w:history="1">
        <w:r w:rsidRPr="00C077E4">
          <w:rPr>
            <w:rStyle w:val="Hyperlink"/>
          </w:rPr>
          <w:t>SA1614</w:t>
        </w:r>
      </w:hyperlink>
      <w:r>
        <w:t>).</w:t>
      </w:r>
    </w:p>
    <w:p w14:paraId="14E56764" w14:textId="77777777" w:rsidR="00BF137A" w:rsidRDefault="009D7D1C" w:rsidP="002E61E1">
      <w:pPr>
        <w:pStyle w:val="SLCUnorderedlist"/>
      </w:pPr>
      <w:r>
        <w:t>The e</w:t>
      </w:r>
      <w:r w:rsidR="00BF137A">
        <w:t>lement return value must be documented (</w:t>
      </w:r>
      <w:hyperlink r:id="rId128" w:history="1">
        <w:r w:rsidR="00BF137A" w:rsidRPr="00C077E4">
          <w:rPr>
            <w:rStyle w:val="Hyperlink"/>
          </w:rPr>
          <w:t>SA1615</w:t>
        </w:r>
      </w:hyperlink>
      <w:r w:rsidR="00BF137A">
        <w:t xml:space="preserve">, </w:t>
      </w:r>
      <w:hyperlink r:id="rId129" w:history="1">
        <w:r w:rsidR="00BF137A" w:rsidRPr="00C077E4">
          <w:rPr>
            <w:rStyle w:val="Hyperlink"/>
          </w:rPr>
          <w:t>SA1616</w:t>
        </w:r>
      </w:hyperlink>
      <w:r w:rsidR="00BF137A">
        <w:t>).</w:t>
      </w:r>
    </w:p>
    <w:p w14:paraId="3FBC10FD" w14:textId="77777777" w:rsidR="00BF137A" w:rsidRDefault="009D7D1C" w:rsidP="002E61E1">
      <w:pPr>
        <w:pStyle w:val="SLCUnorderedlist"/>
      </w:pPr>
      <w:r>
        <w:t>A v</w:t>
      </w:r>
      <w:r w:rsidR="00BF137A">
        <w:t>oid return type must not be documented (</w:t>
      </w:r>
      <w:hyperlink r:id="rId130" w:history="1">
        <w:r w:rsidR="00BF137A" w:rsidRPr="00C077E4">
          <w:rPr>
            <w:rStyle w:val="Hyperlink"/>
          </w:rPr>
          <w:t>SA1617</w:t>
        </w:r>
      </w:hyperlink>
      <w:r w:rsidR="00BF137A">
        <w:t>).</w:t>
      </w:r>
    </w:p>
    <w:p w14:paraId="2CE49373" w14:textId="77777777" w:rsidR="00BF137A" w:rsidRDefault="00BF137A" w:rsidP="002E61E1">
      <w:pPr>
        <w:pStyle w:val="SLCUnorderedlist"/>
      </w:pPr>
      <w:r>
        <w:t>Generic type parameters</w:t>
      </w:r>
    </w:p>
    <w:p w14:paraId="57F97EF0" w14:textId="77777777" w:rsidR="00BF137A" w:rsidRDefault="00BF137A" w:rsidP="004A3E68">
      <w:pPr>
        <w:pStyle w:val="SLCUnorderedlist"/>
        <w:numPr>
          <w:ilvl w:val="1"/>
          <w:numId w:val="13"/>
        </w:numPr>
      </w:pPr>
      <w:r>
        <w:t>Generic type parameters must be documented (</w:t>
      </w:r>
      <w:hyperlink r:id="rId131" w:history="1">
        <w:r w:rsidRPr="00C077E4">
          <w:rPr>
            <w:rStyle w:val="Hyperlink"/>
          </w:rPr>
          <w:t>SA1618</w:t>
        </w:r>
      </w:hyperlink>
      <w:r>
        <w:t xml:space="preserve">, </w:t>
      </w:r>
      <w:hyperlink r:id="rId132" w:history="1">
        <w:r w:rsidRPr="00C077E4">
          <w:rPr>
            <w:rStyle w:val="Hyperlink"/>
          </w:rPr>
          <w:t>SA1619</w:t>
        </w:r>
      </w:hyperlink>
      <w:r>
        <w:t>).</w:t>
      </w:r>
    </w:p>
    <w:p w14:paraId="1987A710"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3" w:history="1">
        <w:r w:rsidRPr="00C077E4">
          <w:rPr>
            <w:rStyle w:val="Hyperlink"/>
          </w:rPr>
          <w:t>SA1620</w:t>
        </w:r>
      </w:hyperlink>
      <w:r>
        <w:t>).</w:t>
      </w:r>
    </w:p>
    <w:p w14:paraId="0420DD8B"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4" w:history="1">
        <w:r w:rsidRPr="00C077E4">
          <w:rPr>
            <w:rStyle w:val="Hyperlink"/>
          </w:rPr>
          <w:t>SA1621</w:t>
        </w:r>
      </w:hyperlink>
      <w:r>
        <w:t>).</w:t>
      </w:r>
    </w:p>
    <w:p w14:paraId="7BDFD0F8" w14:textId="77777777" w:rsidR="00BF137A" w:rsidRDefault="00BF137A" w:rsidP="004A3E68">
      <w:pPr>
        <w:pStyle w:val="SLCUnorderedlist"/>
        <w:numPr>
          <w:ilvl w:val="1"/>
          <w:numId w:val="13"/>
        </w:numPr>
      </w:pPr>
      <w:r>
        <w:t>Generic type parameter documentation must have text (</w:t>
      </w:r>
      <w:hyperlink r:id="rId135" w:history="1">
        <w:r w:rsidRPr="00C077E4">
          <w:rPr>
            <w:rStyle w:val="Hyperlink"/>
          </w:rPr>
          <w:t>SA1622</w:t>
        </w:r>
      </w:hyperlink>
      <w:r>
        <w:t>).</w:t>
      </w:r>
    </w:p>
    <w:p w14:paraId="5460B221" w14:textId="77777777" w:rsidR="00BF137A" w:rsidRDefault="00BF137A" w:rsidP="002E61E1">
      <w:pPr>
        <w:pStyle w:val="SLCUnorderedlist"/>
      </w:pPr>
      <w:r>
        <w:t>Property summary documentation must match accessors (</w:t>
      </w:r>
      <w:hyperlink r:id="rId136"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1C9E7588"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060F9835" w14:textId="77777777" w:rsidR="00BF137A" w:rsidRDefault="00BF137A" w:rsidP="002E61E1">
      <w:pPr>
        <w:pStyle w:val="SLCUnorderedlist"/>
      </w:pPr>
      <w:r>
        <w:t>Property summary documentation must omit set accessor</w:t>
      </w:r>
      <w:r w:rsidR="00AA0E84">
        <w:t>s</w:t>
      </w:r>
      <w:r>
        <w:t xml:space="preserve"> with restricted access (</w:t>
      </w:r>
      <w:hyperlink r:id="rId137"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F4EECC4" w14:textId="77777777" w:rsidR="00BF137A" w:rsidRDefault="00BF137A" w:rsidP="002E61E1">
      <w:pPr>
        <w:pStyle w:val="SLCUnorderedlist"/>
      </w:pPr>
      <w:r>
        <w:t>Element documentation must not be copied and pasted (</w:t>
      </w:r>
      <w:hyperlink r:id="rId138" w:history="1">
        <w:r w:rsidRPr="00DB1DDA">
          <w:rPr>
            <w:rStyle w:val="Hyperlink"/>
          </w:rPr>
          <w:t>SA1625</w:t>
        </w:r>
      </w:hyperlink>
      <w:r>
        <w:t>).</w:t>
      </w:r>
    </w:p>
    <w:p w14:paraId="31DDE7EE" w14:textId="77777777" w:rsidR="00BF137A" w:rsidRDefault="00BF137A" w:rsidP="002E61E1">
      <w:pPr>
        <w:pStyle w:val="SLCUnorderedlist"/>
      </w:pPr>
      <w:r>
        <w:t>Documentation text:</w:t>
      </w:r>
    </w:p>
    <w:p w14:paraId="29176F4D" w14:textId="77777777" w:rsidR="00BF137A" w:rsidRDefault="00BF137A" w:rsidP="004A3E68">
      <w:pPr>
        <w:pStyle w:val="SLCUnorderedlist"/>
        <w:numPr>
          <w:ilvl w:val="1"/>
          <w:numId w:val="13"/>
        </w:numPr>
      </w:pPr>
      <w:r>
        <w:t>Documentation text must not be empty (</w:t>
      </w:r>
      <w:hyperlink r:id="rId139" w:history="1">
        <w:r w:rsidRPr="007E5083">
          <w:rPr>
            <w:rStyle w:val="Hyperlink"/>
          </w:rPr>
          <w:t>SA1627</w:t>
        </w:r>
      </w:hyperlink>
      <w:r>
        <w:t>).</w:t>
      </w:r>
    </w:p>
    <w:p w14:paraId="0315AEA6" w14:textId="77777777" w:rsidR="00BF137A" w:rsidRDefault="00BF137A" w:rsidP="004A3E68">
      <w:pPr>
        <w:pStyle w:val="SLCUnorderedlist"/>
        <w:numPr>
          <w:ilvl w:val="1"/>
          <w:numId w:val="13"/>
        </w:numPr>
      </w:pPr>
      <w:r>
        <w:t>Documentation text must begin with an uppercase letter and end with a period (</w:t>
      </w:r>
      <w:hyperlink r:id="rId140" w:history="1">
        <w:r w:rsidRPr="00131E66">
          <w:rPr>
            <w:rStyle w:val="Hyperlink"/>
          </w:rPr>
          <w:t>SA1628</w:t>
        </w:r>
      </w:hyperlink>
      <w:r>
        <w:t xml:space="preserve">, </w:t>
      </w:r>
      <w:hyperlink r:id="rId141" w:history="1">
        <w:r w:rsidRPr="00131E66">
          <w:rPr>
            <w:rStyle w:val="Hyperlink"/>
          </w:rPr>
          <w:t>SA1629</w:t>
        </w:r>
      </w:hyperlink>
      <w:r>
        <w:t>).</w:t>
      </w:r>
    </w:p>
    <w:p w14:paraId="71D9C954" w14:textId="77777777" w:rsidR="00BF137A" w:rsidRDefault="00BF137A" w:rsidP="004A3E68">
      <w:pPr>
        <w:pStyle w:val="SLCUnorderedlist"/>
        <w:numPr>
          <w:ilvl w:val="1"/>
          <w:numId w:val="13"/>
        </w:numPr>
      </w:pPr>
      <w:r>
        <w:t>Documentation text must contain whitespace (</w:t>
      </w:r>
      <w:hyperlink r:id="rId142" w:history="1">
        <w:r w:rsidRPr="00131E66">
          <w:rPr>
            <w:rStyle w:val="Hyperlink"/>
          </w:rPr>
          <w:t>SA1630</w:t>
        </w:r>
      </w:hyperlink>
      <w:r>
        <w:t>).</w:t>
      </w:r>
    </w:p>
    <w:p w14:paraId="4B0D901B" w14:textId="77777777" w:rsidR="00BF137A" w:rsidRDefault="00BF137A" w:rsidP="004A3E68">
      <w:pPr>
        <w:pStyle w:val="SLCUnorderedlist"/>
        <w:numPr>
          <w:ilvl w:val="1"/>
          <w:numId w:val="13"/>
        </w:numPr>
      </w:pPr>
      <w:r>
        <w:lastRenderedPageBreak/>
        <w:t xml:space="preserve">Documentation text must meet </w:t>
      </w:r>
      <w:r w:rsidR="009C307E">
        <w:t xml:space="preserve">the </w:t>
      </w:r>
      <w:r>
        <w:t>character percentage (</w:t>
      </w:r>
      <w:hyperlink r:id="rId143"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625E3EA3"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4" w:history="1">
        <w:r w:rsidRPr="00F245C9">
          <w:rPr>
            <w:rStyle w:val="Hyperlink"/>
          </w:rPr>
          <w:t>SA1632</w:t>
        </w:r>
      </w:hyperlink>
      <w:r>
        <w:t>).</w:t>
      </w:r>
    </w:p>
    <w:p w14:paraId="5495E375"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5" w:history="1">
        <w:r w:rsidRPr="009500CA">
          <w:rPr>
            <w:rStyle w:val="Hyperlink"/>
          </w:rPr>
          <w:t>SA1642</w:t>
        </w:r>
      </w:hyperlink>
      <w:r>
        <w:t>).</w:t>
      </w:r>
    </w:p>
    <w:p w14:paraId="1543DD18"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6" w:history="1">
        <w:r w:rsidRPr="00DF34E6">
          <w:rPr>
            <w:rStyle w:val="Hyperlink"/>
          </w:rPr>
          <w:t>SA1643</w:t>
        </w:r>
      </w:hyperlink>
      <w:r>
        <w:t>)</w:t>
      </w:r>
      <w:r w:rsidRPr="00DF34E6">
        <w:t>.</w:t>
      </w:r>
    </w:p>
    <w:p w14:paraId="6785902C" w14:textId="77777777" w:rsidR="00BF137A" w:rsidRDefault="00C348A6" w:rsidP="00AA18B4">
      <w:pPr>
        <w:pStyle w:val="SLCUnorderedlist"/>
      </w:pPr>
      <w:r>
        <w:t>The d</w:t>
      </w:r>
      <w:r w:rsidR="00BF137A">
        <w:t>ocumentation header must not contain blank lines (</w:t>
      </w:r>
      <w:hyperlink r:id="rId147" w:history="1">
        <w:r w:rsidR="00BF137A" w:rsidRPr="00DF34E6">
          <w:rPr>
            <w:rStyle w:val="Hyperlink"/>
          </w:rPr>
          <w:t>SA1644</w:t>
        </w:r>
      </w:hyperlink>
      <w:r w:rsidR="00BF137A">
        <w:t>).</w:t>
      </w:r>
    </w:p>
    <w:p w14:paraId="09F8D981" w14:textId="77777777" w:rsidR="00BF137A" w:rsidRDefault="00C348A6" w:rsidP="00AA18B4">
      <w:pPr>
        <w:pStyle w:val="SLCUnorderedlist"/>
      </w:pPr>
      <w:r>
        <w:t>An i</w:t>
      </w:r>
      <w:r w:rsidR="00BF137A">
        <w:t>ncluded Documentation XPath must contain a valid path (</w:t>
      </w:r>
      <w:hyperlink r:id="rId148" w:history="1">
        <w:r w:rsidR="00BF137A" w:rsidRPr="00BF5994">
          <w:rPr>
            <w:rStyle w:val="Hyperlink"/>
          </w:rPr>
          <w:t>SA1646</w:t>
        </w:r>
      </w:hyperlink>
      <w:r w:rsidR="00BF137A">
        <w:t>).</w:t>
      </w:r>
    </w:p>
    <w:p w14:paraId="2ABCE475" w14:textId="77777777" w:rsidR="00BF137A" w:rsidRDefault="00C348A6" w:rsidP="00AA18B4">
      <w:pPr>
        <w:pStyle w:val="SLCUnorderedlist"/>
      </w:pPr>
      <w:r>
        <w:t>An i</w:t>
      </w:r>
      <w:r w:rsidR="00BF137A">
        <w:t xml:space="preserve">nclude </w:t>
      </w:r>
      <w:r w:rsidR="00DA0AD2">
        <w:t>n</w:t>
      </w:r>
      <w:r w:rsidR="00BF137A">
        <w:t>ode must contain a valid path (</w:t>
      </w:r>
      <w:hyperlink r:id="rId149" w:history="1">
        <w:r w:rsidR="00BF137A" w:rsidRPr="00BF5994">
          <w:rPr>
            <w:rStyle w:val="Hyperlink"/>
          </w:rPr>
          <w:t>SA1647</w:t>
        </w:r>
      </w:hyperlink>
      <w:r w:rsidR="00BF137A">
        <w:t>).</w:t>
      </w:r>
    </w:p>
    <w:p w14:paraId="2B9537FE" w14:textId="77777777" w:rsidR="00BF137A" w:rsidRDefault="00BF137A" w:rsidP="00AA18B4">
      <w:pPr>
        <w:pStyle w:val="SLCUnorderedlist"/>
      </w:pPr>
      <w:r>
        <w:t xml:space="preserve">&lt;inheritdoc&gt; must be used with </w:t>
      </w:r>
      <w:r w:rsidR="00DA0AD2">
        <w:t xml:space="preserve">an </w:t>
      </w:r>
      <w:r>
        <w:t>inheriting class (</w:t>
      </w:r>
      <w:hyperlink r:id="rId150" w:history="1">
        <w:r w:rsidRPr="00AB79EF">
          <w:rPr>
            <w:rStyle w:val="Hyperlink"/>
          </w:rPr>
          <w:t>SA1648</w:t>
        </w:r>
      </w:hyperlink>
      <w:r>
        <w:t>).</w:t>
      </w:r>
    </w:p>
    <w:p w14:paraId="1691DCCC" w14:textId="77777777" w:rsidR="00BF137A" w:rsidRDefault="00BF137A" w:rsidP="00AA18B4">
      <w:pPr>
        <w:pStyle w:val="SLCUnorderedlist"/>
      </w:pPr>
      <w:r>
        <w:t>Element documentation must be spelled correctly (</w:t>
      </w:r>
      <w:hyperlink r:id="rId151" w:history="1">
        <w:r w:rsidRPr="00D731DA">
          <w:rPr>
            <w:rStyle w:val="Hyperlink"/>
          </w:rPr>
          <w:t>SA1650</w:t>
        </w:r>
      </w:hyperlink>
      <w:r>
        <w:t>).</w:t>
      </w:r>
    </w:p>
    <w:p w14:paraId="74D0498F" w14:textId="77777777" w:rsidR="00BF137A" w:rsidRDefault="00BF137A" w:rsidP="006B59B9">
      <w:pPr>
        <w:pStyle w:val="Heading4"/>
      </w:pPr>
      <w:r>
        <w:t>Commenting</w:t>
      </w:r>
    </w:p>
    <w:p w14:paraId="75A2EFC7"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06D596D0" w14:textId="77777777" w:rsidR="00BF137A" w:rsidRDefault="00BF137A" w:rsidP="00AA18B4">
      <w:pPr>
        <w:pStyle w:val="SLCUnorderedlist"/>
      </w:pPr>
      <w:r>
        <w:t xml:space="preserve">A </w:t>
      </w:r>
      <w:r w:rsidR="00DA0AD2">
        <w:t>single-</w:t>
      </w:r>
      <w:r>
        <w:t>line comment must be preceded by a blank line (</w:t>
      </w:r>
      <w:hyperlink r:id="rId152" w:history="1">
        <w:r w:rsidRPr="00681885">
          <w:rPr>
            <w:rStyle w:val="Hyperlink"/>
          </w:rPr>
          <w:t>SA1515</w:t>
        </w:r>
      </w:hyperlink>
      <w:r>
        <w:t>) and must not be followed by a blank line (</w:t>
      </w:r>
      <w:hyperlink r:id="rId153" w:history="1">
        <w:r w:rsidRPr="00B25372">
          <w:rPr>
            <w:rStyle w:val="Hyperlink"/>
          </w:rPr>
          <w:t>SA1512</w:t>
        </w:r>
      </w:hyperlink>
      <w:r>
        <w:t>).</w:t>
      </w:r>
    </w:p>
    <w:p w14:paraId="4B07643B" w14:textId="77777777" w:rsidR="00BF137A" w:rsidRDefault="00BF137A" w:rsidP="00AA18B4">
      <w:pPr>
        <w:pStyle w:val="SLCUnorderedlist"/>
      </w:pPr>
      <w:r>
        <w:t>A space should be inserted between the comment delimiter (</w:t>
      </w:r>
      <w:r w:rsidR="00D062EC">
        <w:t>i.e.</w:t>
      </w:r>
      <w:r>
        <w:t xml:space="preserve"> “//”) and the comment text (</w:t>
      </w:r>
      <w:hyperlink r:id="rId154" w:history="1">
        <w:r w:rsidRPr="003B5704">
          <w:rPr>
            <w:rStyle w:val="Hyperlink"/>
          </w:rPr>
          <w:t>SA1005</w:t>
        </w:r>
      </w:hyperlink>
      <w:r>
        <w:t>).</w:t>
      </w:r>
    </w:p>
    <w:p w14:paraId="759D0DE3" w14:textId="77777777" w:rsidR="00BF137A" w:rsidRDefault="00BF137A" w:rsidP="00AA18B4">
      <w:pPr>
        <w:pStyle w:val="SLCUnorderedlist"/>
      </w:pPr>
      <w:r>
        <w:t>For comments spanning multiple lines, the use of single-line syntax “//” is favored over using “/* */”.</w:t>
      </w:r>
    </w:p>
    <w:p w14:paraId="252AB13B" w14:textId="77777777" w:rsidR="00BF137A" w:rsidRDefault="00BF137A" w:rsidP="00AA18B4">
      <w:pPr>
        <w:pStyle w:val="SLCUnorderedlist"/>
      </w:pPr>
      <w:r>
        <w:t>Creation of formatted comment boxes (</w:t>
      </w:r>
      <w:r w:rsidR="00F42CE5">
        <w:t>e.g.</w:t>
      </w:r>
      <w:r>
        <w:t xml:space="preserve"> through the use of asterisks) should be avoided.</w:t>
      </w:r>
    </w:p>
    <w:p w14:paraId="71DDF055" w14:textId="77777777" w:rsidR="00BF137A" w:rsidRDefault="00BF137A" w:rsidP="00AA18B4">
      <w:pPr>
        <w:pStyle w:val="SLCUnorderedlist"/>
      </w:pPr>
      <w:r>
        <w:t>Comments should be indented at the same level as the code they describe.</w:t>
      </w:r>
    </w:p>
    <w:p w14:paraId="6A59ED27" w14:textId="77777777" w:rsidR="00BF137A" w:rsidRPr="00613F06" w:rsidRDefault="00DA0AD2" w:rsidP="00AA18B4">
      <w:pPr>
        <w:pStyle w:val="SLCUnorderedlist"/>
      </w:pPr>
      <w:r>
        <w:t>Single-</w:t>
      </w:r>
      <w:r w:rsidR="00BF137A">
        <w:t>line comments must not use XML documentation style slashes (</w:t>
      </w:r>
      <w:hyperlink r:id="rId155"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16EBF02D" w14:textId="77777777" w:rsidR="00BF137A" w:rsidRDefault="00BF137A" w:rsidP="00AA18B4">
      <w:pPr>
        <w:pStyle w:val="SLCUnorderedlist"/>
      </w:pPr>
      <w:r>
        <w:t>Block statements must not contain embedded comments (</w:t>
      </w:r>
      <w:hyperlink r:id="rId156" w:history="1">
        <w:r w:rsidRPr="006B1077">
          <w:rPr>
            <w:rStyle w:val="Hyperlink"/>
          </w:rPr>
          <w:t>SA1108</w:t>
        </w:r>
      </w:hyperlink>
      <w:r>
        <w:t>).</w:t>
      </w:r>
    </w:p>
    <w:p w14:paraId="74699D40"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12C29537" w14:textId="77777777" w:rsidR="00BF137A" w:rsidRDefault="00BF137A" w:rsidP="00AA18B4">
      <w:pPr>
        <w:pStyle w:val="SLCUnorderedlist"/>
      </w:pPr>
      <w:r>
        <w:t>A comment should begin with an uppercase letter and end with a period.</w:t>
      </w:r>
    </w:p>
    <w:p w14:paraId="4DE32749" w14:textId="77777777" w:rsidR="00BF137A" w:rsidRPr="00613F06" w:rsidRDefault="00BF137A" w:rsidP="00AA18B4">
      <w:pPr>
        <w:pStyle w:val="SLCUnorderedlist"/>
      </w:pPr>
      <w:r>
        <w:t>Comments should not contain spelling mistakes.</w:t>
      </w:r>
    </w:p>
    <w:p w14:paraId="1E67003A"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70806957" w14:textId="77777777" w:rsidR="00B74444" w:rsidRDefault="002677AC" w:rsidP="006B59B9">
      <w:pPr>
        <w:pStyle w:val="Heading2"/>
      </w:pPr>
      <w:bookmarkStart w:id="52" w:name="_Toc32916712"/>
      <w:r>
        <w:t>Administrative Meta</w:t>
      </w:r>
      <w:r w:rsidR="00DA3D77">
        <w:t>d</w:t>
      </w:r>
      <w:r>
        <w:t>ata</w:t>
      </w:r>
      <w:bookmarkEnd w:id="52"/>
    </w:p>
    <w:p w14:paraId="09561842" w14:textId="77777777" w:rsidR="001C0AE4" w:rsidRPr="00F31FA0" w:rsidRDefault="001C0AE4" w:rsidP="006B59B9">
      <w:pPr>
        <w:pStyle w:val="Heading3"/>
      </w:pPr>
      <w:bookmarkStart w:id="53" w:name="_Comment_meta-data"/>
      <w:bookmarkStart w:id="54" w:name="_Toc32916713"/>
      <w:bookmarkEnd w:id="53"/>
      <w:r>
        <w:t xml:space="preserve">Comment </w:t>
      </w:r>
      <w:r w:rsidR="00043DF3">
        <w:t>M</w:t>
      </w:r>
      <w:r>
        <w:t>eta</w:t>
      </w:r>
      <w:r w:rsidR="001510A7">
        <w:t>d</w:t>
      </w:r>
      <w:r>
        <w:t>ata</w:t>
      </w:r>
      <w:bookmarkEnd w:id="54"/>
    </w:p>
    <w:p w14:paraId="46ED53F3"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9BA5F0E" w14:textId="77777777" w:rsidR="00927308" w:rsidRDefault="00927308" w:rsidP="004A3E68">
      <w:pPr>
        <w:pStyle w:val="SLCOrderedlist"/>
        <w:numPr>
          <w:ilvl w:val="0"/>
          <w:numId w:val="20"/>
        </w:numPr>
        <w:ind w:left="567" w:hanging="294"/>
      </w:pPr>
      <w:r>
        <w:t>Copyright</w:t>
      </w:r>
    </w:p>
    <w:p w14:paraId="1DDD6465" w14:textId="77777777" w:rsidR="00AD669F" w:rsidRDefault="00AD669F" w:rsidP="00AA18B4">
      <w:pPr>
        <w:pStyle w:val="SLCOrderedlist"/>
      </w:pPr>
      <w:r>
        <w:t>Ownership</w:t>
      </w:r>
    </w:p>
    <w:p w14:paraId="51613508" w14:textId="77777777" w:rsidR="00531B0F" w:rsidRDefault="00AD669F" w:rsidP="00AA18B4">
      <w:pPr>
        <w:pStyle w:val="SLCOrderedlist"/>
      </w:pPr>
      <w:r>
        <w:t>Revision History Information</w:t>
      </w:r>
    </w:p>
    <w:p w14:paraId="193C528B" w14:textId="77777777" w:rsidR="001C0AE4" w:rsidRDefault="001C0AE4" w:rsidP="006B59B9">
      <w:pPr>
        <w:pStyle w:val="Heading3"/>
      </w:pPr>
      <w:bookmarkStart w:id="55" w:name="_Protocol_Meta-Data"/>
      <w:bookmarkStart w:id="56" w:name="_Toc32916714"/>
      <w:bookmarkEnd w:id="55"/>
      <w:r>
        <w:lastRenderedPageBreak/>
        <w:t>Protocol Meta</w:t>
      </w:r>
      <w:r w:rsidR="001510A7">
        <w:t>d</w:t>
      </w:r>
      <w:r>
        <w:t>ata</w:t>
      </w:r>
      <w:bookmarkEnd w:id="56"/>
    </w:p>
    <w:p w14:paraId="3A3761C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9AF13D7" w14:textId="77777777" w:rsidR="00AD669F" w:rsidRDefault="00AD669F" w:rsidP="004A3E68">
      <w:pPr>
        <w:pStyle w:val="SLCOrderedlist"/>
        <w:numPr>
          <w:ilvl w:val="0"/>
          <w:numId w:val="21"/>
        </w:numPr>
        <w:ind w:left="567" w:hanging="294"/>
      </w:pPr>
      <w:r>
        <w:t>Protocol Name</w:t>
      </w:r>
    </w:p>
    <w:p w14:paraId="4C99054F" w14:textId="77777777" w:rsidR="00AD669F" w:rsidRDefault="00AD669F" w:rsidP="00AA18B4">
      <w:pPr>
        <w:pStyle w:val="SLCOrderedlist"/>
      </w:pPr>
      <w:r>
        <w:t>Protocol Description</w:t>
      </w:r>
    </w:p>
    <w:p w14:paraId="256D7840" w14:textId="77777777" w:rsidR="00AD669F" w:rsidRDefault="00AD669F" w:rsidP="00AA18B4">
      <w:pPr>
        <w:pStyle w:val="SLCOrderedlist"/>
      </w:pPr>
      <w:r>
        <w:t>Protocol Version</w:t>
      </w:r>
    </w:p>
    <w:p w14:paraId="73AAECD7" w14:textId="77777777" w:rsidR="008550F1" w:rsidRDefault="008550F1" w:rsidP="00AA18B4">
      <w:pPr>
        <w:pStyle w:val="SLCOrderedlist"/>
      </w:pPr>
      <w:r>
        <w:t>Protocol Integration ID (DMS-DRV-XXXX)</w:t>
      </w:r>
    </w:p>
    <w:p w14:paraId="7F4CD9C8" w14:textId="77777777" w:rsidR="008550F1" w:rsidRDefault="008550F1" w:rsidP="00AA18B4">
      <w:pPr>
        <w:pStyle w:val="SLCOrderedlist"/>
      </w:pPr>
      <w:r>
        <w:t>Protocol Provider</w:t>
      </w:r>
    </w:p>
    <w:p w14:paraId="424BBA3A" w14:textId="77777777" w:rsidR="00AD669F" w:rsidRDefault="00AD669F" w:rsidP="00AA18B4">
      <w:pPr>
        <w:pStyle w:val="SLCOrderedlist"/>
      </w:pPr>
      <w:r>
        <w:t>Protocol Vendor</w:t>
      </w:r>
    </w:p>
    <w:p w14:paraId="6E34248D" w14:textId="77777777" w:rsidR="00AD669F" w:rsidRDefault="00AD669F" w:rsidP="00AA18B4">
      <w:pPr>
        <w:pStyle w:val="SLCOrderedlist"/>
      </w:pPr>
      <w:r>
        <w:t>Protocol Vendor OID</w:t>
      </w:r>
      <w:r w:rsidR="008550F1">
        <w:t xml:space="preserve"> (1.3.6.1.4.1.8813.2.XX)</w:t>
      </w:r>
    </w:p>
    <w:p w14:paraId="616B1B20" w14:textId="77777777" w:rsidR="00AD669F" w:rsidRDefault="00AD669F" w:rsidP="00AA18B4">
      <w:pPr>
        <w:pStyle w:val="SLCOrderedlist"/>
      </w:pPr>
      <w:r>
        <w:t>Protocol Device OID</w:t>
      </w:r>
    </w:p>
    <w:p w14:paraId="64FC75A9" w14:textId="77777777" w:rsidR="00AD669F" w:rsidRDefault="00AD669F" w:rsidP="00AA18B4">
      <w:pPr>
        <w:pStyle w:val="SLCOrderedlist"/>
      </w:pPr>
      <w:r>
        <w:t>Protocol Element Type</w:t>
      </w:r>
    </w:p>
    <w:p w14:paraId="443AC8D5" w14:textId="77777777" w:rsidR="00AD669F" w:rsidRDefault="00AD669F" w:rsidP="008C7DAA">
      <w:pPr>
        <w:pStyle w:val="SLCBodytext"/>
      </w:pPr>
    </w:p>
    <w:p w14:paraId="1E37778F" w14:textId="77777777" w:rsidR="005573C4" w:rsidRDefault="007D2C84">
      <w:pPr>
        <w:pStyle w:val="Heading2"/>
      </w:pPr>
      <w:bookmarkStart w:id="57" w:name="_Toc32916715"/>
      <w:r>
        <w:t>User Interface</w:t>
      </w:r>
      <w:bookmarkEnd w:id="57"/>
    </w:p>
    <w:p w14:paraId="50F27D2B" w14:textId="77777777" w:rsidR="00CB41F5" w:rsidRDefault="00CB41F5" w:rsidP="006B59B9">
      <w:pPr>
        <w:pStyle w:val="Heading3"/>
      </w:pPr>
      <w:bookmarkStart w:id="58" w:name="_Toc32916716"/>
      <w:r>
        <w:t>Element Wizard</w:t>
      </w:r>
      <w:bookmarkEnd w:id="58"/>
    </w:p>
    <w:p w14:paraId="01B8BAC2" w14:textId="77777777" w:rsidR="00865CF1" w:rsidRPr="00F31FA0" w:rsidRDefault="00865CF1" w:rsidP="006B59B9">
      <w:pPr>
        <w:pStyle w:val="Heading4"/>
      </w:pPr>
      <w:bookmarkStart w:id="59" w:name="_Default_Settings"/>
      <w:bookmarkEnd w:id="59"/>
      <w:r>
        <w:t>Default Settings</w:t>
      </w:r>
    </w:p>
    <w:p w14:paraId="26E159AD"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E3A1A57"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061159F2" w14:textId="77777777" w:rsidR="00865CF1" w:rsidRDefault="00865CF1" w:rsidP="006B59B9">
      <w:pPr>
        <w:pStyle w:val="Heading4"/>
      </w:pPr>
      <w:bookmarkStart w:id="60" w:name="_Connection_names"/>
      <w:bookmarkEnd w:id="60"/>
      <w:r>
        <w:t xml:space="preserve">Connection </w:t>
      </w:r>
      <w:r w:rsidR="00F265BD">
        <w:t>N</w:t>
      </w:r>
      <w:r>
        <w:t>ames</w:t>
      </w:r>
    </w:p>
    <w:p w14:paraId="62B44053"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38149ED2" w14:textId="77777777" w:rsidR="00C44150" w:rsidRDefault="00C44150" w:rsidP="00D026DC">
      <w:pPr>
        <w:pStyle w:val="SLCUnorderedlist"/>
        <w:numPr>
          <w:ilvl w:val="1"/>
          <w:numId w:val="13"/>
        </w:numPr>
      </w:pPr>
      <w:r>
        <w:t>“IP Connection" or "IP Connection - XXX": For drivers that support TCP and/or UDP.</w:t>
      </w:r>
    </w:p>
    <w:p w14:paraId="0A1DC2FF" w14:textId="77777777" w:rsidR="00C44150" w:rsidRDefault="00C44150" w:rsidP="00C44150">
      <w:pPr>
        <w:pStyle w:val="SLCUnorderedlist"/>
        <w:numPr>
          <w:ilvl w:val="1"/>
          <w:numId w:val="13"/>
        </w:numPr>
      </w:pPr>
      <w:r>
        <w:t>"HTTP Connection" or "HTTP Connection - XXX"</w:t>
      </w:r>
    </w:p>
    <w:p w14:paraId="32CE68E9" w14:textId="77777777" w:rsidR="00C44150" w:rsidRDefault="00C44150" w:rsidP="00C44150">
      <w:pPr>
        <w:pStyle w:val="SLCUnorderedlist"/>
        <w:numPr>
          <w:ilvl w:val="1"/>
          <w:numId w:val="13"/>
        </w:numPr>
      </w:pPr>
      <w:r>
        <w:t>"SNMP Connection" or "SNMP Connection - XXX"</w:t>
      </w:r>
    </w:p>
    <w:p w14:paraId="339B75EE"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6E0809A5" w14:textId="77777777" w:rsidR="00C44150" w:rsidRDefault="00C44150" w:rsidP="00C4415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4566E525" w14:textId="77777777" w:rsidR="00C44150" w:rsidRDefault="00C44150" w:rsidP="00C44150">
      <w:pPr>
        <w:pStyle w:val="SLCUnorderedlist"/>
        <w:numPr>
          <w:ilvl w:val="1"/>
          <w:numId w:val="13"/>
        </w:numPr>
      </w:pPr>
      <w:r>
        <w:t>"IP Connection - XXX"</w:t>
      </w:r>
    </w:p>
    <w:p w14:paraId="17718CFE" w14:textId="77777777" w:rsidR="00C44150" w:rsidRDefault="00C44150" w:rsidP="00C44150">
      <w:pPr>
        <w:pStyle w:val="SLCUnorderedlist"/>
        <w:numPr>
          <w:ilvl w:val="1"/>
          <w:numId w:val="13"/>
        </w:numPr>
      </w:pPr>
      <w:r>
        <w:t>"HTTP Connection - XXX"</w:t>
      </w:r>
    </w:p>
    <w:p w14:paraId="7A3AA9DC" w14:textId="77777777" w:rsidR="00C44150" w:rsidRDefault="00C44150" w:rsidP="00C44150">
      <w:pPr>
        <w:pStyle w:val="SLCUnorderedlist"/>
        <w:numPr>
          <w:ilvl w:val="1"/>
          <w:numId w:val="13"/>
        </w:numPr>
      </w:pPr>
      <w:r>
        <w:t>Etc.</w:t>
      </w:r>
    </w:p>
    <w:p w14:paraId="379368F7" w14:textId="77777777" w:rsidR="00C31705" w:rsidRDefault="00C31705" w:rsidP="00C31705">
      <w:pPr>
        <w:pStyle w:val="Heading3"/>
      </w:pPr>
      <w:bookmarkStart w:id="62" w:name="_Toc32916717"/>
      <w:bookmarkEnd w:id="61"/>
      <w:r>
        <w:lastRenderedPageBreak/>
        <w:t>Protocol Pages</w:t>
      </w:r>
      <w:bookmarkEnd w:id="62"/>
    </w:p>
    <w:p w14:paraId="2D2E91F1" w14:textId="77777777" w:rsidR="00C31705" w:rsidRDefault="00C31705" w:rsidP="00C31705">
      <w:pPr>
        <w:pStyle w:val="Heading4"/>
      </w:pPr>
      <w:bookmarkStart w:id="63" w:name="_Page_Layout"/>
      <w:bookmarkEnd w:id="63"/>
      <w:r>
        <w:t>Page Layout</w:t>
      </w:r>
    </w:p>
    <w:p w14:paraId="6EA18597" w14:textId="77777777" w:rsidR="00C31705" w:rsidRPr="000E3062" w:rsidRDefault="00C31705" w:rsidP="00AA18B4">
      <w:pPr>
        <w:pStyle w:val="SLCUnorderedlist"/>
      </w:pPr>
      <w:r>
        <w:t xml:space="preserve">By default, a maximum of two columns is allowed on a page. </w:t>
      </w:r>
    </w:p>
    <w:p w14:paraId="458EF727" w14:textId="77777777" w:rsidR="00C31705" w:rsidRDefault="00C31705" w:rsidP="00C31705">
      <w:pPr>
        <w:pStyle w:val="Heading4"/>
      </w:pPr>
      <w:bookmarkStart w:id="64" w:name="_Product_Line_Look"/>
      <w:bookmarkStart w:id="65" w:name="_Look_and_Feel"/>
      <w:bookmarkEnd w:id="64"/>
      <w:bookmarkEnd w:id="65"/>
      <w:r>
        <w:t>Look and Feel</w:t>
      </w:r>
    </w:p>
    <w:p w14:paraId="18AC7268"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2AADAE17" w14:textId="77777777" w:rsidR="00C31705" w:rsidRPr="00F31FA0" w:rsidRDefault="00C31705" w:rsidP="00C31705">
      <w:pPr>
        <w:pStyle w:val="Heading4"/>
      </w:pPr>
      <w:bookmarkStart w:id="66" w:name="_General_Page."/>
      <w:bookmarkStart w:id="67" w:name="_General_Page"/>
      <w:bookmarkEnd w:id="66"/>
      <w:bookmarkEnd w:id="67"/>
      <w:r>
        <w:t>General Page</w:t>
      </w:r>
    </w:p>
    <w:p w14:paraId="63FC6592"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64D17B3D"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5371ADE6"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4B29291F"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051B5891"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05215F0A"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6C47A420" w14:textId="77777777" w:rsidR="007D2C84" w:rsidRDefault="00835E90" w:rsidP="006B59B9">
      <w:pPr>
        <w:pStyle w:val="Heading3"/>
      </w:pPr>
      <w:bookmarkStart w:id="72" w:name="_Toc32916718"/>
      <w:r>
        <w:t>Displayed Text</w:t>
      </w:r>
      <w:bookmarkEnd w:id="72"/>
    </w:p>
    <w:p w14:paraId="137040E3"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475EF3F" w14:textId="77777777" w:rsidR="00865CF1" w:rsidRPr="00F31FA0" w:rsidRDefault="000F4C60" w:rsidP="006B59B9">
      <w:pPr>
        <w:pStyle w:val="Heading4"/>
      </w:pPr>
      <w:bookmarkStart w:id="73" w:name="_Capitalization"/>
      <w:bookmarkStart w:id="74" w:name="_Title_Case"/>
      <w:bookmarkEnd w:id="73"/>
      <w:bookmarkEnd w:id="74"/>
      <w:r>
        <w:t>Title Case</w:t>
      </w:r>
    </w:p>
    <w:p w14:paraId="4B683939" w14:textId="77777777" w:rsidR="007D2C84" w:rsidRPr="003E4EBC" w:rsidRDefault="000F4C60" w:rsidP="00AA18B4">
      <w:pPr>
        <w:pStyle w:val="SLCUnorderedlist"/>
      </w:pPr>
      <w:r>
        <w:t>When title case should be used (e.g. parameter descriptions), e</w:t>
      </w:r>
      <w:r w:rsidR="007D2C84" w:rsidRPr="003E4EBC">
        <w:t>very word has to start with a capital letter, except words with three letters or less, unless they are:</w:t>
      </w:r>
    </w:p>
    <w:p w14:paraId="78682AC7" w14:textId="77777777" w:rsidR="007D2C84" w:rsidRPr="003E4EBC" w:rsidRDefault="007D2C84" w:rsidP="004A3E68">
      <w:pPr>
        <w:pStyle w:val="SLCUnorderedlist"/>
        <w:numPr>
          <w:ilvl w:val="1"/>
          <w:numId w:val="13"/>
        </w:numPr>
      </w:pPr>
      <w:r>
        <w:t>t</w:t>
      </w:r>
      <w:r w:rsidRPr="003E4EBC">
        <w:t>he first word of the description, or</w:t>
      </w:r>
    </w:p>
    <w:p w14:paraId="4F3E03C9" w14:textId="77777777" w:rsidR="007D2C84" w:rsidRPr="003E4EBC" w:rsidRDefault="007D2C84" w:rsidP="004A3E68">
      <w:pPr>
        <w:pStyle w:val="SLCUnorderedlist"/>
        <w:numPr>
          <w:ilvl w:val="1"/>
          <w:numId w:val="13"/>
        </w:numPr>
      </w:pPr>
      <w:r>
        <w:t>a</w:t>
      </w:r>
      <w:r w:rsidRPr="003E4EBC">
        <w:t xml:space="preserve"> reserved word like a unit of measure that requires specific capitalization, or</w:t>
      </w:r>
    </w:p>
    <w:p w14:paraId="19241AA7" w14:textId="77777777" w:rsidR="00797E41" w:rsidRDefault="007D2C84" w:rsidP="004A3E68">
      <w:pPr>
        <w:pStyle w:val="SLCUnorderedlist"/>
        <w:numPr>
          <w:ilvl w:val="1"/>
          <w:numId w:val="13"/>
        </w:numPr>
      </w:pPr>
      <w:r>
        <w:t>a</w:t>
      </w:r>
      <w:r w:rsidRPr="003E4EBC">
        <w:t xml:space="preserve"> noun, a pronoun or a verb.</w:t>
      </w:r>
    </w:p>
    <w:p w14:paraId="191F29F9" w14:textId="77777777" w:rsidR="00797E41" w:rsidRDefault="00797E41" w:rsidP="006B59B9">
      <w:pPr>
        <w:pStyle w:val="Heading4"/>
      </w:pPr>
      <w:bookmarkStart w:id="75" w:name="_Brand_Names"/>
      <w:bookmarkStart w:id="76" w:name="_Brand_and_Product"/>
      <w:bookmarkEnd w:id="75"/>
      <w:bookmarkEnd w:id="76"/>
      <w:r>
        <w:t xml:space="preserve">Brand </w:t>
      </w:r>
      <w:r w:rsidR="00721339">
        <w:t xml:space="preserve">and Product </w:t>
      </w:r>
      <w:r>
        <w:t>Names</w:t>
      </w:r>
    </w:p>
    <w:p w14:paraId="5B99FCDD" w14:textId="77777777" w:rsidR="007D2C84" w:rsidRDefault="00797E41" w:rsidP="00AA18B4">
      <w:pPr>
        <w:pStyle w:val="SLCUnorderedlist"/>
      </w:pPr>
      <w:r>
        <w:t xml:space="preserve">Brand </w:t>
      </w:r>
      <w:r w:rsidR="00721339">
        <w:t xml:space="preserve">or product </w:t>
      </w:r>
      <w:r>
        <w:t>names must use their official capitalization.</w:t>
      </w:r>
    </w:p>
    <w:p w14:paraId="3D868819" w14:textId="77777777" w:rsidR="00797E41" w:rsidRDefault="00797E41" w:rsidP="006B59B9">
      <w:pPr>
        <w:pStyle w:val="Heading4"/>
      </w:pPr>
      <w:bookmarkStart w:id="77" w:name="_Unnecessary_Information"/>
      <w:bookmarkStart w:id="78" w:name="_Acronyms_and_Initialisms"/>
      <w:bookmarkEnd w:id="77"/>
      <w:bookmarkEnd w:id="78"/>
      <w:r>
        <w:lastRenderedPageBreak/>
        <w:t>Acronyms and Initialisms</w:t>
      </w:r>
    </w:p>
    <w:p w14:paraId="6D1FEA71"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7C71D63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36336B1F"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0E1AC202"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A16332"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63675452"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2E49911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3916FA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6D74A0C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53CD6D56"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751120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C2D601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788DEDA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E8618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FF3018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3211EF1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E2410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DE5C060"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648A1E5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50DA1B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2700CB7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4E881A3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BB03D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E8E275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6FE1C3A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6248C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8EFF3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7CCE9A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1C0CB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262014D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235378F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B2B97A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6266F86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44197D5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5503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C765EA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5E1948D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0E947B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3070452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1FC6F022"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0D88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212EE9A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04B337AE"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DF705D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78A8F45B"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1DD837A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6BC1F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42FDCE1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7C94909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DAC4D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05BE9CD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4EE28B2C"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7AF3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9CB149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6AC9FE6D"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402036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3C49804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457DAD2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2327A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457F737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6CEDEF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68232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131990A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426EFD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94D551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06C6D004"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4CAC78B"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22066FFE"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255F630" w14:textId="77777777" w:rsidR="00C874C9" w:rsidRPr="009A4B7D" w:rsidRDefault="00C874C9" w:rsidP="00B3109B">
            <w:r w:rsidRPr="009A4B7D">
              <w:rPr>
                <w:b/>
                <w:noProof/>
              </w:rPr>
              <w:t>Note</w:t>
            </w:r>
            <w:r w:rsidRPr="009A4B7D">
              <w:rPr>
                <w:noProof/>
              </w:rPr>
              <w:t>:</w:t>
            </w:r>
          </w:p>
        </w:tc>
        <w:tc>
          <w:tcPr>
            <w:tcW w:w="8647" w:type="dxa"/>
          </w:tcPr>
          <w:p w14:paraId="16D26F59" w14:textId="77777777" w:rsidR="00C874C9" w:rsidRPr="009A4B7D" w:rsidRDefault="00C874C9" w:rsidP="00AA18B4">
            <w:pPr>
              <w:pStyle w:val="SLCBodytext"/>
              <w:spacing w:after="0"/>
            </w:pPr>
            <w:r>
              <w:t>Units of measure are subject to specific casing.</w:t>
            </w:r>
          </w:p>
        </w:tc>
      </w:tr>
    </w:tbl>
    <w:p w14:paraId="6C0321C3" w14:textId="77777777" w:rsidR="0083215A" w:rsidRDefault="0083215A" w:rsidP="006B59B9">
      <w:pPr>
        <w:pStyle w:val="Heading3"/>
      </w:pPr>
      <w:bookmarkStart w:id="79" w:name="_Unnecessary_Information_1"/>
      <w:bookmarkStart w:id="80" w:name="_Parameter_Description_and"/>
      <w:bookmarkStart w:id="81" w:name="_Toc32916719"/>
      <w:bookmarkEnd w:id="79"/>
      <w:bookmarkEnd w:id="80"/>
      <w:r>
        <w:t>Parameters</w:t>
      </w:r>
      <w:bookmarkEnd w:id="81"/>
    </w:p>
    <w:p w14:paraId="4F332269" w14:textId="77777777" w:rsidR="00E57D5F" w:rsidRDefault="00E57D5F" w:rsidP="00E57D5F">
      <w:pPr>
        <w:pStyle w:val="Heading4"/>
      </w:pPr>
      <w:bookmarkStart w:id="82" w:name="_Parameter_Description_and_1"/>
      <w:bookmarkEnd w:id="82"/>
      <w:r>
        <w:t>Parameter Description and Values</w:t>
      </w:r>
    </w:p>
    <w:p w14:paraId="77BBF7A0"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01179B08" w14:textId="77777777" w:rsidR="0083215A" w:rsidRDefault="0083215A" w:rsidP="0083215A">
      <w:pPr>
        <w:pStyle w:val="Heading4"/>
      </w:pPr>
      <w:bookmarkStart w:id="83" w:name="_Buttons"/>
      <w:bookmarkStart w:id="84" w:name="_Unit_of_Measure"/>
      <w:bookmarkEnd w:id="83"/>
      <w:bookmarkEnd w:id="84"/>
      <w:r>
        <w:t>Unit of Measure</w:t>
      </w:r>
    </w:p>
    <w:p w14:paraId="01A33696"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6D71C034" w14:textId="77777777" w:rsidR="0083215A" w:rsidRDefault="0083215A" w:rsidP="0083215A">
      <w:pPr>
        <w:pStyle w:val="Heading4"/>
      </w:pPr>
      <w:bookmarkStart w:id="85" w:name="_Value_Range"/>
      <w:bookmarkEnd w:id="85"/>
      <w:r>
        <w:lastRenderedPageBreak/>
        <w:t>Value Range</w:t>
      </w:r>
    </w:p>
    <w:p w14:paraId="3FE77A92"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2E55FEF1" w14:textId="77777777" w:rsidR="0083215A" w:rsidRDefault="00721339" w:rsidP="0083215A">
      <w:pPr>
        <w:pStyle w:val="Heading4"/>
      </w:pPr>
      <w:bookmarkStart w:id="86" w:name="_Date_and_Time"/>
      <w:bookmarkEnd w:id="86"/>
      <w:r>
        <w:t>Date and Time Values</w:t>
      </w:r>
    </w:p>
    <w:p w14:paraId="34223D77"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209CD6DF" w14:textId="77777777" w:rsidR="0083215A" w:rsidRDefault="0083215A" w:rsidP="0083215A">
      <w:pPr>
        <w:pStyle w:val="Heading4"/>
      </w:pPr>
      <w:bookmarkStart w:id="87" w:name="_Exceptional_States_1"/>
      <w:bookmarkEnd w:id="87"/>
      <w:r>
        <w:t>Exceptional States</w:t>
      </w:r>
    </w:p>
    <w:p w14:paraId="3BEBFE48"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6786DEC1" w14:textId="77777777" w:rsidR="0083215A" w:rsidRDefault="0083215A" w:rsidP="0083215A">
      <w:pPr>
        <w:pStyle w:val="Heading4"/>
      </w:pPr>
      <w:bookmarkStart w:id="88" w:name="_Parameter_Tooltip_1"/>
      <w:bookmarkStart w:id="89" w:name="_Tooltips"/>
      <w:bookmarkEnd w:id="88"/>
      <w:bookmarkEnd w:id="89"/>
      <w:r>
        <w:t>Tooltip</w:t>
      </w:r>
      <w:r w:rsidR="008162B8">
        <w:t>s</w:t>
      </w:r>
    </w:p>
    <w:p w14:paraId="3C1C80B5" w14:textId="77777777" w:rsidR="003116A7" w:rsidRDefault="0083215A" w:rsidP="00AA18B4">
      <w:pPr>
        <w:pStyle w:val="SLCUnorderedlist"/>
      </w:pPr>
      <w:r>
        <w:t>All displayed parameters must have a meaningful smart tag (tooltip).</w:t>
      </w:r>
    </w:p>
    <w:p w14:paraId="2C827D7E" w14:textId="77777777" w:rsidR="003116A7" w:rsidRDefault="003116A7" w:rsidP="0052193D">
      <w:pPr>
        <w:pStyle w:val="Heading4"/>
      </w:pPr>
      <w:bookmarkStart w:id="90" w:name="_Octet_Values"/>
      <w:bookmarkStart w:id="91" w:name="_Ref32842298"/>
      <w:bookmarkEnd w:id="90"/>
      <w:r>
        <w:t>Octet Values</w:t>
      </w:r>
      <w:bookmarkEnd w:id="91"/>
    </w:p>
    <w:p w14:paraId="2515072B" w14:textId="77777777" w:rsidR="003116A7" w:rsidRDefault="003116A7" w:rsidP="00AA18B4">
      <w:pPr>
        <w:pStyle w:val="SLCUnorderedlist"/>
      </w:pPr>
      <w:r>
        <w:t>Octet values should be implemented as bit rate.</w:t>
      </w:r>
    </w:p>
    <w:p w14:paraId="32C0BF88" w14:textId="77777777" w:rsidR="003116A7" w:rsidRDefault="003116A7" w:rsidP="0052193D">
      <w:pPr>
        <w:pStyle w:val="Heading4"/>
      </w:pPr>
      <w:bookmarkStart w:id="92" w:name="_Error_Counter_Values"/>
      <w:bookmarkStart w:id="93" w:name="_Ref32842452"/>
      <w:bookmarkEnd w:id="92"/>
      <w:r>
        <w:t>Error Counter Values</w:t>
      </w:r>
      <w:bookmarkEnd w:id="93"/>
    </w:p>
    <w:p w14:paraId="2780A61D" w14:textId="77777777" w:rsidR="0052193D" w:rsidRPr="007559AB" w:rsidRDefault="003116A7" w:rsidP="00AA18B4">
      <w:pPr>
        <w:pStyle w:val="SLCUnorderedlist"/>
      </w:pPr>
      <w:r>
        <w:t xml:space="preserve">Error Counters should be made available as a rate value. </w:t>
      </w:r>
    </w:p>
    <w:p w14:paraId="0D717AFC" w14:textId="77777777" w:rsidR="00284E78" w:rsidRDefault="00284E78" w:rsidP="00284E78">
      <w:pPr>
        <w:pStyle w:val="Heading3"/>
      </w:pPr>
      <w:bookmarkStart w:id="94" w:name="_Buttons_1"/>
      <w:bookmarkStart w:id="95" w:name="_Column_Header_Options"/>
      <w:bookmarkStart w:id="96" w:name="_Toc32916720"/>
      <w:bookmarkEnd w:id="94"/>
      <w:bookmarkEnd w:id="95"/>
      <w:r>
        <w:t>Tables</w:t>
      </w:r>
      <w:bookmarkEnd w:id="96"/>
    </w:p>
    <w:p w14:paraId="5587BDDB" w14:textId="77777777" w:rsidR="00284E78" w:rsidRDefault="00284E78" w:rsidP="00284E78">
      <w:pPr>
        <w:pStyle w:val="Heading4"/>
      </w:pPr>
      <w:bookmarkStart w:id="97" w:name="_Column_Description"/>
      <w:bookmarkStart w:id="98" w:name="_Column_Names"/>
      <w:bookmarkEnd w:id="97"/>
      <w:bookmarkEnd w:id="98"/>
      <w:r>
        <w:t>Column Names</w:t>
      </w:r>
    </w:p>
    <w:p w14:paraId="538B701F"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27592EE1" w14:textId="77777777" w:rsidR="00284E78" w:rsidRPr="00D7482E" w:rsidRDefault="00284E78" w:rsidP="00284E78">
      <w:pPr>
        <w:pStyle w:val="Heading4"/>
      </w:pPr>
      <w:bookmarkStart w:id="99" w:name="_Column_Descriptions"/>
      <w:bookmarkEnd w:id="99"/>
      <w:r>
        <w:t>Column Descriptions</w:t>
      </w:r>
    </w:p>
    <w:p w14:paraId="23682A82"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6E337C9D" w14:textId="77777777" w:rsidR="00284E78" w:rsidRPr="007F6EEE" w:rsidRDefault="00284E78" w:rsidP="00284E78">
      <w:pPr>
        <w:pStyle w:val="Heading4"/>
      </w:pPr>
      <w:bookmarkStart w:id="100" w:name="_Column_Header_Options_1"/>
      <w:bookmarkEnd w:id="100"/>
      <w:r>
        <w:t>Column Header Options</w:t>
      </w:r>
    </w:p>
    <w:p w14:paraId="48408680"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6E74B2E4" w14:textId="77777777" w:rsidR="003A235C" w:rsidRDefault="003A235C" w:rsidP="006B59B9">
      <w:pPr>
        <w:pStyle w:val="Heading3"/>
      </w:pPr>
      <w:bookmarkStart w:id="101" w:name="_Buttons_2"/>
      <w:bookmarkStart w:id="102" w:name="_Toc32916721"/>
      <w:bookmarkEnd w:id="101"/>
      <w:r>
        <w:t>Buttons</w:t>
      </w:r>
      <w:bookmarkEnd w:id="102"/>
    </w:p>
    <w:p w14:paraId="0DFFBF3B"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2757EB37" w14:textId="77777777" w:rsidR="007E4064" w:rsidRDefault="007E4064" w:rsidP="007E4064">
      <w:pPr>
        <w:pStyle w:val="Heading3"/>
        <w:autoSpaceDE w:val="0"/>
        <w:autoSpaceDN w:val="0"/>
        <w:adjustRightInd w:val="0"/>
      </w:pPr>
      <w:bookmarkStart w:id="103" w:name="_ToggleButtons_1"/>
      <w:bookmarkStart w:id="104" w:name="_Toc32916722"/>
      <w:bookmarkEnd w:id="103"/>
      <w:r>
        <w:lastRenderedPageBreak/>
        <w:t>Toggle</w:t>
      </w:r>
      <w:r w:rsidR="006831F7">
        <w:t xml:space="preserve"> B</w:t>
      </w:r>
      <w:r>
        <w:t>uttons</w:t>
      </w:r>
      <w:bookmarkEnd w:id="104"/>
    </w:p>
    <w:p w14:paraId="72E759F8"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307379C1" w14:textId="77777777" w:rsidR="003A235C" w:rsidRDefault="003A235C" w:rsidP="006B59B9">
      <w:pPr>
        <w:pStyle w:val="Heading3"/>
      </w:pPr>
      <w:bookmarkStart w:id="105" w:name="_Toc32916723"/>
      <w:r w:rsidRPr="00AB05AA">
        <w:t>Page</w:t>
      </w:r>
      <w:r w:rsidR="006831F7">
        <w:t xml:space="preserve"> B</w:t>
      </w:r>
      <w:r w:rsidRPr="00AB05AA">
        <w:t>uttons</w:t>
      </w:r>
      <w:bookmarkEnd w:id="105"/>
    </w:p>
    <w:p w14:paraId="5912A1ED" w14:textId="77777777" w:rsidR="00B76836" w:rsidRDefault="00B76836" w:rsidP="006B59B9">
      <w:pPr>
        <w:pStyle w:val="Heading4"/>
      </w:pPr>
      <w:bookmarkStart w:id="106" w:name="_PageButton_Dimensions"/>
      <w:bookmarkEnd w:id="106"/>
      <w:r>
        <w:t>Page</w:t>
      </w:r>
      <w:r w:rsidR="006831F7">
        <w:t xml:space="preserve"> B</w:t>
      </w:r>
      <w:r>
        <w:t xml:space="preserve">utton </w:t>
      </w:r>
      <w:r w:rsidR="006831F7">
        <w:t>Dimensions</w:t>
      </w:r>
    </w:p>
    <w:p w14:paraId="3ADADF82"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79BD52F8" w14:textId="77777777" w:rsidR="00B76836" w:rsidRPr="00276771" w:rsidRDefault="00B76836" w:rsidP="006B59B9">
      <w:pPr>
        <w:pStyle w:val="Heading4"/>
      </w:pPr>
      <w:bookmarkStart w:id="107" w:name="_PageButton_Labels"/>
      <w:bookmarkEnd w:id="107"/>
      <w:r>
        <w:t>Page</w:t>
      </w:r>
      <w:r w:rsidR="006831F7">
        <w:t xml:space="preserve"> B</w:t>
      </w:r>
      <w:r>
        <w:t xml:space="preserve">utton </w:t>
      </w:r>
      <w:r w:rsidR="006831F7">
        <w:t>L</w:t>
      </w:r>
      <w:r>
        <w:t>abels</w:t>
      </w:r>
    </w:p>
    <w:p w14:paraId="6F24DEA4"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747E1ECE" w14:textId="77777777" w:rsidR="00B76836" w:rsidRDefault="00B76836" w:rsidP="00B76836">
      <w:pPr>
        <w:pStyle w:val="Heading4"/>
      </w:pPr>
      <w:bookmarkStart w:id="108" w:name="_PageButton_Content"/>
      <w:bookmarkEnd w:id="108"/>
      <w:r>
        <w:t>Page</w:t>
      </w:r>
      <w:r w:rsidR="006831F7">
        <w:t xml:space="preserve"> B</w:t>
      </w:r>
      <w:r>
        <w:t>utton Content</w:t>
      </w:r>
    </w:p>
    <w:p w14:paraId="2570ADF6"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6ECE8A36"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4991D47" w14:textId="77777777" w:rsidR="007E4064" w:rsidRDefault="007E4064" w:rsidP="007E4064">
      <w:pPr>
        <w:pStyle w:val="Heading3"/>
      </w:pPr>
      <w:bookmarkStart w:id="109" w:name="_ToggleButtons"/>
      <w:bookmarkStart w:id="110" w:name="_Values"/>
      <w:bookmarkStart w:id="111" w:name="_Progress_Bars"/>
      <w:bookmarkStart w:id="112" w:name="_Toc32916724"/>
      <w:bookmarkEnd w:id="109"/>
      <w:bookmarkEnd w:id="110"/>
      <w:bookmarkEnd w:id="111"/>
      <w:r>
        <w:t>Progress Bar</w:t>
      </w:r>
      <w:r w:rsidR="008162B8">
        <w:t>s</w:t>
      </w:r>
      <w:bookmarkEnd w:id="112"/>
    </w:p>
    <w:p w14:paraId="0104D06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30BB2428" w14:textId="77777777" w:rsidR="00844754" w:rsidRDefault="00762262" w:rsidP="006B59B9">
      <w:pPr>
        <w:pStyle w:val="Heading2"/>
      </w:pPr>
      <w:bookmarkStart w:id="113" w:name="_Toc473038455"/>
      <w:bookmarkStart w:id="114" w:name="_Toc473038456"/>
      <w:bookmarkStart w:id="115" w:name="_Toc473038463"/>
      <w:bookmarkStart w:id="116" w:name="_Toc473038464"/>
      <w:bookmarkStart w:id="117" w:name="_Toc473038778"/>
      <w:bookmarkStart w:id="118" w:name="_Toc473038782"/>
      <w:bookmarkStart w:id="119" w:name="_Toc473038783"/>
      <w:bookmarkStart w:id="120" w:name="_Toc473038785"/>
      <w:bookmarkStart w:id="121" w:name="_Toc473038787"/>
      <w:bookmarkStart w:id="122" w:name="_Toc473038788"/>
      <w:bookmarkStart w:id="123" w:name="_Toc473038789"/>
      <w:bookmarkStart w:id="124" w:name="_Toc473038790"/>
      <w:bookmarkStart w:id="125" w:name="_Toc473038791"/>
      <w:bookmarkStart w:id="126" w:name="_Toc473038793"/>
      <w:bookmarkStart w:id="127" w:name="_Toc473038796"/>
      <w:bookmarkStart w:id="128" w:name="_Toc473038798"/>
      <w:bookmarkStart w:id="129" w:name="_Toc473038799"/>
      <w:bookmarkStart w:id="130" w:name="_Toc473038800"/>
      <w:bookmarkStart w:id="131" w:name="_Toc473038804"/>
      <w:bookmarkStart w:id="132" w:name="_Toc473038808"/>
      <w:bookmarkStart w:id="133" w:name="_Toc473038810"/>
      <w:bookmarkStart w:id="134" w:name="_Toc473038814"/>
      <w:bookmarkStart w:id="135" w:name="_Toc473038815"/>
      <w:bookmarkStart w:id="136" w:name="_Toc3291672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t>Monitoring</w:t>
      </w:r>
      <w:bookmarkEnd w:id="136"/>
    </w:p>
    <w:p w14:paraId="1666E33C" w14:textId="77777777" w:rsidR="003A235C" w:rsidRPr="008706C5" w:rsidRDefault="003A235C" w:rsidP="006B59B9">
      <w:pPr>
        <w:pStyle w:val="Heading3"/>
      </w:pPr>
      <w:bookmarkStart w:id="137" w:name="_Trending"/>
      <w:bookmarkStart w:id="138" w:name="_Toc32916726"/>
      <w:bookmarkEnd w:id="137"/>
      <w:r w:rsidRPr="008706C5">
        <w:t>Trending</w:t>
      </w:r>
      <w:bookmarkEnd w:id="138"/>
    </w:p>
    <w:p w14:paraId="04282577"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13320BF4" w14:textId="77777777" w:rsidR="003A235C" w:rsidRDefault="003A235C" w:rsidP="00AA18B4">
      <w:pPr>
        <w:pStyle w:val="SLCUnorderedlist"/>
      </w:pPr>
      <w:r>
        <w:t>Make sure no redundant trending can be set on parameters.</w:t>
      </w:r>
    </w:p>
    <w:p w14:paraId="020156F0"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0870F55E" w14:textId="77777777" w:rsidR="007D2C84" w:rsidRPr="008706C5" w:rsidRDefault="007D2C84" w:rsidP="006B59B9">
      <w:pPr>
        <w:pStyle w:val="Heading3"/>
      </w:pPr>
      <w:bookmarkStart w:id="139" w:name="_Alarming"/>
      <w:bookmarkStart w:id="140" w:name="_Toc32916727"/>
      <w:bookmarkEnd w:id="139"/>
      <w:r w:rsidRPr="008706C5">
        <w:t>Alarming</w:t>
      </w:r>
      <w:bookmarkEnd w:id="140"/>
    </w:p>
    <w:p w14:paraId="7081CD82"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3EB5EFD0" w14:textId="77777777" w:rsidR="007D2C84" w:rsidRDefault="007D2C84" w:rsidP="00AA18B4">
      <w:pPr>
        <w:pStyle w:val="SLCUnorderedlist"/>
      </w:pPr>
      <w:r>
        <w:t>Make sure no redundant alarms can be set on parameters.</w:t>
      </w:r>
    </w:p>
    <w:p w14:paraId="64BDCD9C" w14:textId="77777777" w:rsidR="007D2C84" w:rsidRDefault="007D2C84" w:rsidP="00AA18B4">
      <w:pPr>
        <w:pStyle w:val="SLCUnorderedlist"/>
      </w:pPr>
      <w:r>
        <w:t xml:space="preserve">If applicable, default values should be provided for the different severity levels. </w:t>
      </w:r>
    </w:p>
    <w:p w14:paraId="6085CBB6" w14:textId="77777777" w:rsidR="007D2C84" w:rsidRDefault="007D2C84" w:rsidP="00AA18B4">
      <w:pPr>
        <w:pStyle w:val="SLCUnorderedlist"/>
      </w:pPr>
      <w:r w:rsidRPr="00245BEE">
        <w:lastRenderedPageBreak/>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7E4F07E" w14:textId="77777777" w:rsidR="00B00D25" w:rsidRDefault="003A235C" w:rsidP="006B59B9">
      <w:pPr>
        <w:pStyle w:val="Heading2"/>
      </w:pPr>
      <w:bookmarkStart w:id="141" w:name="_Toc32916728"/>
      <w:r>
        <w:t>Protocol</w:t>
      </w:r>
      <w:bookmarkEnd w:id="141"/>
    </w:p>
    <w:p w14:paraId="74EAD069" w14:textId="77777777" w:rsidR="000B6B49" w:rsidRDefault="000B6B49" w:rsidP="006B59B9">
      <w:pPr>
        <w:pStyle w:val="Heading3"/>
      </w:pPr>
      <w:bookmarkStart w:id="142" w:name="_API"/>
      <w:bookmarkStart w:id="143" w:name="_Toc32916729"/>
      <w:bookmarkEnd w:id="142"/>
      <w:r>
        <w:t>API</w:t>
      </w:r>
      <w:bookmarkEnd w:id="143"/>
    </w:p>
    <w:p w14:paraId="6F4A46A6" w14:textId="77777777" w:rsidR="003841A3" w:rsidRDefault="00E57D5F" w:rsidP="006B59B9">
      <w:pPr>
        <w:pStyle w:val="Heading4"/>
      </w:pPr>
      <w:bookmarkStart w:id="144" w:name="_Vendor"/>
      <w:bookmarkEnd w:id="144"/>
      <w:r>
        <w:t>Device</w:t>
      </w:r>
      <w:r w:rsidR="00FF23EE">
        <w:t xml:space="preserve"> API</w:t>
      </w:r>
    </w:p>
    <w:p w14:paraId="0F854DE9"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080AA403" w14:textId="77777777" w:rsidR="003841A3" w:rsidRDefault="003841A3" w:rsidP="006B59B9">
      <w:pPr>
        <w:pStyle w:val="Heading4"/>
      </w:pPr>
      <w:bookmarkStart w:id="145" w:name="_DataMiner"/>
      <w:bookmarkEnd w:id="145"/>
      <w:r>
        <w:t>DataMiner</w:t>
      </w:r>
      <w:r w:rsidR="00FF23EE">
        <w:t xml:space="preserve"> API</w:t>
      </w:r>
    </w:p>
    <w:p w14:paraId="1B42BBB1"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A273C68" w14:textId="77777777" w:rsidR="002F282C" w:rsidRDefault="002F282C" w:rsidP="006B59B9">
      <w:pPr>
        <w:pStyle w:val="Heading3"/>
      </w:pPr>
      <w:bookmarkStart w:id="146" w:name="_Communication"/>
      <w:bookmarkStart w:id="147" w:name="_Toc32916730"/>
      <w:bookmarkEnd w:id="146"/>
      <w:r>
        <w:t>Communication</w:t>
      </w:r>
      <w:bookmarkEnd w:id="147"/>
    </w:p>
    <w:p w14:paraId="7E454A14"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337DB79" w14:textId="77777777" w:rsidR="008C6556" w:rsidRDefault="008C6556" w:rsidP="006B59B9">
      <w:pPr>
        <w:pStyle w:val="Heading3"/>
      </w:pPr>
      <w:bookmarkStart w:id="148" w:name="_Toc32916731"/>
      <w:r w:rsidRPr="006C357C">
        <w:t>Logic</w:t>
      </w:r>
      <w:bookmarkEnd w:id="148"/>
    </w:p>
    <w:p w14:paraId="50EB94B0" w14:textId="77777777" w:rsidR="00D40955" w:rsidRPr="007F6EEE" w:rsidRDefault="00871EBA" w:rsidP="006B59B9">
      <w:pPr>
        <w:pStyle w:val="Heading4"/>
      </w:pPr>
      <w:bookmarkStart w:id="149" w:name="_Fragmenting_Operations"/>
      <w:bookmarkEnd w:id="149"/>
      <w:r>
        <w:t>Operation</w:t>
      </w:r>
      <w:r w:rsidR="007D1611">
        <w:t xml:space="preserve"> Duration</w:t>
      </w:r>
    </w:p>
    <w:p w14:paraId="78B3F4B5"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3FEA9FD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ABFBC9D" w14:textId="77777777" w:rsidR="000111EA" w:rsidRPr="00A022D0" w:rsidRDefault="000111EA" w:rsidP="00AA18B4">
            <w:r w:rsidRPr="00A022D0">
              <w:rPr>
                <w:b/>
                <w:noProof/>
              </w:rPr>
              <w:t>Note</w:t>
            </w:r>
            <w:r w:rsidRPr="00A022D0">
              <w:rPr>
                <w:noProof/>
              </w:rPr>
              <w:t>:</w:t>
            </w:r>
          </w:p>
        </w:tc>
        <w:tc>
          <w:tcPr>
            <w:tcW w:w="8456" w:type="dxa"/>
          </w:tcPr>
          <w:p w14:paraId="18B3AC6D"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27022D68" w14:textId="77777777" w:rsidR="00871EBA" w:rsidRDefault="00871EBA" w:rsidP="006B59B9">
      <w:pPr>
        <w:pStyle w:val="Heading4"/>
      </w:pPr>
      <w:bookmarkStart w:id="150" w:name="_Operation_Execution_Delay"/>
      <w:bookmarkEnd w:id="150"/>
      <w:r>
        <w:t>Operation Execution Delay</w:t>
      </w:r>
    </w:p>
    <w:p w14:paraId="1994BAC3"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79CD855B" w14:textId="77777777" w:rsidR="00081443" w:rsidRDefault="00D40955" w:rsidP="006B59B9">
      <w:pPr>
        <w:pStyle w:val="Heading4"/>
      </w:pPr>
      <w:bookmarkStart w:id="151" w:name="_Operation_Progress_Indication"/>
      <w:bookmarkStart w:id="152" w:name="_Value_Update_Verification"/>
      <w:bookmarkEnd w:id="151"/>
      <w:bookmarkEnd w:id="152"/>
      <w:r>
        <w:t xml:space="preserve">Value </w:t>
      </w:r>
      <w:r w:rsidR="00050E73">
        <w:t>Update Verification</w:t>
      </w:r>
    </w:p>
    <w:p w14:paraId="5C81EEF1"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7FB86931" w14:textId="77777777" w:rsidR="00652AC1" w:rsidRDefault="00D16A02" w:rsidP="006B59B9">
      <w:pPr>
        <w:pStyle w:val="Heading4"/>
      </w:pPr>
      <w:bookmarkStart w:id="153" w:name="_Protocol_Threads"/>
      <w:bookmarkEnd w:id="153"/>
      <w:r>
        <w:t>Protocol Threads</w:t>
      </w:r>
    </w:p>
    <w:p w14:paraId="60A86E3E"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389A1AAA" w14:textId="77777777" w:rsidR="00753963" w:rsidRDefault="00753963" w:rsidP="006B59B9">
      <w:pPr>
        <w:pStyle w:val="Heading3"/>
      </w:pPr>
      <w:bookmarkStart w:id="154" w:name="_Toc473038824"/>
      <w:bookmarkStart w:id="155" w:name="_Toc32916732"/>
      <w:bookmarkEnd w:id="154"/>
      <w:r>
        <w:lastRenderedPageBreak/>
        <w:t>Timers</w:t>
      </w:r>
      <w:bookmarkEnd w:id="155"/>
    </w:p>
    <w:p w14:paraId="0AFDB2F1" w14:textId="77777777" w:rsidR="007F2741" w:rsidRDefault="007F2741" w:rsidP="006B59B9">
      <w:pPr>
        <w:pStyle w:val="Heading4"/>
      </w:pPr>
      <w:bookmarkStart w:id="156" w:name="_Number_of_Timers"/>
      <w:bookmarkEnd w:id="156"/>
      <w:r>
        <w:t>Number of Timers</w:t>
      </w:r>
    </w:p>
    <w:p w14:paraId="41C69075"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79A0A839" w14:textId="77777777" w:rsidR="007F2741" w:rsidRDefault="002B78AB" w:rsidP="006B59B9">
      <w:pPr>
        <w:pStyle w:val="Heading4"/>
      </w:pPr>
      <w:bookmarkStart w:id="157" w:name="_Timer_Speeds"/>
      <w:bookmarkStart w:id="158" w:name="_Default_Timer_Speeds"/>
      <w:bookmarkEnd w:id="157"/>
      <w:bookmarkEnd w:id="158"/>
      <w:r>
        <w:t xml:space="preserve">Default </w:t>
      </w:r>
      <w:r w:rsidR="007F2741">
        <w:t>Timer Speeds</w:t>
      </w:r>
    </w:p>
    <w:p w14:paraId="23629D1A"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1931B4CE"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22F20BD1"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3ABC279E" w14:textId="77777777" w:rsidR="00656CA8" w:rsidRDefault="000B6B49" w:rsidP="00AA18B4">
      <w:pPr>
        <w:pStyle w:val="SLCOrderedlist"/>
      </w:pPr>
      <w:r>
        <w:t>S</w:t>
      </w:r>
      <w:r w:rsidRPr="0042126A">
        <w:t>tatic data: 1 hour</w:t>
      </w:r>
      <w:r w:rsidR="00BE0CC4">
        <w:t>.</w:t>
      </w:r>
    </w:p>
    <w:p w14:paraId="5F48B84E" w14:textId="77777777" w:rsidR="00656CA8" w:rsidRDefault="00656CA8" w:rsidP="00AA18B4">
      <w:pPr>
        <w:pStyle w:val="SLCOrderedlist"/>
      </w:pPr>
      <w:r>
        <w:t>Each timer must have a default interval of 75 (ms).</w:t>
      </w:r>
    </w:p>
    <w:p w14:paraId="03D3755C" w14:textId="77777777" w:rsidR="002B78AB" w:rsidRDefault="002B78AB" w:rsidP="006B59B9">
      <w:pPr>
        <w:pStyle w:val="Heading4"/>
      </w:pPr>
      <w:bookmarkStart w:id="159" w:name="_Timer_Speed_Restrictions"/>
      <w:bookmarkEnd w:id="159"/>
      <w:r>
        <w:t>Timer Speed Restrictions</w:t>
      </w:r>
    </w:p>
    <w:p w14:paraId="624A08E9"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4D44BF37" w14:textId="77777777" w:rsidR="00DD79DD" w:rsidRDefault="00DD79DD" w:rsidP="00AA18B4">
      <w:pPr>
        <w:pStyle w:val="SLCUnorderedlist"/>
      </w:pPr>
      <w:r>
        <w:t>The set timer time must not exceed 24 days.</w:t>
      </w:r>
    </w:p>
    <w:p w14:paraId="61688263" w14:textId="77777777" w:rsidR="00486310" w:rsidRDefault="00010CCF" w:rsidP="006B59B9">
      <w:pPr>
        <w:pStyle w:val="Heading4"/>
      </w:pPr>
      <w:bookmarkStart w:id="160" w:name="_Starting/Stopping_Timers"/>
      <w:bookmarkEnd w:id="160"/>
      <w:r>
        <w:t>Starting/Stopping Timers</w:t>
      </w:r>
    </w:p>
    <w:p w14:paraId="015EEEE7"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31FFCCB7" w14:textId="77777777" w:rsidR="000342A2" w:rsidRDefault="000342A2" w:rsidP="000342A2">
      <w:pPr>
        <w:pStyle w:val="Heading4"/>
      </w:pPr>
      <w:bookmarkStart w:id="161" w:name="_Timer_Content"/>
      <w:bookmarkEnd w:id="161"/>
      <w:r>
        <w:t>Timer Content</w:t>
      </w:r>
    </w:p>
    <w:p w14:paraId="3D5D562F"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40C015EA" w14:textId="77777777" w:rsidR="00680F53" w:rsidRDefault="00680F53" w:rsidP="006B59B9">
      <w:pPr>
        <w:pStyle w:val="Heading3"/>
      </w:pPr>
      <w:bookmarkStart w:id="162" w:name="_Toc32916733"/>
      <w:r>
        <w:t>DVE</w:t>
      </w:r>
      <w:bookmarkEnd w:id="162"/>
    </w:p>
    <w:p w14:paraId="24158315" w14:textId="77777777" w:rsidR="003A1F07" w:rsidRDefault="003A1F07" w:rsidP="006B59B9">
      <w:pPr>
        <w:pStyle w:val="Heading4"/>
      </w:pPr>
      <w:bookmarkStart w:id="163" w:name="_DVE_Names"/>
      <w:bookmarkEnd w:id="163"/>
      <w:r>
        <w:t>DVE Names</w:t>
      </w:r>
    </w:p>
    <w:p w14:paraId="685284A2" w14:textId="77777777" w:rsidR="00922BD8" w:rsidRDefault="00680F53" w:rsidP="00AA18B4">
      <w:pPr>
        <w:pStyle w:val="SLCUnorderedlist"/>
      </w:pPr>
      <w:r>
        <w:t>The name of a DVE protocol should be constructed as follows: Mother Protocol Name – Product Name.</w:t>
      </w:r>
    </w:p>
    <w:p w14:paraId="40B72A0C" w14:textId="77777777" w:rsidR="003A1F07" w:rsidRDefault="003A1F07" w:rsidP="006B59B9">
      <w:pPr>
        <w:pStyle w:val="Heading4"/>
      </w:pPr>
      <w:bookmarkStart w:id="164" w:name="_DVE_Export_Rules"/>
      <w:bookmarkEnd w:id="164"/>
      <w:r>
        <w:t>DVE Export Rules</w:t>
      </w:r>
    </w:p>
    <w:p w14:paraId="4DD4D71D"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794D5BAF" w14:textId="77777777" w:rsidR="003A1F07" w:rsidRDefault="003A1F07" w:rsidP="006B59B9">
      <w:pPr>
        <w:pStyle w:val="Heading4"/>
      </w:pPr>
      <w:bookmarkStart w:id="165" w:name="_DVE_Child_Element"/>
      <w:bookmarkEnd w:id="165"/>
      <w:r>
        <w:t>DVE Chil</w:t>
      </w:r>
      <w:r w:rsidR="00E04D54">
        <w:t>d</w:t>
      </w:r>
      <w:r>
        <w:t xml:space="preserve"> Element De</w:t>
      </w:r>
      <w:r w:rsidR="00E04D54">
        <w:t>letion</w:t>
      </w:r>
    </w:p>
    <w:p w14:paraId="27C334D9"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06CF2E72" w14:textId="77777777" w:rsidR="00680F53" w:rsidRDefault="00680F53" w:rsidP="006B59B9">
      <w:pPr>
        <w:pStyle w:val="Heading3"/>
      </w:pPr>
      <w:bookmarkStart w:id="166" w:name="_Toc32916734"/>
      <w:r>
        <w:lastRenderedPageBreak/>
        <w:t>Tables</w:t>
      </w:r>
      <w:bookmarkEnd w:id="166"/>
    </w:p>
    <w:p w14:paraId="55357513" w14:textId="77777777" w:rsidR="007113EF" w:rsidRDefault="00A4157C" w:rsidP="006B59B9">
      <w:pPr>
        <w:pStyle w:val="Heading4"/>
      </w:pPr>
      <w:bookmarkStart w:id="167" w:name="_Primary_Keys"/>
      <w:bookmarkEnd w:id="167"/>
      <w:r>
        <w:t>P</w:t>
      </w:r>
      <w:r w:rsidR="007113EF">
        <w:t xml:space="preserve">rimary </w:t>
      </w:r>
      <w:r>
        <w:t>K</w:t>
      </w:r>
      <w:r w:rsidR="007113EF">
        <w:t>eys</w:t>
      </w:r>
    </w:p>
    <w:p w14:paraId="7ED93370" w14:textId="77777777" w:rsidR="009C722D" w:rsidRDefault="00613E11" w:rsidP="00AA18B4">
      <w:pPr>
        <w:pStyle w:val="SLCUnorderedlist"/>
      </w:pPr>
      <w:bookmarkStart w:id="168" w:name="_Primary_Key_Column"/>
      <w:bookmarkEnd w:id="168"/>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6D975236" w14:textId="77777777" w:rsidR="003A1F07" w:rsidRDefault="009C722D" w:rsidP="00AA18B4">
      <w:pPr>
        <w:pStyle w:val="SLCUnorderedlist"/>
      </w:pPr>
      <w:bookmarkStart w:id="169" w:name="_Primary_Key_Value"/>
      <w:bookmarkEnd w:id="169"/>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6139CBA4"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01462D52"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7C4554FD" w14:textId="77777777" w:rsidR="007113EF" w:rsidRDefault="004C7C26" w:rsidP="006B59B9">
      <w:pPr>
        <w:pStyle w:val="Heading4"/>
      </w:pPr>
      <w:bookmarkStart w:id="170" w:name="_Display_Keys"/>
      <w:bookmarkEnd w:id="170"/>
      <w:r>
        <w:t>Display Keys</w:t>
      </w:r>
    </w:p>
    <w:p w14:paraId="0ADA6294" w14:textId="77777777" w:rsidR="00613E11" w:rsidRDefault="007113EF" w:rsidP="00AA18B4">
      <w:pPr>
        <w:pStyle w:val="SLCUnorderedlist"/>
      </w:pPr>
      <w:bookmarkStart w:id="171" w:name="_Display_Key_Column"/>
      <w:bookmarkEnd w:id="171"/>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77047FBC" w14:textId="77777777" w:rsidR="00613E11" w:rsidRDefault="00613E11" w:rsidP="00AA18B4">
      <w:pPr>
        <w:pStyle w:val="SLCUnorderedlist"/>
      </w:pPr>
      <w:bookmarkStart w:id="172" w:name="_Display_Key_Definition"/>
      <w:bookmarkEnd w:id="172"/>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02A54371"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1918E825" w14:textId="77777777" w:rsidR="00135A6E" w:rsidRDefault="00E24C47" w:rsidP="006B59B9">
      <w:pPr>
        <w:pStyle w:val="Heading4"/>
      </w:pPr>
      <w:bookmarkStart w:id="173" w:name="_Key_Column_Description"/>
      <w:bookmarkEnd w:id="173"/>
      <w:r>
        <w:t>Key</w:t>
      </w:r>
      <w:r w:rsidR="00135A6E">
        <w:t xml:space="preserve"> Column </w:t>
      </w:r>
      <w:r w:rsidR="00AC0FEE">
        <w:t>Description</w:t>
      </w:r>
    </w:p>
    <w:p w14:paraId="6B8E9FB8"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5992433D" w14:textId="77777777" w:rsidR="007113EF" w:rsidRDefault="007113EF" w:rsidP="006B59B9">
      <w:pPr>
        <w:pStyle w:val="Heading4"/>
      </w:pPr>
      <w:bookmarkStart w:id="174" w:name="_Data_Handling"/>
      <w:bookmarkEnd w:id="174"/>
      <w:r>
        <w:t>Data Handling</w:t>
      </w:r>
    </w:p>
    <w:p w14:paraId="5B2A5C7E"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032B25BE"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4CEAEB9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953A6F1" w14:textId="77777777" w:rsidR="00765B49" w:rsidRPr="00A022D0" w:rsidRDefault="00765B49" w:rsidP="00D21301">
            <w:pPr>
              <w:spacing w:after="160"/>
            </w:pPr>
            <w:r w:rsidRPr="00A022D0">
              <w:rPr>
                <w:b/>
                <w:noProof/>
              </w:rPr>
              <w:t>Note</w:t>
            </w:r>
            <w:r w:rsidRPr="00A022D0">
              <w:rPr>
                <w:noProof/>
              </w:rPr>
              <w:t>:</w:t>
            </w:r>
          </w:p>
        </w:tc>
        <w:tc>
          <w:tcPr>
            <w:tcW w:w="8335" w:type="dxa"/>
          </w:tcPr>
          <w:p w14:paraId="093838E2"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6B5D40F1" w14:textId="77777777" w:rsidR="00476A15" w:rsidRPr="004D7B32" w:rsidRDefault="00DE35C4" w:rsidP="00AA18B4">
      <w:pPr>
        <w:pStyle w:val="ListParagraph"/>
        <w:spacing w:before="160"/>
        <w:ind w:left="284"/>
        <w:rPr>
          <w:rStyle w:val="SLCBold"/>
        </w:rPr>
      </w:pPr>
      <w:bookmarkStart w:id="175" w:name="_Hlk32919469"/>
      <w:r w:rsidRPr="004D7B32">
        <w:rPr>
          <w:rStyle w:val="SLCBold"/>
        </w:rPr>
        <w:t>Previous data comparison</w:t>
      </w:r>
    </w:p>
    <w:p w14:paraId="7391611F"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2B47E0F8"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7F8E438F" w14:textId="77777777" w:rsidR="00680F53" w:rsidRPr="00E558AA" w:rsidRDefault="00680F53" w:rsidP="004A3E68">
      <w:pPr>
        <w:pStyle w:val="SLCUnorderedlist"/>
        <w:numPr>
          <w:ilvl w:val="1"/>
          <w:numId w:val="13"/>
        </w:numPr>
        <w:rPr>
          <w:rFonts w:ascii="Calibri" w:hAnsi="Calibri" w:cs="Times New Roman"/>
        </w:rPr>
      </w:pPr>
      <w:bookmarkStart w:id="176" w:name="_Hlk32919492"/>
      <w:bookmarkEnd w:id="175"/>
      <w:r>
        <w:t xml:space="preserve">Add a PageButton </w:t>
      </w:r>
      <w:r w:rsidRPr="00F47701">
        <w:t>“[Table Name] Config</w:t>
      </w:r>
      <w:r>
        <w:t>…” above the table that contains:</w:t>
      </w:r>
    </w:p>
    <w:p w14:paraId="0FC2D15E"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3FE6C5E9"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13434F6B" w14:textId="77777777" w:rsidR="00680F53" w:rsidRDefault="00680F53" w:rsidP="004A3E68">
      <w:pPr>
        <w:pStyle w:val="SLCUnorderedlist"/>
        <w:numPr>
          <w:ilvl w:val="2"/>
          <w:numId w:val="13"/>
        </w:numPr>
      </w:pPr>
      <w:r>
        <w:t>Table:</w:t>
      </w:r>
    </w:p>
    <w:p w14:paraId="184A7232"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7B0BB616" w14:textId="77777777" w:rsidR="00DE35C4" w:rsidRPr="004D7B32" w:rsidRDefault="00DE35C4" w:rsidP="00AA18B4">
      <w:pPr>
        <w:ind w:left="284"/>
        <w:rPr>
          <w:rStyle w:val="SLCBold"/>
        </w:rPr>
      </w:pPr>
      <w:bookmarkStart w:id="177" w:name="_Hlk32919484"/>
      <w:bookmarkEnd w:id="176"/>
      <w:r w:rsidRPr="004D7B32">
        <w:rPr>
          <w:rStyle w:val="SLCBold"/>
        </w:rPr>
        <w:t>Infinite</w:t>
      </w:r>
      <w:r w:rsidR="00266B2B" w:rsidRPr="004D7B32">
        <w:rPr>
          <w:rStyle w:val="SLCBold"/>
        </w:rPr>
        <w:t>ly</w:t>
      </w:r>
      <w:r w:rsidRPr="004D7B32">
        <w:rPr>
          <w:rStyle w:val="SLCBold"/>
        </w:rPr>
        <w:t xml:space="preserve"> growing amount of data</w:t>
      </w:r>
    </w:p>
    <w:p w14:paraId="0B55669A"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664DD81E" w14:textId="77777777" w:rsidR="00680F53" w:rsidRDefault="00680F53" w:rsidP="00AA18B4">
      <w:pPr>
        <w:spacing w:line="240" w:lineRule="auto"/>
        <w:ind w:left="284"/>
        <w:jc w:val="left"/>
      </w:pPr>
      <w:r>
        <w:t>Implementation based on maximum number of rows and/or maximum time to keep:</w:t>
      </w:r>
    </w:p>
    <w:p w14:paraId="5368DD40" w14:textId="77777777" w:rsidR="00680F53" w:rsidRDefault="00680F53" w:rsidP="004A3E68">
      <w:pPr>
        <w:pStyle w:val="SLCUnorderedlist"/>
        <w:numPr>
          <w:ilvl w:val="1"/>
          <w:numId w:val="13"/>
        </w:numPr>
      </w:pPr>
      <w:bookmarkStart w:id="178" w:name="_Hlk32919504"/>
      <w:bookmarkEnd w:id="177"/>
      <w:r>
        <w:t xml:space="preserve">Add a PageButton “[Table Name] Config…” </w:t>
      </w:r>
      <w:r w:rsidR="00090195">
        <w:t>above</w:t>
      </w:r>
      <w:r>
        <w:t xml:space="preserve"> the table </w:t>
      </w:r>
      <w:r w:rsidR="00090195">
        <w:t>that contains</w:t>
      </w:r>
      <w:r>
        <w:t>:</w:t>
      </w:r>
    </w:p>
    <w:p w14:paraId="78FCBEBB" w14:textId="77777777" w:rsidR="00680F53" w:rsidRDefault="00680F53" w:rsidP="004A3E68">
      <w:pPr>
        <w:pStyle w:val="SLCUnorderedlist"/>
        <w:numPr>
          <w:ilvl w:val="2"/>
          <w:numId w:val="13"/>
        </w:numPr>
      </w:pPr>
      <w:r>
        <w:t>A toggle button “Max Table Size” (On/Off, default: On)</w:t>
      </w:r>
    </w:p>
    <w:p w14:paraId="132E0E03" w14:textId="77777777" w:rsidR="00680F53" w:rsidRDefault="00680F53" w:rsidP="004A3E68">
      <w:pPr>
        <w:pStyle w:val="SLCUnorderedlist"/>
        <w:numPr>
          <w:ilvl w:val="2"/>
          <w:numId w:val="13"/>
        </w:numPr>
      </w:pPr>
      <w:r>
        <w:t>A parameter to define the maximum allowed number of rows. (Provide a well-chosen default value).</w:t>
      </w:r>
    </w:p>
    <w:p w14:paraId="68DC4927"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5363547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8"/>
          <w:p w14:paraId="65EF429E" w14:textId="77777777" w:rsidR="000E60F1" w:rsidRPr="00A022D0" w:rsidRDefault="000E60F1" w:rsidP="00D21301">
            <w:pPr>
              <w:spacing w:after="160"/>
            </w:pPr>
            <w:r w:rsidRPr="00A022D0">
              <w:rPr>
                <w:b/>
                <w:noProof/>
              </w:rPr>
              <w:t>Note</w:t>
            </w:r>
            <w:r w:rsidRPr="00A022D0">
              <w:rPr>
                <w:noProof/>
              </w:rPr>
              <w:t>:</w:t>
            </w:r>
          </w:p>
        </w:tc>
        <w:tc>
          <w:tcPr>
            <w:tcW w:w="6811" w:type="dxa"/>
          </w:tcPr>
          <w:p w14:paraId="26DBA55B"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24AD6E12" w14:textId="77777777" w:rsidR="00EE73EC" w:rsidRDefault="00993D61" w:rsidP="006B59B9">
      <w:pPr>
        <w:pStyle w:val="Heading4"/>
      </w:pPr>
      <w:bookmarkStart w:id="179" w:name="_Integrity_Constraints"/>
      <w:bookmarkEnd w:id="179"/>
      <w:r>
        <w:t>Integrity Constraints</w:t>
      </w:r>
    </w:p>
    <w:p w14:paraId="2C646B87"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237DDC5B" w14:textId="77777777" w:rsidR="00733E23" w:rsidRDefault="00733E23" w:rsidP="006B59B9">
      <w:pPr>
        <w:pStyle w:val="Heading4"/>
      </w:pPr>
      <w:bookmarkStart w:id="180" w:name="_Preserve_State_Option"/>
      <w:bookmarkEnd w:id="180"/>
      <w:r>
        <w:t>Preserve State Option</w:t>
      </w:r>
    </w:p>
    <w:p w14:paraId="2E7B5F62" w14:textId="77777777" w:rsidR="00680F53" w:rsidRDefault="00680F53" w:rsidP="00AA18B4">
      <w:pPr>
        <w:pStyle w:val="SLCUnorderedlist"/>
      </w:pPr>
      <w:r>
        <w:t>The use of the “preserve state” option on table columns should be avoided, as this option requires significantly more processing.</w:t>
      </w:r>
    </w:p>
    <w:p w14:paraId="4E0701A6" w14:textId="77777777" w:rsidR="00680F53" w:rsidRDefault="00680F53" w:rsidP="006B59B9">
      <w:pPr>
        <w:pStyle w:val="Heading3"/>
      </w:pPr>
      <w:bookmarkStart w:id="181" w:name="_Toc32916735"/>
      <w:r>
        <w:t>Parameters</w:t>
      </w:r>
      <w:bookmarkEnd w:id="181"/>
    </w:p>
    <w:p w14:paraId="7DD72F58" w14:textId="77777777" w:rsidR="004548AF" w:rsidRDefault="004548AF" w:rsidP="006B59B9">
      <w:pPr>
        <w:pStyle w:val="Heading4"/>
      </w:pPr>
      <w:bookmarkStart w:id="182" w:name="_Saving_Parameters"/>
      <w:bookmarkEnd w:id="182"/>
      <w:r>
        <w:t>Saving Parameters</w:t>
      </w:r>
    </w:p>
    <w:p w14:paraId="43402E57"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103EA4B0" w14:textId="77777777" w:rsidR="006D491C" w:rsidRDefault="006D491C" w:rsidP="006B59B9">
      <w:pPr>
        <w:pStyle w:val="Heading4"/>
      </w:pPr>
      <w:bookmarkStart w:id="183" w:name="_Loading_Parameters_in"/>
      <w:bookmarkEnd w:id="183"/>
      <w:r>
        <w:t>Loading Parameters in SLElement</w:t>
      </w:r>
    </w:p>
    <w:p w14:paraId="4E40A8B0"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4" w:name="_Parameter_Unit_of"/>
      <w:bookmarkStart w:id="185" w:name="_Parameter_Value_Range"/>
      <w:bookmarkStart w:id="186" w:name="_Parameters_Holding_Timestamps"/>
      <w:bookmarkStart w:id="187" w:name="_Exceptional_States"/>
      <w:bookmarkStart w:id="188" w:name="_Parameter_Tooltip"/>
      <w:bookmarkEnd w:id="184"/>
      <w:bookmarkEnd w:id="185"/>
      <w:bookmarkEnd w:id="186"/>
      <w:bookmarkEnd w:id="187"/>
      <w:bookmarkEnd w:id="188"/>
    </w:p>
    <w:p w14:paraId="21943CFC" w14:textId="77777777" w:rsidR="00BF137A" w:rsidRDefault="00F80E71" w:rsidP="006B59B9">
      <w:pPr>
        <w:pStyle w:val="Heading3"/>
      </w:pPr>
      <w:bookmarkStart w:id="189" w:name="_Toc32916736"/>
      <w:r>
        <w:lastRenderedPageBreak/>
        <w:t>QA</w:t>
      </w:r>
      <w:r w:rsidR="00FA0E5C">
        <w:t>ctions</w:t>
      </w:r>
      <w:bookmarkEnd w:id="189"/>
    </w:p>
    <w:p w14:paraId="4EF4493E" w14:textId="77777777" w:rsidR="002B1A70" w:rsidRDefault="00207BAF" w:rsidP="006B59B9">
      <w:pPr>
        <w:pStyle w:val="Heading4"/>
      </w:pPr>
      <w:bookmarkStart w:id="190" w:name="_Functionality"/>
      <w:bookmarkEnd w:id="190"/>
      <w:r>
        <w:t>Functionality</w:t>
      </w:r>
    </w:p>
    <w:p w14:paraId="0CAAA41F" w14:textId="77777777" w:rsidR="00350B7E" w:rsidRDefault="00350B7E" w:rsidP="00AA18B4">
      <w:pPr>
        <w:pStyle w:val="SLCUnorderedlist"/>
      </w:pPr>
      <w:bookmarkStart w:id="191" w:name="_Toc473038841"/>
      <w:bookmarkEnd w:id="191"/>
      <w:r>
        <w:t xml:space="preserve">QActions should only be used when no other protocol constructs are available to implement the desired functionality. </w:t>
      </w:r>
    </w:p>
    <w:p w14:paraId="0966EF83" w14:textId="77777777" w:rsidR="00207BAF" w:rsidRDefault="00207BAF" w:rsidP="006B59B9">
      <w:pPr>
        <w:pStyle w:val="Heading4"/>
      </w:pPr>
      <w:bookmarkStart w:id="192" w:name="_Maintainability"/>
      <w:bookmarkEnd w:id="192"/>
      <w:r>
        <w:t>Maintainability</w:t>
      </w:r>
    </w:p>
    <w:p w14:paraId="4CFF3B8C"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03C0776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769C4438" w14:textId="77777777" w:rsidR="00815905" w:rsidRPr="00A022D0" w:rsidRDefault="00815905" w:rsidP="005F619A">
            <w:pPr>
              <w:spacing w:after="160"/>
            </w:pPr>
            <w:r w:rsidRPr="00A022D0">
              <w:rPr>
                <w:b/>
                <w:noProof/>
              </w:rPr>
              <w:t>Note</w:t>
            </w:r>
            <w:r w:rsidRPr="00A022D0">
              <w:rPr>
                <w:noProof/>
              </w:rPr>
              <w:t>:</w:t>
            </w:r>
          </w:p>
        </w:tc>
        <w:tc>
          <w:tcPr>
            <w:tcW w:w="8335" w:type="dxa"/>
          </w:tcPr>
          <w:p w14:paraId="63F21ACB"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9FAC0BA"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09B0E650" w14:textId="77777777" w:rsidR="003F7E39" w:rsidRDefault="003F7E39" w:rsidP="007714E0">
      <w:pPr>
        <w:pStyle w:val="ListParagraph"/>
        <w:autoSpaceDE w:val="0"/>
        <w:autoSpaceDN w:val="0"/>
        <w:adjustRightInd w:val="0"/>
        <w:spacing w:after="0" w:line="240" w:lineRule="auto"/>
        <w:jc w:val="left"/>
      </w:pPr>
    </w:p>
    <w:p w14:paraId="62803A44" w14:textId="77777777" w:rsidR="00207BAF" w:rsidRDefault="00207BAF" w:rsidP="006B59B9">
      <w:pPr>
        <w:pStyle w:val="Heading4"/>
      </w:pPr>
      <w:bookmarkStart w:id="193" w:name="_Robustness"/>
      <w:bookmarkEnd w:id="193"/>
      <w:r>
        <w:t>Robustness</w:t>
      </w:r>
    </w:p>
    <w:p w14:paraId="6C482D2D"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27F9F576" w14:textId="77777777" w:rsidR="00207BAF" w:rsidRDefault="00207BAF" w:rsidP="006B59B9">
      <w:pPr>
        <w:pStyle w:val="Heading4"/>
      </w:pPr>
      <w:bookmarkStart w:id="194" w:name="_Conditional_Execution"/>
      <w:bookmarkEnd w:id="194"/>
      <w:r>
        <w:t>Conditional Execution</w:t>
      </w:r>
    </w:p>
    <w:p w14:paraId="3B4A68BD"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0A0EF55" w14:textId="77777777" w:rsidR="00207BAF" w:rsidRPr="003401BA" w:rsidRDefault="00207BAF" w:rsidP="006B59B9">
      <w:pPr>
        <w:pStyle w:val="Heading4"/>
      </w:pPr>
      <w:bookmarkStart w:id="195" w:name="_Localization"/>
      <w:bookmarkEnd w:id="195"/>
      <w:r>
        <w:t>Localization</w:t>
      </w:r>
    </w:p>
    <w:p w14:paraId="290A4D19"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B3C7AEC"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2A44641C"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0C1B1E17"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1CC15EBD" w14:textId="77777777" w:rsidR="00815905" w:rsidRPr="00A022D0" w:rsidRDefault="00815905" w:rsidP="005F619A">
            <w:pPr>
              <w:spacing w:after="160"/>
            </w:pPr>
            <w:r w:rsidRPr="00A022D0">
              <w:rPr>
                <w:b/>
                <w:noProof/>
              </w:rPr>
              <w:t>Note</w:t>
            </w:r>
            <w:r w:rsidRPr="00A022D0">
              <w:rPr>
                <w:noProof/>
              </w:rPr>
              <w:t>:</w:t>
            </w:r>
          </w:p>
        </w:tc>
        <w:tc>
          <w:tcPr>
            <w:tcW w:w="8687" w:type="dxa"/>
          </w:tcPr>
          <w:p w14:paraId="415C46F6"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075E2037" w14:textId="77777777" w:rsidR="009D464F" w:rsidRPr="006B59B9" w:rsidRDefault="001A3412" w:rsidP="006B59B9">
      <w:pPr>
        <w:pStyle w:val="Heading4"/>
        <w:rPr>
          <w:rStyle w:val="Heading3Char"/>
        </w:rPr>
      </w:pPr>
      <w:bookmarkStart w:id="196" w:name="_Inter-Process_Communication"/>
      <w:bookmarkEnd w:id="196"/>
      <w:r>
        <w:lastRenderedPageBreak/>
        <w:t>Inter-</w:t>
      </w:r>
      <w:r w:rsidR="00EF65B1">
        <w:t>P</w:t>
      </w:r>
      <w:r>
        <w:t>rocess Communication</w:t>
      </w:r>
    </w:p>
    <w:p w14:paraId="410698E0"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35239A60"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1E615EA"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62E37EF5"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4C8A6BBF"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75546A0E" w14:textId="77777777" w:rsidR="00BA16B0" w:rsidRDefault="00BA16B0" w:rsidP="00AA18B4">
      <w:pPr>
        <w:pStyle w:val="SLCUnorderedlist"/>
      </w:pPr>
      <w:r>
        <w:t>Protocol calls inside a loop should be avoided as much as possible.</w:t>
      </w:r>
    </w:p>
    <w:p w14:paraId="42759BF6"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34ED1664" w14:textId="77777777" w:rsidR="000B08F1" w:rsidRDefault="000B08F1" w:rsidP="00AA18B4">
      <w:pPr>
        <w:pStyle w:val="SLCUnorderedlist"/>
      </w:pPr>
      <w:r>
        <w:t>In case a wrapper method is available for a NotifyProtocol call, the use of the wrapper method is favored.</w:t>
      </w:r>
    </w:p>
    <w:p w14:paraId="0680D4FF"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1777E5E0"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6DBA6E6E"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314C5C0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42B6AAC" w14:textId="77777777" w:rsidR="008065F6" w:rsidRPr="00A022D0" w:rsidRDefault="008065F6" w:rsidP="00D21301">
            <w:pPr>
              <w:spacing w:after="160"/>
            </w:pPr>
            <w:r w:rsidRPr="00A022D0">
              <w:rPr>
                <w:b/>
                <w:noProof/>
              </w:rPr>
              <w:t>Note</w:t>
            </w:r>
            <w:r w:rsidRPr="00A022D0">
              <w:rPr>
                <w:noProof/>
              </w:rPr>
              <w:t>:</w:t>
            </w:r>
          </w:p>
        </w:tc>
        <w:tc>
          <w:tcPr>
            <w:tcW w:w="8647" w:type="dxa"/>
          </w:tcPr>
          <w:p w14:paraId="30A813F0"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3B11B4A8"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973984A" w14:textId="77777777" w:rsidR="00AC5878" w:rsidRPr="007C6B77" w:rsidRDefault="00AC5878" w:rsidP="008C7DAA">
      <w:pPr>
        <w:pStyle w:val="SLCBodytext"/>
      </w:pPr>
    </w:p>
    <w:p w14:paraId="42A6329D" w14:textId="77777777" w:rsidR="009D668E" w:rsidRDefault="009D668E" w:rsidP="006B59B9">
      <w:pPr>
        <w:pStyle w:val="Heading4"/>
      </w:pPr>
      <w:bookmarkStart w:id="197" w:name="_Exception_Handling"/>
      <w:bookmarkEnd w:id="197"/>
      <w:r>
        <w:t>Exception Handling</w:t>
      </w:r>
    </w:p>
    <w:p w14:paraId="7CF081CE"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31B0B4B2"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0D66DD2"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310EA0D" w14:textId="77777777" w:rsidR="008065F6" w:rsidRPr="00A022D0" w:rsidRDefault="008065F6" w:rsidP="00D21301">
            <w:pPr>
              <w:spacing w:after="160"/>
            </w:pPr>
            <w:r w:rsidRPr="00A022D0">
              <w:rPr>
                <w:b/>
                <w:noProof/>
              </w:rPr>
              <w:t>Note</w:t>
            </w:r>
            <w:r w:rsidRPr="00A022D0">
              <w:rPr>
                <w:noProof/>
              </w:rPr>
              <w:t>:</w:t>
            </w:r>
          </w:p>
        </w:tc>
        <w:tc>
          <w:tcPr>
            <w:tcW w:w="8456" w:type="dxa"/>
          </w:tcPr>
          <w:p w14:paraId="1AEFE950" w14:textId="77777777" w:rsidR="008065F6" w:rsidRPr="00A022D0" w:rsidRDefault="008065F6" w:rsidP="00AA18B4">
            <w:pPr>
              <w:pStyle w:val="SLCBodytext"/>
              <w:ind w:left="0"/>
              <w:rPr>
                <w:noProof/>
              </w:rPr>
            </w:pPr>
            <w:r>
              <w:t>The usage of a using clause is preferred</w:t>
            </w:r>
          </w:p>
        </w:tc>
      </w:tr>
    </w:tbl>
    <w:p w14:paraId="3D3FB6E7"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57430A21"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0589CCD" w14:textId="77777777" w:rsidR="008065F6" w:rsidRPr="00A022D0" w:rsidRDefault="008065F6" w:rsidP="00D21301">
            <w:pPr>
              <w:spacing w:after="160"/>
            </w:pPr>
            <w:r w:rsidRPr="00A022D0">
              <w:rPr>
                <w:b/>
                <w:noProof/>
              </w:rPr>
              <w:lastRenderedPageBreak/>
              <w:t>Note</w:t>
            </w:r>
            <w:r w:rsidRPr="00A022D0">
              <w:rPr>
                <w:noProof/>
              </w:rPr>
              <w:t>:</w:t>
            </w:r>
          </w:p>
        </w:tc>
        <w:tc>
          <w:tcPr>
            <w:tcW w:w="8456" w:type="dxa"/>
          </w:tcPr>
          <w:p w14:paraId="72844474" w14:textId="77777777" w:rsidR="008065F6" w:rsidRPr="00A022D0" w:rsidRDefault="008065F6" w:rsidP="00AA18B4">
            <w:pPr>
              <w:pStyle w:val="SLCBodytext"/>
              <w:ind w:left="54"/>
            </w:pPr>
            <w:r>
              <w:t>The object is read-only and cannot be modified or reassigned.</w:t>
            </w:r>
          </w:p>
        </w:tc>
      </w:tr>
    </w:tbl>
    <w:p w14:paraId="41E874B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DD2A3CB"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4E25A44"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5AADD365" w14:textId="77777777" w:rsidR="00E60142" w:rsidRDefault="00E60142" w:rsidP="006B59B9">
      <w:pPr>
        <w:pStyle w:val="Heading4"/>
      </w:pPr>
      <w:bookmarkStart w:id="198" w:name="_DCF"/>
      <w:bookmarkEnd w:id="198"/>
      <w:r>
        <w:t>DCF</w:t>
      </w:r>
    </w:p>
    <w:p w14:paraId="5993AAB9" w14:textId="77777777" w:rsidR="00E60142" w:rsidRDefault="00E60142" w:rsidP="00AA18B4">
      <w:pPr>
        <w:pStyle w:val="SLCUnorderedlist"/>
      </w:pPr>
      <w:r>
        <w:t>A</w:t>
      </w:r>
      <w:r w:rsidRPr="001226A1">
        <w:t>ll DCF</w:t>
      </w:r>
      <w:r>
        <w:t>-related</w:t>
      </w:r>
      <w:r w:rsidRPr="001226A1">
        <w:t xml:space="preserve"> code </w:t>
      </w:r>
      <w:r>
        <w:t>in QActions</w:t>
      </w:r>
      <w:r w:rsidRPr="001226A1">
        <w:t xml:space="preserve"> </w:t>
      </w:r>
      <w:r>
        <w:t xml:space="preserve">must be </w:t>
      </w:r>
      <w:r w:rsidRPr="001226A1">
        <w:t xml:space="preserve">enclosed within #if DCFv1 and #endif </w:t>
      </w:r>
      <w:r>
        <w:t>preprocessor directives</w:t>
      </w:r>
      <w:r w:rsidRPr="001226A1">
        <w:t>.</w:t>
      </w:r>
    </w:p>
    <w:p w14:paraId="11095DAA" w14:textId="77777777" w:rsidR="00AA7DAC" w:rsidRDefault="00AA7DAC" w:rsidP="006B59B9">
      <w:pPr>
        <w:pStyle w:val="Heading4"/>
      </w:pPr>
      <w:bookmarkStart w:id="199" w:name="_Logging"/>
      <w:bookmarkEnd w:id="199"/>
      <w:r>
        <w:t>Logging</w:t>
      </w:r>
    </w:p>
    <w:p w14:paraId="2F5B1029" w14:textId="77777777" w:rsidR="00AA7DAC" w:rsidRDefault="009D12B7" w:rsidP="00AA18B4">
      <w:pPr>
        <w:pStyle w:val="SLCUnorderedlist"/>
      </w:pPr>
      <w:r>
        <w:t>When logging messages</w:t>
      </w:r>
      <w:r w:rsidR="001A6D23">
        <w:t xml:space="preserve"> are generated</w:t>
      </w:r>
      <w:r>
        <w:t>, the QAction ID and method name should be included:</w:t>
      </w:r>
    </w:p>
    <w:p w14:paraId="5387C0B9"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19F94C28" w14:textId="77777777" w:rsidR="009D12B7" w:rsidRDefault="009D12B7" w:rsidP="00AA18B4">
      <w:pPr>
        <w:pStyle w:val="SLCUnorderedlist"/>
      </w:pPr>
      <w:r>
        <w:t>Logging messages that should only be generated when debugging a protocol can be surrounded by preprocessor directives as follows:</w:t>
      </w:r>
    </w:p>
    <w:p w14:paraId="0BEB50EF" w14:textId="77777777" w:rsidR="009D12B7" w:rsidRDefault="009D12B7" w:rsidP="008C7DAA">
      <w:pPr>
        <w:pStyle w:val="SLCBodytext"/>
      </w:pPr>
      <w:r>
        <w:rPr>
          <w:color w:val="0000FF"/>
          <w:highlight w:val="white"/>
        </w:rPr>
        <w:t>#if</w:t>
      </w:r>
      <w:r>
        <w:rPr>
          <w:highlight w:val="white"/>
        </w:rPr>
        <w:t xml:space="preserve"> debug</w:t>
      </w:r>
    </w:p>
    <w:p w14:paraId="5D8C8F5A"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7464682D" w14:textId="77777777" w:rsidR="009D12B7" w:rsidRDefault="009D12B7" w:rsidP="008C7DAA">
      <w:pPr>
        <w:pStyle w:val="SLCBodytext"/>
      </w:pPr>
      <w:r>
        <w:t>#endif</w:t>
      </w:r>
    </w:p>
    <w:p w14:paraId="4AFD898C"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B929BCB" w14:textId="77777777" w:rsidR="001316FD" w:rsidRDefault="00953C1E" w:rsidP="006B59B9">
      <w:pPr>
        <w:pStyle w:val="Heading4"/>
      </w:pPr>
      <w:bookmarkStart w:id="200" w:name="_Multi-threading"/>
      <w:bookmarkEnd w:id="200"/>
      <w:r>
        <w:t>Multi</w:t>
      </w:r>
      <w:r w:rsidR="007277C7">
        <w:t>-</w:t>
      </w:r>
      <w:r>
        <w:t>threading</w:t>
      </w:r>
    </w:p>
    <w:p w14:paraId="426FB614" w14:textId="77777777" w:rsidR="00CC55F5" w:rsidRDefault="007003DF" w:rsidP="00AA18B4">
      <w:pPr>
        <w:pStyle w:val="SLCUnorderedlist"/>
      </w:pPr>
      <w:bookmarkStart w:id="201" w:name="_Parallel_Programming"/>
      <w:bookmarkEnd w:id="201"/>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52A8F68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37059984"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6CDF30F2" w14:textId="77777777" w:rsidR="00BB090B" w:rsidRDefault="006F2518" w:rsidP="004A3E68">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4965A581"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5B8B2DCA"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056875C1"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137A18A6"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33E1A10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E10603C" w14:textId="77777777" w:rsidR="00C84148" w:rsidRPr="00A022D0" w:rsidRDefault="00C84148" w:rsidP="00D21301">
            <w:pPr>
              <w:spacing w:after="160"/>
            </w:pPr>
            <w:bookmarkStart w:id="202" w:name="_Critical_Sections"/>
            <w:bookmarkEnd w:id="202"/>
            <w:r>
              <w:rPr>
                <w:b/>
                <w:noProof/>
              </w:rPr>
              <w:t>See also</w:t>
            </w:r>
            <w:r w:rsidRPr="00A022D0">
              <w:rPr>
                <w:noProof/>
              </w:rPr>
              <w:t>:</w:t>
            </w:r>
          </w:p>
        </w:tc>
        <w:tc>
          <w:tcPr>
            <w:tcW w:w="7885" w:type="dxa"/>
            <w:tcBorders>
              <w:top w:val="none" w:sz="0" w:space="0" w:color="auto"/>
              <w:bottom w:val="none" w:sz="0" w:space="0" w:color="auto"/>
            </w:tcBorders>
          </w:tcPr>
          <w:p w14:paraId="6548C605" w14:textId="77777777" w:rsidR="00C84148" w:rsidRPr="00A022D0" w:rsidRDefault="00B31EDD" w:rsidP="008C7DAA">
            <w:pPr>
              <w:pStyle w:val="SLCBodytext"/>
              <w:rPr>
                <w:noProof/>
              </w:rPr>
            </w:pPr>
            <w:hyperlink r:id="rId157" w:history="1">
              <w:r w:rsidR="00C84148" w:rsidRPr="00C67639">
                <w:rPr>
                  <w:rStyle w:val="Hyperlink"/>
                  <w:noProof/>
                </w:rPr>
                <w:t>https://msdn.microsoft.com/en-us/library/dd460693(v=vs.110).aspx</w:t>
              </w:r>
            </w:hyperlink>
          </w:p>
        </w:tc>
      </w:tr>
    </w:tbl>
    <w:p w14:paraId="71EC7DDC" w14:textId="77777777" w:rsidR="00CC55F5" w:rsidRDefault="001316FD" w:rsidP="003C0374">
      <w:pPr>
        <w:pStyle w:val="SLCUnorderedlist"/>
      </w:pPr>
      <w:r w:rsidRPr="007277C7">
        <w:lastRenderedPageBreak/>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18A550B8" w14:textId="77777777" w:rsidR="00E67210" w:rsidRDefault="00E67210" w:rsidP="006B59B9">
      <w:pPr>
        <w:pStyle w:val="Heading4"/>
      </w:pPr>
      <w:bookmarkStart w:id="203" w:name="_Thread.Sleep"/>
      <w:bookmarkEnd w:id="203"/>
      <w:r>
        <w:t>Thread.Sleep</w:t>
      </w:r>
    </w:p>
    <w:p w14:paraId="1916569F"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0905D8F3"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406084D2" w14:textId="77777777" w:rsidR="00353214" w:rsidRDefault="00147B51" w:rsidP="00F72A9E">
      <w:pPr>
        <w:pStyle w:val="Heading4"/>
      </w:pPr>
      <w:bookmarkStart w:id="204" w:name="_C#_Code_Style"/>
      <w:bookmarkEnd w:id="204"/>
      <w:r>
        <w:t>StyleCop</w:t>
      </w:r>
    </w:p>
    <w:p w14:paraId="51D43C03"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621116D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560F231E"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1DC3228C" w14:textId="77777777" w:rsidR="00353214" w:rsidRPr="00A00ADE" w:rsidRDefault="00B31EDD" w:rsidP="008C7DAA">
            <w:pPr>
              <w:pStyle w:val="SLCUnorderedlist"/>
            </w:pPr>
            <w:hyperlink r:id="rId158" w:history="1">
              <w:r w:rsidR="00353214" w:rsidRPr="00BE55DF">
                <w:rPr>
                  <w:rStyle w:val="Hyperlink"/>
                </w:rPr>
                <w:t>https://github.com/Visual-Stylecop/Visual-StyleCop/wiki</w:t>
              </w:r>
            </w:hyperlink>
          </w:p>
        </w:tc>
      </w:tr>
    </w:tbl>
    <w:p w14:paraId="44A743D3" w14:textId="77777777" w:rsidR="009D668E" w:rsidRDefault="0028484D" w:rsidP="006B59B9">
      <w:pPr>
        <w:pStyle w:val="Heading3"/>
      </w:pPr>
      <w:bookmarkStart w:id="205" w:name="_Toc32916737"/>
      <w:r>
        <w:t>.NET Recommendations</w:t>
      </w:r>
      <w:bookmarkEnd w:id="205"/>
    </w:p>
    <w:p w14:paraId="5FE1D52F"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59" w:history="1">
        <w:r w:rsidR="00870CBC" w:rsidRPr="00C67639">
          <w:rPr>
            <w:rStyle w:val="Hyperlink"/>
            <w:noProof/>
          </w:rPr>
          <w:t>https://msdn.microsoft.com/en-us/library/ms229042(v=vs.110).aspx</w:t>
        </w:r>
      </w:hyperlink>
      <w:r>
        <w:t>.</w:t>
      </w:r>
    </w:p>
    <w:p w14:paraId="75BC5C9D" w14:textId="77777777" w:rsidR="00337148" w:rsidRDefault="00337148" w:rsidP="006B59B9">
      <w:pPr>
        <w:pStyle w:val="Heading4"/>
      </w:pPr>
      <w:bookmarkStart w:id="206" w:name="_Microbenchmarking_1"/>
      <w:bookmarkEnd w:id="206"/>
      <w:r>
        <w:t>Microbenchmarking</w:t>
      </w:r>
    </w:p>
    <w:p w14:paraId="5639EC7E"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0732888D" w14:textId="77777777" w:rsidR="00337148" w:rsidRDefault="00337148" w:rsidP="003C0374">
      <w:r>
        <w:t>Some things to consider when microbenchmarking:</w:t>
      </w:r>
    </w:p>
    <w:p w14:paraId="38AD367B"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680FDB6E" w14:textId="77777777" w:rsidR="00337148" w:rsidRDefault="00337148" w:rsidP="003C0374">
      <w:pPr>
        <w:pStyle w:val="SLCUnorderedlist"/>
      </w:pPr>
      <w:r>
        <w:t>When measuring code that takes little time to execute, multiple iterations should be executed.</w:t>
      </w:r>
    </w:p>
    <w:p w14:paraId="4362077E" w14:textId="77777777" w:rsidR="00337148" w:rsidRDefault="00337148" w:rsidP="003C0374">
      <w:pPr>
        <w:pStyle w:val="SLCUnorderedlist"/>
      </w:pPr>
      <w:r>
        <w:t>The test could be optimized away by the language or JIT compiler (</w:t>
      </w:r>
      <w:r w:rsidR="00F42CE5">
        <w:t>e.g.</w:t>
      </w:r>
      <w:r>
        <w:t xml:space="preserve"> in Release mode).</w:t>
      </w:r>
    </w:p>
    <w:p w14:paraId="22C64245" w14:textId="77777777" w:rsidR="00337148" w:rsidRDefault="00337148" w:rsidP="003C0374">
      <w:pPr>
        <w:pStyle w:val="SLCUnorderedlist"/>
      </w:pPr>
      <w:r>
        <w:t>Often, the first measurement result is discarded, as this measurement can be influenced by startup costs.</w:t>
      </w:r>
    </w:p>
    <w:p w14:paraId="2AE90E36" w14:textId="77777777" w:rsidR="00337148" w:rsidRPr="00D33788" w:rsidRDefault="00337148" w:rsidP="003C0374">
      <w:pPr>
        <w:pStyle w:val="SLCUnorderedlist"/>
      </w:pPr>
      <w:r>
        <w:t>The measurement time overhead should be subtracted from the total measured time.</w:t>
      </w:r>
    </w:p>
    <w:p w14:paraId="49D2E97C" w14:textId="77777777" w:rsidR="00C477AC" w:rsidRDefault="00C477AC" w:rsidP="006B59B9">
      <w:pPr>
        <w:pStyle w:val="Heading4"/>
      </w:pPr>
      <w:bookmarkStart w:id="207" w:name="_Microbenchmarking"/>
      <w:bookmarkStart w:id="208" w:name="_String_vs._StringBuilder"/>
      <w:bookmarkEnd w:id="207"/>
      <w:bookmarkEnd w:id="208"/>
      <w:r>
        <w:lastRenderedPageBreak/>
        <w:t>String vs. StringBuilder</w:t>
      </w:r>
    </w:p>
    <w:p w14:paraId="3B5418E8"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244C5479"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5F13DBE"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F5177C8"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136CF49F" w14:textId="77777777" w:rsidR="001120C7" w:rsidRPr="00A022D0" w:rsidRDefault="00B31EDD" w:rsidP="008C7DAA">
            <w:pPr>
              <w:pStyle w:val="SLCBodytext"/>
              <w:rPr>
                <w:noProof/>
              </w:rPr>
            </w:pPr>
            <w:hyperlink r:id="rId160" w:history="1">
              <w:r w:rsidR="001120C7" w:rsidRPr="00C67639">
                <w:rPr>
                  <w:rStyle w:val="Hyperlink"/>
                  <w:noProof/>
                </w:rPr>
                <w:t>https://msdn.microsoft.com/En-Us/library/system.text.stringbuilder(v=vs.110).aspx</w:t>
              </w:r>
            </w:hyperlink>
          </w:p>
        </w:tc>
      </w:tr>
    </w:tbl>
    <w:p w14:paraId="22DA94E4"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368EB3C3"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B931DE1"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5EDF2A3"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1"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4482565E"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5738376D"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22B3444A"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524F8FBE"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7F6F426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14A4317"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28FCA5BE"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6A54A969" w14:textId="77777777" w:rsidR="00C477AC" w:rsidRPr="00F81BD6" w:rsidRDefault="00C477AC" w:rsidP="008C7DAA">
      <w:pPr>
        <w:pStyle w:val="SLCBodytext"/>
      </w:pPr>
    </w:p>
    <w:p w14:paraId="4CF4228C" w14:textId="77777777" w:rsidR="00C477AC" w:rsidRDefault="00C477AC" w:rsidP="006B59B9">
      <w:pPr>
        <w:pStyle w:val="Heading4"/>
      </w:pPr>
      <w:bookmarkStart w:id="209" w:name="_Conditional_Statements"/>
      <w:bookmarkEnd w:id="209"/>
      <w:r w:rsidRPr="00F81BD6">
        <w:t>Conditional</w:t>
      </w:r>
      <w:r>
        <w:t xml:space="preserve"> </w:t>
      </w:r>
      <w:r w:rsidR="0032255A">
        <w:t>S</w:t>
      </w:r>
      <w:r>
        <w:t>tatements</w:t>
      </w:r>
    </w:p>
    <w:p w14:paraId="4CDE22E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00EF0F02" w14:textId="77777777" w:rsidR="00C477AC" w:rsidRDefault="00C477AC" w:rsidP="003C0374">
      <w:pPr>
        <w:pStyle w:val="SLCUnorderedlist"/>
      </w:pPr>
      <w:r>
        <w:t>In a conditional-AND statement, the condition that is most likely to fail should be put first. In a conditional-OR statement, the condition that is most likely to succeed should be put first.</w:t>
      </w:r>
    </w:p>
    <w:p w14:paraId="6E1F6D95"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46BBCD43" w14:textId="77777777" w:rsidR="00C477AC" w:rsidRDefault="00C477AC" w:rsidP="006B59B9">
      <w:pPr>
        <w:pStyle w:val="Heading4"/>
      </w:pPr>
      <w:bookmarkStart w:id="210" w:name="_Loops"/>
      <w:bookmarkEnd w:id="210"/>
      <w:r w:rsidRPr="00A36E13">
        <w:lastRenderedPageBreak/>
        <w:t>Loop</w:t>
      </w:r>
      <w:r>
        <w:t>s</w:t>
      </w:r>
    </w:p>
    <w:p w14:paraId="2DBE6A84"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7D09285C" w14:textId="77777777" w:rsidR="00C477AC" w:rsidRDefault="00C477AC" w:rsidP="003C0374">
      <w:pPr>
        <w:pStyle w:val="SLCUnorderedlist"/>
      </w:pPr>
      <w:r w:rsidRPr="003B330A">
        <w:t>Avoid calling properties inside a loop.</w:t>
      </w:r>
    </w:p>
    <w:p w14:paraId="635E4C87" w14:textId="77777777" w:rsidR="00C477AC" w:rsidRPr="003B330A" w:rsidRDefault="00C477AC" w:rsidP="003C0374">
      <w:pPr>
        <w:pStyle w:val="SLCUnorderedlist"/>
      </w:pPr>
      <w:r w:rsidRPr="003B330A">
        <w:t>Break out of the loop as soon as possible (using the break keyword).</w:t>
      </w:r>
    </w:p>
    <w:p w14:paraId="33AAC1AB" w14:textId="77777777" w:rsidR="00C477AC" w:rsidRPr="003B330A" w:rsidRDefault="00C477AC" w:rsidP="003C0374">
      <w:pPr>
        <w:pStyle w:val="SLCUnorderedlist"/>
      </w:pPr>
      <w:r w:rsidRPr="003B330A">
        <w:t>Go to the next iteration as soon as possible (using the continue keyword).</w:t>
      </w:r>
    </w:p>
    <w:p w14:paraId="38D482CE" w14:textId="77777777" w:rsidR="00C477AC" w:rsidRPr="00A36E13" w:rsidRDefault="00C477AC" w:rsidP="006B59B9">
      <w:pPr>
        <w:pStyle w:val="Heading4"/>
      </w:pPr>
      <w:bookmarkStart w:id="211" w:name="_Collections"/>
      <w:bookmarkEnd w:id="211"/>
      <w:r w:rsidRPr="00A36E13">
        <w:t>Collections</w:t>
      </w:r>
    </w:p>
    <w:p w14:paraId="4BAAEFD4"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77BF6D6E" w14:textId="77777777" w:rsidR="00C477AC" w:rsidRDefault="00C477AC" w:rsidP="00C477AC">
      <w:pPr>
        <w:spacing w:line="259" w:lineRule="auto"/>
        <w:sectPr w:rsidR="00C477AC" w:rsidSect="00C84827">
          <w:footerReference w:type="default" r:id="rId162"/>
          <w:headerReference w:type="first" r:id="rId163"/>
          <w:footerReference w:type="first" r:id="rId164"/>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5C491708"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5D617DD"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015E395A"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6CAF0C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284269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2CA20F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3F5FE10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11A134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B0580B1"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D2710FF"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EC3C28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3709ADB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95A6A8D"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CB65C9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2B0BF8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54873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479164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FDBFB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255AA2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0A56F0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06326E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6D8FD2E"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7D75B88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AddFirst(T)</w:t>
            </w:r>
          </w:p>
          <w:p w14:paraId="28362EE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AddLast(T)</w:t>
            </w:r>
          </w:p>
          <w:p w14:paraId="41B30002" w14:textId="77777777" w:rsidR="00C477AC" w:rsidRPr="00666238" w:rsidRDefault="00C477AC" w:rsidP="003C0374">
            <w:pPr>
              <w:spacing w:after="100" w:afterAutospacing="1" w:line="240" w:lineRule="auto"/>
              <w:jc w:val="center"/>
              <w:outlineLvl w:val="0"/>
              <w:cnfStyle w:val="000000000000" w:firstRow="0" w:lastRow="0" w:firstColumn="0" w:lastColumn="0" w:oddVBand="0" w:evenVBand="0" w:oddHBand="0" w:evenHBand="0" w:firstRowFirstColumn="0" w:firstRowLastColumn="0" w:lastRowFirstColumn="0" w:lastRowLastColumn="0"/>
              <w:rPr>
                <w:sz w:val="18"/>
                <w:szCs w:val="18"/>
              </w:rPr>
            </w:pPr>
            <w:bookmarkStart w:id="214" w:name="_Toc32916738"/>
            <w:r w:rsidRPr="00666238">
              <w:rPr>
                <w:sz w:val="18"/>
                <w:szCs w:val="18"/>
              </w:rPr>
              <w:t>AddAfter</w:t>
            </w:r>
            <w:bookmarkEnd w:id="214"/>
          </w:p>
        </w:tc>
        <w:tc>
          <w:tcPr>
            <w:tcW w:w="1170" w:type="dxa"/>
          </w:tcPr>
          <w:p w14:paraId="0B14124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C0D5D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7C4C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36D5D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75A825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EA351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A7E32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668E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199844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79751CD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1CE05E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668392D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1030AE8"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5A1B52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7AFE0A0"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614948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36379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A38634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5045CE2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210341F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50705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967751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8F629E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CC6382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B6604A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3CCEFC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8187EB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0EC1F3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41B661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CCBEA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05FF671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32231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0790616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36D9A3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B24934"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0AF11E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774EA5B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F38D67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28883D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2A36F5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98438C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082AA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2FD758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65DE4CC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EC2897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82042C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28AE3D4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3F72CC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322D6A8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35CBE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6808A93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2F5118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520C9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4A92EC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3420A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16D5362E"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0C8C4D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7D7A19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02D84F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D53F8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197C222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4A379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263821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4E82A28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4A18CF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550F29C8"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9755739"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159FFD00"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35B9B3E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30387D8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0233F2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1DE8A97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01B976C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430F4E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3D49D8C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FB5300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1C2BA6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6766FC3"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68AA845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0A340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420105C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C474B1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161829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7F9979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7D39F5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3982AF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15015943" w14:textId="77777777" w:rsidR="00C477AC" w:rsidRDefault="00C477AC" w:rsidP="00C477AC">
      <w:pPr>
        <w:spacing w:line="259" w:lineRule="auto"/>
        <w:jc w:val="left"/>
      </w:pPr>
    </w:p>
    <w:p w14:paraId="6FCA209A"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5"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6"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67" w:history="1">
        <w:r w:rsidRPr="00DA1186">
          <w:rPr>
            <w:sz w:val="18"/>
            <w:szCs w:val="18"/>
          </w:rPr>
          <w:t>Count</w:t>
        </w:r>
      </w:hyperlink>
      <w:r w:rsidRPr="00DA1186">
        <w:rPr>
          <w:sz w:val="18"/>
          <w:szCs w:val="18"/>
        </w:rPr>
        <w:t>.</w:t>
      </w:r>
    </w:p>
    <w:p w14:paraId="385195CD" w14:textId="77777777" w:rsidR="00C477AC" w:rsidRPr="00DA1186" w:rsidRDefault="00C477AC" w:rsidP="00C477AC">
      <w:pPr>
        <w:rPr>
          <w:sz w:val="18"/>
          <w:szCs w:val="18"/>
        </w:rPr>
      </w:pPr>
      <w:r w:rsidRPr="00DA1186">
        <w:rPr>
          <w:sz w:val="18"/>
          <w:szCs w:val="18"/>
        </w:rPr>
        <w:t>** Approaches O(1) operation, includes key lookup overhead.</w:t>
      </w:r>
    </w:p>
    <w:p w14:paraId="2CECBC01" w14:textId="77777777" w:rsidR="00C477AC" w:rsidRDefault="00C477AC" w:rsidP="00C477AC">
      <w:pPr>
        <w:sectPr w:rsidR="00C477AC" w:rsidSect="006345A5">
          <w:headerReference w:type="first" r:id="rId168"/>
          <w:footerReference w:type="first" r:id="rId169"/>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0"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0F546BC"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2CA76201"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2C6793AF"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1C9979D1"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46E30737"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0E989CFA"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0FCAEE0D"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71B2A48" w14:textId="77777777" w:rsidR="00C477AC" w:rsidRDefault="00C477AC" w:rsidP="003C0374">
      <w:pPr>
        <w:ind w:left="284"/>
      </w:pPr>
      <w:r>
        <w:t>MSDN states the following regarding performance considerations:</w:t>
      </w:r>
    </w:p>
    <w:p w14:paraId="683209E2"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hyperlink r:id="rId171"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62B21B82"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65D64675"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6859D67C"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0AFFCACE"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59864709"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0F600501" w14:textId="77777777" w:rsidR="00FA68FD" w:rsidRDefault="00B31EDD" w:rsidP="008C7DAA">
            <w:pPr>
              <w:pStyle w:val="SLCUnorderedlist"/>
            </w:pPr>
            <w:hyperlink r:id="rId172" w:history="1">
              <w:r w:rsidR="00FA68FD" w:rsidRPr="00BE55DF">
                <w:rPr>
                  <w:rStyle w:val="Hyperlink"/>
                </w:rPr>
                <w:t>https://msdn.microsoft.com/en-us/library/system.collections.arraylist(v=vs.110).aspx</w:t>
              </w:r>
            </w:hyperlink>
          </w:p>
          <w:p w14:paraId="71ACBDF1" w14:textId="77777777" w:rsidR="00FA68FD" w:rsidRPr="00A00ADE" w:rsidRDefault="00B31EDD" w:rsidP="008C7DAA">
            <w:pPr>
              <w:pStyle w:val="SLCUnorderedlist"/>
            </w:pPr>
            <w:hyperlink r:id="rId173" w:history="1">
              <w:r w:rsidR="00FA68FD" w:rsidRPr="00BE55DF">
                <w:rPr>
                  <w:rStyle w:val="Hyperlink"/>
                </w:rPr>
                <w:t>https://msdn.microsoft.com/en-us/library/6sh2ey19(v=vs.110).aspx</w:t>
              </w:r>
            </w:hyperlink>
          </w:p>
        </w:tc>
      </w:tr>
    </w:tbl>
    <w:p w14:paraId="1213E4E1" w14:textId="77777777" w:rsidR="00C477AC" w:rsidRDefault="00C477AC" w:rsidP="006B59B9">
      <w:pPr>
        <w:pStyle w:val="Heading4"/>
      </w:pPr>
      <w:r>
        <w:lastRenderedPageBreak/>
        <w:t>LINQ</w:t>
      </w:r>
    </w:p>
    <w:p w14:paraId="20404D61"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5DE53A35"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3DF6F765"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467DA5FF"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4BB271D9" wp14:editId="17C6812E">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71D9"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5D560C57" w14:textId="77777777" w:rsidR="00C477AC" w:rsidRDefault="00C477AC" w:rsidP="003C0374"/>
    <w:p w14:paraId="4924443D" w14:textId="77777777" w:rsidR="00C477AC" w:rsidRDefault="00C477AC" w:rsidP="00C477AC">
      <w:pPr>
        <w:autoSpaceDE w:val="0"/>
        <w:autoSpaceDN w:val="0"/>
        <w:adjustRightInd w:val="0"/>
        <w:spacing w:after="0" w:line="240" w:lineRule="auto"/>
        <w:ind w:left="720"/>
        <w:jc w:val="left"/>
      </w:pPr>
    </w:p>
    <w:p w14:paraId="0F5AC1D0" w14:textId="77777777" w:rsidR="00C477AC" w:rsidRDefault="00C477AC" w:rsidP="00C477AC">
      <w:pPr>
        <w:autoSpaceDE w:val="0"/>
        <w:autoSpaceDN w:val="0"/>
        <w:adjustRightInd w:val="0"/>
        <w:spacing w:after="0" w:line="240" w:lineRule="auto"/>
        <w:ind w:left="720"/>
        <w:jc w:val="left"/>
      </w:pPr>
    </w:p>
    <w:p w14:paraId="27CA0063" w14:textId="77777777" w:rsidR="00C477AC" w:rsidRDefault="00C477AC" w:rsidP="00C477AC">
      <w:pPr>
        <w:autoSpaceDE w:val="0"/>
        <w:autoSpaceDN w:val="0"/>
        <w:adjustRightInd w:val="0"/>
        <w:spacing w:after="0" w:line="240" w:lineRule="auto"/>
        <w:ind w:left="720"/>
        <w:jc w:val="left"/>
      </w:pPr>
    </w:p>
    <w:p w14:paraId="0B7D95CF" w14:textId="77777777" w:rsidR="00C477AC" w:rsidRDefault="00C477AC" w:rsidP="00C477AC">
      <w:pPr>
        <w:autoSpaceDE w:val="0"/>
        <w:autoSpaceDN w:val="0"/>
        <w:adjustRightInd w:val="0"/>
        <w:spacing w:after="0" w:line="240" w:lineRule="auto"/>
        <w:ind w:left="720"/>
        <w:jc w:val="left"/>
      </w:pPr>
    </w:p>
    <w:p w14:paraId="6BE8D062" w14:textId="77777777" w:rsidR="00C477AC" w:rsidRDefault="00C477AC" w:rsidP="00C477AC">
      <w:pPr>
        <w:autoSpaceDE w:val="0"/>
        <w:autoSpaceDN w:val="0"/>
        <w:adjustRightInd w:val="0"/>
        <w:spacing w:after="0" w:line="240" w:lineRule="auto"/>
        <w:ind w:left="720"/>
        <w:jc w:val="left"/>
      </w:pPr>
    </w:p>
    <w:p w14:paraId="5D8F238E" w14:textId="77777777" w:rsidR="00C477AC" w:rsidRDefault="00C477AC" w:rsidP="00C477AC">
      <w:pPr>
        <w:autoSpaceDE w:val="0"/>
        <w:autoSpaceDN w:val="0"/>
        <w:adjustRightInd w:val="0"/>
        <w:spacing w:after="0" w:line="240" w:lineRule="auto"/>
        <w:ind w:left="720"/>
        <w:jc w:val="left"/>
      </w:pPr>
    </w:p>
    <w:p w14:paraId="5753E46A" w14:textId="77777777" w:rsidR="00C477AC" w:rsidRDefault="00C477AC" w:rsidP="00C477AC">
      <w:pPr>
        <w:autoSpaceDE w:val="0"/>
        <w:autoSpaceDN w:val="0"/>
        <w:adjustRightInd w:val="0"/>
        <w:spacing w:after="0" w:line="240" w:lineRule="auto"/>
        <w:ind w:left="720"/>
        <w:jc w:val="left"/>
      </w:pPr>
    </w:p>
    <w:p w14:paraId="486E8A94" w14:textId="77777777" w:rsidR="00C477AC" w:rsidRDefault="00C477AC" w:rsidP="00C477AC">
      <w:pPr>
        <w:autoSpaceDE w:val="0"/>
        <w:autoSpaceDN w:val="0"/>
        <w:adjustRightInd w:val="0"/>
        <w:spacing w:after="0" w:line="240" w:lineRule="auto"/>
        <w:ind w:left="720"/>
      </w:pPr>
    </w:p>
    <w:p w14:paraId="53C721F6"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196EBE2D"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3556720A" wp14:editId="5061C98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720A"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488275BA" w14:textId="77777777" w:rsidR="00C477AC" w:rsidRDefault="00C477AC" w:rsidP="00C477AC">
      <w:pPr>
        <w:autoSpaceDE w:val="0"/>
        <w:autoSpaceDN w:val="0"/>
        <w:adjustRightInd w:val="0"/>
        <w:spacing w:after="0" w:line="240" w:lineRule="auto"/>
        <w:ind w:left="720"/>
        <w:jc w:val="left"/>
      </w:pPr>
    </w:p>
    <w:p w14:paraId="4FEB2EF2" w14:textId="77777777" w:rsidR="00C477AC" w:rsidRPr="006F4607" w:rsidRDefault="00C477AC" w:rsidP="00C477AC">
      <w:pPr>
        <w:autoSpaceDE w:val="0"/>
        <w:autoSpaceDN w:val="0"/>
        <w:adjustRightInd w:val="0"/>
        <w:spacing w:after="0" w:line="240" w:lineRule="auto"/>
        <w:ind w:left="720"/>
        <w:jc w:val="left"/>
      </w:pPr>
    </w:p>
    <w:p w14:paraId="0C74D39B" w14:textId="77777777" w:rsidR="00C477AC" w:rsidRDefault="00C477AC" w:rsidP="00C477AC">
      <w:pPr>
        <w:autoSpaceDE w:val="0"/>
        <w:autoSpaceDN w:val="0"/>
        <w:adjustRightInd w:val="0"/>
        <w:spacing w:after="0" w:line="240" w:lineRule="auto"/>
        <w:ind w:left="720"/>
        <w:jc w:val="left"/>
      </w:pPr>
    </w:p>
    <w:p w14:paraId="78E6A50A" w14:textId="77777777" w:rsidR="002B3C49" w:rsidRDefault="00C477AC" w:rsidP="003C0374">
      <w:pPr>
        <w:ind w:left="284"/>
      </w:pPr>
      <w:r>
        <w:t>However, this can have a negative impact on execution time in case the IEnumerable is used multiple times. The following example illustrates this:</w:t>
      </w:r>
    </w:p>
    <w:p w14:paraId="435678A1"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527DA027" wp14:editId="3875DD06">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A027"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675E8609" w14:textId="77777777" w:rsidR="00C477AC" w:rsidRDefault="00C477AC" w:rsidP="00C477AC">
      <w:pPr>
        <w:autoSpaceDE w:val="0"/>
        <w:autoSpaceDN w:val="0"/>
        <w:adjustRightInd w:val="0"/>
        <w:spacing w:after="0" w:line="240" w:lineRule="auto"/>
        <w:ind w:left="720"/>
        <w:jc w:val="left"/>
      </w:pPr>
    </w:p>
    <w:p w14:paraId="30490766" w14:textId="77777777" w:rsidR="00C477AC" w:rsidRDefault="00C477AC" w:rsidP="00C477AC">
      <w:pPr>
        <w:autoSpaceDE w:val="0"/>
        <w:autoSpaceDN w:val="0"/>
        <w:adjustRightInd w:val="0"/>
        <w:spacing w:after="0" w:line="240" w:lineRule="auto"/>
        <w:ind w:left="720"/>
        <w:jc w:val="left"/>
      </w:pPr>
    </w:p>
    <w:p w14:paraId="7CAD9EC1" w14:textId="77777777" w:rsidR="00C477AC" w:rsidRDefault="00C477AC" w:rsidP="00C477AC">
      <w:pPr>
        <w:autoSpaceDE w:val="0"/>
        <w:autoSpaceDN w:val="0"/>
        <w:adjustRightInd w:val="0"/>
        <w:spacing w:after="0" w:line="240" w:lineRule="auto"/>
        <w:ind w:left="720"/>
        <w:jc w:val="left"/>
      </w:pPr>
    </w:p>
    <w:p w14:paraId="2BB055FD" w14:textId="77777777" w:rsidR="00C477AC" w:rsidRDefault="00C477AC" w:rsidP="00C477AC">
      <w:pPr>
        <w:autoSpaceDE w:val="0"/>
        <w:autoSpaceDN w:val="0"/>
        <w:adjustRightInd w:val="0"/>
        <w:spacing w:after="0" w:line="240" w:lineRule="auto"/>
        <w:ind w:left="720"/>
        <w:jc w:val="left"/>
      </w:pPr>
    </w:p>
    <w:p w14:paraId="26DF98C3" w14:textId="77777777" w:rsidR="00C477AC" w:rsidRDefault="00C477AC" w:rsidP="00C477AC">
      <w:pPr>
        <w:autoSpaceDE w:val="0"/>
        <w:autoSpaceDN w:val="0"/>
        <w:adjustRightInd w:val="0"/>
        <w:spacing w:after="0" w:line="240" w:lineRule="auto"/>
        <w:ind w:left="720"/>
        <w:jc w:val="left"/>
      </w:pPr>
    </w:p>
    <w:p w14:paraId="6AF4401D" w14:textId="77777777" w:rsidR="00C477AC" w:rsidRDefault="00C477AC" w:rsidP="00C477AC">
      <w:pPr>
        <w:autoSpaceDE w:val="0"/>
        <w:autoSpaceDN w:val="0"/>
        <w:adjustRightInd w:val="0"/>
        <w:spacing w:after="0" w:line="240" w:lineRule="auto"/>
        <w:ind w:left="720"/>
        <w:jc w:val="left"/>
      </w:pPr>
    </w:p>
    <w:p w14:paraId="374C791E"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CACF564" wp14:editId="324EB85F">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F564"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BCF52FC" w14:textId="77777777" w:rsidR="007C3ED4" w:rsidRDefault="007C3ED4" w:rsidP="00C477AC">
      <w:pPr>
        <w:autoSpaceDE w:val="0"/>
        <w:autoSpaceDN w:val="0"/>
        <w:adjustRightInd w:val="0"/>
        <w:spacing w:after="0" w:line="240" w:lineRule="auto"/>
        <w:ind w:left="720"/>
        <w:jc w:val="left"/>
      </w:pPr>
    </w:p>
    <w:p w14:paraId="2BAF5448" w14:textId="77777777" w:rsidR="00C477AC" w:rsidRDefault="00C477AC" w:rsidP="00C477AC">
      <w:pPr>
        <w:autoSpaceDE w:val="0"/>
        <w:autoSpaceDN w:val="0"/>
        <w:adjustRightInd w:val="0"/>
        <w:spacing w:after="0" w:line="240" w:lineRule="auto"/>
        <w:ind w:left="720"/>
        <w:jc w:val="left"/>
      </w:pPr>
    </w:p>
    <w:p w14:paraId="0041139E" w14:textId="77777777" w:rsidR="00C477AC" w:rsidRDefault="00C477AC" w:rsidP="003C0374">
      <w:pPr>
        <w:ind w:left="284"/>
      </w:pPr>
      <w:r>
        <w:t xml:space="preserve">When a ToList() call is added, the filter will only be executed once increasing performance (and, as already mentioned, increased memory usage). </w:t>
      </w:r>
    </w:p>
    <w:p w14:paraId="5B9A567C" w14:textId="77777777" w:rsidR="004F1331" w:rsidRDefault="004F1331" w:rsidP="00AA03AE">
      <w:pPr>
        <w:autoSpaceDE w:val="0"/>
        <w:autoSpaceDN w:val="0"/>
        <w:adjustRightInd w:val="0"/>
        <w:spacing w:after="0" w:line="240" w:lineRule="auto"/>
        <w:ind w:left="720"/>
      </w:pPr>
    </w:p>
    <w:p w14:paraId="4AF4B4D4" w14:textId="77777777" w:rsidR="00F05607" w:rsidRDefault="00F05607" w:rsidP="006B59B9">
      <w:pPr>
        <w:pStyle w:val="Heading2"/>
      </w:pPr>
      <w:bookmarkStart w:id="217" w:name="_Toc32916739"/>
      <w:r>
        <w:lastRenderedPageBreak/>
        <w:t>Validation</w:t>
      </w:r>
      <w:bookmarkEnd w:id="217"/>
    </w:p>
    <w:p w14:paraId="28CA12D1" w14:textId="77777777" w:rsidR="000C284B" w:rsidRDefault="000C284B" w:rsidP="006B59B9">
      <w:pPr>
        <w:pStyle w:val="Heading3"/>
      </w:pPr>
      <w:bookmarkStart w:id="218" w:name="_General"/>
      <w:bookmarkStart w:id="219" w:name="_Toc32916740"/>
      <w:bookmarkEnd w:id="218"/>
      <w:r>
        <w:t>General</w:t>
      </w:r>
      <w:bookmarkEnd w:id="219"/>
    </w:p>
    <w:p w14:paraId="6B40A1AF"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29879489"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515A1D37"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091FB1D5"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1FF5EC9B" w14:textId="77777777" w:rsidR="00751A98" w:rsidRDefault="00751A98" w:rsidP="006B59B9">
      <w:pPr>
        <w:pStyle w:val="Heading3"/>
      </w:pPr>
      <w:bookmarkStart w:id="220" w:name="_StyleCop"/>
      <w:bookmarkStart w:id="221" w:name="_Spell_Checker"/>
      <w:bookmarkStart w:id="222" w:name="_Toc32916741"/>
      <w:bookmarkEnd w:id="220"/>
      <w:bookmarkEnd w:id="221"/>
      <w:r>
        <w:t>Spell Checker</w:t>
      </w:r>
      <w:bookmarkEnd w:id="222"/>
    </w:p>
    <w:p w14:paraId="3882C0F0"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B308DBC" w14:textId="77777777" w:rsidR="000C284B" w:rsidRPr="007F6EEE" w:rsidRDefault="009E06BE" w:rsidP="006B59B9">
      <w:pPr>
        <w:pStyle w:val="Heading3"/>
      </w:pPr>
      <w:bookmarkStart w:id="223" w:name="_StyleCop_1"/>
      <w:bookmarkStart w:id="224" w:name="_Toc481997678"/>
      <w:bookmarkStart w:id="225" w:name="_DIS_validatior"/>
      <w:bookmarkStart w:id="226" w:name="_Toc32916742"/>
      <w:bookmarkEnd w:id="223"/>
      <w:bookmarkEnd w:id="224"/>
      <w:bookmarkEnd w:id="225"/>
      <w:r>
        <w:t>DIS V</w:t>
      </w:r>
      <w:r w:rsidR="000C284B">
        <w:t>alidato</w:t>
      </w:r>
      <w:r w:rsidR="001E42CD">
        <w:t>r</w:t>
      </w:r>
      <w:bookmarkEnd w:id="226"/>
    </w:p>
    <w:p w14:paraId="60BA10E7"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5D27632E" w14:textId="77777777" w:rsidR="001E42CD" w:rsidRDefault="001E42CD" w:rsidP="006B59B9">
      <w:pPr>
        <w:pStyle w:val="Heading3"/>
        <w:spacing w:after="200" w:line="276" w:lineRule="auto"/>
      </w:pPr>
      <w:bookmarkStart w:id="227" w:name="_Stream_Viewer"/>
      <w:bookmarkStart w:id="228" w:name="_Toc32916743"/>
      <w:bookmarkEnd w:id="227"/>
      <w:r>
        <w:t>Stream Viewer</w:t>
      </w:r>
      <w:bookmarkEnd w:id="228"/>
    </w:p>
    <w:p w14:paraId="4B14BFD1"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760F822D" w14:textId="77777777" w:rsidR="000C284B" w:rsidRDefault="009E06BE" w:rsidP="006B59B9">
      <w:pPr>
        <w:pStyle w:val="Heading3"/>
      </w:pPr>
      <w:bookmarkStart w:id="229" w:name="_log_Files"/>
      <w:bookmarkStart w:id="230" w:name="_Toc32916744"/>
      <w:bookmarkEnd w:id="229"/>
      <w:r>
        <w:t>L</w:t>
      </w:r>
      <w:r w:rsidR="000C284B">
        <w:t>og</w:t>
      </w:r>
      <w:r>
        <w:t xml:space="preserve"> Files</w:t>
      </w:r>
      <w:bookmarkEnd w:id="230"/>
    </w:p>
    <w:p w14:paraId="4C01DC9A" w14:textId="77777777" w:rsidR="005E659E" w:rsidRDefault="009E06BE" w:rsidP="003C0374">
      <w:pPr>
        <w:pStyle w:val="SLCUnorderedlist"/>
      </w:pPr>
      <w:r>
        <w:t>The element log file or other log files do not contain problems related to an element running the implemented protocol.</w:t>
      </w:r>
    </w:p>
    <w:p w14:paraId="7E78DB48" w14:textId="77777777" w:rsidR="000C284B" w:rsidRDefault="000C284B" w:rsidP="006B59B9">
      <w:pPr>
        <w:pStyle w:val="Heading3"/>
      </w:pPr>
      <w:bookmarkStart w:id="231" w:name="_Alarm_Console"/>
      <w:bookmarkStart w:id="232" w:name="_Toc32916745"/>
      <w:bookmarkEnd w:id="231"/>
      <w:r>
        <w:t>Alarm Console</w:t>
      </w:r>
      <w:bookmarkEnd w:id="232"/>
    </w:p>
    <w:p w14:paraId="7D81431A"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62F836A7" w14:textId="77777777" w:rsidR="009B6D48" w:rsidRDefault="009B6D48">
      <w:pPr>
        <w:spacing w:line="259" w:lineRule="auto"/>
        <w:jc w:val="left"/>
      </w:pPr>
    </w:p>
    <w:p w14:paraId="67558865" w14:textId="77777777" w:rsidR="00E31755" w:rsidRDefault="00E31755" w:rsidP="00E31755">
      <w:pPr>
        <w:pStyle w:val="Heading2"/>
      </w:pPr>
      <w:bookmarkStart w:id="233" w:name="_Skyline_Driver_Passport"/>
      <w:bookmarkStart w:id="234" w:name="_Toc32916747"/>
      <w:bookmarkEnd w:id="233"/>
      <w:r>
        <w:t>Points of Attention</w:t>
      </w:r>
      <w:bookmarkEnd w:id="234"/>
    </w:p>
    <w:p w14:paraId="575E81D4" w14:textId="77777777" w:rsidR="009B6D48" w:rsidRDefault="009B6D48" w:rsidP="009B6D48">
      <w:pPr>
        <w:pStyle w:val="Heading3"/>
      </w:pPr>
      <w:bookmarkStart w:id="235" w:name="_Minimum_DMA_version"/>
      <w:bookmarkStart w:id="236" w:name="_Ref32836852"/>
      <w:bookmarkStart w:id="237" w:name="_Toc32916746"/>
      <w:bookmarkStart w:id="238" w:name="_Toc32916748"/>
      <w:bookmarkEnd w:id="235"/>
      <w:r>
        <w:t>Skyline Driver Passport Platform</w:t>
      </w:r>
      <w:bookmarkEnd w:id="236"/>
      <w:bookmarkEnd w:id="237"/>
    </w:p>
    <w:p w14:paraId="5FA77483"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362D9EE8" w14:textId="77777777" w:rsidR="00E31755" w:rsidRDefault="00E31755" w:rsidP="00E31755">
      <w:pPr>
        <w:pStyle w:val="Heading3"/>
      </w:pPr>
      <w:r>
        <w:lastRenderedPageBreak/>
        <w:t>Minimum DMA version</w:t>
      </w:r>
      <w:bookmarkEnd w:id="238"/>
    </w:p>
    <w:p w14:paraId="0F35F18B" w14:textId="77777777" w:rsidR="00400FA5" w:rsidRDefault="00E31755" w:rsidP="00825DF9">
      <w:pPr>
        <w:keepNext/>
        <w:shd w:val="clear" w:color="auto" w:fill="FFFFFF"/>
        <w:spacing w:line="240" w:lineRule="auto"/>
        <w:jc w:val="left"/>
      </w:pPr>
      <w:bookmarkStart w:id="239" w:name="_Hlk32917539"/>
      <w:r w:rsidRPr="00E31755">
        <w:t>Th</w:t>
      </w:r>
      <w:r w:rsidR="00400FA5">
        <w:t>e following list</w:t>
      </w:r>
      <w:r w:rsidRPr="00E31755">
        <w:t xml:space="preserve"> </w:t>
      </w:r>
      <w:r w:rsidR="00400FA5">
        <w:t>indicates the minimum required DMA version for specific features</w:t>
      </w:r>
      <w:r w:rsidR="00167471">
        <w:t>:</w:t>
      </w:r>
    </w:p>
    <w:p w14:paraId="23800B02" w14:textId="77777777" w:rsidR="00400FA5" w:rsidRDefault="00400FA5" w:rsidP="00825DF9">
      <w:pPr>
        <w:pStyle w:val="SLCUnorderedlist"/>
        <w:keepNext/>
      </w:pPr>
      <w:r>
        <w:t>Params</w:t>
      </w:r>
    </w:p>
    <w:p w14:paraId="02331755" w14:textId="77777777" w:rsidR="00400FA5" w:rsidRDefault="00400FA5" w:rsidP="00825DF9">
      <w:pPr>
        <w:pStyle w:val="SLCOrderedlist"/>
        <w:keepNext/>
        <w:numPr>
          <w:ilvl w:val="0"/>
          <w:numId w:val="23"/>
        </w:numPr>
        <w:ind w:left="567" w:hanging="294"/>
      </w:pPr>
      <w:r>
        <w:t>DefaultValue tag: 8.5.3 (</w:t>
      </w:r>
      <w:r w:rsidR="00167471" w:rsidRPr="00D324A5">
        <w:t>RN 8776</w:t>
      </w:r>
      <w:r>
        <w:t>)</w:t>
      </w:r>
    </w:p>
    <w:p w14:paraId="7D12D5EB" w14:textId="77777777" w:rsidR="00400FA5" w:rsidRDefault="00400FA5" w:rsidP="00825DF9">
      <w:pPr>
        <w:pStyle w:val="SLCUnorderedlist"/>
        <w:keepNext/>
        <w:numPr>
          <w:ilvl w:val="1"/>
          <w:numId w:val="13"/>
        </w:numPr>
      </w:pPr>
      <w:r>
        <w:t>Only supported by standalone parameters.</w:t>
      </w:r>
    </w:p>
    <w:p w14:paraId="56A5817F" w14:textId="77777777" w:rsidR="00400FA5" w:rsidRDefault="00400FA5" w:rsidP="004A3E68">
      <w:pPr>
        <w:pStyle w:val="SLCOrderedlist"/>
        <w:keepNext/>
      </w:pPr>
      <w:r>
        <w:t>DisplayKey: 8.5.2.4</w:t>
      </w:r>
    </w:p>
    <w:p w14:paraId="2665CFE9" w14:textId="77777777" w:rsidR="00400FA5" w:rsidRDefault="00400FA5" w:rsidP="00825DF9">
      <w:pPr>
        <w:pStyle w:val="SLCUnorderedlist"/>
        <w:numPr>
          <w:ilvl w:val="1"/>
          <w:numId w:val="13"/>
        </w:numPr>
        <w:contextualSpacing/>
      </w:pPr>
      <w:r>
        <w:t>On big dynamic tables: 9.0 CU6</w:t>
      </w:r>
    </w:p>
    <w:p w14:paraId="2AE5F144" w14:textId="77777777" w:rsidR="00400FA5" w:rsidRDefault="00400FA5" w:rsidP="00825DF9">
      <w:pPr>
        <w:pStyle w:val="SLCUnorderedlist"/>
        <w:numPr>
          <w:ilvl w:val="1"/>
          <w:numId w:val="13"/>
        </w:numPr>
        <w:contextualSpacing/>
      </w:pPr>
      <w:r>
        <w:t>If using AddRow/DeleteRow: 9.0 CU9</w:t>
      </w:r>
    </w:p>
    <w:p w14:paraId="52658C74" w14:textId="77777777" w:rsidR="00400FA5" w:rsidRDefault="00400FA5" w:rsidP="004A3E68">
      <w:pPr>
        <w:pStyle w:val="SLCOrderedlist"/>
      </w:pPr>
      <w:r>
        <w:t>snmpSetAndGet: 8.5.7.2 (</w:t>
      </w:r>
      <w:r w:rsidR="00167471" w:rsidRPr="00D324A5">
        <w:t>RN 10007</w:t>
      </w:r>
      <w:r>
        <w:t>)</w:t>
      </w:r>
    </w:p>
    <w:p w14:paraId="1CCA1450" w14:textId="77777777" w:rsidR="00400FA5" w:rsidRDefault="00400FA5" w:rsidP="00825DF9">
      <w:pPr>
        <w:pStyle w:val="SLCUnorderedlist"/>
        <w:numPr>
          <w:ilvl w:val="1"/>
          <w:numId w:val="13"/>
        </w:numPr>
        <w:contextualSpacing/>
      </w:pPr>
      <w:r>
        <w:t>On buttons: 9.0 CU1 (</w:t>
      </w:r>
      <w:r w:rsidR="00167471" w:rsidRPr="00D324A5">
        <w:t>RN 12017</w:t>
      </w:r>
      <w:r>
        <w:t>)</w:t>
      </w:r>
    </w:p>
    <w:p w14:paraId="0F79F032" w14:textId="77777777" w:rsidR="00400FA5" w:rsidRDefault="00400FA5" w:rsidP="00825DF9">
      <w:pPr>
        <w:pStyle w:val="SLCUnorderedlist"/>
        <w:numPr>
          <w:ilvl w:val="1"/>
          <w:numId w:val="13"/>
        </w:numPr>
        <w:contextualSpacing/>
      </w:pPr>
      <w:r>
        <w:t xml:space="preserve">Does not work yet if a sequence </w:t>
      </w:r>
      <w:r w:rsidR="000A3515">
        <w:t xml:space="preserve">is </w:t>
      </w:r>
      <w:r>
        <w:t>defined on the parameter.</w:t>
      </w:r>
    </w:p>
    <w:p w14:paraId="54006B4E" w14:textId="77777777" w:rsidR="00400FA5" w:rsidRDefault="00400FA5" w:rsidP="004A3E68">
      <w:pPr>
        <w:pStyle w:val="SLCOrderedlist"/>
      </w:pPr>
      <w:r>
        <w:t>snmpSetAndGetWithWait: 8.0.7.4</w:t>
      </w:r>
    </w:p>
    <w:p w14:paraId="2F217191" w14:textId="77777777" w:rsidR="00400FA5" w:rsidRDefault="00400FA5" w:rsidP="004A3E68">
      <w:pPr>
        <w:pStyle w:val="SLCUnorderedlist"/>
        <w:numPr>
          <w:ilvl w:val="1"/>
          <w:numId w:val="13"/>
        </w:numPr>
      </w:pPr>
      <w:r>
        <w:t>This should be avoided as it causes RTEs</w:t>
      </w:r>
    </w:p>
    <w:p w14:paraId="310EA689" w14:textId="77777777" w:rsidR="00400FA5" w:rsidRDefault="00400FA5" w:rsidP="004A3E68">
      <w:pPr>
        <w:pStyle w:val="SLCOrderedlist"/>
      </w:pPr>
      <w:r>
        <w:t>Exception values with decimals: 8.5.1 (</w:t>
      </w:r>
      <w:r w:rsidR="00167471" w:rsidRPr="00D324A5">
        <w:t>RN 7794</w:t>
      </w:r>
      <w:r>
        <w:t>)</w:t>
      </w:r>
    </w:p>
    <w:p w14:paraId="1A17ADF6" w14:textId="77777777" w:rsidR="00400FA5" w:rsidRDefault="000A3515" w:rsidP="004A3E68">
      <w:pPr>
        <w:pStyle w:val="SLCUnorderedlist"/>
        <w:numPr>
          <w:ilvl w:val="1"/>
          <w:numId w:val="13"/>
        </w:numPr>
      </w:pPr>
      <w:r>
        <w:t>F</w:t>
      </w:r>
      <w:r w:rsidR="00400FA5">
        <w:t>or previous versions, add the Decimals tag to the Interprete tag</w:t>
      </w:r>
      <w:r>
        <w:t>.</w:t>
      </w:r>
    </w:p>
    <w:p w14:paraId="19798831" w14:textId="77777777" w:rsidR="00400FA5" w:rsidRDefault="00400FA5" w:rsidP="004A3E68">
      <w:pPr>
        <w:pStyle w:val="SLCUnorderedlist"/>
      </w:pPr>
      <w:r>
        <w:t>QActions</w:t>
      </w:r>
    </w:p>
    <w:p w14:paraId="666A80C3" w14:textId="77777777" w:rsidR="00400FA5" w:rsidRDefault="00400FA5" w:rsidP="004A3E68">
      <w:pPr>
        <w:pStyle w:val="SLCOrderedlist"/>
        <w:numPr>
          <w:ilvl w:val="0"/>
          <w:numId w:val="24"/>
        </w:numPr>
        <w:ind w:left="567" w:hanging="294"/>
      </w:pPr>
      <w:r>
        <w:t>NT_UPDATE_DESCRIPTION_XML (127): 9.0 CU2 (</w:t>
      </w:r>
      <w:r w:rsidR="00167471" w:rsidRPr="00D324A5">
        <w:t>RN 12553</w:t>
      </w:r>
      <w:r>
        <w:t>)</w:t>
      </w:r>
    </w:p>
    <w:p w14:paraId="1EDAA530" w14:textId="77777777" w:rsidR="00400FA5" w:rsidRDefault="00400FA5" w:rsidP="004A3E68">
      <w:pPr>
        <w:pStyle w:val="SLCOrderedlist"/>
      </w:pPr>
      <w:r>
        <w:t>ShowInformationMessage(): 8.5.6.5 (</w:t>
      </w:r>
      <w:r w:rsidR="00167471" w:rsidRPr="00D324A5">
        <w:t>RN 10017</w:t>
      </w:r>
      <w:r>
        <w:t>)</w:t>
      </w:r>
    </w:p>
    <w:p w14:paraId="44FFEEF0" w14:textId="77777777" w:rsidR="00400FA5" w:rsidRDefault="00400FA5" w:rsidP="004A3E68">
      <w:pPr>
        <w:pStyle w:val="SLCOrderedlist"/>
      </w:pPr>
      <w:r>
        <w:t>SetParameters(): 8.0.8 (</w:t>
      </w:r>
      <w:r w:rsidR="00167471" w:rsidRPr="00D324A5">
        <w:t>RN 7058</w:t>
      </w:r>
      <w:r>
        <w:t>)</w:t>
      </w:r>
    </w:p>
    <w:p w14:paraId="297E587D" w14:textId="77777777" w:rsidR="00400FA5" w:rsidRDefault="00400FA5" w:rsidP="004A3E68">
      <w:pPr>
        <w:pStyle w:val="SLCOrderedlist"/>
      </w:pPr>
      <w:r>
        <w:t>Precompile option: 8.0.5 (</w:t>
      </w:r>
      <w:r w:rsidR="00167471" w:rsidRPr="00D324A5">
        <w:t>RN 6457</w:t>
      </w:r>
      <w:r>
        <w:t>)</w:t>
      </w:r>
    </w:p>
    <w:p w14:paraId="6F156B14" w14:textId="77777777" w:rsidR="00400FA5" w:rsidRDefault="00400FA5" w:rsidP="004A3E68">
      <w:pPr>
        <w:pStyle w:val="SLCUnorderedlist"/>
      </w:pPr>
      <w:r>
        <w:t>Triggers</w:t>
      </w:r>
    </w:p>
    <w:p w14:paraId="23B9DCE6" w14:textId="77777777" w:rsidR="00400FA5" w:rsidRDefault="00400FA5" w:rsidP="004A3E68">
      <w:pPr>
        <w:pStyle w:val="SLCUnorderedlist"/>
      </w:pPr>
      <w:r>
        <w:t>Actions</w:t>
      </w:r>
    </w:p>
    <w:p w14:paraId="2C5C1622" w14:textId="77777777" w:rsidR="00400FA5" w:rsidRDefault="00400FA5" w:rsidP="004A3E68">
      <w:pPr>
        <w:pStyle w:val="SLCUnorderedlist"/>
      </w:pPr>
      <w:r>
        <w:t>HTTP</w:t>
      </w:r>
    </w:p>
    <w:p w14:paraId="63C9E121" w14:textId="77777777" w:rsidR="00400FA5" w:rsidRDefault="00400FA5" w:rsidP="004A3E68">
      <w:pPr>
        <w:pStyle w:val="SLCOrderedlist"/>
        <w:numPr>
          <w:ilvl w:val="0"/>
          <w:numId w:val="25"/>
        </w:numPr>
        <w:ind w:left="567" w:hanging="294"/>
      </w:pPr>
      <w:r>
        <w:t>Multiple connections in a session: 9.0 CU6</w:t>
      </w:r>
    </w:p>
    <w:p w14:paraId="52CE9377" w14:textId="77777777" w:rsidR="00400FA5" w:rsidRDefault="00400FA5" w:rsidP="004A3E68">
      <w:pPr>
        <w:pStyle w:val="SLCUnorderedlist"/>
      </w:pPr>
      <w:r>
        <w:t>Pairs</w:t>
      </w:r>
    </w:p>
    <w:p w14:paraId="59FC2C52" w14:textId="77777777" w:rsidR="00400FA5" w:rsidRDefault="00400FA5" w:rsidP="004A3E68">
      <w:pPr>
        <w:pStyle w:val="SLCOrderedlist"/>
        <w:numPr>
          <w:ilvl w:val="0"/>
          <w:numId w:val="26"/>
        </w:numPr>
        <w:ind w:left="567" w:hanging="294"/>
      </w:pPr>
      <w:r>
        <w:t>Conditions: 8.5.0 (</w:t>
      </w:r>
      <w:r w:rsidR="00167471" w:rsidRPr="00D324A5">
        <w:t>RN 7996</w:t>
      </w:r>
      <w:r>
        <w:t>)</w:t>
      </w:r>
    </w:p>
    <w:p w14:paraId="3A3D3BCD" w14:textId="77777777" w:rsidR="00400FA5" w:rsidRDefault="00400FA5" w:rsidP="004A3E68">
      <w:pPr>
        <w:pStyle w:val="SLCUnorderedlist"/>
      </w:pPr>
      <w:r>
        <w:t>Groups</w:t>
      </w:r>
    </w:p>
    <w:p w14:paraId="5A2C0488" w14:textId="77777777" w:rsidR="00400FA5" w:rsidRDefault="00400FA5" w:rsidP="004A3E68">
      <w:pPr>
        <w:pStyle w:val="SLCOrderedlist"/>
        <w:numPr>
          <w:ilvl w:val="0"/>
          <w:numId w:val="27"/>
        </w:numPr>
        <w:ind w:left="567" w:hanging="294"/>
      </w:pPr>
      <w:r>
        <w:t>Conditions: 9.0 (</w:t>
      </w:r>
      <w:r w:rsidR="00167471" w:rsidRPr="00D324A5">
        <w:t>RN 12624</w:t>
      </w:r>
      <w:r>
        <w:t>)</w:t>
      </w:r>
    </w:p>
    <w:p w14:paraId="65B6C62C" w14:textId="77777777" w:rsidR="00400FA5" w:rsidRDefault="00400FA5" w:rsidP="004A3E68">
      <w:pPr>
        <w:pStyle w:val="SLCUnorderedlist"/>
      </w:pPr>
      <w:r>
        <w:t>Timers</w:t>
      </w:r>
    </w:p>
    <w:p w14:paraId="2FDD6DFC" w14:textId="77777777" w:rsidR="00400FA5" w:rsidRDefault="00400FA5" w:rsidP="004A3E68">
      <w:pPr>
        <w:pStyle w:val="SLCUnorderedlist"/>
      </w:pPr>
      <w:r>
        <w:t xml:space="preserve">DCF: 8.5.8.5 (SW added the “#define DCFv1” preprocessor directive to all QActions + Advanced Naming Fixes: </w:t>
      </w:r>
      <w:r w:rsidR="00167471" w:rsidRPr="00D324A5">
        <w:t>RN 10060</w:t>
      </w:r>
      <w:r>
        <w:t xml:space="preserve">, </w:t>
      </w:r>
      <w:r w:rsidR="00167471" w:rsidRPr="00D324A5">
        <w:t>RN 10830</w:t>
      </w:r>
      <w:r>
        <w:t xml:space="preserve">, </w:t>
      </w:r>
      <w:r w:rsidR="00167471" w:rsidRPr="00D324A5">
        <w:t>RN 10062</w:t>
      </w:r>
      <w:r>
        <w:t>)</w:t>
      </w:r>
    </w:p>
    <w:p w14:paraId="5CD13AE1" w14:textId="77777777" w:rsidR="00400FA5" w:rsidRDefault="00400FA5" w:rsidP="004A3E68">
      <w:pPr>
        <w:pStyle w:val="SLCOrderedlist"/>
        <w:numPr>
          <w:ilvl w:val="0"/>
          <w:numId w:val="28"/>
        </w:numPr>
        <w:ind w:left="567" w:hanging="294"/>
      </w:pPr>
      <w:r>
        <w:t xml:space="preserve">Multiple ParameterGroups pointing to the same table: </w:t>
      </w:r>
      <w:r w:rsidR="00167471" w:rsidRPr="00D324A5">
        <w:t>&gt;</w:t>
      </w:r>
      <w:r w:rsidR="00167471">
        <w:t xml:space="preserve"> </w:t>
      </w:r>
      <w:r w:rsidR="00167471" w:rsidRPr="00D324A5">
        <w:t>9.0</w:t>
      </w:r>
      <w:r w:rsidR="00167471">
        <w:t>.0</w:t>
      </w:r>
      <w:r w:rsidR="00167471" w:rsidRPr="00D324A5">
        <w:t xml:space="preserve"> CU5 (</w:t>
      </w:r>
      <w:r w:rsidR="00167471">
        <w:t>RN 13174</w:t>
      </w:r>
      <w:r w:rsidR="00167471" w:rsidRPr="00D324A5">
        <w:t>)</w:t>
      </w:r>
    </w:p>
    <w:p w14:paraId="61CCBDE0" w14:textId="77777777" w:rsidR="00394A60" w:rsidRDefault="00394A60" w:rsidP="004A3E68">
      <w:pPr>
        <w:pStyle w:val="SLCOrderedlist"/>
      </w:pPr>
      <w:r>
        <w:t xml:space="preserve">Combination of ParameterGroups to DVE table and to non-DVE table: </w:t>
      </w:r>
      <w:r w:rsidR="00167471" w:rsidRPr="00D324A5">
        <w:t>&gt; 9.0 CU9 (</w:t>
      </w:r>
      <w:r w:rsidR="00167471">
        <w:t>RN 14030</w:t>
      </w:r>
      <w:r w:rsidR="00167471" w:rsidRPr="00D324A5">
        <w:t>)</w:t>
      </w:r>
    </w:p>
    <w:p w14:paraId="069D290C" w14:textId="77777777" w:rsidR="00E31755" w:rsidRDefault="00394A60" w:rsidP="004A3E68">
      <w:pPr>
        <w:pStyle w:val="SLCOrderedlist"/>
      </w:pPr>
      <w:r>
        <w:t>Advanced Naming: 8.5.8.5.</w:t>
      </w:r>
    </w:p>
    <w:p w14:paraId="563C6FB3"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32916749"/>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36BDD12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79604A9"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013DB10C"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4D4D63C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B0EB7EA" w14:textId="77777777" w:rsidR="00D71AE4" w:rsidRPr="007C3ED4" w:rsidRDefault="00D71AE4" w:rsidP="00264847">
            <w:pPr>
              <w:pStyle w:val="SLCBodytext"/>
              <w:spacing w:after="0"/>
              <w:ind w:left="28"/>
            </w:pPr>
            <w:r>
              <w:t>API</w:t>
            </w:r>
          </w:p>
        </w:tc>
        <w:tc>
          <w:tcPr>
            <w:tcW w:w="7785" w:type="dxa"/>
            <w:tcMar>
              <w:top w:w="28" w:type="dxa"/>
              <w:bottom w:w="28" w:type="dxa"/>
            </w:tcMar>
          </w:tcPr>
          <w:p w14:paraId="6EB26804"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751293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F8B829"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5CBDB69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72AD58E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AF7F63"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3BB6E649"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3B84E6C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F37B22F"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16BBBE6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55D5D1F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495A326" w14:textId="77777777" w:rsidR="00D71AE4" w:rsidRPr="007C3ED4" w:rsidRDefault="00D71AE4" w:rsidP="00264847">
            <w:pPr>
              <w:pStyle w:val="SLCBodytext"/>
              <w:spacing w:after="0"/>
              <w:ind w:left="28"/>
            </w:pPr>
            <w:r>
              <w:t>DMA</w:t>
            </w:r>
          </w:p>
        </w:tc>
        <w:tc>
          <w:tcPr>
            <w:tcW w:w="7785" w:type="dxa"/>
            <w:tcMar>
              <w:top w:w="28" w:type="dxa"/>
              <w:bottom w:w="28" w:type="dxa"/>
            </w:tcMar>
          </w:tcPr>
          <w:p w14:paraId="2BA0E09E"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6AA06E34"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E48590"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07E4ABD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0D440157"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7B0B5B5"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41379B0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43649E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F42241"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24D2BB3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1950034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1F4C1E"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79B7C00F"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6BB2257C"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D99753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73324C9D"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4B143A3"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54E907" w14:textId="77777777" w:rsidR="00D71AE4" w:rsidRPr="007C3ED4" w:rsidRDefault="00D71AE4" w:rsidP="00264847">
            <w:pPr>
              <w:pStyle w:val="SLCBodytext"/>
              <w:spacing w:after="0"/>
              <w:ind w:left="28"/>
            </w:pPr>
            <w:r>
              <w:t>RN</w:t>
            </w:r>
          </w:p>
        </w:tc>
        <w:tc>
          <w:tcPr>
            <w:tcW w:w="7785" w:type="dxa"/>
            <w:tcMar>
              <w:top w:w="28" w:type="dxa"/>
              <w:bottom w:w="28" w:type="dxa"/>
            </w:tcMar>
          </w:tcPr>
          <w:p w14:paraId="507C896F"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1300A81D"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F7C95AA"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59865F3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26934A7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B3E2B2B"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3B0AC0CD"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CFF71DF"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9BC64F"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2213CF2B"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2B2A019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EC05C45"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54A0780A"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6A77D6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58B84D4"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5473685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126F01D2" w14:textId="77777777" w:rsidR="000A5B18" w:rsidRPr="001E0854" w:rsidRDefault="000A5B18" w:rsidP="008C7DAA">
      <w:pPr>
        <w:pStyle w:val="SLCBodytext"/>
      </w:pPr>
    </w:p>
    <w:p w14:paraId="47A58EE9" w14:textId="77777777" w:rsidR="004A4533" w:rsidRDefault="004A4533" w:rsidP="008C7DAA">
      <w:pPr>
        <w:pStyle w:val="SLCBodytext"/>
      </w:pPr>
    </w:p>
    <w:p w14:paraId="35684E45" w14:textId="77777777" w:rsidR="00D438AB" w:rsidRDefault="00D438AB" w:rsidP="00B30A73"/>
    <w:p w14:paraId="7D8F8DCC" w14:textId="77777777" w:rsidR="00D438AB" w:rsidRDefault="00D438AB" w:rsidP="00B30A73">
      <w:pPr>
        <w:sectPr w:rsidR="00D438AB" w:rsidSect="003C0374">
          <w:headerReference w:type="default" r:id="rId174"/>
          <w:footerReference w:type="default" r:id="rId175"/>
          <w:headerReference w:type="first" r:id="rId176"/>
          <w:pgSz w:w="11907" w:h="16839" w:code="9"/>
          <w:pgMar w:top="1134" w:right="1021" w:bottom="1701" w:left="1021" w:header="851" w:footer="567" w:gutter="0"/>
          <w:cols w:space="720"/>
          <w:docGrid w:linePitch="360"/>
        </w:sectPr>
      </w:pPr>
    </w:p>
    <w:p w14:paraId="073FB80F" w14:textId="77777777" w:rsidR="00D438AB" w:rsidRDefault="00D438AB" w:rsidP="00B30A73"/>
    <w:p w14:paraId="3284CF1F" w14:textId="77777777" w:rsidR="00D438AB" w:rsidRDefault="00D438AB" w:rsidP="00B30A73"/>
    <w:p w14:paraId="2C0AB087" w14:textId="77777777" w:rsidR="00F46833" w:rsidRPr="005E27B8" w:rsidRDefault="00F46833" w:rsidP="00B30A73"/>
    <w:sectPr w:rsidR="00F46833" w:rsidRPr="005E27B8" w:rsidSect="00D73C72">
      <w:headerReference w:type="default" r:id="rId177"/>
      <w:headerReference w:type="first" r:id="rId178"/>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DCD07" w14:textId="77777777" w:rsidR="00B31EDD" w:rsidRDefault="00B31EDD" w:rsidP="00B30A73">
      <w:r>
        <w:separator/>
      </w:r>
    </w:p>
  </w:endnote>
  <w:endnote w:type="continuationSeparator" w:id="0">
    <w:p w14:paraId="53B33C50" w14:textId="77777777" w:rsidR="00B31EDD" w:rsidRDefault="00B31EDD"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0D73B72-6BA0-4E6C-894B-C44794EB09B3}"/>
    <w:embedBold r:id="rId2" w:fontKey="{407595D8-68EF-4305-94E2-2DDA2F5798E3}"/>
    <w:embedItalic r:id="rId3" w:fontKey="{161B1E7D-08AE-4C73-84F0-50616F9D4B7E}"/>
    <w:embedBoldItalic r:id="rId4" w:fontKey="{C0085584-ADA8-481A-9829-8BB66F37989B}"/>
  </w:font>
  <w:font w:name="SkylineSans Light">
    <w:panose1 w:val="02000303000000000000"/>
    <w:charset w:val="00"/>
    <w:family w:val="auto"/>
    <w:pitch w:val="variable"/>
    <w:sig w:usb0="C00000AF" w:usb1="0000000A" w:usb2="00000000" w:usb3="00000000" w:csb0="00000093" w:csb1="00000000"/>
    <w:embedRegular r:id="rId5" w:fontKey="{7D0AD6A4-3E29-4604-8A6C-72648B725C91}"/>
    <w:embedBold r:id="rId6" w:fontKey="{EF6DA5E9-5F36-4CCE-A73C-2B31A95BA071}"/>
    <w:embedItalic r:id="rId7" w:fontKey="{99D07476-7D43-48F0-BF4F-502D47935ECF}"/>
    <w:embedBoldItalic r:id="rId8" w:fontKey="{7B69ABF0-DE61-4A60-948A-95C5EEDAFDDF}"/>
  </w:font>
  <w:font w:name="Segoe UI">
    <w:panose1 w:val="020B0502040204020203"/>
    <w:charset w:val="00"/>
    <w:family w:val="swiss"/>
    <w:pitch w:val="variable"/>
    <w:sig w:usb0="E4002EFF" w:usb1="C000E47F" w:usb2="00000009" w:usb3="00000000" w:csb0="000001FF" w:csb1="00000000"/>
    <w:embedRegular r:id="rId9" w:fontKey="{0F984E6B-DACB-42C1-B121-BE885874817A}"/>
    <w:embedBold r:id="rId10" w:fontKey="{4E6ED65A-8D38-426E-B819-A1EF643B072F}"/>
    <w:embedItalic r:id="rId11" w:fontKey="{EFB6EF14-14BD-4445-AB5D-B1D775E96F5C}"/>
    <w:embedBoldItalic r:id="rId12" w:fontKey="{8BB8AD71-A0DD-4AB8-A91B-51C140A677FC}"/>
  </w:font>
  <w:font w:name="SkylineSans">
    <w:panose1 w:val="02000303000000000000"/>
    <w:charset w:val="00"/>
    <w:family w:val="auto"/>
    <w:pitch w:val="variable"/>
    <w:sig w:usb0="C00000AF" w:usb1="0000000A" w:usb2="00000000" w:usb3="00000000" w:csb0="00000093" w:csb1="00000000"/>
    <w:embedRegular r:id="rId13" w:fontKey="{8BEE9895-6F8F-4E76-824C-FB1E1BB210FF}"/>
    <w:embedBold r:id="rId14" w:fontKey="{7CEB11ED-C16E-44DE-8C43-9B94911CC368}"/>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3EC77CA4-7F21-4CFA-876D-612BE9F606B8}"/>
  </w:font>
  <w:font w:name="Tahoma">
    <w:panose1 w:val="020B0604030504040204"/>
    <w:charset w:val="00"/>
    <w:family w:val="swiss"/>
    <w:pitch w:val="variable"/>
    <w:sig w:usb0="E1002EFF" w:usb1="C000605B" w:usb2="00000029" w:usb3="00000000" w:csb0="000101FF" w:csb1="00000000"/>
    <w:embedRegular r:id="rId16" w:fontKey="{4073703E-55F2-4A8B-8E60-755154F7DA9F}"/>
  </w:font>
  <w:font w:name="Calibri Light">
    <w:panose1 w:val="020F0302020204030204"/>
    <w:charset w:val="00"/>
    <w:family w:val="swiss"/>
    <w:pitch w:val="variable"/>
    <w:sig w:usb0="E4002EFF" w:usb1="C000247B" w:usb2="00000009" w:usb3="00000000" w:csb0="000001FF" w:csb1="00000000"/>
    <w:embedRegular r:id="rId17" w:fontKey="{BFD18027-2620-4749-B0A8-EF6E541D15C8}"/>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DD82BBBA-7DD0-4681-9B36-CD6FE3ABFDE8}"/>
  </w:font>
  <w:font w:name="Consolas">
    <w:panose1 w:val="020B0609020204030204"/>
    <w:charset w:val="00"/>
    <w:family w:val="modern"/>
    <w:pitch w:val="fixed"/>
    <w:sig w:usb0="E00006FF" w:usb1="0000FCFF" w:usb2="00000001" w:usb3="00000000" w:csb0="0000019F" w:csb1="00000000"/>
    <w:embedRegular r:id="rId19" w:fontKey="{34A9A222-9212-4035-9A49-6BDA68BFB54E}"/>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F7706"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4BDE41BA" wp14:editId="288C5477">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D3EFCD"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2A910F2E" wp14:editId="1A00292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10F2E"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1337CE62" wp14:editId="5EF539D3">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00B844A6" wp14:editId="382E447C">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1EC8"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796000A"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308C57D3" w14:textId="2331B96C"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A20BC8">
      <w:rPr>
        <w:noProof/>
        <w:color w:val="FFFFFF" w:themeColor="background1"/>
      </w:rPr>
      <w:t>September 15, 2022</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EndPr/>
      <w:sdtContent>
        <w:r w:rsidR="00C16B99">
          <w:rPr>
            <w:color w:val="FFFFFF" w:themeColor="background1"/>
          </w:rPr>
          <w:t>01</w:t>
        </w:r>
        <w:r w:rsidR="00C44150">
          <w:rPr>
            <w:color w:val="FFFFFF" w:themeColor="background1"/>
          </w:rPr>
          <w:t>4</w:t>
        </w:r>
      </w:sdtContent>
    </w:sdt>
  </w:p>
  <w:p w14:paraId="13120B7A" w14:textId="77777777" w:rsidR="00825DF9" w:rsidRPr="0051126B" w:rsidRDefault="00825DF9" w:rsidP="00D73C72">
    <w:pPr>
      <w:pStyle w:val="Footer"/>
      <w:ind w:firstLine="567"/>
      <w:rPr>
        <w:color w:val="FFFFFF" w:themeColor="background1"/>
      </w:rPr>
    </w:pPr>
  </w:p>
  <w:p w14:paraId="364F0849"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E91AA" w14:textId="77777777" w:rsidR="00825DF9" w:rsidRDefault="00825DF9" w:rsidP="00D73C72">
    <w:pPr>
      <w:pStyle w:val="Footer"/>
    </w:pPr>
    <w:r>
      <w:rPr>
        <w:noProof/>
      </w:rPr>
      <w:drawing>
        <wp:anchor distT="0" distB="0" distL="114300" distR="114300" simplePos="0" relativeHeight="251676672" behindDoc="0" locked="0" layoutInCell="1" allowOverlap="1" wp14:anchorId="62061B05" wp14:editId="1F47692F">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119AE5CD" wp14:editId="7E6EA603">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982B0"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E3B84C" wp14:editId="3C223B83">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A4E38F3" w14:textId="4B03A17A"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A20BC8">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B84C"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A4E38F3" w14:textId="4B03A17A"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A20BC8">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0851ECD5" wp14:editId="49F74B7E">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32AEBF99" w14:textId="5428AC2B"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A20BC8">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ECD5"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32AEBF99" w14:textId="5428AC2B"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A20BC8">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4F36FF06" w14:textId="77777777" w:rsidR="00825DF9" w:rsidRPr="000C003F" w:rsidRDefault="00825DF9" w:rsidP="00D73C72">
    <w:pPr>
      <w:pStyle w:val="Footer"/>
    </w:pPr>
  </w:p>
  <w:p w14:paraId="0BE261F9" w14:textId="77777777" w:rsidR="00825DF9" w:rsidRPr="00D73C72" w:rsidRDefault="00825DF9"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619D"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2F180FBE" wp14:editId="4920C63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80FBE"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0961E050" wp14:editId="0AE721DA">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EB81AC"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600A51EE" wp14:editId="06F5F7F9">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2536BD23" wp14:editId="4002AB9A">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A7D4F7"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lpS0jd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3B77A3F2"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77D94192"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FFFFFF" w:themeColor="background1"/>
          </w:rPr>
          <w:t>014</w:t>
        </w:r>
      </w:sdtContent>
    </w:sdt>
  </w:p>
  <w:p w14:paraId="64B562E4" w14:textId="77777777" w:rsidR="00825DF9" w:rsidRPr="0051126B" w:rsidRDefault="00825DF9" w:rsidP="00D73C72">
    <w:pPr>
      <w:pStyle w:val="Footer"/>
      <w:ind w:firstLine="567"/>
      <w:rPr>
        <w:color w:val="FFFFFF" w:themeColor="background1"/>
      </w:rPr>
    </w:pPr>
  </w:p>
  <w:p w14:paraId="1D9FB18D" w14:textId="77777777" w:rsidR="00825DF9" w:rsidRPr="0051126B" w:rsidRDefault="00825DF9"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FA64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417DFC27" wp14:editId="193F2968">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272427F7" wp14:editId="311DF683">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2FBBDA"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5cgQAAKg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6586D9E0" wp14:editId="016161DC">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FB91F"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B3fgzg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0FF3F597" wp14:editId="1D214BF8">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F597"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0A8B49B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1C989DDF"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FFFFFF" w:themeColor="background1"/>
          </w:rPr>
          <w:t>014</w:t>
        </w:r>
      </w:sdtContent>
    </w:sdt>
  </w:p>
  <w:p w14:paraId="25ED2F0F" w14:textId="77777777" w:rsidR="00825DF9" w:rsidRPr="0051126B" w:rsidRDefault="00825DF9" w:rsidP="00D73C72">
    <w:pPr>
      <w:pStyle w:val="Footer"/>
      <w:ind w:firstLine="567"/>
      <w:rPr>
        <w:color w:val="FFFFFF" w:themeColor="background1"/>
      </w:rPr>
    </w:pPr>
  </w:p>
  <w:p w14:paraId="17330B06"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FF56A" w14:textId="77777777" w:rsidR="00B31EDD" w:rsidRDefault="00B31EDD" w:rsidP="00B30A73">
      <w:r>
        <w:separator/>
      </w:r>
    </w:p>
  </w:footnote>
  <w:footnote w:type="continuationSeparator" w:id="0">
    <w:p w14:paraId="2C59ACBD" w14:textId="77777777" w:rsidR="00B31EDD" w:rsidRDefault="00B31EDD"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875D" w14:textId="5D3ACA6D" w:rsidR="00825DF9" w:rsidRDefault="00825DF9" w:rsidP="0010004A">
    <w:pPr>
      <w:pStyle w:val="Header"/>
    </w:pPr>
    <w:bookmarkStart w:id="212" w:name="_Hlk32917624"/>
    <w:bookmarkStart w:id="213"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00517D"/>
          </w:rPr>
          <w:t>014</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A20BC8">
      <w:rPr>
        <w:noProof/>
        <w:color w:val="00517D"/>
        <w:lang w:val="en-GB"/>
      </w:rPr>
      <w:t>15/09/2022</w:t>
    </w:r>
    <w:r w:rsidRPr="009E4BE0">
      <w:rPr>
        <w:color w:val="00517D"/>
        <w:lang w:val="en-GB"/>
      </w:rPr>
      <w:fldChar w:fldCharType="end"/>
    </w:r>
    <w:bookmarkEnd w:id="212"/>
    <w:bookmarkEnd w:id="21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3255" w14:textId="77777777" w:rsidR="00825DF9" w:rsidRDefault="00825DF9"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9C95" w14:textId="77777777" w:rsidR="00825DF9" w:rsidRPr="00D73C72" w:rsidRDefault="00825DF9"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4D86" w14:textId="77777777" w:rsidR="00825DF9" w:rsidRDefault="00825DF9"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B547"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216C2B38" wp14:editId="4DC2D56D">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36E6"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4682A322" wp14:editId="1CB91A22">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600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8E1E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7C01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52DE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47467B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1A6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406A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DA61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92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4E4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3"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072D7"/>
    <w:multiLevelType w:val="hybridMultilevel"/>
    <w:tmpl w:val="A678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0"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1"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2"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1703941300">
    <w:abstractNumId w:val="12"/>
  </w:num>
  <w:num w:numId="2" w16cid:durableId="180320256">
    <w:abstractNumId w:val="13"/>
  </w:num>
  <w:num w:numId="3" w16cid:durableId="664087373">
    <w:abstractNumId w:val="19"/>
  </w:num>
  <w:num w:numId="4" w16cid:durableId="1530757093">
    <w:abstractNumId w:val="14"/>
  </w:num>
  <w:num w:numId="5" w16cid:durableId="1334406622">
    <w:abstractNumId w:val="15"/>
  </w:num>
  <w:num w:numId="6" w16cid:durableId="1873150251">
    <w:abstractNumId w:val="17"/>
  </w:num>
  <w:num w:numId="7" w16cid:durableId="2040929827">
    <w:abstractNumId w:val="11"/>
  </w:num>
  <w:num w:numId="8" w16cid:durableId="1517190878">
    <w:abstractNumId w:val="18"/>
  </w:num>
  <w:num w:numId="9" w16cid:durableId="1138382585">
    <w:abstractNumId w:val="10"/>
  </w:num>
  <w:num w:numId="10" w16cid:durableId="1605379907">
    <w:abstractNumId w:val="16"/>
  </w:num>
  <w:num w:numId="11" w16cid:durableId="553278964">
    <w:abstractNumId w:val="21"/>
  </w:num>
  <w:num w:numId="12" w16cid:durableId="1138762051">
    <w:abstractNumId w:val="20"/>
  </w:num>
  <w:num w:numId="13" w16cid:durableId="477377224">
    <w:abstractNumId w:val="22"/>
  </w:num>
  <w:num w:numId="14" w16cid:durableId="48922150">
    <w:abstractNumId w:val="19"/>
    <w:lvlOverride w:ilvl="0">
      <w:startOverride w:val="1"/>
    </w:lvlOverride>
  </w:num>
  <w:num w:numId="15" w16cid:durableId="1135949977">
    <w:abstractNumId w:val="19"/>
    <w:lvlOverride w:ilvl="0">
      <w:startOverride w:val="1"/>
    </w:lvlOverride>
  </w:num>
  <w:num w:numId="16" w16cid:durableId="971254098">
    <w:abstractNumId w:val="19"/>
    <w:lvlOverride w:ilvl="0">
      <w:startOverride w:val="1"/>
    </w:lvlOverride>
  </w:num>
  <w:num w:numId="17" w16cid:durableId="960116394">
    <w:abstractNumId w:val="19"/>
    <w:lvlOverride w:ilvl="0">
      <w:startOverride w:val="1"/>
    </w:lvlOverride>
  </w:num>
  <w:num w:numId="18" w16cid:durableId="210465387">
    <w:abstractNumId w:val="19"/>
    <w:lvlOverride w:ilvl="0">
      <w:startOverride w:val="1"/>
    </w:lvlOverride>
  </w:num>
  <w:num w:numId="19" w16cid:durableId="1956522166">
    <w:abstractNumId w:val="19"/>
    <w:lvlOverride w:ilvl="0">
      <w:startOverride w:val="1"/>
    </w:lvlOverride>
  </w:num>
  <w:num w:numId="20" w16cid:durableId="619338339">
    <w:abstractNumId w:val="19"/>
    <w:lvlOverride w:ilvl="0">
      <w:startOverride w:val="1"/>
    </w:lvlOverride>
  </w:num>
  <w:num w:numId="21" w16cid:durableId="1860698968">
    <w:abstractNumId w:val="19"/>
    <w:lvlOverride w:ilvl="0">
      <w:startOverride w:val="1"/>
    </w:lvlOverride>
  </w:num>
  <w:num w:numId="22" w16cid:durableId="253515849">
    <w:abstractNumId w:val="19"/>
    <w:lvlOverride w:ilvl="0">
      <w:startOverride w:val="1"/>
    </w:lvlOverride>
  </w:num>
  <w:num w:numId="23" w16cid:durableId="501626115">
    <w:abstractNumId w:val="19"/>
    <w:lvlOverride w:ilvl="0">
      <w:startOverride w:val="1"/>
    </w:lvlOverride>
  </w:num>
  <w:num w:numId="24" w16cid:durableId="1368947274">
    <w:abstractNumId w:val="19"/>
    <w:lvlOverride w:ilvl="0">
      <w:startOverride w:val="1"/>
    </w:lvlOverride>
  </w:num>
  <w:num w:numId="25" w16cid:durableId="40979043">
    <w:abstractNumId w:val="19"/>
    <w:lvlOverride w:ilvl="0">
      <w:startOverride w:val="1"/>
    </w:lvlOverride>
  </w:num>
  <w:num w:numId="26" w16cid:durableId="926040201">
    <w:abstractNumId w:val="19"/>
    <w:lvlOverride w:ilvl="0">
      <w:startOverride w:val="1"/>
    </w:lvlOverride>
  </w:num>
  <w:num w:numId="27" w16cid:durableId="98108427">
    <w:abstractNumId w:val="19"/>
    <w:lvlOverride w:ilvl="0">
      <w:startOverride w:val="1"/>
    </w:lvlOverride>
  </w:num>
  <w:num w:numId="28" w16cid:durableId="1565487692">
    <w:abstractNumId w:val="19"/>
    <w:lvlOverride w:ilvl="0">
      <w:startOverride w:val="1"/>
    </w:lvlOverride>
  </w:num>
  <w:num w:numId="29" w16cid:durableId="1049233100">
    <w:abstractNumId w:val="9"/>
  </w:num>
  <w:num w:numId="30" w16cid:durableId="1429891650">
    <w:abstractNumId w:val="7"/>
  </w:num>
  <w:num w:numId="31" w16cid:durableId="2036538290">
    <w:abstractNumId w:val="6"/>
  </w:num>
  <w:num w:numId="32" w16cid:durableId="95760639">
    <w:abstractNumId w:val="5"/>
  </w:num>
  <w:num w:numId="33" w16cid:durableId="898634266">
    <w:abstractNumId w:val="4"/>
  </w:num>
  <w:num w:numId="34" w16cid:durableId="78791124">
    <w:abstractNumId w:val="8"/>
  </w:num>
  <w:num w:numId="35" w16cid:durableId="226914818">
    <w:abstractNumId w:val="3"/>
  </w:num>
  <w:num w:numId="36" w16cid:durableId="1818379323">
    <w:abstractNumId w:val="2"/>
  </w:num>
  <w:num w:numId="37" w16cid:durableId="715590229">
    <w:abstractNumId w:val="1"/>
  </w:num>
  <w:num w:numId="38" w16cid:durableId="743182868">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89"/>
    <w:rsid w:val="000009AA"/>
    <w:rsid w:val="0000224F"/>
    <w:rsid w:val="00005C78"/>
    <w:rsid w:val="0000628E"/>
    <w:rsid w:val="00006854"/>
    <w:rsid w:val="00006879"/>
    <w:rsid w:val="000076D7"/>
    <w:rsid w:val="00010CCF"/>
    <w:rsid w:val="000111EA"/>
    <w:rsid w:val="00011C14"/>
    <w:rsid w:val="00013719"/>
    <w:rsid w:val="00013D76"/>
    <w:rsid w:val="0001437B"/>
    <w:rsid w:val="00014561"/>
    <w:rsid w:val="00014814"/>
    <w:rsid w:val="00014DFC"/>
    <w:rsid w:val="00017446"/>
    <w:rsid w:val="00020397"/>
    <w:rsid w:val="000263EE"/>
    <w:rsid w:val="00026F81"/>
    <w:rsid w:val="000273B8"/>
    <w:rsid w:val="00027D0B"/>
    <w:rsid w:val="00027D83"/>
    <w:rsid w:val="0003032E"/>
    <w:rsid w:val="00030437"/>
    <w:rsid w:val="00032458"/>
    <w:rsid w:val="000325A0"/>
    <w:rsid w:val="000328C7"/>
    <w:rsid w:val="000342A2"/>
    <w:rsid w:val="00037D0F"/>
    <w:rsid w:val="00043827"/>
    <w:rsid w:val="00043DF3"/>
    <w:rsid w:val="00044798"/>
    <w:rsid w:val="00044F64"/>
    <w:rsid w:val="0004629B"/>
    <w:rsid w:val="00050E73"/>
    <w:rsid w:val="000515FC"/>
    <w:rsid w:val="00052331"/>
    <w:rsid w:val="00052732"/>
    <w:rsid w:val="00053328"/>
    <w:rsid w:val="00053BD4"/>
    <w:rsid w:val="00053CE6"/>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1F7757"/>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649"/>
    <w:rsid w:val="00261A89"/>
    <w:rsid w:val="00263A6D"/>
    <w:rsid w:val="002646D8"/>
    <w:rsid w:val="00264847"/>
    <w:rsid w:val="00265901"/>
    <w:rsid w:val="00265FA5"/>
    <w:rsid w:val="00266AD9"/>
    <w:rsid w:val="00266B2B"/>
    <w:rsid w:val="002675D2"/>
    <w:rsid w:val="002677AC"/>
    <w:rsid w:val="00271097"/>
    <w:rsid w:val="00272F05"/>
    <w:rsid w:val="0027536D"/>
    <w:rsid w:val="0027653F"/>
    <w:rsid w:val="00276771"/>
    <w:rsid w:val="00277A97"/>
    <w:rsid w:val="002805EC"/>
    <w:rsid w:val="00281D5B"/>
    <w:rsid w:val="0028341A"/>
    <w:rsid w:val="00283DFF"/>
    <w:rsid w:val="00284180"/>
    <w:rsid w:val="00284646"/>
    <w:rsid w:val="0028484D"/>
    <w:rsid w:val="00284E78"/>
    <w:rsid w:val="00285CDD"/>
    <w:rsid w:val="00290082"/>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358F"/>
    <w:rsid w:val="003D4425"/>
    <w:rsid w:val="003D73B3"/>
    <w:rsid w:val="003E2284"/>
    <w:rsid w:val="003E34DF"/>
    <w:rsid w:val="003E4372"/>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07476"/>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2320"/>
    <w:rsid w:val="00442AB7"/>
    <w:rsid w:val="00443664"/>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B03"/>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0D8C"/>
    <w:rsid w:val="0052193D"/>
    <w:rsid w:val="00523205"/>
    <w:rsid w:val="00525194"/>
    <w:rsid w:val="005317FF"/>
    <w:rsid w:val="00531812"/>
    <w:rsid w:val="005319BC"/>
    <w:rsid w:val="00531B0F"/>
    <w:rsid w:val="00532AC2"/>
    <w:rsid w:val="0053614F"/>
    <w:rsid w:val="00537A83"/>
    <w:rsid w:val="0054017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226"/>
    <w:rsid w:val="0059576E"/>
    <w:rsid w:val="00595AE5"/>
    <w:rsid w:val="00595CE2"/>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808"/>
    <w:rsid w:val="00621EB6"/>
    <w:rsid w:val="0062365F"/>
    <w:rsid w:val="0062793C"/>
    <w:rsid w:val="00631429"/>
    <w:rsid w:val="00631F0A"/>
    <w:rsid w:val="006345A5"/>
    <w:rsid w:val="0063486C"/>
    <w:rsid w:val="00635486"/>
    <w:rsid w:val="00636CE2"/>
    <w:rsid w:val="00637090"/>
    <w:rsid w:val="006370C2"/>
    <w:rsid w:val="00637726"/>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08E2"/>
    <w:rsid w:val="007113EF"/>
    <w:rsid w:val="00713B93"/>
    <w:rsid w:val="0071409B"/>
    <w:rsid w:val="00714CCD"/>
    <w:rsid w:val="0071545A"/>
    <w:rsid w:val="00716A9C"/>
    <w:rsid w:val="007210E0"/>
    <w:rsid w:val="00721339"/>
    <w:rsid w:val="007219C7"/>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05D4"/>
    <w:rsid w:val="007A13F5"/>
    <w:rsid w:val="007A2A14"/>
    <w:rsid w:val="007A5DB9"/>
    <w:rsid w:val="007A7847"/>
    <w:rsid w:val="007B07C6"/>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35EF"/>
    <w:rsid w:val="007F5B1D"/>
    <w:rsid w:val="007F6A5D"/>
    <w:rsid w:val="007F6BD4"/>
    <w:rsid w:val="007F6EEE"/>
    <w:rsid w:val="007F7F71"/>
    <w:rsid w:val="0080015D"/>
    <w:rsid w:val="0080064C"/>
    <w:rsid w:val="0080178D"/>
    <w:rsid w:val="008031D3"/>
    <w:rsid w:val="008037BC"/>
    <w:rsid w:val="00803A30"/>
    <w:rsid w:val="0080479D"/>
    <w:rsid w:val="00804898"/>
    <w:rsid w:val="008065F6"/>
    <w:rsid w:val="0080663E"/>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E90"/>
    <w:rsid w:val="00836DD2"/>
    <w:rsid w:val="00840DA5"/>
    <w:rsid w:val="00840FBF"/>
    <w:rsid w:val="00841034"/>
    <w:rsid w:val="0084183C"/>
    <w:rsid w:val="0084242D"/>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0DE1"/>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5789"/>
    <w:rsid w:val="00896070"/>
    <w:rsid w:val="00896110"/>
    <w:rsid w:val="008965F4"/>
    <w:rsid w:val="008A18EA"/>
    <w:rsid w:val="008A191B"/>
    <w:rsid w:val="008A2901"/>
    <w:rsid w:val="008A3994"/>
    <w:rsid w:val="008A3C96"/>
    <w:rsid w:val="008A5148"/>
    <w:rsid w:val="008A607C"/>
    <w:rsid w:val="008A61EF"/>
    <w:rsid w:val="008B54D5"/>
    <w:rsid w:val="008B6FA8"/>
    <w:rsid w:val="008B7443"/>
    <w:rsid w:val="008B7D6C"/>
    <w:rsid w:val="008C08A1"/>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6208"/>
    <w:rsid w:val="009264CA"/>
    <w:rsid w:val="00927308"/>
    <w:rsid w:val="00927EEF"/>
    <w:rsid w:val="00930BBA"/>
    <w:rsid w:val="00932331"/>
    <w:rsid w:val="00932E84"/>
    <w:rsid w:val="00933F6B"/>
    <w:rsid w:val="009340AB"/>
    <w:rsid w:val="00935CB4"/>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D48"/>
    <w:rsid w:val="009C21A0"/>
    <w:rsid w:val="009C251B"/>
    <w:rsid w:val="009C307E"/>
    <w:rsid w:val="009C3726"/>
    <w:rsid w:val="009C3A84"/>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2D33"/>
    <w:rsid w:val="00A04CFF"/>
    <w:rsid w:val="00A06BE1"/>
    <w:rsid w:val="00A115CE"/>
    <w:rsid w:val="00A11C94"/>
    <w:rsid w:val="00A12727"/>
    <w:rsid w:val="00A12AAB"/>
    <w:rsid w:val="00A12B3C"/>
    <w:rsid w:val="00A144BE"/>
    <w:rsid w:val="00A1485B"/>
    <w:rsid w:val="00A14903"/>
    <w:rsid w:val="00A203B5"/>
    <w:rsid w:val="00A20BC8"/>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671"/>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EDD"/>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C0074D"/>
    <w:rsid w:val="00C010FD"/>
    <w:rsid w:val="00C0247D"/>
    <w:rsid w:val="00C02E5D"/>
    <w:rsid w:val="00C037D8"/>
    <w:rsid w:val="00C04523"/>
    <w:rsid w:val="00C04AB4"/>
    <w:rsid w:val="00C05F38"/>
    <w:rsid w:val="00C06C8D"/>
    <w:rsid w:val="00C07344"/>
    <w:rsid w:val="00C077E4"/>
    <w:rsid w:val="00C11787"/>
    <w:rsid w:val="00C132D9"/>
    <w:rsid w:val="00C13498"/>
    <w:rsid w:val="00C14A37"/>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598"/>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4C32"/>
    <w:rsid w:val="00C752B1"/>
    <w:rsid w:val="00C76449"/>
    <w:rsid w:val="00C813AB"/>
    <w:rsid w:val="00C818F0"/>
    <w:rsid w:val="00C81E7E"/>
    <w:rsid w:val="00C81FD4"/>
    <w:rsid w:val="00C8201B"/>
    <w:rsid w:val="00C8211F"/>
    <w:rsid w:val="00C83996"/>
    <w:rsid w:val="00C84148"/>
    <w:rsid w:val="00C8464A"/>
    <w:rsid w:val="00C84692"/>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D7133"/>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6C17"/>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225A2"/>
  <w15:docId w15:val="{B15D2E1A-FD9E-4ED6-A0A9-26C1FA27C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F35EF"/>
    <w:pPr>
      <w:spacing w:line="264" w:lineRule="auto"/>
      <w:jc w:val="both"/>
    </w:pPr>
    <w:rPr>
      <w:rFonts w:ascii="SkylineSans Light" w:hAnsi="SkylineSans Light" w:cs="Segoe UI"/>
      <w:sz w:val="20"/>
      <w:szCs w:val="20"/>
    </w:rPr>
  </w:style>
  <w:style w:type="paragraph" w:styleId="Heading1">
    <w:name w:val="heading 1"/>
    <w:aliases w:val="SLC Chapter title"/>
    <w:next w:val="Heading2"/>
    <w:link w:val="Heading1Char"/>
    <w:autoRedefine/>
    <w:uiPriority w:val="9"/>
    <w:qFormat/>
    <w:locked/>
    <w:rsid w:val="007F35EF"/>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7F35EF"/>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7F35EF"/>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7F35EF"/>
    <w:pPr>
      <w:numPr>
        <w:ilvl w:val="3"/>
      </w:numPr>
      <w:outlineLvl w:val="3"/>
    </w:pPr>
    <w:rPr>
      <w:iCs/>
      <w:sz w:val="24"/>
    </w:rPr>
  </w:style>
  <w:style w:type="paragraph" w:styleId="Heading5">
    <w:name w:val="heading 5"/>
    <w:basedOn w:val="Heading4"/>
    <w:next w:val="Normal"/>
    <w:link w:val="Heading5Char"/>
    <w:uiPriority w:val="9"/>
    <w:unhideWhenUsed/>
    <w:qFormat/>
    <w:locked/>
    <w:rsid w:val="007F35EF"/>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7F35EF"/>
    <w:pPr>
      <w:keepNext/>
      <w:keepLines/>
      <w:numPr>
        <w:ilvl w:val="5"/>
        <w:numId w:val="1"/>
      </w:numPr>
      <w:spacing w:before="40" w:after="0"/>
      <w:outlineLvl w:val="5"/>
    </w:pPr>
    <w:rPr>
      <w:rFonts w:ascii="SkylineSans" w:eastAsiaTheme="majorEastAsia" w:hAnsi="SkylineSans" w:cstheme="majorBidi"/>
      <w:b/>
      <w:color w:val="1F4D78" w:themeColor="accent1" w:themeShade="7F"/>
    </w:rPr>
  </w:style>
  <w:style w:type="paragraph" w:styleId="Heading7">
    <w:name w:val="heading 7"/>
    <w:basedOn w:val="Normal"/>
    <w:next w:val="Normal"/>
    <w:link w:val="Heading7Char"/>
    <w:uiPriority w:val="9"/>
    <w:unhideWhenUsed/>
    <w:qFormat/>
    <w:locked/>
    <w:rsid w:val="007F35EF"/>
    <w:pPr>
      <w:keepNext/>
      <w:keepLines/>
      <w:numPr>
        <w:ilvl w:val="6"/>
        <w:numId w:val="1"/>
      </w:numPr>
      <w:spacing w:before="40" w:after="0"/>
      <w:outlineLvl w:val="6"/>
    </w:pPr>
    <w:rPr>
      <w:rFonts w:ascii="SkylineSans" w:eastAsiaTheme="majorEastAsia" w:hAnsi="SkylineSans" w:cstheme="majorBidi"/>
      <w:b/>
      <w:iCs/>
      <w:color w:val="1F4D78" w:themeColor="accent1" w:themeShade="7F"/>
    </w:rPr>
  </w:style>
  <w:style w:type="paragraph" w:styleId="Heading8">
    <w:name w:val="heading 8"/>
    <w:basedOn w:val="Normal"/>
    <w:next w:val="Normal"/>
    <w:link w:val="Heading8Char"/>
    <w:uiPriority w:val="9"/>
    <w:unhideWhenUsed/>
    <w:qFormat/>
    <w:locked/>
    <w:rsid w:val="007F35EF"/>
    <w:pPr>
      <w:keepNext/>
      <w:keepLines/>
      <w:numPr>
        <w:ilvl w:val="7"/>
        <w:numId w:val="1"/>
      </w:numPr>
      <w:spacing w:before="40" w:after="0"/>
      <w:outlineLvl w:val="7"/>
    </w:pPr>
    <w:rPr>
      <w:rFonts w:ascii="SkylineSans" w:eastAsiaTheme="majorEastAsia" w:hAnsi="SkylineSans" w:cstheme="majorBidi"/>
      <w:b/>
      <w:color w:val="00517D"/>
      <w:sz w:val="21"/>
      <w:szCs w:val="21"/>
    </w:rPr>
  </w:style>
  <w:style w:type="paragraph" w:styleId="Heading9">
    <w:name w:val="heading 9"/>
    <w:basedOn w:val="Normal"/>
    <w:next w:val="Normal"/>
    <w:link w:val="Heading9Char"/>
    <w:uiPriority w:val="9"/>
    <w:unhideWhenUsed/>
    <w:qFormat/>
    <w:locked/>
    <w:rsid w:val="007F35EF"/>
    <w:pPr>
      <w:keepNext/>
      <w:keepLines/>
      <w:numPr>
        <w:ilvl w:val="8"/>
        <w:numId w:val="1"/>
      </w:numPr>
      <w:spacing w:before="40" w:after="0"/>
      <w:outlineLvl w:val="8"/>
    </w:pPr>
    <w:rPr>
      <w:rFonts w:ascii="SkylineSans" w:eastAsiaTheme="majorEastAsia" w:hAnsi="SkylineSans"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7F35E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7F35EF"/>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7F35EF"/>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7F35EF"/>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7F35EF"/>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7F35EF"/>
    <w:pPr>
      <w:spacing w:after="120" w:line="264" w:lineRule="auto"/>
      <w:ind w:left="357"/>
    </w:pPr>
    <w:rPr>
      <w:rFonts w:ascii="SkylineSans Light" w:hAnsi="SkylineSans Light" w:cs="Segoe UI"/>
      <w:sz w:val="20"/>
      <w:szCs w:val="20"/>
    </w:rPr>
  </w:style>
  <w:style w:type="character" w:styleId="Strong">
    <w:name w:val="Strong"/>
    <w:basedOn w:val="DefaultParagraphFont"/>
    <w:uiPriority w:val="22"/>
    <w:qFormat/>
    <w:locked/>
    <w:rsid w:val="007F35EF"/>
    <w:rPr>
      <w:b/>
      <w:bCs/>
    </w:rPr>
  </w:style>
  <w:style w:type="character" w:customStyle="1" w:styleId="SLCBold">
    <w:name w:val="SLC Bold"/>
    <w:basedOn w:val="DefaultParagraphFont"/>
    <w:uiPriority w:val="1"/>
    <w:qFormat/>
    <w:rsid w:val="007F35EF"/>
    <w:rPr>
      <w:b/>
      <w:noProof/>
      <w:lang w:val="en-US"/>
    </w:rPr>
  </w:style>
  <w:style w:type="character" w:customStyle="1" w:styleId="SLCItalic">
    <w:name w:val="SLC Italic"/>
    <w:basedOn w:val="DefaultParagraphFont"/>
    <w:uiPriority w:val="1"/>
    <w:qFormat/>
    <w:rsid w:val="007F35EF"/>
    <w:rPr>
      <w:i/>
      <w:noProof/>
      <w:lang w:val="en-US"/>
    </w:rPr>
  </w:style>
  <w:style w:type="character" w:customStyle="1" w:styleId="Heading1Char">
    <w:name w:val="Heading 1 Char"/>
    <w:aliases w:val="SLC Chapter title Char"/>
    <w:basedOn w:val="DefaultParagraphFont"/>
    <w:link w:val="Heading1"/>
    <w:uiPriority w:val="9"/>
    <w:rsid w:val="007F35EF"/>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7F35EF"/>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7F35EF"/>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7F35EF"/>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7F35EF"/>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7F35EF"/>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7F35EF"/>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7F35EF"/>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7F35EF"/>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7F35EF"/>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7F35EF"/>
    <w:rPr>
      <w:color w:val="00517D"/>
    </w:rPr>
  </w:style>
  <w:style w:type="paragraph" w:styleId="TOC1">
    <w:name w:val="toc 1"/>
    <w:next w:val="Normal"/>
    <w:autoRedefine/>
    <w:uiPriority w:val="39"/>
    <w:unhideWhenUsed/>
    <w:locked/>
    <w:rsid w:val="007F35EF"/>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7F35EF"/>
    <w:pPr>
      <w:tabs>
        <w:tab w:val="left" w:pos="1134"/>
        <w:tab w:val="right" w:leader="dot" w:pos="9781"/>
      </w:tabs>
      <w:spacing w:after="100"/>
    </w:pPr>
  </w:style>
  <w:style w:type="paragraph" w:styleId="TOC3">
    <w:name w:val="toc 3"/>
    <w:basedOn w:val="Normal"/>
    <w:next w:val="Normal"/>
    <w:autoRedefine/>
    <w:uiPriority w:val="39"/>
    <w:unhideWhenUsed/>
    <w:locked/>
    <w:rsid w:val="007F35EF"/>
    <w:pPr>
      <w:tabs>
        <w:tab w:val="left" w:pos="1134"/>
        <w:tab w:val="right" w:leader="dot" w:pos="9781"/>
      </w:tabs>
      <w:spacing w:after="100"/>
    </w:pPr>
    <w:rPr>
      <w:i/>
      <w:noProof/>
    </w:rPr>
  </w:style>
  <w:style w:type="character" w:styleId="Hyperlink">
    <w:name w:val="Hyperlink"/>
    <w:basedOn w:val="DefaultParagraphFont"/>
    <w:uiPriority w:val="99"/>
    <w:unhideWhenUsed/>
    <w:locked/>
    <w:rsid w:val="007F35EF"/>
    <w:rPr>
      <w:rFonts w:ascii="SkylineSans Light" w:hAnsi="SkylineSans Light"/>
      <w:b w:val="0"/>
      <w:i w:val="0"/>
      <w:color w:val="00517D"/>
      <w:u w:val="single"/>
    </w:rPr>
  </w:style>
  <w:style w:type="paragraph" w:styleId="TOC4">
    <w:name w:val="toc 4"/>
    <w:basedOn w:val="Normal"/>
    <w:next w:val="Normal"/>
    <w:autoRedefine/>
    <w:uiPriority w:val="39"/>
    <w:unhideWhenUsed/>
    <w:locked/>
    <w:rsid w:val="007F35EF"/>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7F35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5EF"/>
    <w:rPr>
      <w:rFonts w:ascii="SkylineSans Light" w:hAnsi="SkylineSans Light" w:cs="Segoe UI"/>
      <w:sz w:val="20"/>
      <w:szCs w:val="20"/>
    </w:rPr>
  </w:style>
  <w:style w:type="paragraph" w:styleId="Footer">
    <w:name w:val="footer"/>
    <w:basedOn w:val="Normal"/>
    <w:link w:val="FooterChar"/>
    <w:uiPriority w:val="99"/>
    <w:unhideWhenUsed/>
    <w:locked/>
    <w:rsid w:val="007F35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5EF"/>
    <w:rPr>
      <w:rFonts w:ascii="SkylineSans Light" w:hAnsi="SkylineSans Light" w:cs="Segoe UI"/>
      <w:sz w:val="20"/>
      <w:szCs w:val="20"/>
    </w:rPr>
  </w:style>
  <w:style w:type="paragraph" w:customStyle="1" w:styleId="SLCHeader">
    <w:name w:val="SLC Header"/>
    <w:basedOn w:val="Normal"/>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7F35EF"/>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7F35EF"/>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7F35EF"/>
    <w:rPr>
      <w:color w:val="808080"/>
    </w:rPr>
  </w:style>
  <w:style w:type="paragraph" w:customStyle="1" w:styleId="SLCReleasenoteheading">
    <w:name w:val="SLC Release note heading"/>
    <w:basedOn w:val="Normal"/>
    <w:next w:val="SLCReleasenotepara"/>
    <w:qFormat/>
    <w:rsid w:val="007F35E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7F35E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7F35EF"/>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7F35EF"/>
    <w:pPr>
      <w:keepNext/>
    </w:pPr>
    <w:rPr>
      <w:b/>
    </w:rPr>
  </w:style>
  <w:style w:type="character" w:customStyle="1" w:styleId="SLCRNInlineheadingChar">
    <w:name w:val="SLC RN Inline heading Char"/>
    <w:basedOn w:val="SLCReleasenoteparaChar"/>
    <w:link w:val="SLCRNInlineheading"/>
    <w:rsid w:val="007F35EF"/>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7F35E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7F35EF"/>
    <w:rPr>
      <w:rFonts w:ascii="Courier New" w:eastAsia="Calibri" w:hAnsi="Courier New" w:cs="Courier New"/>
      <w:sz w:val="20"/>
      <w:szCs w:val="20"/>
    </w:rPr>
  </w:style>
  <w:style w:type="paragraph" w:customStyle="1" w:styleId="SLCReleasenoteUL">
    <w:name w:val="SLC Release note UL"/>
    <w:basedOn w:val="SLCReleasenotepara"/>
    <w:qFormat/>
    <w:rsid w:val="007F35EF"/>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7F35EF"/>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7F35EF"/>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7F35EF"/>
    <w:pPr>
      <w:ind w:left="720"/>
      <w:contextualSpacing/>
    </w:pPr>
  </w:style>
  <w:style w:type="paragraph" w:customStyle="1" w:styleId="SLCOrderedlist">
    <w:name w:val="SLC Ordered list"/>
    <w:basedOn w:val="ListParagraph"/>
    <w:link w:val="SLCOrderedlistChar"/>
    <w:qFormat/>
    <w:rsid w:val="007F35EF"/>
    <w:pPr>
      <w:numPr>
        <w:numId w:val="14"/>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7F35EF"/>
    <w:rPr>
      <w:rFonts w:ascii="SkylineSans Light" w:hAnsi="SkylineSans Light" w:cs="Segoe UI"/>
      <w:sz w:val="20"/>
      <w:szCs w:val="20"/>
    </w:rPr>
  </w:style>
  <w:style w:type="character" w:customStyle="1" w:styleId="SLCOrderedlistChar">
    <w:name w:val="SLC Ordered list Char"/>
    <w:basedOn w:val="ListParagraphChar"/>
    <w:link w:val="SLCOrderedlist"/>
    <w:rsid w:val="007F35EF"/>
    <w:rPr>
      <w:rFonts w:ascii="SkylineSans Light" w:hAnsi="SkylineSans Light" w:cs="Segoe UI"/>
      <w:sz w:val="20"/>
      <w:szCs w:val="20"/>
    </w:rPr>
  </w:style>
  <w:style w:type="table" w:styleId="TableGrid">
    <w:name w:val="Table Grid"/>
    <w:basedOn w:val="TableNormal"/>
    <w:uiPriority w:val="39"/>
    <w:locked/>
    <w:rsid w:val="007F35EF"/>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7F35EF"/>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7F35EF"/>
    <w:rPr>
      <w:rFonts w:ascii="SkylineSans" w:hAnsi="SkylineSans"/>
      <w:b/>
      <w:color w:val="00517D"/>
      <w:sz w:val="48"/>
      <w:szCs w:val="40"/>
    </w:rPr>
  </w:style>
  <w:style w:type="character" w:customStyle="1" w:styleId="SLCBodytextChar">
    <w:name w:val="SLC Body text Char"/>
    <w:basedOn w:val="DefaultParagraphFont"/>
    <w:link w:val="SLCBodytext"/>
    <w:rsid w:val="007F35EF"/>
    <w:rPr>
      <w:rFonts w:ascii="SkylineSans Light" w:hAnsi="SkylineSans Light" w:cs="Segoe UI"/>
      <w:sz w:val="20"/>
      <w:szCs w:val="20"/>
    </w:rPr>
  </w:style>
  <w:style w:type="character" w:customStyle="1" w:styleId="SLCShortDocTitleChar">
    <w:name w:val="SLC ShortDoc Title Char"/>
    <w:basedOn w:val="SLCBodytextChar"/>
    <w:link w:val="SLCShortDocTitle"/>
    <w:rsid w:val="007F35EF"/>
    <w:rPr>
      <w:rFonts w:ascii="SkylineSans" w:hAnsi="SkylineSans" w:cs="Segoe UI"/>
      <w:b/>
      <w:color w:val="00517D"/>
      <w:sz w:val="48"/>
      <w:szCs w:val="40"/>
    </w:rPr>
  </w:style>
  <w:style w:type="paragraph" w:customStyle="1" w:styleId="SLCReleasenoteOL">
    <w:name w:val="SLC Release note OL"/>
    <w:basedOn w:val="SLCReleasenotepara"/>
    <w:qFormat/>
    <w:rsid w:val="007F35EF"/>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7F35EF"/>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ascii="SkylineSans Light" w:eastAsia="Times New Roman" w:hAnsi="SkylineSans Light" w:cs="Segoe UI"/>
      <w:color w:val="00517D"/>
      <w:sz w:val="14"/>
      <w:szCs w:val="14"/>
    </w:rPr>
  </w:style>
  <w:style w:type="paragraph" w:styleId="BalloonText">
    <w:name w:val="Balloon Text"/>
    <w:basedOn w:val="Normal"/>
    <w:link w:val="BalloonTextChar"/>
    <w:uiPriority w:val="99"/>
    <w:semiHidden/>
    <w:unhideWhenUsed/>
    <w:locked/>
    <w:rsid w:val="007F3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5EF"/>
    <w:rPr>
      <w:rFonts w:ascii="Tahoma" w:hAnsi="Tahoma" w:cs="Tahoma"/>
      <w:sz w:val="16"/>
      <w:szCs w:val="16"/>
    </w:rPr>
  </w:style>
  <w:style w:type="table" w:styleId="PlainTable2">
    <w:name w:val="Plain Table 2"/>
    <w:basedOn w:val="TableNormal"/>
    <w:uiPriority w:val="42"/>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7F35EF"/>
  </w:style>
  <w:style w:type="character" w:customStyle="1" w:styleId="SLCTabletextChar">
    <w:name w:val="SLC Table text Char"/>
    <w:basedOn w:val="SLCBodytextChar"/>
    <w:link w:val="SLCTabletext"/>
    <w:rsid w:val="007F35EF"/>
    <w:rPr>
      <w:rFonts w:ascii="SkylineSans Light" w:hAnsi="SkylineSans Light" w:cs="Segoe UI"/>
      <w:sz w:val="20"/>
      <w:szCs w:val="20"/>
    </w:rPr>
  </w:style>
  <w:style w:type="paragraph" w:styleId="NormalWeb">
    <w:name w:val="Normal (Web)"/>
    <w:basedOn w:val="Normal"/>
    <w:uiPriority w:val="99"/>
    <w:unhideWhenUsed/>
    <w:locked/>
    <w:rsid w:val="007F35E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7F35EF"/>
  </w:style>
  <w:style w:type="paragraph" w:styleId="HTMLPreformatted">
    <w:name w:val="HTML Preformatted"/>
    <w:basedOn w:val="Normal"/>
    <w:link w:val="HTMLPreformattedChar"/>
    <w:uiPriority w:val="99"/>
    <w:semiHidden/>
    <w:unhideWhenUsed/>
    <w:locked/>
    <w:rsid w:val="007F3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F35EF"/>
    <w:rPr>
      <w:rFonts w:ascii="Courier New" w:eastAsia="Times New Roman" w:hAnsi="Courier New" w:cs="Courier New"/>
      <w:sz w:val="20"/>
      <w:szCs w:val="20"/>
    </w:rPr>
  </w:style>
  <w:style w:type="table" w:styleId="GridTable4-Accent5">
    <w:name w:val="Grid Table 4 Accent 5"/>
    <w:basedOn w:val="TableNormal"/>
    <w:uiPriority w:val="49"/>
    <w:rsid w:val="007F35E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7F35EF"/>
  </w:style>
  <w:style w:type="paragraph" w:styleId="Bibliography">
    <w:name w:val="Bibliography"/>
    <w:basedOn w:val="Normal"/>
    <w:next w:val="Normal"/>
    <w:uiPriority w:val="37"/>
    <w:unhideWhenUsed/>
    <w:locked/>
    <w:rsid w:val="007F35EF"/>
  </w:style>
  <w:style w:type="paragraph" w:styleId="TOC5">
    <w:name w:val="toc 5"/>
    <w:basedOn w:val="Normal"/>
    <w:next w:val="Normal"/>
    <w:autoRedefine/>
    <w:uiPriority w:val="39"/>
    <w:unhideWhenUsed/>
    <w:locked/>
    <w:rsid w:val="007F35EF"/>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7F35EF"/>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7F35EF"/>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7F35EF"/>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7F35EF"/>
    <w:pPr>
      <w:spacing w:after="0"/>
      <w:ind w:left="1600"/>
      <w:jc w:val="left"/>
    </w:pPr>
    <w:rPr>
      <w:rFonts w:asciiTheme="minorHAnsi" w:hAnsiTheme="minorHAnsi"/>
    </w:rPr>
  </w:style>
  <w:style w:type="character" w:styleId="Emphasis">
    <w:name w:val="Emphasis"/>
    <w:basedOn w:val="DefaultParagraphFont"/>
    <w:uiPriority w:val="20"/>
    <w:qFormat/>
    <w:locked/>
    <w:rsid w:val="007F35EF"/>
    <w:rPr>
      <w:i/>
      <w:iCs/>
    </w:rPr>
  </w:style>
  <w:style w:type="table" w:styleId="GridTable5Dark-Accent1">
    <w:name w:val="Grid Table 5 Dark Accent 1"/>
    <w:basedOn w:val="TableNormal"/>
    <w:uiPriority w:val="50"/>
    <w:rsid w:val="007F3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7F35EF"/>
  </w:style>
  <w:style w:type="character" w:styleId="FollowedHyperlink">
    <w:name w:val="FollowedHyperlink"/>
    <w:basedOn w:val="DefaultParagraphFont"/>
    <w:uiPriority w:val="99"/>
    <w:semiHidden/>
    <w:unhideWhenUsed/>
    <w:locked/>
    <w:rsid w:val="007F35EF"/>
    <w:rPr>
      <w:color w:val="954F72" w:themeColor="followedHyperlink"/>
      <w:u w:val="single"/>
    </w:rPr>
  </w:style>
  <w:style w:type="table" w:styleId="GridTable6Colorful-Accent1">
    <w:name w:val="Grid Table 6 Colorful Accent 1"/>
    <w:basedOn w:val="TableNormal"/>
    <w:uiPriority w:val="51"/>
    <w:rsid w:val="007F35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7F35EF"/>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7F35EF"/>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7F35EF"/>
    <w:pPr>
      <w:spacing w:line="240" w:lineRule="auto"/>
    </w:pPr>
  </w:style>
  <w:style w:type="character" w:customStyle="1" w:styleId="CommentTextChar">
    <w:name w:val="Comment Text Char"/>
    <w:basedOn w:val="DefaultParagraphFont"/>
    <w:link w:val="CommentText"/>
    <w:uiPriority w:val="99"/>
    <w:rsid w:val="007F35EF"/>
    <w:rPr>
      <w:rFonts w:ascii="SkylineSans Light" w:hAnsi="SkylineSans Light" w:cs="Segoe UI"/>
      <w:sz w:val="20"/>
      <w:szCs w:val="20"/>
    </w:rPr>
  </w:style>
  <w:style w:type="table" w:styleId="ListTable4-Accent1">
    <w:name w:val="List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7F35EF"/>
    <w:rPr>
      <w:sz w:val="16"/>
      <w:szCs w:val="16"/>
    </w:rPr>
  </w:style>
  <w:style w:type="paragraph" w:styleId="CommentSubject">
    <w:name w:val="annotation subject"/>
    <w:basedOn w:val="CommentText"/>
    <w:next w:val="CommentText"/>
    <w:link w:val="CommentSubjectChar"/>
    <w:uiPriority w:val="99"/>
    <w:semiHidden/>
    <w:unhideWhenUsed/>
    <w:locked/>
    <w:rsid w:val="007F35EF"/>
    <w:rPr>
      <w:b/>
      <w:bCs/>
    </w:rPr>
  </w:style>
  <w:style w:type="character" w:customStyle="1" w:styleId="CommentSubjectChar">
    <w:name w:val="Comment Subject Char"/>
    <w:basedOn w:val="CommentTextChar"/>
    <w:link w:val="CommentSubject"/>
    <w:uiPriority w:val="99"/>
    <w:semiHidden/>
    <w:rsid w:val="007F35EF"/>
    <w:rPr>
      <w:rFonts w:ascii="SkylineSans Light" w:hAnsi="SkylineSans Light" w:cs="Segoe UI"/>
      <w:b/>
      <w:bCs/>
      <w:sz w:val="20"/>
      <w:szCs w:val="20"/>
    </w:rPr>
  </w:style>
  <w:style w:type="paragraph" w:customStyle="1" w:styleId="msonormal0">
    <w:name w:val="msonormal"/>
    <w:basedOn w:val="Normal"/>
    <w:rsid w:val="007F35EF"/>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7F35EF"/>
  </w:style>
  <w:style w:type="table" w:customStyle="1" w:styleId="MediumShading2-Accent51">
    <w:name w:val="Medium Shading 2 - Accent 51"/>
    <w:basedOn w:val="TableNormal"/>
    <w:next w:val="MediumShading2-Accent5"/>
    <w:uiPriority w:val="64"/>
    <w:locked/>
    <w:rsid w:val="007F35E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7F3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7F35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7F35E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7F35EF"/>
    <w:pPr>
      <w:spacing w:after="0" w:line="240" w:lineRule="auto"/>
    </w:pPr>
    <w:tblPr/>
  </w:style>
  <w:style w:type="table" w:customStyle="1" w:styleId="PlainTable22">
    <w:name w:val="Plain Table 22"/>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7F35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5EF"/>
    <w:rPr>
      <w:rFonts w:asciiTheme="majorHAnsi" w:eastAsiaTheme="majorEastAsia" w:hAnsiTheme="majorHAnsi" w:cstheme="majorBidi"/>
      <w:spacing w:val="-10"/>
      <w:kern w:val="28"/>
      <w:sz w:val="56"/>
      <w:szCs w:val="56"/>
    </w:rPr>
  </w:style>
  <w:style w:type="paragraph" w:styleId="Revision">
    <w:name w:val="Revision"/>
    <w:hidden/>
    <w:uiPriority w:val="99"/>
    <w:semiHidden/>
    <w:rsid w:val="007F35EF"/>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7F35EF"/>
  </w:style>
  <w:style w:type="character" w:customStyle="1" w:styleId="Mention1">
    <w:name w:val="Mention1"/>
    <w:basedOn w:val="DefaultParagraphFont"/>
    <w:uiPriority w:val="99"/>
    <w:semiHidden/>
    <w:unhideWhenUsed/>
    <w:rsid w:val="007F35EF"/>
    <w:rPr>
      <w:color w:val="2B579A"/>
      <w:shd w:val="clear" w:color="auto" w:fill="E6E6E6"/>
    </w:rPr>
  </w:style>
  <w:style w:type="table" w:customStyle="1" w:styleId="PlainTable23">
    <w:name w:val="Plain Table 23"/>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F35EF"/>
  </w:style>
  <w:style w:type="character" w:styleId="UnresolvedMention">
    <w:name w:val="Unresolved Mention"/>
    <w:basedOn w:val="DefaultParagraphFont"/>
    <w:uiPriority w:val="99"/>
    <w:semiHidden/>
    <w:unhideWhenUsed/>
    <w:rsid w:val="007F35EF"/>
    <w:rPr>
      <w:color w:val="605E5C"/>
      <w:shd w:val="clear" w:color="auto" w:fill="E1DFDD"/>
    </w:rPr>
  </w:style>
  <w:style w:type="table" w:styleId="TableTheme">
    <w:name w:val="Table Theme"/>
    <w:basedOn w:val="TableNormal"/>
    <w:uiPriority w:val="99"/>
    <w:locked/>
    <w:rsid w:val="007F35EF"/>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7F35EF"/>
    <w:pPr>
      <w:numPr>
        <w:numId w:val="12"/>
      </w:numPr>
    </w:pPr>
  </w:style>
  <w:style w:type="numbering" w:customStyle="1" w:styleId="CurrentList1">
    <w:name w:val="Current List1"/>
    <w:uiPriority w:val="99"/>
    <w:rsid w:val="007F35EF"/>
    <w:pPr>
      <w:numPr>
        <w:numId w:val="8"/>
      </w:numPr>
    </w:pPr>
  </w:style>
  <w:style w:type="numbering" w:customStyle="1" w:styleId="CurrentList2">
    <w:name w:val="Current List2"/>
    <w:uiPriority w:val="99"/>
    <w:rsid w:val="007F35EF"/>
    <w:pPr>
      <w:numPr>
        <w:numId w:val="9"/>
      </w:numPr>
    </w:pPr>
  </w:style>
  <w:style w:type="numbering" w:styleId="111111">
    <w:name w:val="Outline List 2"/>
    <w:basedOn w:val="NoList"/>
    <w:uiPriority w:val="99"/>
    <w:semiHidden/>
    <w:unhideWhenUsed/>
    <w:locked/>
    <w:rsid w:val="007F35EF"/>
    <w:pPr>
      <w:numPr>
        <w:numId w:val="10"/>
      </w:numPr>
    </w:pPr>
  </w:style>
  <w:style w:type="numbering" w:customStyle="1" w:styleId="SLCUnnumberedlist">
    <w:name w:val="SLC Unnumbered list"/>
    <w:uiPriority w:val="99"/>
    <w:rsid w:val="007F35EF"/>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sual-Stylecop/Visual-StyleCop/wiki/SA1603"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5" TargetMode="External"/><Relationship Id="rId159" Type="http://schemas.openxmlformats.org/officeDocument/2006/relationships/hyperlink" Target="https://msdn.microsoft.com/en-us/library/ms229042(v=vs.110).aspx" TargetMode="External"/><Relationship Id="rId170" Type="http://schemas.openxmlformats.org/officeDocument/2006/relationships/hyperlink" Target="https://msdn.microsoft.com/en-us/library/system.collections.sortedlist.count(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5" TargetMode="External"/><Relationship Id="rId149" Type="http://schemas.openxmlformats.org/officeDocument/2006/relationships/hyperlink" Target="https://github.com/Visual-Stylecop/Visual-StyleCop/wiki/SA1647"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system.text.stringbuilder(v=vs.110).aspx" TargetMode="External"/><Relationship Id="rId181" Type="http://schemas.openxmlformats.org/officeDocument/2006/relationships/theme" Target="theme/theme1.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4" TargetMode="External"/><Relationship Id="rId139" Type="http://schemas.openxmlformats.org/officeDocument/2006/relationships/hyperlink" Target="https://github.com/Visual-Stylecop/Visual-StyleCop/wiki/SA1627"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8" TargetMode="External"/><Relationship Id="rId171" Type="http://schemas.openxmlformats.org/officeDocument/2006/relationships/hyperlink" Target="https://msdn.microsoft.com/en-us/library/system.collections.arraylist(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6"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8" TargetMode="External"/><Relationship Id="rId161" Type="http://schemas.openxmlformats.org/officeDocument/2006/relationships/hyperlink" Target="https://msdn.microsoft.com/En-Us/library/system.text.stringbuilder(v=vs.110).aspx" TargetMode="Externa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5"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7" TargetMode="External"/><Relationship Id="rId135" Type="http://schemas.openxmlformats.org/officeDocument/2006/relationships/hyperlink" Target="https://github.com/Visual-Stylecop/Visual-StyleCop/wiki/SA1622" TargetMode="External"/><Relationship Id="rId151" Type="http://schemas.openxmlformats.org/officeDocument/2006/relationships/hyperlink" Target="https://github.com/Visual-Stylecop/Visual-StyleCop/wiki/SA1650" TargetMode="External"/><Relationship Id="rId156" Type="http://schemas.openxmlformats.org/officeDocument/2006/relationships/hyperlink" Target="https://github.com/Visual-Stylecop/Visual-StyleCop/wiki/SA1108" TargetMode="External"/><Relationship Id="rId177" Type="http://schemas.openxmlformats.org/officeDocument/2006/relationships/header" Target="header5.xml"/><Relationship Id="rId172" Type="http://schemas.openxmlformats.org/officeDocument/2006/relationships/hyperlink" Target="https://msdn.microsoft.com/en-us/library/system.collections.arraylist(v=vs.110).aspx" TargetMode="External"/><Relationship Id="rId13" Type="http://schemas.openxmlformats.org/officeDocument/2006/relationships/hyperlink" Target="https://dcp.skyline.be/"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6" TargetMode="External"/><Relationship Id="rId125" Type="http://schemas.openxmlformats.org/officeDocument/2006/relationships/hyperlink" Target="https://github.com/Visual-Stylecop/Visual-StyleCop/wiki/SA1612" TargetMode="External"/><Relationship Id="rId141" Type="http://schemas.openxmlformats.org/officeDocument/2006/relationships/hyperlink" Target="https://github.com/Visual-Stylecop/Visual-StyleCop/wiki/SA1629" TargetMode="External"/><Relationship Id="rId146" Type="http://schemas.openxmlformats.org/officeDocument/2006/relationships/hyperlink" Target="https://github.com/Visual-Stylecop/Visual-StyleCop/wiki/SA1643" TargetMode="External"/><Relationship Id="rId167" Type="http://schemas.openxmlformats.org/officeDocument/2006/relationships/hyperlink" Target="https://msdn.microsoft.com/en-us/library/27b47ht3(v=vs.110).aspx" TargetMode="Externa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github.com/Visual-Stylecop/Visual-StyleCop/wiki/SA1600" TargetMode="External"/><Relationship Id="rId131" Type="http://schemas.openxmlformats.org/officeDocument/2006/relationships/hyperlink" Target="https://github.com/Visual-Stylecop/Visual-StyleCop/wiki/SA1618" TargetMode="External"/><Relationship Id="rId136" Type="http://schemas.openxmlformats.org/officeDocument/2006/relationships/hyperlink" Target="https://github.com/Visual-Stylecop/Visual-StyleCop/wiki/SA1623" TargetMode="External"/><Relationship Id="rId157" Type="http://schemas.openxmlformats.org/officeDocument/2006/relationships/hyperlink" Target="https://msdn.microsoft.com/en-us/library/dd460693(v=vs.110).aspx" TargetMode="External"/><Relationship Id="rId178" Type="http://schemas.openxmlformats.org/officeDocument/2006/relationships/header" Target="header6.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515" TargetMode="External"/><Relationship Id="rId173" Type="http://schemas.openxmlformats.org/officeDocument/2006/relationships/hyperlink" Target="https://msdn.microsoft.com/en-us/library/6sh2ey19(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613" TargetMode="External"/><Relationship Id="rId147" Type="http://schemas.openxmlformats.org/officeDocument/2006/relationships/hyperlink" Target="https://github.com/Visual-Stylecop/Visual-StyleCop/wiki/SA1644" TargetMode="External"/><Relationship Id="rId16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7" TargetMode="External"/><Relationship Id="rId142" Type="http://schemas.openxmlformats.org/officeDocument/2006/relationships/hyperlink" Target="https://github.com/Visual-Stylecop/Visual-StyleCop/wiki/SA1630"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github.com/Visual-Stylecop/Visual-StyleCop/wiki/SA1601" TargetMode="External"/><Relationship Id="rId137" Type="http://schemas.openxmlformats.org/officeDocument/2006/relationships/hyperlink" Target="https://github.com/Visual-Stylecop/Visual-StyleCop/wiki/SA1624" TargetMode="External"/><Relationship Id="rId158" Type="http://schemas.openxmlformats.org/officeDocument/2006/relationships/hyperlink" Target="https://github.com/Visual-Stylecop/Visual-StyleCop/wiki"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9" TargetMode="External"/><Relationship Id="rId153" Type="http://schemas.openxmlformats.org/officeDocument/2006/relationships/hyperlink" Target="https://github.com/Visual-Stylecop/Visual-StyleCop/wiki/SA1512" TargetMode="External"/><Relationship Id="rId174" Type="http://schemas.openxmlformats.org/officeDocument/2006/relationships/header" Target="header3.xml"/><Relationship Id="rId179" Type="http://schemas.openxmlformats.org/officeDocument/2006/relationships/fontTable" Target="fontTable.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4"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8" TargetMode="External"/><Relationship Id="rId143" Type="http://schemas.openxmlformats.org/officeDocument/2006/relationships/hyperlink" Target="https://github.com/Visual-Stylecop/Visual-StyleCop/wiki/SA1631" TargetMode="External"/><Relationship Id="rId148" Type="http://schemas.openxmlformats.org/officeDocument/2006/relationships/hyperlink" Target="https://github.com/Visual-Stylecop/Visual-StyleCop/wiki/SA1646" TargetMode="External"/><Relationship Id="rId164" Type="http://schemas.openxmlformats.org/officeDocument/2006/relationships/footer" Target="footer2.xml"/><Relationship Id="rId16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glossaryDocument" Target="glossary/document.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20" TargetMode="External"/><Relationship Id="rId154" Type="http://schemas.openxmlformats.org/officeDocument/2006/relationships/hyperlink" Target="https://github.com/Visual-Stylecop/Visual-StyleCop/wiki/SA1005"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004" TargetMode="External"/><Relationship Id="rId144" Type="http://schemas.openxmlformats.org/officeDocument/2006/relationships/hyperlink" Target="https://github.com/Visual-Stylecop/Visual-StyleCop/wiki/SA1632" TargetMode="External"/><Relationship Id="rId90" Type="http://schemas.openxmlformats.org/officeDocument/2006/relationships/hyperlink" Target="https://github.com/Visual-Stylecop/Visual-StyleCop/wiki/SA1113" TargetMode="External"/><Relationship Id="rId165" Type="http://schemas.openxmlformats.org/officeDocument/2006/relationships/hyperlink" Target="https://msdn.microsoft.com/en-us/library/27b47ht3(v=vs.110).aspx" TargetMode="Externa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21"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626" TargetMode="External"/><Relationship Id="rId176" Type="http://schemas.openxmlformats.org/officeDocument/2006/relationships/header" Target="header4.xm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11"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42" TargetMode="External"/><Relationship Id="rId166" Type="http://schemas.openxmlformats.org/officeDocument/2006/relationships/hyperlink" Target="https://msdn.microsoft.com/en-us/library/y52x03h2(v=vs.110).aspx" TargetMode="Externa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AL\Downloads\SLC_QA_ProtocolDevelopmentChecklist_REV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A56BDBEB5645F9A4A80F9F46C1E7C9"/>
        <w:category>
          <w:name w:val="General"/>
          <w:gallery w:val="placeholder"/>
        </w:category>
        <w:types>
          <w:type w:val="bbPlcHdr"/>
        </w:types>
        <w:behaviors>
          <w:behavior w:val="content"/>
        </w:behaviors>
        <w:guid w:val="{AEED7308-E2D2-4E76-BC6C-22E4F9F769B3}"/>
      </w:docPartPr>
      <w:docPartBody>
        <w:p w:rsidR="00446BD9" w:rsidRDefault="009D2A7E">
          <w:pPr>
            <w:pStyle w:val="F3A56BDBEB5645F9A4A80F9F46C1E7C9"/>
          </w:pPr>
          <w:r w:rsidRPr="005F2212">
            <w:rPr>
              <w:rStyle w:val="PlaceholderText"/>
            </w:rPr>
            <w:t>[Title]</w:t>
          </w:r>
        </w:p>
      </w:docPartBody>
    </w:docPart>
    <w:docPart>
      <w:docPartPr>
        <w:name w:val="F6E4DA834EE9430780BA77DEDAA91534"/>
        <w:category>
          <w:name w:val="General"/>
          <w:gallery w:val="placeholder"/>
        </w:category>
        <w:types>
          <w:type w:val="bbPlcHdr"/>
        </w:types>
        <w:behaviors>
          <w:behavior w:val="content"/>
        </w:behaviors>
        <w:guid w:val="{A303A6E6-3608-4743-821C-896A6FC3AC4A}"/>
      </w:docPartPr>
      <w:docPartBody>
        <w:p w:rsidR="00446BD9" w:rsidRDefault="009D2A7E">
          <w:pPr>
            <w:pStyle w:val="F6E4DA834EE9430780BA77DEDAA91534"/>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A7E"/>
    <w:rsid w:val="002E1A3C"/>
    <w:rsid w:val="002E4662"/>
    <w:rsid w:val="003D5C63"/>
    <w:rsid w:val="00446BD9"/>
    <w:rsid w:val="004A4FE8"/>
    <w:rsid w:val="00572CC2"/>
    <w:rsid w:val="007211CD"/>
    <w:rsid w:val="007F4954"/>
    <w:rsid w:val="0091418C"/>
    <w:rsid w:val="009D2A7E"/>
    <w:rsid w:val="009E5634"/>
    <w:rsid w:val="00BB0F35"/>
    <w:rsid w:val="00C71792"/>
    <w:rsid w:val="00D5521D"/>
    <w:rsid w:val="00E95FA8"/>
    <w:rsid w:val="00F2788C"/>
    <w:rsid w:val="00FE0E3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3A56BDBEB5645F9A4A80F9F46C1E7C9">
    <w:name w:val="F3A56BDBEB5645F9A4A80F9F46C1E7C9"/>
  </w:style>
  <w:style w:type="paragraph" w:customStyle="1" w:styleId="F6E4DA834EE9430780BA77DEDAA91534">
    <w:name w:val="F6E4DA834EE9430780BA77DEDAA915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3.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4.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SLC_QA_ProtocolDevelopmentChecklist_REV014.dotx</Template>
  <TotalTime>30</TotalTime>
  <Pages>48</Pages>
  <Words>16787</Words>
  <Characters>95688</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112251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Pedro Almeida</dc:creator>
  <dc:description>014</dc:description>
  <cp:lastModifiedBy>Simon Vandamme</cp:lastModifiedBy>
  <cp:revision>19</cp:revision>
  <cp:lastPrinted>2017-05-08T07:21:00Z</cp:lastPrinted>
  <dcterms:created xsi:type="dcterms:W3CDTF">2021-01-27T15:08:00Z</dcterms:created>
  <dcterms:modified xsi:type="dcterms:W3CDTF">2022-09-15T09:10:00Z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