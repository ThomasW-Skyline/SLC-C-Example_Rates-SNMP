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057955" w14:textId="77777777" w:rsidR="00DF7605" w:rsidRDefault="00651E8A" w:rsidP="006B59B9">
      <w:pPr>
        <w:tabs>
          <w:tab w:val="left" w:pos="8235"/>
        </w:tabs>
      </w:pPr>
      <w:r>
        <w:tab/>
      </w:r>
    </w:p>
    <w:p w14:paraId="4D0CA8F1" w14:textId="77777777" w:rsidR="00DF7605" w:rsidRDefault="00DF7605" w:rsidP="00B30A73"/>
    <w:p w14:paraId="79B9F113" w14:textId="77777777" w:rsidR="00DB5803" w:rsidRDefault="00DB5803" w:rsidP="00B30A73"/>
    <w:p w14:paraId="6D6269B3" w14:textId="77777777" w:rsidR="00DF7605" w:rsidRDefault="00DF7605" w:rsidP="00B30A73"/>
    <w:p w14:paraId="737DE558" w14:textId="77777777" w:rsidR="00DF7605" w:rsidRDefault="00DF7605" w:rsidP="00B30A73"/>
    <w:p w14:paraId="3FD461C5" w14:textId="77777777" w:rsidR="00DF7605" w:rsidRDefault="00DF7605" w:rsidP="00B30A73"/>
    <w:sdt>
      <w:sdtPr>
        <w:rPr>
          <w:sz w:val="116"/>
          <w:szCs w:val="116"/>
        </w:rPr>
        <w:alias w:val="Title"/>
        <w:tag w:val=""/>
        <w:id w:val="508795984"/>
        <w:placeholder>
          <w:docPart w:val="F3A56BDBEB5645F9A4A80F9F46C1E7C9"/>
        </w:placeholder>
        <w:dataBinding w:prefixMappings="xmlns:ns0='http://purl.org/dc/elements/1.1/' xmlns:ns1='http://schemas.openxmlformats.org/package/2006/metadata/core-properties' " w:xpath="/ns1:coreProperties[1]/ns0:title[1]" w:storeItemID="{6C3C8BC8-F283-45AE-878A-BAB7291924A1}"/>
        <w:text/>
      </w:sdtPr>
      <w:sdtContent>
        <w:p w14:paraId="51B7A5B2" w14:textId="77777777" w:rsidR="00C76449" w:rsidRPr="00D71AE4" w:rsidRDefault="00A72A7C" w:rsidP="00B30A73">
          <w:pPr>
            <w:pStyle w:val="SLCTitle"/>
            <w:rPr>
              <w:sz w:val="116"/>
              <w:szCs w:val="116"/>
            </w:rPr>
          </w:pPr>
          <w:r w:rsidRPr="00D71AE4">
            <w:rPr>
              <w:sz w:val="116"/>
              <w:szCs w:val="116"/>
            </w:rPr>
            <w:t xml:space="preserve">Protocol </w:t>
          </w:r>
          <w:r>
            <w:rPr>
              <w:sz w:val="116"/>
              <w:szCs w:val="116"/>
            </w:rPr>
            <w:t>Development</w:t>
          </w:r>
          <w:r w:rsidRPr="00D71AE4">
            <w:rPr>
              <w:sz w:val="116"/>
              <w:szCs w:val="116"/>
            </w:rPr>
            <w:t xml:space="preserve"> checklist</w:t>
          </w:r>
          <w:r>
            <w:rPr>
              <w:sz w:val="116"/>
              <w:szCs w:val="116"/>
            </w:rPr>
            <w:t xml:space="preserve"> (with corresponding guidelines)</w:t>
          </w:r>
        </w:p>
      </w:sdtContent>
    </w:sdt>
    <w:sdt>
      <w:sdtPr>
        <w:rPr>
          <w:sz w:val="40"/>
          <w:szCs w:val="40"/>
        </w:rPr>
        <w:alias w:val="Subject"/>
        <w:tag w:val=""/>
        <w:id w:val="-909927386"/>
        <w:placeholder>
          <w:docPart w:val="F6E4DA834EE9430780BA77DEDAA91534"/>
        </w:placeholder>
        <w:dataBinding w:prefixMappings="xmlns:ns0='http://purl.org/dc/elements/1.1/' xmlns:ns1='http://schemas.openxmlformats.org/package/2006/metadata/core-properties' " w:xpath="/ns1:coreProperties[1]/ns0:subject[1]" w:storeItemID="{6C3C8BC8-F283-45AE-878A-BAB7291924A1}"/>
        <w:text/>
      </w:sdtPr>
      <w:sdtContent>
        <w:p w14:paraId="0D5C836C" w14:textId="77777777" w:rsidR="00DF7605" w:rsidRPr="00DF7605" w:rsidRDefault="00C84692" w:rsidP="00B30A73">
          <w:pPr>
            <w:pStyle w:val="SLCSubtitle"/>
          </w:pPr>
          <w:r>
            <w:rPr>
              <w:sz w:val="40"/>
              <w:szCs w:val="40"/>
            </w:rPr>
            <w:t>Strictly confidential</w:t>
          </w:r>
        </w:p>
      </w:sdtContent>
    </w:sdt>
    <w:p w14:paraId="312A6CF9" w14:textId="77777777" w:rsidR="000B4A46" w:rsidRPr="00B30A73" w:rsidRDefault="000B4A46" w:rsidP="00B30A73"/>
    <w:p w14:paraId="43A362C6" w14:textId="77777777" w:rsidR="000B4A46" w:rsidRDefault="000B4A46" w:rsidP="00B30A73">
      <w:r>
        <w:br w:type="page"/>
      </w:r>
    </w:p>
    <w:sdt>
      <w:sdtPr>
        <w:rPr>
          <w:rFonts w:ascii="SkylineSans Light" w:hAnsi="SkylineSans Light"/>
          <w:b w:val="0"/>
          <w:caps w:val="0"/>
          <w:color w:val="auto"/>
          <w:sz w:val="20"/>
          <w:szCs w:val="22"/>
        </w:rPr>
        <w:id w:val="245244349"/>
        <w:docPartObj>
          <w:docPartGallery w:val="Table of Contents"/>
          <w:docPartUnique/>
        </w:docPartObj>
      </w:sdtPr>
      <w:sdtEndPr>
        <w:rPr>
          <w:bCs/>
          <w:noProof/>
          <w:szCs w:val="20"/>
        </w:rPr>
      </w:sdtEndPr>
      <w:sdtContent>
        <w:p w14:paraId="6E11295B" w14:textId="77777777" w:rsidR="00EE2A9B" w:rsidRDefault="00EE2A9B">
          <w:pPr>
            <w:pStyle w:val="TOCHeading"/>
          </w:pPr>
          <w:r>
            <w:t>C</w:t>
          </w:r>
          <w:r w:rsidR="00C84827">
            <w:t>ontents</w:t>
          </w:r>
        </w:p>
        <w:p w14:paraId="236C89B0" w14:textId="77777777" w:rsidR="004A3E68" w:rsidRDefault="00C84827">
          <w:pPr>
            <w:pStyle w:val="TOC1"/>
            <w:rPr>
              <w:rFonts w:asciiTheme="minorHAnsi" w:eastAsiaTheme="minorEastAsia" w:hAnsiTheme="minorHAnsi" w:cstheme="minorBidi"/>
              <w:sz w:val="22"/>
              <w:szCs w:val="22"/>
            </w:rPr>
          </w:pPr>
          <w:r>
            <w:rPr>
              <w:rFonts w:asciiTheme="majorHAnsi" w:hAnsiTheme="majorHAnsi"/>
              <w:sz w:val="24"/>
              <w:szCs w:val="24"/>
            </w:rPr>
            <w:fldChar w:fldCharType="begin"/>
          </w:r>
          <w:r>
            <w:rPr>
              <w:rFonts w:asciiTheme="majorHAnsi" w:hAnsiTheme="majorHAnsi"/>
              <w:sz w:val="24"/>
              <w:szCs w:val="24"/>
            </w:rPr>
            <w:instrText xml:space="preserve"> TOC \o "1-3" \h \z \u </w:instrText>
          </w:r>
          <w:r>
            <w:rPr>
              <w:rFonts w:asciiTheme="majorHAnsi" w:hAnsiTheme="majorHAnsi"/>
              <w:sz w:val="24"/>
              <w:szCs w:val="24"/>
            </w:rPr>
            <w:fldChar w:fldCharType="separate"/>
          </w:r>
          <w:hyperlink w:anchor="_Toc32916696" w:history="1">
            <w:r w:rsidR="004A3E68" w:rsidRPr="008D0D56">
              <w:rPr>
                <w:rStyle w:val="Hyperlink"/>
              </w:rPr>
              <w:t>1</w:t>
            </w:r>
            <w:r w:rsidR="004A3E68">
              <w:rPr>
                <w:rFonts w:asciiTheme="minorHAnsi" w:eastAsiaTheme="minorEastAsia" w:hAnsiTheme="minorHAnsi" w:cstheme="minorBidi"/>
                <w:sz w:val="22"/>
                <w:szCs w:val="22"/>
              </w:rPr>
              <w:tab/>
            </w:r>
            <w:r w:rsidR="004A3E68" w:rsidRPr="008D0D56">
              <w:rPr>
                <w:rStyle w:val="Hyperlink"/>
              </w:rPr>
              <w:t>Introduction</w:t>
            </w:r>
            <w:r w:rsidR="004A3E68">
              <w:rPr>
                <w:webHidden/>
              </w:rPr>
              <w:tab/>
            </w:r>
            <w:r w:rsidR="004A3E68">
              <w:rPr>
                <w:webHidden/>
              </w:rPr>
              <w:fldChar w:fldCharType="begin"/>
            </w:r>
            <w:r w:rsidR="004A3E68">
              <w:rPr>
                <w:webHidden/>
              </w:rPr>
              <w:instrText xml:space="preserve"> PAGEREF _Toc32916696 \h </w:instrText>
            </w:r>
            <w:r w:rsidR="004A3E68">
              <w:rPr>
                <w:webHidden/>
              </w:rPr>
            </w:r>
            <w:r w:rsidR="004A3E68">
              <w:rPr>
                <w:webHidden/>
              </w:rPr>
              <w:fldChar w:fldCharType="separate"/>
            </w:r>
            <w:r w:rsidR="00C16B99">
              <w:rPr>
                <w:webHidden/>
              </w:rPr>
              <w:t>5</w:t>
            </w:r>
            <w:r w:rsidR="004A3E68">
              <w:rPr>
                <w:webHidden/>
              </w:rPr>
              <w:fldChar w:fldCharType="end"/>
            </w:r>
          </w:hyperlink>
        </w:p>
        <w:p w14:paraId="15EAE1B5" w14:textId="77777777" w:rsidR="004A3E68" w:rsidRDefault="00000000">
          <w:pPr>
            <w:pStyle w:val="TOC1"/>
            <w:rPr>
              <w:rFonts w:asciiTheme="minorHAnsi" w:eastAsiaTheme="minorEastAsia" w:hAnsiTheme="minorHAnsi" w:cstheme="minorBidi"/>
              <w:sz w:val="22"/>
              <w:szCs w:val="22"/>
            </w:rPr>
          </w:pPr>
          <w:hyperlink w:anchor="_Toc32916697" w:history="1">
            <w:r w:rsidR="004A3E68" w:rsidRPr="008D0D56">
              <w:rPr>
                <w:rStyle w:val="Hyperlink"/>
              </w:rPr>
              <w:t>2</w:t>
            </w:r>
            <w:r w:rsidR="004A3E68">
              <w:rPr>
                <w:rFonts w:asciiTheme="minorHAnsi" w:eastAsiaTheme="minorEastAsia" w:hAnsiTheme="minorHAnsi" w:cstheme="minorBidi"/>
                <w:sz w:val="22"/>
                <w:szCs w:val="22"/>
              </w:rPr>
              <w:tab/>
            </w:r>
            <w:r w:rsidR="004A3E68" w:rsidRPr="008D0D56">
              <w:rPr>
                <w:rStyle w:val="Hyperlink"/>
              </w:rPr>
              <w:t>Protocol Development Checklist</w:t>
            </w:r>
            <w:r w:rsidR="004A3E68">
              <w:rPr>
                <w:webHidden/>
              </w:rPr>
              <w:tab/>
            </w:r>
            <w:r w:rsidR="004A3E68">
              <w:rPr>
                <w:webHidden/>
              </w:rPr>
              <w:fldChar w:fldCharType="begin"/>
            </w:r>
            <w:r w:rsidR="004A3E68">
              <w:rPr>
                <w:webHidden/>
              </w:rPr>
              <w:instrText xml:space="preserve"> PAGEREF _Toc32916697 \h </w:instrText>
            </w:r>
            <w:r w:rsidR="004A3E68">
              <w:rPr>
                <w:webHidden/>
              </w:rPr>
            </w:r>
            <w:r w:rsidR="004A3E68">
              <w:rPr>
                <w:webHidden/>
              </w:rPr>
              <w:fldChar w:fldCharType="separate"/>
            </w:r>
            <w:r w:rsidR="00C16B99">
              <w:rPr>
                <w:webHidden/>
              </w:rPr>
              <w:t>6</w:t>
            </w:r>
            <w:r w:rsidR="004A3E68">
              <w:rPr>
                <w:webHidden/>
              </w:rPr>
              <w:fldChar w:fldCharType="end"/>
            </w:r>
          </w:hyperlink>
        </w:p>
        <w:p w14:paraId="6EE19C24" w14:textId="77777777" w:rsidR="004A3E68" w:rsidRDefault="00000000">
          <w:pPr>
            <w:pStyle w:val="TOC2"/>
            <w:rPr>
              <w:rFonts w:asciiTheme="minorHAnsi" w:eastAsiaTheme="minorEastAsia" w:hAnsiTheme="minorHAnsi" w:cstheme="minorBidi"/>
              <w:noProof/>
              <w:sz w:val="22"/>
              <w:szCs w:val="22"/>
            </w:rPr>
          </w:pPr>
          <w:hyperlink w:anchor="_Toc32916698" w:history="1">
            <w:r w:rsidR="004A3E68" w:rsidRPr="008D0D56">
              <w:rPr>
                <w:rStyle w:val="Hyperlink"/>
                <w:noProof/>
              </w:rPr>
              <w:t>2.1</w:t>
            </w:r>
            <w:r w:rsidR="004A3E68">
              <w:rPr>
                <w:rFonts w:asciiTheme="minorHAnsi" w:eastAsiaTheme="minorEastAsia" w:hAnsiTheme="minorHAnsi" w:cstheme="minorBidi"/>
                <w:noProof/>
                <w:sz w:val="22"/>
                <w:szCs w:val="22"/>
              </w:rPr>
              <w:tab/>
            </w:r>
            <w:r w:rsidR="004A3E68" w:rsidRPr="008D0D56">
              <w:rPr>
                <w:rStyle w:val="Hyperlink"/>
                <w:noProof/>
              </w:rPr>
              <w:t>ID</w:t>
            </w:r>
            <w:r w:rsidR="004A3E68">
              <w:rPr>
                <w:noProof/>
                <w:webHidden/>
              </w:rPr>
              <w:tab/>
            </w:r>
            <w:r w:rsidR="004A3E68">
              <w:rPr>
                <w:noProof/>
                <w:webHidden/>
              </w:rPr>
              <w:fldChar w:fldCharType="begin"/>
            </w:r>
            <w:r w:rsidR="004A3E68">
              <w:rPr>
                <w:noProof/>
                <w:webHidden/>
              </w:rPr>
              <w:instrText xml:space="preserve"> PAGEREF _Toc32916698 \h </w:instrText>
            </w:r>
            <w:r w:rsidR="004A3E68">
              <w:rPr>
                <w:noProof/>
                <w:webHidden/>
              </w:rPr>
            </w:r>
            <w:r w:rsidR="004A3E68">
              <w:rPr>
                <w:noProof/>
                <w:webHidden/>
              </w:rPr>
              <w:fldChar w:fldCharType="separate"/>
            </w:r>
            <w:r w:rsidR="00C16B99">
              <w:rPr>
                <w:noProof/>
                <w:webHidden/>
              </w:rPr>
              <w:t>6</w:t>
            </w:r>
            <w:r w:rsidR="004A3E68">
              <w:rPr>
                <w:noProof/>
                <w:webHidden/>
              </w:rPr>
              <w:fldChar w:fldCharType="end"/>
            </w:r>
          </w:hyperlink>
        </w:p>
        <w:p w14:paraId="6030048A" w14:textId="77777777" w:rsidR="004A3E68" w:rsidRDefault="00000000">
          <w:pPr>
            <w:pStyle w:val="TOC2"/>
            <w:rPr>
              <w:rFonts w:asciiTheme="minorHAnsi" w:eastAsiaTheme="minorEastAsia" w:hAnsiTheme="minorHAnsi" w:cstheme="minorBidi"/>
              <w:noProof/>
              <w:sz w:val="22"/>
              <w:szCs w:val="22"/>
            </w:rPr>
          </w:pPr>
          <w:hyperlink w:anchor="_Toc32916699" w:history="1">
            <w:r w:rsidR="004A3E68" w:rsidRPr="008D0D56">
              <w:rPr>
                <w:rStyle w:val="Hyperlink"/>
                <w:noProof/>
              </w:rPr>
              <w:t>2.2</w:t>
            </w:r>
            <w:r w:rsidR="004A3E68">
              <w:rPr>
                <w:rFonts w:asciiTheme="minorHAnsi" w:eastAsiaTheme="minorEastAsia" w:hAnsiTheme="minorHAnsi" w:cstheme="minorBidi"/>
                <w:noProof/>
                <w:sz w:val="22"/>
                <w:szCs w:val="22"/>
              </w:rPr>
              <w:tab/>
            </w:r>
            <w:r w:rsidR="004A3E68" w:rsidRPr="008D0D56">
              <w:rPr>
                <w:rStyle w:val="Hyperlink"/>
                <w:noProof/>
              </w:rPr>
              <w:t>General</w:t>
            </w:r>
            <w:r w:rsidR="004A3E68">
              <w:rPr>
                <w:noProof/>
                <w:webHidden/>
              </w:rPr>
              <w:tab/>
            </w:r>
            <w:r w:rsidR="004A3E68">
              <w:rPr>
                <w:noProof/>
                <w:webHidden/>
              </w:rPr>
              <w:fldChar w:fldCharType="begin"/>
            </w:r>
            <w:r w:rsidR="004A3E68">
              <w:rPr>
                <w:noProof/>
                <w:webHidden/>
              </w:rPr>
              <w:instrText xml:space="preserve"> PAGEREF _Toc32916699 \h </w:instrText>
            </w:r>
            <w:r w:rsidR="004A3E68">
              <w:rPr>
                <w:noProof/>
                <w:webHidden/>
              </w:rPr>
            </w:r>
            <w:r w:rsidR="004A3E68">
              <w:rPr>
                <w:noProof/>
                <w:webHidden/>
              </w:rPr>
              <w:fldChar w:fldCharType="separate"/>
            </w:r>
            <w:r w:rsidR="00C16B99">
              <w:rPr>
                <w:noProof/>
                <w:webHidden/>
              </w:rPr>
              <w:t>6</w:t>
            </w:r>
            <w:r w:rsidR="004A3E68">
              <w:rPr>
                <w:noProof/>
                <w:webHidden/>
              </w:rPr>
              <w:fldChar w:fldCharType="end"/>
            </w:r>
          </w:hyperlink>
        </w:p>
        <w:p w14:paraId="2D2B1EE4" w14:textId="77777777" w:rsidR="004A3E68" w:rsidRDefault="00000000">
          <w:pPr>
            <w:pStyle w:val="TOC2"/>
            <w:rPr>
              <w:rFonts w:asciiTheme="minorHAnsi" w:eastAsiaTheme="minorEastAsia" w:hAnsiTheme="minorHAnsi" w:cstheme="minorBidi"/>
              <w:noProof/>
              <w:sz w:val="22"/>
              <w:szCs w:val="22"/>
            </w:rPr>
          </w:pPr>
          <w:hyperlink w:anchor="_Toc32916700" w:history="1">
            <w:r w:rsidR="004A3E68" w:rsidRPr="008D0D56">
              <w:rPr>
                <w:rStyle w:val="Hyperlink"/>
                <w:noProof/>
              </w:rPr>
              <w:t>2.3</w:t>
            </w:r>
            <w:r w:rsidR="004A3E68">
              <w:rPr>
                <w:rFonts w:asciiTheme="minorHAnsi" w:eastAsiaTheme="minorEastAsia" w:hAnsiTheme="minorHAnsi" w:cstheme="minorBidi"/>
                <w:noProof/>
                <w:sz w:val="22"/>
                <w:szCs w:val="22"/>
              </w:rPr>
              <w:tab/>
            </w:r>
            <w:r w:rsidR="004A3E68" w:rsidRPr="008D0D56">
              <w:rPr>
                <w:rStyle w:val="Hyperlink"/>
                <w:noProof/>
              </w:rPr>
              <w:t>User Interface</w:t>
            </w:r>
            <w:r w:rsidR="004A3E68">
              <w:rPr>
                <w:noProof/>
                <w:webHidden/>
              </w:rPr>
              <w:tab/>
            </w:r>
            <w:r w:rsidR="004A3E68">
              <w:rPr>
                <w:noProof/>
                <w:webHidden/>
              </w:rPr>
              <w:fldChar w:fldCharType="begin"/>
            </w:r>
            <w:r w:rsidR="004A3E68">
              <w:rPr>
                <w:noProof/>
                <w:webHidden/>
              </w:rPr>
              <w:instrText xml:space="preserve"> PAGEREF _Toc32916700 \h </w:instrText>
            </w:r>
            <w:r w:rsidR="004A3E68">
              <w:rPr>
                <w:noProof/>
                <w:webHidden/>
              </w:rPr>
            </w:r>
            <w:r w:rsidR="004A3E68">
              <w:rPr>
                <w:noProof/>
                <w:webHidden/>
              </w:rPr>
              <w:fldChar w:fldCharType="separate"/>
            </w:r>
            <w:r w:rsidR="00C16B99">
              <w:rPr>
                <w:noProof/>
                <w:webHidden/>
              </w:rPr>
              <w:t>7</w:t>
            </w:r>
            <w:r w:rsidR="004A3E68">
              <w:rPr>
                <w:noProof/>
                <w:webHidden/>
              </w:rPr>
              <w:fldChar w:fldCharType="end"/>
            </w:r>
          </w:hyperlink>
        </w:p>
        <w:p w14:paraId="6A4CD4DC" w14:textId="77777777" w:rsidR="004A3E68" w:rsidRDefault="00000000">
          <w:pPr>
            <w:pStyle w:val="TOC2"/>
            <w:rPr>
              <w:rFonts w:asciiTheme="minorHAnsi" w:eastAsiaTheme="minorEastAsia" w:hAnsiTheme="minorHAnsi" w:cstheme="minorBidi"/>
              <w:noProof/>
              <w:sz w:val="22"/>
              <w:szCs w:val="22"/>
            </w:rPr>
          </w:pPr>
          <w:hyperlink w:anchor="_Toc32916701" w:history="1">
            <w:r w:rsidR="004A3E68" w:rsidRPr="008D0D56">
              <w:rPr>
                <w:rStyle w:val="Hyperlink"/>
                <w:noProof/>
              </w:rPr>
              <w:t>2.4</w:t>
            </w:r>
            <w:r w:rsidR="004A3E68">
              <w:rPr>
                <w:rFonts w:asciiTheme="minorHAnsi" w:eastAsiaTheme="minorEastAsia" w:hAnsiTheme="minorHAnsi" w:cstheme="minorBidi"/>
                <w:noProof/>
                <w:sz w:val="22"/>
                <w:szCs w:val="22"/>
              </w:rPr>
              <w:tab/>
            </w:r>
            <w:r w:rsidR="004A3E68" w:rsidRPr="008D0D56">
              <w:rPr>
                <w:rStyle w:val="Hyperlink"/>
                <w:noProof/>
              </w:rPr>
              <w:t>Monitoring</w:t>
            </w:r>
            <w:r w:rsidR="004A3E68">
              <w:rPr>
                <w:noProof/>
                <w:webHidden/>
              </w:rPr>
              <w:tab/>
            </w:r>
            <w:r w:rsidR="004A3E68">
              <w:rPr>
                <w:noProof/>
                <w:webHidden/>
              </w:rPr>
              <w:fldChar w:fldCharType="begin"/>
            </w:r>
            <w:r w:rsidR="004A3E68">
              <w:rPr>
                <w:noProof/>
                <w:webHidden/>
              </w:rPr>
              <w:instrText xml:space="preserve"> PAGEREF _Toc32916701 \h </w:instrText>
            </w:r>
            <w:r w:rsidR="004A3E68">
              <w:rPr>
                <w:noProof/>
                <w:webHidden/>
              </w:rPr>
            </w:r>
            <w:r w:rsidR="004A3E68">
              <w:rPr>
                <w:noProof/>
                <w:webHidden/>
              </w:rPr>
              <w:fldChar w:fldCharType="separate"/>
            </w:r>
            <w:r w:rsidR="00C16B99">
              <w:rPr>
                <w:noProof/>
                <w:webHidden/>
              </w:rPr>
              <w:t>9</w:t>
            </w:r>
            <w:r w:rsidR="004A3E68">
              <w:rPr>
                <w:noProof/>
                <w:webHidden/>
              </w:rPr>
              <w:fldChar w:fldCharType="end"/>
            </w:r>
          </w:hyperlink>
        </w:p>
        <w:p w14:paraId="208EF96E" w14:textId="77777777" w:rsidR="004A3E68" w:rsidRDefault="00000000">
          <w:pPr>
            <w:pStyle w:val="TOC2"/>
            <w:rPr>
              <w:rFonts w:asciiTheme="minorHAnsi" w:eastAsiaTheme="minorEastAsia" w:hAnsiTheme="minorHAnsi" w:cstheme="minorBidi"/>
              <w:noProof/>
              <w:sz w:val="22"/>
              <w:szCs w:val="22"/>
            </w:rPr>
          </w:pPr>
          <w:hyperlink w:anchor="_Toc32916702" w:history="1">
            <w:r w:rsidR="004A3E68" w:rsidRPr="008D0D56">
              <w:rPr>
                <w:rStyle w:val="Hyperlink"/>
                <w:noProof/>
              </w:rPr>
              <w:t>2.5</w:t>
            </w:r>
            <w:r w:rsidR="004A3E68">
              <w:rPr>
                <w:rFonts w:asciiTheme="minorHAnsi" w:eastAsiaTheme="minorEastAsia" w:hAnsiTheme="minorHAnsi" w:cstheme="minorBidi"/>
                <w:noProof/>
                <w:sz w:val="22"/>
                <w:szCs w:val="22"/>
              </w:rPr>
              <w:tab/>
            </w:r>
            <w:r w:rsidR="004A3E68" w:rsidRPr="008D0D56">
              <w:rPr>
                <w:rStyle w:val="Hyperlink"/>
                <w:noProof/>
              </w:rPr>
              <w:t>Protocol</w:t>
            </w:r>
            <w:r w:rsidR="004A3E68">
              <w:rPr>
                <w:noProof/>
                <w:webHidden/>
              </w:rPr>
              <w:tab/>
            </w:r>
            <w:r w:rsidR="004A3E68">
              <w:rPr>
                <w:noProof/>
                <w:webHidden/>
              </w:rPr>
              <w:fldChar w:fldCharType="begin"/>
            </w:r>
            <w:r w:rsidR="004A3E68">
              <w:rPr>
                <w:noProof/>
                <w:webHidden/>
              </w:rPr>
              <w:instrText xml:space="preserve"> PAGEREF _Toc32916702 \h </w:instrText>
            </w:r>
            <w:r w:rsidR="004A3E68">
              <w:rPr>
                <w:noProof/>
                <w:webHidden/>
              </w:rPr>
            </w:r>
            <w:r w:rsidR="004A3E68">
              <w:rPr>
                <w:noProof/>
                <w:webHidden/>
              </w:rPr>
              <w:fldChar w:fldCharType="separate"/>
            </w:r>
            <w:r w:rsidR="00C16B99">
              <w:rPr>
                <w:noProof/>
                <w:webHidden/>
              </w:rPr>
              <w:t>9</w:t>
            </w:r>
            <w:r w:rsidR="004A3E68">
              <w:rPr>
                <w:noProof/>
                <w:webHidden/>
              </w:rPr>
              <w:fldChar w:fldCharType="end"/>
            </w:r>
          </w:hyperlink>
        </w:p>
        <w:p w14:paraId="2803ADF4" w14:textId="77777777" w:rsidR="004A3E68" w:rsidRDefault="00000000">
          <w:pPr>
            <w:pStyle w:val="TOC2"/>
            <w:rPr>
              <w:rFonts w:asciiTheme="minorHAnsi" w:eastAsiaTheme="minorEastAsia" w:hAnsiTheme="minorHAnsi" w:cstheme="minorBidi"/>
              <w:noProof/>
              <w:sz w:val="22"/>
              <w:szCs w:val="22"/>
            </w:rPr>
          </w:pPr>
          <w:hyperlink w:anchor="_Toc32916703" w:history="1">
            <w:r w:rsidR="004A3E68" w:rsidRPr="008D0D56">
              <w:rPr>
                <w:rStyle w:val="Hyperlink"/>
                <w:noProof/>
              </w:rPr>
              <w:t>2.6</w:t>
            </w:r>
            <w:r w:rsidR="004A3E68">
              <w:rPr>
                <w:rFonts w:asciiTheme="minorHAnsi" w:eastAsiaTheme="minorEastAsia" w:hAnsiTheme="minorHAnsi" w:cstheme="minorBidi"/>
                <w:noProof/>
                <w:sz w:val="22"/>
                <w:szCs w:val="22"/>
              </w:rPr>
              <w:tab/>
            </w:r>
            <w:r w:rsidR="004A3E68" w:rsidRPr="008D0D56">
              <w:rPr>
                <w:rStyle w:val="Hyperlink"/>
                <w:noProof/>
              </w:rPr>
              <w:t>Validation</w:t>
            </w:r>
            <w:r w:rsidR="004A3E68">
              <w:rPr>
                <w:noProof/>
                <w:webHidden/>
              </w:rPr>
              <w:tab/>
            </w:r>
            <w:r w:rsidR="004A3E68">
              <w:rPr>
                <w:noProof/>
                <w:webHidden/>
              </w:rPr>
              <w:fldChar w:fldCharType="begin"/>
            </w:r>
            <w:r w:rsidR="004A3E68">
              <w:rPr>
                <w:noProof/>
                <w:webHidden/>
              </w:rPr>
              <w:instrText xml:space="preserve"> PAGEREF _Toc32916703 \h </w:instrText>
            </w:r>
            <w:r w:rsidR="004A3E68">
              <w:rPr>
                <w:noProof/>
                <w:webHidden/>
              </w:rPr>
            </w:r>
            <w:r w:rsidR="004A3E68">
              <w:rPr>
                <w:noProof/>
                <w:webHidden/>
              </w:rPr>
              <w:fldChar w:fldCharType="separate"/>
            </w:r>
            <w:r w:rsidR="00C16B99">
              <w:rPr>
                <w:noProof/>
                <w:webHidden/>
              </w:rPr>
              <w:t>12</w:t>
            </w:r>
            <w:r w:rsidR="004A3E68">
              <w:rPr>
                <w:noProof/>
                <w:webHidden/>
              </w:rPr>
              <w:fldChar w:fldCharType="end"/>
            </w:r>
          </w:hyperlink>
        </w:p>
        <w:p w14:paraId="30353DF0" w14:textId="77777777" w:rsidR="004A3E68" w:rsidRDefault="00000000">
          <w:pPr>
            <w:pStyle w:val="TOC2"/>
            <w:rPr>
              <w:rFonts w:asciiTheme="minorHAnsi" w:eastAsiaTheme="minorEastAsia" w:hAnsiTheme="minorHAnsi" w:cstheme="minorBidi"/>
              <w:noProof/>
              <w:sz w:val="22"/>
              <w:szCs w:val="22"/>
            </w:rPr>
          </w:pPr>
          <w:hyperlink w:anchor="_Toc32916704" w:history="1">
            <w:r w:rsidR="004A3E68" w:rsidRPr="008D0D56">
              <w:rPr>
                <w:rStyle w:val="Hyperlink"/>
                <w:noProof/>
              </w:rPr>
              <w:t>2.7</w:t>
            </w:r>
            <w:r w:rsidR="004A3E68">
              <w:rPr>
                <w:rFonts w:asciiTheme="minorHAnsi" w:eastAsiaTheme="minorEastAsia" w:hAnsiTheme="minorHAnsi" w:cstheme="minorBidi"/>
                <w:noProof/>
                <w:sz w:val="22"/>
                <w:szCs w:val="22"/>
              </w:rPr>
              <w:tab/>
            </w:r>
            <w:r w:rsidR="004A3E68" w:rsidRPr="008D0D56">
              <w:rPr>
                <w:rStyle w:val="Hyperlink"/>
                <w:noProof/>
              </w:rPr>
              <w:t>Points of Attention (for Skyline Developers only)</w:t>
            </w:r>
            <w:r w:rsidR="004A3E68">
              <w:rPr>
                <w:noProof/>
                <w:webHidden/>
              </w:rPr>
              <w:tab/>
            </w:r>
            <w:r w:rsidR="004A3E68">
              <w:rPr>
                <w:noProof/>
                <w:webHidden/>
              </w:rPr>
              <w:fldChar w:fldCharType="begin"/>
            </w:r>
            <w:r w:rsidR="004A3E68">
              <w:rPr>
                <w:noProof/>
                <w:webHidden/>
              </w:rPr>
              <w:instrText xml:space="preserve"> PAGEREF _Toc32916704 \h </w:instrText>
            </w:r>
            <w:r w:rsidR="004A3E68">
              <w:rPr>
                <w:noProof/>
                <w:webHidden/>
              </w:rPr>
            </w:r>
            <w:r w:rsidR="004A3E68">
              <w:rPr>
                <w:noProof/>
                <w:webHidden/>
              </w:rPr>
              <w:fldChar w:fldCharType="separate"/>
            </w:r>
            <w:r w:rsidR="00C16B99">
              <w:rPr>
                <w:noProof/>
                <w:webHidden/>
              </w:rPr>
              <w:t>13</w:t>
            </w:r>
            <w:r w:rsidR="004A3E68">
              <w:rPr>
                <w:noProof/>
                <w:webHidden/>
              </w:rPr>
              <w:fldChar w:fldCharType="end"/>
            </w:r>
          </w:hyperlink>
        </w:p>
        <w:p w14:paraId="0595E0EE" w14:textId="77777777" w:rsidR="004A3E68" w:rsidRDefault="00000000">
          <w:pPr>
            <w:pStyle w:val="TOC1"/>
            <w:rPr>
              <w:rFonts w:asciiTheme="minorHAnsi" w:eastAsiaTheme="minorEastAsia" w:hAnsiTheme="minorHAnsi" w:cstheme="minorBidi"/>
              <w:sz w:val="22"/>
              <w:szCs w:val="22"/>
            </w:rPr>
          </w:pPr>
          <w:hyperlink w:anchor="_Toc32916705" w:history="1">
            <w:r w:rsidR="004A3E68" w:rsidRPr="008D0D56">
              <w:rPr>
                <w:rStyle w:val="Hyperlink"/>
              </w:rPr>
              <w:t>3</w:t>
            </w:r>
            <w:r w:rsidR="004A3E68">
              <w:rPr>
                <w:rFonts w:asciiTheme="minorHAnsi" w:eastAsiaTheme="minorEastAsia" w:hAnsiTheme="minorHAnsi" w:cstheme="minorBidi"/>
                <w:sz w:val="22"/>
                <w:szCs w:val="22"/>
              </w:rPr>
              <w:tab/>
            </w:r>
            <w:r w:rsidR="004A3E68" w:rsidRPr="008D0D56">
              <w:rPr>
                <w:rStyle w:val="Hyperlink"/>
              </w:rPr>
              <w:t>Protocol Development Coding Guidelines</w:t>
            </w:r>
            <w:r w:rsidR="004A3E68">
              <w:rPr>
                <w:webHidden/>
              </w:rPr>
              <w:tab/>
            </w:r>
            <w:r w:rsidR="004A3E68">
              <w:rPr>
                <w:webHidden/>
              </w:rPr>
              <w:fldChar w:fldCharType="begin"/>
            </w:r>
            <w:r w:rsidR="004A3E68">
              <w:rPr>
                <w:webHidden/>
              </w:rPr>
              <w:instrText xml:space="preserve"> PAGEREF _Toc32916705 \h </w:instrText>
            </w:r>
            <w:r w:rsidR="004A3E68">
              <w:rPr>
                <w:webHidden/>
              </w:rPr>
            </w:r>
            <w:r w:rsidR="004A3E68">
              <w:rPr>
                <w:webHidden/>
              </w:rPr>
              <w:fldChar w:fldCharType="separate"/>
            </w:r>
            <w:r w:rsidR="00C16B99">
              <w:rPr>
                <w:webHidden/>
              </w:rPr>
              <w:t>14</w:t>
            </w:r>
            <w:r w:rsidR="004A3E68">
              <w:rPr>
                <w:webHidden/>
              </w:rPr>
              <w:fldChar w:fldCharType="end"/>
            </w:r>
          </w:hyperlink>
        </w:p>
        <w:p w14:paraId="61E2BB8A" w14:textId="77777777" w:rsidR="004A3E68" w:rsidRDefault="00000000">
          <w:pPr>
            <w:pStyle w:val="TOC2"/>
            <w:rPr>
              <w:rFonts w:asciiTheme="minorHAnsi" w:eastAsiaTheme="minorEastAsia" w:hAnsiTheme="minorHAnsi" w:cstheme="minorBidi"/>
              <w:noProof/>
              <w:sz w:val="22"/>
              <w:szCs w:val="22"/>
            </w:rPr>
          </w:pPr>
          <w:hyperlink w:anchor="_Toc32916706" w:history="1">
            <w:r w:rsidR="004A3E68" w:rsidRPr="008D0D56">
              <w:rPr>
                <w:rStyle w:val="Hyperlink"/>
                <w:noProof/>
              </w:rPr>
              <w:t>3.1</w:t>
            </w:r>
            <w:r w:rsidR="004A3E68">
              <w:rPr>
                <w:rFonts w:asciiTheme="minorHAnsi" w:eastAsiaTheme="minorEastAsia" w:hAnsiTheme="minorHAnsi" w:cstheme="minorBidi"/>
                <w:noProof/>
                <w:sz w:val="22"/>
                <w:szCs w:val="22"/>
              </w:rPr>
              <w:tab/>
            </w:r>
            <w:r w:rsidR="004A3E68" w:rsidRPr="008D0D56">
              <w:rPr>
                <w:rStyle w:val="Hyperlink"/>
                <w:noProof/>
              </w:rPr>
              <w:t>General</w:t>
            </w:r>
            <w:r w:rsidR="004A3E68">
              <w:rPr>
                <w:noProof/>
                <w:webHidden/>
              </w:rPr>
              <w:tab/>
            </w:r>
            <w:r w:rsidR="004A3E68">
              <w:rPr>
                <w:noProof/>
                <w:webHidden/>
              </w:rPr>
              <w:fldChar w:fldCharType="begin"/>
            </w:r>
            <w:r w:rsidR="004A3E68">
              <w:rPr>
                <w:noProof/>
                <w:webHidden/>
              </w:rPr>
              <w:instrText xml:space="preserve"> PAGEREF _Toc32916706 \h </w:instrText>
            </w:r>
            <w:r w:rsidR="004A3E68">
              <w:rPr>
                <w:noProof/>
                <w:webHidden/>
              </w:rPr>
            </w:r>
            <w:r w:rsidR="004A3E68">
              <w:rPr>
                <w:noProof/>
                <w:webHidden/>
              </w:rPr>
              <w:fldChar w:fldCharType="separate"/>
            </w:r>
            <w:r w:rsidR="00C16B99">
              <w:rPr>
                <w:noProof/>
                <w:webHidden/>
              </w:rPr>
              <w:t>14</w:t>
            </w:r>
            <w:r w:rsidR="004A3E68">
              <w:rPr>
                <w:noProof/>
                <w:webHidden/>
              </w:rPr>
              <w:fldChar w:fldCharType="end"/>
            </w:r>
          </w:hyperlink>
        </w:p>
        <w:p w14:paraId="524175FF" w14:textId="77777777" w:rsidR="004A3E68" w:rsidRDefault="00000000">
          <w:pPr>
            <w:pStyle w:val="TOC3"/>
            <w:rPr>
              <w:rFonts w:asciiTheme="minorHAnsi" w:eastAsiaTheme="minorEastAsia" w:hAnsiTheme="minorHAnsi" w:cstheme="minorBidi"/>
              <w:i w:val="0"/>
              <w:sz w:val="22"/>
              <w:szCs w:val="22"/>
            </w:rPr>
          </w:pPr>
          <w:hyperlink w:anchor="_Toc32916707" w:history="1">
            <w:r w:rsidR="004A3E68" w:rsidRPr="008D0D56">
              <w:rPr>
                <w:rStyle w:val="Hyperlink"/>
              </w:rPr>
              <w:t>3.1.1</w:t>
            </w:r>
            <w:r w:rsidR="004A3E68">
              <w:rPr>
                <w:rFonts w:asciiTheme="minorHAnsi" w:eastAsiaTheme="minorEastAsia" w:hAnsiTheme="minorHAnsi" w:cstheme="minorBidi"/>
                <w:i w:val="0"/>
                <w:sz w:val="22"/>
                <w:szCs w:val="22"/>
              </w:rPr>
              <w:tab/>
            </w:r>
            <w:r w:rsidR="004A3E68" w:rsidRPr="008D0D56">
              <w:rPr>
                <w:rStyle w:val="Hyperlink"/>
              </w:rPr>
              <w:t>Protocol Name</w:t>
            </w:r>
            <w:r w:rsidR="004A3E68">
              <w:rPr>
                <w:webHidden/>
              </w:rPr>
              <w:tab/>
            </w:r>
            <w:r w:rsidR="004A3E68">
              <w:rPr>
                <w:webHidden/>
              </w:rPr>
              <w:fldChar w:fldCharType="begin"/>
            </w:r>
            <w:r w:rsidR="004A3E68">
              <w:rPr>
                <w:webHidden/>
              </w:rPr>
              <w:instrText xml:space="preserve"> PAGEREF _Toc32916707 \h </w:instrText>
            </w:r>
            <w:r w:rsidR="004A3E68">
              <w:rPr>
                <w:webHidden/>
              </w:rPr>
            </w:r>
            <w:r w:rsidR="004A3E68">
              <w:rPr>
                <w:webHidden/>
              </w:rPr>
              <w:fldChar w:fldCharType="separate"/>
            </w:r>
            <w:r w:rsidR="00C16B99">
              <w:rPr>
                <w:webHidden/>
              </w:rPr>
              <w:t>14</w:t>
            </w:r>
            <w:r w:rsidR="004A3E68">
              <w:rPr>
                <w:webHidden/>
              </w:rPr>
              <w:fldChar w:fldCharType="end"/>
            </w:r>
          </w:hyperlink>
        </w:p>
        <w:p w14:paraId="3458A1D0" w14:textId="77777777" w:rsidR="004A3E68" w:rsidRDefault="00000000">
          <w:pPr>
            <w:pStyle w:val="TOC3"/>
            <w:rPr>
              <w:rFonts w:asciiTheme="minorHAnsi" w:eastAsiaTheme="minorEastAsia" w:hAnsiTheme="minorHAnsi" w:cstheme="minorBidi"/>
              <w:i w:val="0"/>
              <w:sz w:val="22"/>
              <w:szCs w:val="22"/>
            </w:rPr>
          </w:pPr>
          <w:hyperlink w:anchor="_Toc32916708" w:history="1">
            <w:r w:rsidR="004A3E68" w:rsidRPr="008D0D56">
              <w:rPr>
                <w:rStyle w:val="Hyperlink"/>
              </w:rPr>
              <w:t>3.1.2</w:t>
            </w:r>
            <w:r w:rsidR="004A3E68">
              <w:rPr>
                <w:rFonts w:asciiTheme="minorHAnsi" w:eastAsiaTheme="minorEastAsia" w:hAnsiTheme="minorHAnsi" w:cstheme="minorBidi"/>
                <w:i w:val="0"/>
                <w:sz w:val="22"/>
                <w:szCs w:val="22"/>
              </w:rPr>
              <w:tab/>
            </w:r>
            <w:r w:rsidR="004A3E68" w:rsidRPr="008D0D56">
              <w:rPr>
                <w:rStyle w:val="Hyperlink"/>
              </w:rPr>
              <w:t>Formatting</w:t>
            </w:r>
            <w:r w:rsidR="004A3E68">
              <w:rPr>
                <w:webHidden/>
              </w:rPr>
              <w:tab/>
            </w:r>
            <w:r w:rsidR="004A3E68">
              <w:rPr>
                <w:webHidden/>
              </w:rPr>
              <w:fldChar w:fldCharType="begin"/>
            </w:r>
            <w:r w:rsidR="004A3E68">
              <w:rPr>
                <w:webHidden/>
              </w:rPr>
              <w:instrText xml:space="preserve"> PAGEREF _Toc32916708 \h </w:instrText>
            </w:r>
            <w:r w:rsidR="004A3E68">
              <w:rPr>
                <w:webHidden/>
              </w:rPr>
            </w:r>
            <w:r w:rsidR="004A3E68">
              <w:rPr>
                <w:webHidden/>
              </w:rPr>
              <w:fldChar w:fldCharType="separate"/>
            </w:r>
            <w:r w:rsidR="00C16B99">
              <w:rPr>
                <w:webHidden/>
              </w:rPr>
              <w:t>14</w:t>
            </w:r>
            <w:r w:rsidR="004A3E68">
              <w:rPr>
                <w:webHidden/>
              </w:rPr>
              <w:fldChar w:fldCharType="end"/>
            </w:r>
          </w:hyperlink>
        </w:p>
        <w:p w14:paraId="47446ACD" w14:textId="77777777" w:rsidR="004A3E68" w:rsidRDefault="00000000">
          <w:pPr>
            <w:pStyle w:val="TOC3"/>
            <w:rPr>
              <w:rFonts w:asciiTheme="minorHAnsi" w:eastAsiaTheme="minorEastAsia" w:hAnsiTheme="minorHAnsi" w:cstheme="minorBidi"/>
              <w:i w:val="0"/>
              <w:sz w:val="22"/>
              <w:szCs w:val="22"/>
            </w:rPr>
          </w:pPr>
          <w:hyperlink w:anchor="_Toc32916709" w:history="1">
            <w:r w:rsidR="004A3E68" w:rsidRPr="008D0D56">
              <w:rPr>
                <w:rStyle w:val="Hyperlink"/>
              </w:rPr>
              <w:t>3.1.3</w:t>
            </w:r>
            <w:r w:rsidR="004A3E68">
              <w:rPr>
                <w:rFonts w:asciiTheme="minorHAnsi" w:eastAsiaTheme="minorEastAsia" w:hAnsiTheme="minorHAnsi" w:cstheme="minorBidi"/>
                <w:i w:val="0"/>
                <w:sz w:val="22"/>
                <w:szCs w:val="22"/>
              </w:rPr>
              <w:tab/>
            </w:r>
            <w:r w:rsidR="004A3E68" w:rsidRPr="008D0D56">
              <w:rPr>
                <w:rStyle w:val="Hyperlink"/>
              </w:rPr>
              <w:t>Names</w:t>
            </w:r>
            <w:r w:rsidR="004A3E68">
              <w:rPr>
                <w:webHidden/>
              </w:rPr>
              <w:tab/>
            </w:r>
            <w:r w:rsidR="004A3E68">
              <w:rPr>
                <w:webHidden/>
              </w:rPr>
              <w:fldChar w:fldCharType="begin"/>
            </w:r>
            <w:r w:rsidR="004A3E68">
              <w:rPr>
                <w:webHidden/>
              </w:rPr>
              <w:instrText xml:space="preserve"> PAGEREF _Toc32916709 \h </w:instrText>
            </w:r>
            <w:r w:rsidR="004A3E68">
              <w:rPr>
                <w:webHidden/>
              </w:rPr>
            </w:r>
            <w:r w:rsidR="004A3E68">
              <w:rPr>
                <w:webHidden/>
              </w:rPr>
              <w:fldChar w:fldCharType="separate"/>
            </w:r>
            <w:r w:rsidR="00C16B99">
              <w:rPr>
                <w:webHidden/>
              </w:rPr>
              <w:t>14</w:t>
            </w:r>
            <w:r w:rsidR="004A3E68">
              <w:rPr>
                <w:webHidden/>
              </w:rPr>
              <w:fldChar w:fldCharType="end"/>
            </w:r>
          </w:hyperlink>
        </w:p>
        <w:p w14:paraId="26C203D4" w14:textId="77777777" w:rsidR="004A3E68" w:rsidRDefault="00000000">
          <w:pPr>
            <w:pStyle w:val="TOC3"/>
            <w:rPr>
              <w:rFonts w:asciiTheme="minorHAnsi" w:eastAsiaTheme="minorEastAsia" w:hAnsiTheme="minorHAnsi" w:cstheme="minorBidi"/>
              <w:i w:val="0"/>
              <w:sz w:val="22"/>
              <w:szCs w:val="22"/>
            </w:rPr>
          </w:pPr>
          <w:hyperlink w:anchor="_Toc32916710" w:history="1">
            <w:r w:rsidR="004A3E68" w:rsidRPr="008D0D56">
              <w:rPr>
                <w:rStyle w:val="Hyperlink"/>
              </w:rPr>
              <w:t>3.1.4</w:t>
            </w:r>
            <w:r w:rsidR="004A3E68">
              <w:rPr>
                <w:rFonts w:asciiTheme="minorHAnsi" w:eastAsiaTheme="minorEastAsia" w:hAnsiTheme="minorHAnsi" w:cstheme="minorBidi"/>
                <w:i w:val="0"/>
                <w:sz w:val="22"/>
                <w:szCs w:val="22"/>
              </w:rPr>
              <w:tab/>
            </w:r>
            <w:r w:rsidR="004A3E68" w:rsidRPr="008D0D56">
              <w:rPr>
                <w:rStyle w:val="Hyperlink"/>
              </w:rPr>
              <w:t>ID Values</w:t>
            </w:r>
            <w:r w:rsidR="004A3E68">
              <w:rPr>
                <w:webHidden/>
              </w:rPr>
              <w:tab/>
            </w:r>
            <w:r w:rsidR="004A3E68">
              <w:rPr>
                <w:webHidden/>
              </w:rPr>
              <w:fldChar w:fldCharType="begin"/>
            </w:r>
            <w:r w:rsidR="004A3E68">
              <w:rPr>
                <w:webHidden/>
              </w:rPr>
              <w:instrText xml:space="preserve"> PAGEREF _Toc32916710 \h </w:instrText>
            </w:r>
            <w:r w:rsidR="004A3E68">
              <w:rPr>
                <w:webHidden/>
              </w:rPr>
            </w:r>
            <w:r w:rsidR="004A3E68">
              <w:rPr>
                <w:webHidden/>
              </w:rPr>
              <w:fldChar w:fldCharType="separate"/>
            </w:r>
            <w:r w:rsidR="00C16B99">
              <w:rPr>
                <w:webHidden/>
              </w:rPr>
              <w:t>16</w:t>
            </w:r>
            <w:r w:rsidR="004A3E68">
              <w:rPr>
                <w:webHidden/>
              </w:rPr>
              <w:fldChar w:fldCharType="end"/>
            </w:r>
          </w:hyperlink>
        </w:p>
        <w:p w14:paraId="7C19AF2F" w14:textId="77777777" w:rsidR="004A3E68" w:rsidRDefault="00000000">
          <w:pPr>
            <w:pStyle w:val="TOC3"/>
            <w:rPr>
              <w:rFonts w:asciiTheme="minorHAnsi" w:eastAsiaTheme="minorEastAsia" w:hAnsiTheme="minorHAnsi" w:cstheme="minorBidi"/>
              <w:i w:val="0"/>
              <w:sz w:val="22"/>
              <w:szCs w:val="22"/>
            </w:rPr>
          </w:pPr>
          <w:hyperlink w:anchor="_Toc32916711" w:history="1">
            <w:r w:rsidR="004A3E68" w:rsidRPr="008D0D56">
              <w:rPr>
                <w:rStyle w:val="Hyperlink"/>
              </w:rPr>
              <w:t>3.1.5</w:t>
            </w:r>
            <w:r w:rsidR="004A3E68">
              <w:rPr>
                <w:rFonts w:asciiTheme="minorHAnsi" w:eastAsiaTheme="minorEastAsia" w:hAnsiTheme="minorHAnsi" w:cstheme="minorBidi"/>
                <w:i w:val="0"/>
                <w:sz w:val="22"/>
                <w:szCs w:val="22"/>
              </w:rPr>
              <w:tab/>
            </w:r>
            <w:r w:rsidR="004A3E68" w:rsidRPr="008D0D56">
              <w:rPr>
                <w:rStyle w:val="Hyperlink"/>
              </w:rPr>
              <w:t>C# Code Conventions</w:t>
            </w:r>
            <w:r w:rsidR="004A3E68">
              <w:rPr>
                <w:webHidden/>
              </w:rPr>
              <w:tab/>
            </w:r>
            <w:r w:rsidR="004A3E68">
              <w:rPr>
                <w:webHidden/>
              </w:rPr>
              <w:fldChar w:fldCharType="begin"/>
            </w:r>
            <w:r w:rsidR="004A3E68">
              <w:rPr>
                <w:webHidden/>
              </w:rPr>
              <w:instrText xml:space="preserve"> PAGEREF _Toc32916711 \h </w:instrText>
            </w:r>
            <w:r w:rsidR="004A3E68">
              <w:rPr>
                <w:webHidden/>
              </w:rPr>
            </w:r>
            <w:r w:rsidR="004A3E68">
              <w:rPr>
                <w:webHidden/>
              </w:rPr>
              <w:fldChar w:fldCharType="separate"/>
            </w:r>
            <w:r w:rsidR="00C16B99">
              <w:rPr>
                <w:webHidden/>
              </w:rPr>
              <w:t>17</w:t>
            </w:r>
            <w:r w:rsidR="004A3E68">
              <w:rPr>
                <w:webHidden/>
              </w:rPr>
              <w:fldChar w:fldCharType="end"/>
            </w:r>
          </w:hyperlink>
        </w:p>
        <w:p w14:paraId="00628FBF" w14:textId="77777777" w:rsidR="004A3E68" w:rsidRDefault="00000000">
          <w:pPr>
            <w:pStyle w:val="TOC2"/>
            <w:rPr>
              <w:rFonts w:asciiTheme="minorHAnsi" w:eastAsiaTheme="minorEastAsia" w:hAnsiTheme="minorHAnsi" w:cstheme="minorBidi"/>
              <w:noProof/>
              <w:sz w:val="22"/>
              <w:szCs w:val="22"/>
            </w:rPr>
          </w:pPr>
          <w:hyperlink w:anchor="_Toc32916712" w:history="1">
            <w:r w:rsidR="004A3E68" w:rsidRPr="008D0D56">
              <w:rPr>
                <w:rStyle w:val="Hyperlink"/>
                <w:noProof/>
              </w:rPr>
              <w:t>3.2</w:t>
            </w:r>
            <w:r w:rsidR="004A3E68">
              <w:rPr>
                <w:rFonts w:asciiTheme="minorHAnsi" w:eastAsiaTheme="minorEastAsia" w:hAnsiTheme="minorHAnsi" w:cstheme="minorBidi"/>
                <w:noProof/>
                <w:sz w:val="22"/>
                <w:szCs w:val="22"/>
              </w:rPr>
              <w:tab/>
            </w:r>
            <w:r w:rsidR="004A3E68" w:rsidRPr="008D0D56">
              <w:rPr>
                <w:rStyle w:val="Hyperlink"/>
                <w:noProof/>
              </w:rPr>
              <w:t>Administrative Metadata</w:t>
            </w:r>
            <w:r w:rsidR="004A3E68">
              <w:rPr>
                <w:noProof/>
                <w:webHidden/>
              </w:rPr>
              <w:tab/>
            </w:r>
            <w:r w:rsidR="004A3E68">
              <w:rPr>
                <w:noProof/>
                <w:webHidden/>
              </w:rPr>
              <w:fldChar w:fldCharType="begin"/>
            </w:r>
            <w:r w:rsidR="004A3E68">
              <w:rPr>
                <w:noProof/>
                <w:webHidden/>
              </w:rPr>
              <w:instrText xml:space="preserve"> PAGEREF _Toc32916712 \h </w:instrText>
            </w:r>
            <w:r w:rsidR="004A3E68">
              <w:rPr>
                <w:noProof/>
                <w:webHidden/>
              </w:rPr>
            </w:r>
            <w:r w:rsidR="004A3E68">
              <w:rPr>
                <w:noProof/>
                <w:webHidden/>
              </w:rPr>
              <w:fldChar w:fldCharType="separate"/>
            </w:r>
            <w:r w:rsidR="00C16B99">
              <w:rPr>
                <w:noProof/>
                <w:webHidden/>
              </w:rPr>
              <w:t>26</w:t>
            </w:r>
            <w:r w:rsidR="004A3E68">
              <w:rPr>
                <w:noProof/>
                <w:webHidden/>
              </w:rPr>
              <w:fldChar w:fldCharType="end"/>
            </w:r>
          </w:hyperlink>
        </w:p>
        <w:p w14:paraId="603134A1" w14:textId="77777777" w:rsidR="004A3E68" w:rsidRDefault="00000000">
          <w:pPr>
            <w:pStyle w:val="TOC3"/>
            <w:rPr>
              <w:rFonts w:asciiTheme="minorHAnsi" w:eastAsiaTheme="minorEastAsia" w:hAnsiTheme="minorHAnsi" w:cstheme="minorBidi"/>
              <w:i w:val="0"/>
              <w:sz w:val="22"/>
              <w:szCs w:val="22"/>
            </w:rPr>
          </w:pPr>
          <w:hyperlink w:anchor="_Toc32916713" w:history="1">
            <w:r w:rsidR="004A3E68" w:rsidRPr="008D0D56">
              <w:rPr>
                <w:rStyle w:val="Hyperlink"/>
              </w:rPr>
              <w:t>3.2.1</w:t>
            </w:r>
            <w:r w:rsidR="004A3E68">
              <w:rPr>
                <w:rFonts w:asciiTheme="minorHAnsi" w:eastAsiaTheme="minorEastAsia" w:hAnsiTheme="minorHAnsi" w:cstheme="minorBidi"/>
                <w:i w:val="0"/>
                <w:sz w:val="22"/>
                <w:szCs w:val="22"/>
              </w:rPr>
              <w:tab/>
            </w:r>
            <w:r w:rsidR="004A3E68" w:rsidRPr="008D0D56">
              <w:rPr>
                <w:rStyle w:val="Hyperlink"/>
              </w:rPr>
              <w:t>Comment Metadata</w:t>
            </w:r>
            <w:r w:rsidR="004A3E68">
              <w:rPr>
                <w:webHidden/>
              </w:rPr>
              <w:tab/>
            </w:r>
            <w:r w:rsidR="004A3E68">
              <w:rPr>
                <w:webHidden/>
              </w:rPr>
              <w:fldChar w:fldCharType="begin"/>
            </w:r>
            <w:r w:rsidR="004A3E68">
              <w:rPr>
                <w:webHidden/>
              </w:rPr>
              <w:instrText xml:space="preserve"> PAGEREF _Toc32916713 \h </w:instrText>
            </w:r>
            <w:r w:rsidR="004A3E68">
              <w:rPr>
                <w:webHidden/>
              </w:rPr>
            </w:r>
            <w:r w:rsidR="004A3E68">
              <w:rPr>
                <w:webHidden/>
              </w:rPr>
              <w:fldChar w:fldCharType="separate"/>
            </w:r>
            <w:r w:rsidR="00C16B99">
              <w:rPr>
                <w:webHidden/>
              </w:rPr>
              <w:t>26</w:t>
            </w:r>
            <w:r w:rsidR="004A3E68">
              <w:rPr>
                <w:webHidden/>
              </w:rPr>
              <w:fldChar w:fldCharType="end"/>
            </w:r>
          </w:hyperlink>
        </w:p>
        <w:p w14:paraId="5ABCDEB4" w14:textId="77777777" w:rsidR="004A3E68" w:rsidRDefault="00000000">
          <w:pPr>
            <w:pStyle w:val="TOC3"/>
            <w:rPr>
              <w:rFonts w:asciiTheme="minorHAnsi" w:eastAsiaTheme="minorEastAsia" w:hAnsiTheme="minorHAnsi" w:cstheme="minorBidi"/>
              <w:i w:val="0"/>
              <w:sz w:val="22"/>
              <w:szCs w:val="22"/>
            </w:rPr>
          </w:pPr>
          <w:hyperlink w:anchor="_Toc32916714" w:history="1">
            <w:r w:rsidR="004A3E68" w:rsidRPr="008D0D56">
              <w:rPr>
                <w:rStyle w:val="Hyperlink"/>
              </w:rPr>
              <w:t>3.2.2</w:t>
            </w:r>
            <w:r w:rsidR="004A3E68">
              <w:rPr>
                <w:rFonts w:asciiTheme="minorHAnsi" w:eastAsiaTheme="minorEastAsia" w:hAnsiTheme="minorHAnsi" w:cstheme="minorBidi"/>
                <w:i w:val="0"/>
                <w:sz w:val="22"/>
                <w:szCs w:val="22"/>
              </w:rPr>
              <w:tab/>
            </w:r>
            <w:r w:rsidR="004A3E68" w:rsidRPr="008D0D56">
              <w:rPr>
                <w:rStyle w:val="Hyperlink"/>
              </w:rPr>
              <w:t>Protocol Metadata</w:t>
            </w:r>
            <w:r w:rsidR="004A3E68">
              <w:rPr>
                <w:webHidden/>
              </w:rPr>
              <w:tab/>
            </w:r>
            <w:r w:rsidR="004A3E68">
              <w:rPr>
                <w:webHidden/>
              </w:rPr>
              <w:fldChar w:fldCharType="begin"/>
            </w:r>
            <w:r w:rsidR="004A3E68">
              <w:rPr>
                <w:webHidden/>
              </w:rPr>
              <w:instrText xml:space="preserve"> PAGEREF _Toc32916714 \h </w:instrText>
            </w:r>
            <w:r w:rsidR="004A3E68">
              <w:rPr>
                <w:webHidden/>
              </w:rPr>
            </w:r>
            <w:r w:rsidR="004A3E68">
              <w:rPr>
                <w:webHidden/>
              </w:rPr>
              <w:fldChar w:fldCharType="separate"/>
            </w:r>
            <w:r w:rsidR="00C16B99">
              <w:rPr>
                <w:webHidden/>
              </w:rPr>
              <w:t>27</w:t>
            </w:r>
            <w:r w:rsidR="004A3E68">
              <w:rPr>
                <w:webHidden/>
              </w:rPr>
              <w:fldChar w:fldCharType="end"/>
            </w:r>
          </w:hyperlink>
        </w:p>
        <w:p w14:paraId="1AB87BEE" w14:textId="77777777" w:rsidR="004A3E68" w:rsidRDefault="00000000">
          <w:pPr>
            <w:pStyle w:val="TOC2"/>
            <w:rPr>
              <w:rFonts w:asciiTheme="minorHAnsi" w:eastAsiaTheme="minorEastAsia" w:hAnsiTheme="minorHAnsi" w:cstheme="minorBidi"/>
              <w:noProof/>
              <w:sz w:val="22"/>
              <w:szCs w:val="22"/>
            </w:rPr>
          </w:pPr>
          <w:hyperlink w:anchor="_Toc32916715" w:history="1">
            <w:r w:rsidR="004A3E68" w:rsidRPr="008D0D56">
              <w:rPr>
                <w:rStyle w:val="Hyperlink"/>
                <w:noProof/>
              </w:rPr>
              <w:t>3.3</w:t>
            </w:r>
            <w:r w:rsidR="004A3E68">
              <w:rPr>
                <w:rFonts w:asciiTheme="minorHAnsi" w:eastAsiaTheme="minorEastAsia" w:hAnsiTheme="minorHAnsi" w:cstheme="minorBidi"/>
                <w:noProof/>
                <w:sz w:val="22"/>
                <w:szCs w:val="22"/>
              </w:rPr>
              <w:tab/>
            </w:r>
            <w:r w:rsidR="004A3E68" w:rsidRPr="008D0D56">
              <w:rPr>
                <w:rStyle w:val="Hyperlink"/>
                <w:noProof/>
              </w:rPr>
              <w:t>User Interface</w:t>
            </w:r>
            <w:r w:rsidR="004A3E68">
              <w:rPr>
                <w:noProof/>
                <w:webHidden/>
              </w:rPr>
              <w:tab/>
            </w:r>
            <w:r w:rsidR="004A3E68">
              <w:rPr>
                <w:noProof/>
                <w:webHidden/>
              </w:rPr>
              <w:fldChar w:fldCharType="begin"/>
            </w:r>
            <w:r w:rsidR="004A3E68">
              <w:rPr>
                <w:noProof/>
                <w:webHidden/>
              </w:rPr>
              <w:instrText xml:space="preserve"> PAGEREF _Toc32916715 \h </w:instrText>
            </w:r>
            <w:r w:rsidR="004A3E68">
              <w:rPr>
                <w:noProof/>
                <w:webHidden/>
              </w:rPr>
            </w:r>
            <w:r w:rsidR="004A3E68">
              <w:rPr>
                <w:noProof/>
                <w:webHidden/>
              </w:rPr>
              <w:fldChar w:fldCharType="separate"/>
            </w:r>
            <w:r w:rsidR="00C16B99">
              <w:rPr>
                <w:noProof/>
                <w:webHidden/>
              </w:rPr>
              <w:t>27</w:t>
            </w:r>
            <w:r w:rsidR="004A3E68">
              <w:rPr>
                <w:noProof/>
                <w:webHidden/>
              </w:rPr>
              <w:fldChar w:fldCharType="end"/>
            </w:r>
          </w:hyperlink>
        </w:p>
        <w:p w14:paraId="32771973" w14:textId="77777777" w:rsidR="004A3E68" w:rsidRDefault="00000000">
          <w:pPr>
            <w:pStyle w:val="TOC3"/>
            <w:rPr>
              <w:rFonts w:asciiTheme="minorHAnsi" w:eastAsiaTheme="minorEastAsia" w:hAnsiTheme="minorHAnsi" w:cstheme="minorBidi"/>
              <w:i w:val="0"/>
              <w:sz w:val="22"/>
              <w:szCs w:val="22"/>
            </w:rPr>
          </w:pPr>
          <w:hyperlink w:anchor="_Toc32916716" w:history="1">
            <w:r w:rsidR="004A3E68" w:rsidRPr="008D0D56">
              <w:rPr>
                <w:rStyle w:val="Hyperlink"/>
              </w:rPr>
              <w:t>3.3.1</w:t>
            </w:r>
            <w:r w:rsidR="004A3E68">
              <w:rPr>
                <w:rFonts w:asciiTheme="minorHAnsi" w:eastAsiaTheme="minorEastAsia" w:hAnsiTheme="minorHAnsi" w:cstheme="minorBidi"/>
                <w:i w:val="0"/>
                <w:sz w:val="22"/>
                <w:szCs w:val="22"/>
              </w:rPr>
              <w:tab/>
            </w:r>
            <w:r w:rsidR="004A3E68" w:rsidRPr="008D0D56">
              <w:rPr>
                <w:rStyle w:val="Hyperlink"/>
              </w:rPr>
              <w:t>Element Wizard</w:t>
            </w:r>
            <w:r w:rsidR="004A3E68">
              <w:rPr>
                <w:webHidden/>
              </w:rPr>
              <w:tab/>
            </w:r>
            <w:r w:rsidR="004A3E68">
              <w:rPr>
                <w:webHidden/>
              </w:rPr>
              <w:fldChar w:fldCharType="begin"/>
            </w:r>
            <w:r w:rsidR="004A3E68">
              <w:rPr>
                <w:webHidden/>
              </w:rPr>
              <w:instrText xml:space="preserve"> PAGEREF _Toc32916716 \h </w:instrText>
            </w:r>
            <w:r w:rsidR="004A3E68">
              <w:rPr>
                <w:webHidden/>
              </w:rPr>
            </w:r>
            <w:r w:rsidR="004A3E68">
              <w:rPr>
                <w:webHidden/>
              </w:rPr>
              <w:fldChar w:fldCharType="separate"/>
            </w:r>
            <w:r w:rsidR="00C16B99">
              <w:rPr>
                <w:webHidden/>
              </w:rPr>
              <w:t>27</w:t>
            </w:r>
            <w:r w:rsidR="004A3E68">
              <w:rPr>
                <w:webHidden/>
              </w:rPr>
              <w:fldChar w:fldCharType="end"/>
            </w:r>
          </w:hyperlink>
        </w:p>
        <w:p w14:paraId="1E182F44" w14:textId="77777777" w:rsidR="004A3E68" w:rsidRDefault="00000000">
          <w:pPr>
            <w:pStyle w:val="TOC3"/>
            <w:rPr>
              <w:rFonts w:asciiTheme="minorHAnsi" w:eastAsiaTheme="minorEastAsia" w:hAnsiTheme="minorHAnsi" w:cstheme="minorBidi"/>
              <w:i w:val="0"/>
              <w:sz w:val="22"/>
              <w:szCs w:val="22"/>
            </w:rPr>
          </w:pPr>
          <w:hyperlink w:anchor="_Toc32916717" w:history="1">
            <w:r w:rsidR="004A3E68" w:rsidRPr="008D0D56">
              <w:rPr>
                <w:rStyle w:val="Hyperlink"/>
              </w:rPr>
              <w:t>3.3.2</w:t>
            </w:r>
            <w:r w:rsidR="004A3E68">
              <w:rPr>
                <w:rFonts w:asciiTheme="minorHAnsi" w:eastAsiaTheme="minorEastAsia" w:hAnsiTheme="minorHAnsi" w:cstheme="minorBidi"/>
                <w:i w:val="0"/>
                <w:sz w:val="22"/>
                <w:szCs w:val="22"/>
              </w:rPr>
              <w:tab/>
            </w:r>
            <w:r w:rsidR="004A3E68" w:rsidRPr="008D0D56">
              <w:rPr>
                <w:rStyle w:val="Hyperlink"/>
              </w:rPr>
              <w:t>Protocol Pages</w:t>
            </w:r>
            <w:r w:rsidR="004A3E68">
              <w:rPr>
                <w:webHidden/>
              </w:rPr>
              <w:tab/>
            </w:r>
            <w:r w:rsidR="004A3E68">
              <w:rPr>
                <w:webHidden/>
              </w:rPr>
              <w:fldChar w:fldCharType="begin"/>
            </w:r>
            <w:r w:rsidR="004A3E68">
              <w:rPr>
                <w:webHidden/>
              </w:rPr>
              <w:instrText xml:space="preserve"> PAGEREF _Toc32916717 \h </w:instrText>
            </w:r>
            <w:r w:rsidR="004A3E68">
              <w:rPr>
                <w:webHidden/>
              </w:rPr>
            </w:r>
            <w:r w:rsidR="004A3E68">
              <w:rPr>
                <w:webHidden/>
              </w:rPr>
              <w:fldChar w:fldCharType="separate"/>
            </w:r>
            <w:r w:rsidR="00C16B99">
              <w:rPr>
                <w:webHidden/>
              </w:rPr>
              <w:t>28</w:t>
            </w:r>
            <w:r w:rsidR="004A3E68">
              <w:rPr>
                <w:webHidden/>
              </w:rPr>
              <w:fldChar w:fldCharType="end"/>
            </w:r>
          </w:hyperlink>
        </w:p>
        <w:p w14:paraId="20D9F90E" w14:textId="77777777" w:rsidR="004A3E68" w:rsidRDefault="00000000">
          <w:pPr>
            <w:pStyle w:val="TOC3"/>
            <w:rPr>
              <w:rFonts w:asciiTheme="minorHAnsi" w:eastAsiaTheme="minorEastAsia" w:hAnsiTheme="minorHAnsi" w:cstheme="minorBidi"/>
              <w:i w:val="0"/>
              <w:sz w:val="22"/>
              <w:szCs w:val="22"/>
            </w:rPr>
          </w:pPr>
          <w:hyperlink w:anchor="_Toc32916718" w:history="1">
            <w:r w:rsidR="004A3E68" w:rsidRPr="008D0D56">
              <w:rPr>
                <w:rStyle w:val="Hyperlink"/>
              </w:rPr>
              <w:t>3.3.3</w:t>
            </w:r>
            <w:r w:rsidR="004A3E68">
              <w:rPr>
                <w:rFonts w:asciiTheme="minorHAnsi" w:eastAsiaTheme="minorEastAsia" w:hAnsiTheme="minorHAnsi" w:cstheme="minorBidi"/>
                <w:i w:val="0"/>
                <w:sz w:val="22"/>
                <w:szCs w:val="22"/>
              </w:rPr>
              <w:tab/>
            </w:r>
            <w:r w:rsidR="004A3E68" w:rsidRPr="008D0D56">
              <w:rPr>
                <w:rStyle w:val="Hyperlink"/>
              </w:rPr>
              <w:t>Displayed Text</w:t>
            </w:r>
            <w:r w:rsidR="004A3E68">
              <w:rPr>
                <w:webHidden/>
              </w:rPr>
              <w:tab/>
            </w:r>
            <w:r w:rsidR="004A3E68">
              <w:rPr>
                <w:webHidden/>
              </w:rPr>
              <w:fldChar w:fldCharType="begin"/>
            </w:r>
            <w:r w:rsidR="004A3E68">
              <w:rPr>
                <w:webHidden/>
              </w:rPr>
              <w:instrText xml:space="preserve"> PAGEREF _Toc32916718 \h </w:instrText>
            </w:r>
            <w:r w:rsidR="004A3E68">
              <w:rPr>
                <w:webHidden/>
              </w:rPr>
            </w:r>
            <w:r w:rsidR="004A3E68">
              <w:rPr>
                <w:webHidden/>
              </w:rPr>
              <w:fldChar w:fldCharType="separate"/>
            </w:r>
            <w:r w:rsidR="00C16B99">
              <w:rPr>
                <w:webHidden/>
              </w:rPr>
              <w:t>28</w:t>
            </w:r>
            <w:r w:rsidR="004A3E68">
              <w:rPr>
                <w:webHidden/>
              </w:rPr>
              <w:fldChar w:fldCharType="end"/>
            </w:r>
          </w:hyperlink>
        </w:p>
        <w:p w14:paraId="65344E26" w14:textId="77777777" w:rsidR="004A3E68" w:rsidRDefault="00000000">
          <w:pPr>
            <w:pStyle w:val="TOC3"/>
            <w:rPr>
              <w:rFonts w:asciiTheme="minorHAnsi" w:eastAsiaTheme="minorEastAsia" w:hAnsiTheme="minorHAnsi" w:cstheme="minorBidi"/>
              <w:i w:val="0"/>
              <w:sz w:val="22"/>
              <w:szCs w:val="22"/>
            </w:rPr>
          </w:pPr>
          <w:hyperlink w:anchor="_Toc32916719" w:history="1">
            <w:r w:rsidR="004A3E68" w:rsidRPr="008D0D56">
              <w:rPr>
                <w:rStyle w:val="Hyperlink"/>
              </w:rPr>
              <w:t>3.3.4</w:t>
            </w:r>
            <w:r w:rsidR="004A3E68">
              <w:rPr>
                <w:rFonts w:asciiTheme="minorHAnsi" w:eastAsiaTheme="minorEastAsia" w:hAnsiTheme="minorHAnsi" w:cstheme="minorBidi"/>
                <w:i w:val="0"/>
                <w:sz w:val="22"/>
                <w:szCs w:val="22"/>
              </w:rPr>
              <w:tab/>
            </w:r>
            <w:r w:rsidR="004A3E68" w:rsidRPr="008D0D56">
              <w:rPr>
                <w:rStyle w:val="Hyperlink"/>
              </w:rPr>
              <w:t>Parameters</w:t>
            </w:r>
            <w:r w:rsidR="004A3E68">
              <w:rPr>
                <w:webHidden/>
              </w:rPr>
              <w:tab/>
            </w:r>
            <w:r w:rsidR="004A3E68">
              <w:rPr>
                <w:webHidden/>
              </w:rPr>
              <w:fldChar w:fldCharType="begin"/>
            </w:r>
            <w:r w:rsidR="004A3E68">
              <w:rPr>
                <w:webHidden/>
              </w:rPr>
              <w:instrText xml:space="preserve"> PAGEREF _Toc32916719 \h </w:instrText>
            </w:r>
            <w:r w:rsidR="004A3E68">
              <w:rPr>
                <w:webHidden/>
              </w:rPr>
            </w:r>
            <w:r w:rsidR="004A3E68">
              <w:rPr>
                <w:webHidden/>
              </w:rPr>
              <w:fldChar w:fldCharType="separate"/>
            </w:r>
            <w:r w:rsidR="00C16B99">
              <w:rPr>
                <w:webHidden/>
              </w:rPr>
              <w:t>29</w:t>
            </w:r>
            <w:r w:rsidR="004A3E68">
              <w:rPr>
                <w:webHidden/>
              </w:rPr>
              <w:fldChar w:fldCharType="end"/>
            </w:r>
          </w:hyperlink>
        </w:p>
        <w:p w14:paraId="22A6ED42" w14:textId="77777777" w:rsidR="004A3E68" w:rsidRDefault="00000000">
          <w:pPr>
            <w:pStyle w:val="TOC3"/>
            <w:rPr>
              <w:rFonts w:asciiTheme="minorHAnsi" w:eastAsiaTheme="minorEastAsia" w:hAnsiTheme="minorHAnsi" w:cstheme="minorBidi"/>
              <w:i w:val="0"/>
              <w:sz w:val="22"/>
              <w:szCs w:val="22"/>
            </w:rPr>
          </w:pPr>
          <w:hyperlink w:anchor="_Toc32916720" w:history="1">
            <w:r w:rsidR="004A3E68" w:rsidRPr="008D0D56">
              <w:rPr>
                <w:rStyle w:val="Hyperlink"/>
              </w:rPr>
              <w:t>3.3.5</w:t>
            </w:r>
            <w:r w:rsidR="004A3E68">
              <w:rPr>
                <w:rFonts w:asciiTheme="minorHAnsi" w:eastAsiaTheme="minorEastAsia" w:hAnsiTheme="minorHAnsi" w:cstheme="minorBidi"/>
                <w:i w:val="0"/>
                <w:sz w:val="22"/>
                <w:szCs w:val="22"/>
              </w:rPr>
              <w:tab/>
            </w:r>
            <w:r w:rsidR="004A3E68" w:rsidRPr="008D0D56">
              <w:rPr>
                <w:rStyle w:val="Hyperlink"/>
              </w:rPr>
              <w:t>Tables</w:t>
            </w:r>
            <w:r w:rsidR="004A3E68">
              <w:rPr>
                <w:webHidden/>
              </w:rPr>
              <w:tab/>
            </w:r>
            <w:r w:rsidR="004A3E68">
              <w:rPr>
                <w:webHidden/>
              </w:rPr>
              <w:fldChar w:fldCharType="begin"/>
            </w:r>
            <w:r w:rsidR="004A3E68">
              <w:rPr>
                <w:webHidden/>
              </w:rPr>
              <w:instrText xml:space="preserve"> PAGEREF _Toc32916720 \h </w:instrText>
            </w:r>
            <w:r w:rsidR="004A3E68">
              <w:rPr>
                <w:webHidden/>
              </w:rPr>
            </w:r>
            <w:r w:rsidR="004A3E68">
              <w:rPr>
                <w:webHidden/>
              </w:rPr>
              <w:fldChar w:fldCharType="separate"/>
            </w:r>
            <w:r w:rsidR="00C16B99">
              <w:rPr>
                <w:webHidden/>
              </w:rPr>
              <w:t>30</w:t>
            </w:r>
            <w:r w:rsidR="004A3E68">
              <w:rPr>
                <w:webHidden/>
              </w:rPr>
              <w:fldChar w:fldCharType="end"/>
            </w:r>
          </w:hyperlink>
        </w:p>
        <w:p w14:paraId="78E8D491" w14:textId="77777777" w:rsidR="004A3E68" w:rsidRDefault="00000000">
          <w:pPr>
            <w:pStyle w:val="TOC3"/>
            <w:rPr>
              <w:rFonts w:asciiTheme="minorHAnsi" w:eastAsiaTheme="minorEastAsia" w:hAnsiTheme="minorHAnsi" w:cstheme="minorBidi"/>
              <w:i w:val="0"/>
              <w:sz w:val="22"/>
              <w:szCs w:val="22"/>
            </w:rPr>
          </w:pPr>
          <w:hyperlink w:anchor="_Toc32916721" w:history="1">
            <w:r w:rsidR="004A3E68" w:rsidRPr="008D0D56">
              <w:rPr>
                <w:rStyle w:val="Hyperlink"/>
              </w:rPr>
              <w:t>3.3.6</w:t>
            </w:r>
            <w:r w:rsidR="004A3E68">
              <w:rPr>
                <w:rFonts w:asciiTheme="minorHAnsi" w:eastAsiaTheme="minorEastAsia" w:hAnsiTheme="minorHAnsi" w:cstheme="minorBidi"/>
                <w:i w:val="0"/>
                <w:sz w:val="22"/>
                <w:szCs w:val="22"/>
              </w:rPr>
              <w:tab/>
            </w:r>
            <w:r w:rsidR="004A3E68" w:rsidRPr="008D0D56">
              <w:rPr>
                <w:rStyle w:val="Hyperlink"/>
              </w:rPr>
              <w:t>Buttons</w:t>
            </w:r>
            <w:r w:rsidR="004A3E68">
              <w:rPr>
                <w:webHidden/>
              </w:rPr>
              <w:tab/>
            </w:r>
            <w:r w:rsidR="004A3E68">
              <w:rPr>
                <w:webHidden/>
              </w:rPr>
              <w:fldChar w:fldCharType="begin"/>
            </w:r>
            <w:r w:rsidR="004A3E68">
              <w:rPr>
                <w:webHidden/>
              </w:rPr>
              <w:instrText xml:space="preserve"> PAGEREF _Toc32916721 \h </w:instrText>
            </w:r>
            <w:r w:rsidR="004A3E68">
              <w:rPr>
                <w:webHidden/>
              </w:rPr>
            </w:r>
            <w:r w:rsidR="004A3E68">
              <w:rPr>
                <w:webHidden/>
              </w:rPr>
              <w:fldChar w:fldCharType="separate"/>
            </w:r>
            <w:r w:rsidR="00C16B99">
              <w:rPr>
                <w:webHidden/>
              </w:rPr>
              <w:t>30</w:t>
            </w:r>
            <w:r w:rsidR="004A3E68">
              <w:rPr>
                <w:webHidden/>
              </w:rPr>
              <w:fldChar w:fldCharType="end"/>
            </w:r>
          </w:hyperlink>
        </w:p>
        <w:p w14:paraId="172FA57B" w14:textId="77777777" w:rsidR="004A3E68" w:rsidRDefault="00000000">
          <w:pPr>
            <w:pStyle w:val="TOC3"/>
            <w:rPr>
              <w:rFonts w:asciiTheme="minorHAnsi" w:eastAsiaTheme="minorEastAsia" w:hAnsiTheme="minorHAnsi" w:cstheme="minorBidi"/>
              <w:i w:val="0"/>
              <w:sz w:val="22"/>
              <w:szCs w:val="22"/>
            </w:rPr>
          </w:pPr>
          <w:hyperlink w:anchor="_Toc32916722" w:history="1">
            <w:r w:rsidR="004A3E68" w:rsidRPr="008D0D56">
              <w:rPr>
                <w:rStyle w:val="Hyperlink"/>
              </w:rPr>
              <w:t>3.3.7</w:t>
            </w:r>
            <w:r w:rsidR="004A3E68">
              <w:rPr>
                <w:rFonts w:asciiTheme="minorHAnsi" w:eastAsiaTheme="minorEastAsia" w:hAnsiTheme="minorHAnsi" w:cstheme="minorBidi"/>
                <w:i w:val="0"/>
                <w:sz w:val="22"/>
                <w:szCs w:val="22"/>
              </w:rPr>
              <w:tab/>
            </w:r>
            <w:r w:rsidR="004A3E68" w:rsidRPr="008D0D56">
              <w:rPr>
                <w:rStyle w:val="Hyperlink"/>
              </w:rPr>
              <w:t>Toggle Buttons</w:t>
            </w:r>
            <w:r w:rsidR="004A3E68">
              <w:rPr>
                <w:webHidden/>
              </w:rPr>
              <w:tab/>
            </w:r>
            <w:r w:rsidR="004A3E68">
              <w:rPr>
                <w:webHidden/>
              </w:rPr>
              <w:fldChar w:fldCharType="begin"/>
            </w:r>
            <w:r w:rsidR="004A3E68">
              <w:rPr>
                <w:webHidden/>
              </w:rPr>
              <w:instrText xml:space="preserve"> PAGEREF _Toc32916722 \h </w:instrText>
            </w:r>
            <w:r w:rsidR="004A3E68">
              <w:rPr>
                <w:webHidden/>
              </w:rPr>
            </w:r>
            <w:r w:rsidR="004A3E68">
              <w:rPr>
                <w:webHidden/>
              </w:rPr>
              <w:fldChar w:fldCharType="separate"/>
            </w:r>
            <w:r w:rsidR="00C16B99">
              <w:rPr>
                <w:webHidden/>
              </w:rPr>
              <w:t>31</w:t>
            </w:r>
            <w:r w:rsidR="004A3E68">
              <w:rPr>
                <w:webHidden/>
              </w:rPr>
              <w:fldChar w:fldCharType="end"/>
            </w:r>
          </w:hyperlink>
        </w:p>
        <w:p w14:paraId="19EC1B41" w14:textId="77777777" w:rsidR="004A3E68" w:rsidRDefault="00000000">
          <w:pPr>
            <w:pStyle w:val="TOC3"/>
            <w:rPr>
              <w:rFonts w:asciiTheme="minorHAnsi" w:eastAsiaTheme="minorEastAsia" w:hAnsiTheme="minorHAnsi" w:cstheme="minorBidi"/>
              <w:i w:val="0"/>
              <w:sz w:val="22"/>
              <w:szCs w:val="22"/>
            </w:rPr>
          </w:pPr>
          <w:hyperlink w:anchor="_Toc32916723" w:history="1">
            <w:r w:rsidR="004A3E68" w:rsidRPr="008D0D56">
              <w:rPr>
                <w:rStyle w:val="Hyperlink"/>
              </w:rPr>
              <w:t>3.3.8</w:t>
            </w:r>
            <w:r w:rsidR="004A3E68">
              <w:rPr>
                <w:rFonts w:asciiTheme="minorHAnsi" w:eastAsiaTheme="minorEastAsia" w:hAnsiTheme="minorHAnsi" w:cstheme="minorBidi"/>
                <w:i w:val="0"/>
                <w:sz w:val="22"/>
                <w:szCs w:val="22"/>
              </w:rPr>
              <w:tab/>
            </w:r>
            <w:r w:rsidR="004A3E68" w:rsidRPr="008D0D56">
              <w:rPr>
                <w:rStyle w:val="Hyperlink"/>
              </w:rPr>
              <w:t>Page Buttons</w:t>
            </w:r>
            <w:r w:rsidR="004A3E68">
              <w:rPr>
                <w:webHidden/>
              </w:rPr>
              <w:tab/>
            </w:r>
            <w:r w:rsidR="004A3E68">
              <w:rPr>
                <w:webHidden/>
              </w:rPr>
              <w:fldChar w:fldCharType="begin"/>
            </w:r>
            <w:r w:rsidR="004A3E68">
              <w:rPr>
                <w:webHidden/>
              </w:rPr>
              <w:instrText xml:space="preserve"> PAGEREF _Toc32916723 \h </w:instrText>
            </w:r>
            <w:r w:rsidR="004A3E68">
              <w:rPr>
                <w:webHidden/>
              </w:rPr>
            </w:r>
            <w:r w:rsidR="004A3E68">
              <w:rPr>
                <w:webHidden/>
              </w:rPr>
              <w:fldChar w:fldCharType="separate"/>
            </w:r>
            <w:r w:rsidR="00C16B99">
              <w:rPr>
                <w:webHidden/>
              </w:rPr>
              <w:t>31</w:t>
            </w:r>
            <w:r w:rsidR="004A3E68">
              <w:rPr>
                <w:webHidden/>
              </w:rPr>
              <w:fldChar w:fldCharType="end"/>
            </w:r>
          </w:hyperlink>
        </w:p>
        <w:p w14:paraId="11DE4F9A" w14:textId="77777777" w:rsidR="004A3E68" w:rsidRDefault="00000000">
          <w:pPr>
            <w:pStyle w:val="TOC3"/>
            <w:rPr>
              <w:rFonts w:asciiTheme="minorHAnsi" w:eastAsiaTheme="minorEastAsia" w:hAnsiTheme="minorHAnsi" w:cstheme="minorBidi"/>
              <w:i w:val="0"/>
              <w:sz w:val="22"/>
              <w:szCs w:val="22"/>
            </w:rPr>
          </w:pPr>
          <w:hyperlink w:anchor="_Toc32916724" w:history="1">
            <w:r w:rsidR="004A3E68" w:rsidRPr="008D0D56">
              <w:rPr>
                <w:rStyle w:val="Hyperlink"/>
              </w:rPr>
              <w:t>3.3.9</w:t>
            </w:r>
            <w:r w:rsidR="004A3E68">
              <w:rPr>
                <w:rFonts w:asciiTheme="minorHAnsi" w:eastAsiaTheme="minorEastAsia" w:hAnsiTheme="minorHAnsi" w:cstheme="minorBidi"/>
                <w:i w:val="0"/>
                <w:sz w:val="22"/>
                <w:szCs w:val="22"/>
              </w:rPr>
              <w:tab/>
            </w:r>
            <w:r w:rsidR="004A3E68" w:rsidRPr="008D0D56">
              <w:rPr>
                <w:rStyle w:val="Hyperlink"/>
              </w:rPr>
              <w:t>Progress Bars</w:t>
            </w:r>
            <w:r w:rsidR="004A3E68">
              <w:rPr>
                <w:webHidden/>
              </w:rPr>
              <w:tab/>
            </w:r>
            <w:r w:rsidR="004A3E68">
              <w:rPr>
                <w:webHidden/>
              </w:rPr>
              <w:fldChar w:fldCharType="begin"/>
            </w:r>
            <w:r w:rsidR="004A3E68">
              <w:rPr>
                <w:webHidden/>
              </w:rPr>
              <w:instrText xml:space="preserve"> PAGEREF _Toc32916724 \h </w:instrText>
            </w:r>
            <w:r w:rsidR="004A3E68">
              <w:rPr>
                <w:webHidden/>
              </w:rPr>
            </w:r>
            <w:r w:rsidR="004A3E68">
              <w:rPr>
                <w:webHidden/>
              </w:rPr>
              <w:fldChar w:fldCharType="separate"/>
            </w:r>
            <w:r w:rsidR="00C16B99">
              <w:rPr>
                <w:webHidden/>
              </w:rPr>
              <w:t>31</w:t>
            </w:r>
            <w:r w:rsidR="004A3E68">
              <w:rPr>
                <w:webHidden/>
              </w:rPr>
              <w:fldChar w:fldCharType="end"/>
            </w:r>
          </w:hyperlink>
        </w:p>
        <w:p w14:paraId="18A08942" w14:textId="77777777" w:rsidR="004A3E68" w:rsidRDefault="00000000">
          <w:pPr>
            <w:pStyle w:val="TOC2"/>
            <w:rPr>
              <w:rFonts w:asciiTheme="minorHAnsi" w:eastAsiaTheme="minorEastAsia" w:hAnsiTheme="minorHAnsi" w:cstheme="minorBidi"/>
              <w:noProof/>
              <w:sz w:val="22"/>
              <w:szCs w:val="22"/>
            </w:rPr>
          </w:pPr>
          <w:hyperlink w:anchor="_Toc32916725" w:history="1">
            <w:r w:rsidR="004A3E68" w:rsidRPr="008D0D56">
              <w:rPr>
                <w:rStyle w:val="Hyperlink"/>
                <w:noProof/>
              </w:rPr>
              <w:t>3.4</w:t>
            </w:r>
            <w:r w:rsidR="004A3E68">
              <w:rPr>
                <w:rFonts w:asciiTheme="minorHAnsi" w:eastAsiaTheme="minorEastAsia" w:hAnsiTheme="minorHAnsi" w:cstheme="minorBidi"/>
                <w:noProof/>
                <w:sz w:val="22"/>
                <w:szCs w:val="22"/>
              </w:rPr>
              <w:tab/>
            </w:r>
            <w:r w:rsidR="004A3E68" w:rsidRPr="008D0D56">
              <w:rPr>
                <w:rStyle w:val="Hyperlink"/>
                <w:noProof/>
              </w:rPr>
              <w:t>Monitoring</w:t>
            </w:r>
            <w:r w:rsidR="004A3E68">
              <w:rPr>
                <w:noProof/>
                <w:webHidden/>
              </w:rPr>
              <w:tab/>
            </w:r>
            <w:r w:rsidR="004A3E68">
              <w:rPr>
                <w:noProof/>
                <w:webHidden/>
              </w:rPr>
              <w:fldChar w:fldCharType="begin"/>
            </w:r>
            <w:r w:rsidR="004A3E68">
              <w:rPr>
                <w:noProof/>
                <w:webHidden/>
              </w:rPr>
              <w:instrText xml:space="preserve"> PAGEREF _Toc32916725 \h </w:instrText>
            </w:r>
            <w:r w:rsidR="004A3E68">
              <w:rPr>
                <w:noProof/>
                <w:webHidden/>
              </w:rPr>
            </w:r>
            <w:r w:rsidR="004A3E68">
              <w:rPr>
                <w:noProof/>
                <w:webHidden/>
              </w:rPr>
              <w:fldChar w:fldCharType="separate"/>
            </w:r>
            <w:r w:rsidR="00C16B99">
              <w:rPr>
                <w:noProof/>
                <w:webHidden/>
              </w:rPr>
              <w:t>31</w:t>
            </w:r>
            <w:r w:rsidR="004A3E68">
              <w:rPr>
                <w:noProof/>
                <w:webHidden/>
              </w:rPr>
              <w:fldChar w:fldCharType="end"/>
            </w:r>
          </w:hyperlink>
        </w:p>
        <w:p w14:paraId="61BE794C" w14:textId="77777777" w:rsidR="004A3E68" w:rsidRDefault="00000000">
          <w:pPr>
            <w:pStyle w:val="TOC3"/>
            <w:rPr>
              <w:rFonts w:asciiTheme="minorHAnsi" w:eastAsiaTheme="minorEastAsia" w:hAnsiTheme="minorHAnsi" w:cstheme="minorBidi"/>
              <w:i w:val="0"/>
              <w:sz w:val="22"/>
              <w:szCs w:val="22"/>
            </w:rPr>
          </w:pPr>
          <w:hyperlink w:anchor="_Toc32916726" w:history="1">
            <w:r w:rsidR="004A3E68" w:rsidRPr="008D0D56">
              <w:rPr>
                <w:rStyle w:val="Hyperlink"/>
              </w:rPr>
              <w:t>3.4.1</w:t>
            </w:r>
            <w:r w:rsidR="004A3E68">
              <w:rPr>
                <w:rFonts w:asciiTheme="minorHAnsi" w:eastAsiaTheme="minorEastAsia" w:hAnsiTheme="minorHAnsi" w:cstheme="minorBidi"/>
                <w:i w:val="0"/>
                <w:sz w:val="22"/>
                <w:szCs w:val="22"/>
              </w:rPr>
              <w:tab/>
            </w:r>
            <w:r w:rsidR="004A3E68" w:rsidRPr="008D0D56">
              <w:rPr>
                <w:rStyle w:val="Hyperlink"/>
              </w:rPr>
              <w:t>Trending</w:t>
            </w:r>
            <w:r w:rsidR="004A3E68">
              <w:rPr>
                <w:webHidden/>
              </w:rPr>
              <w:tab/>
            </w:r>
            <w:r w:rsidR="004A3E68">
              <w:rPr>
                <w:webHidden/>
              </w:rPr>
              <w:fldChar w:fldCharType="begin"/>
            </w:r>
            <w:r w:rsidR="004A3E68">
              <w:rPr>
                <w:webHidden/>
              </w:rPr>
              <w:instrText xml:space="preserve"> PAGEREF _Toc32916726 \h </w:instrText>
            </w:r>
            <w:r w:rsidR="004A3E68">
              <w:rPr>
                <w:webHidden/>
              </w:rPr>
            </w:r>
            <w:r w:rsidR="004A3E68">
              <w:rPr>
                <w:webHidden/>
              </w:rPr>
              <w:fldChar w:fldCharType="separate"/>
            </w:r>
            <w:r w:rsidR="00C16B99">
              <w:rPr>
                <w:webHidden/>
              </w:rPr>
              <w:t>31</w:t>
            </w:r>
            <w:r w:rsidR="004A3E68">
              <w:rPr>
                <w:webHidden/>
              </w:rPr>
              <w:fldChar w:fldCharType="end"/>
            </w:r>
          </w:hyperlink>
        </w:p>
        <w:p w14:paraId="63404E05" w14:textId="77777777" w:rsidR="004A3E68" w:rsidRDefault="00000000">
          <w:pPr>
            <w:pStyle w:val="TOC3"/>
            <w:rPr>
              <w:rFonts w:asciiTheme="minorHAnsi" w:eastAsiaTheme="minorEastAsia" w:hAnsiTheme="minorHAnsi" w:cstheme="minorBidi"/>
              <w:i w:val="0"/>
              <w:sz w:val="22"/>
              <w:szCs w:val="22"/>
            </w:rPr>
          </w:pPr>
          <w:hyperlink w:anchor="_Toc32916727" w:history="1">
            <w:r w:rsidR="004A3E68" w:rsidRPr="008D0D56">
              <w:rPr>
                <w:rStyle w:val="Hyperlink"/>
              </w:rPr>
              <w:t>3.4.2</w:t>
            </w:r>
            <w:r w:rsidR="004A3E68">
              <w:rPr>
                <w:rFonts w:asciiTheme="minorHAnsi" w:eastAsiaTheme="minorEastAsia" w:hAnsiTheme="minorHAnsi" w:cstheme="minorBidi"/>
                <w:i w:val="0"/>
                <w:sz w:val="22"/>
                <w:szCs w:val="22"/>
              </w:rPr>
              <w:tab/>
            </w:r>
            <w:r w:rsidR="004A3E68" w:rsidRPr="008D0D56">
              <w:rPr>
                <w:rStyle w:val="Hyperlink"/>
              </w:rPr>
              <w:t>Alarming</w:t>
            </w:r>
            <w:r w:rsidR="004A3E68">
              <w:rPr>
                <w:webHidden/>
              </w:rPr>
              <w:tab/>
            </w:r>
            <w:r w:rsidR="004A3E68">
              <w:rPr>
                <w:webHidden/>
              </w:rPr>
              <w:fldChar w:fldCharType="begin"/>
            </w:r>
            <w:r w:rsidR="004A3E68">
              <w:rPr>
                <w:webHidden/>
              </w:rPr>
              <w:instrText xml:space="preserve"> PAGEREF _Toc32916727 \h </w:instrText>
            </w:r>
            <w:r w:rsidR="004A3E68">
              <w:rPr>
                <w:webHidden/>
              </w:rPr>
            </w:r>
            <w:r w:rsidR="004A3E68">
              <w:rPr>
                <w:webHidden/>
              </w:rPr>
              <w:fldChar w:fldCharType="separate"/>
            </w:r>
            <w:r w:rsidR="00C16B99">
              <w:rPr>
                <w:webHidden/>
              </w:rPr>
              <w:t>31</w:t>
            </w:r>
            <w:r w:rsidR="004A3E68">
              <w:rPr>
                <w:webHidden/>
              </w:rPr>
              <w:fldChar w:fldCharType="end"/>
            </w:r>
          </w:hyperlink>
        </w:p>
        <w:p w14:paraId="34FE07DC" w14:textId="77777777" w:rsidR="004A3E68" w:rsidRDefault="00000000">
          <w:pPr>
            <w:pStyle w:val="TOC2"/>
            <w:rPr>
              <w:rFonts w:asciiTheme="minorHAnsi" w:eastAsiaTheme="minorEastAsia" w:hAnsiTheme="minorHAnsi" w:cstheme="minorBidi"/>
              <w:noProof/>
              <w:sz w:val="22"/>
              <w:szCs w:val="22"/>
            </w:rPr>
          </w:pPr>
          <w:hyperlink w:anchor="_Toc32916728" w:history="1">
            <w:r w:rsidR="004A3E68" w:rsidRPr="008D0D56">
              <w:rPr>
                <w:rStyle w:val="Hyperlink"/>
                <w:noProof/>
              </w:rPr>
              <w:t>3.5</w:t>
            </w:r>
            <w:r w:rsidR="004A3E68">
              <w:rPr>
                <w:rFonts w:asciiTheme="minorHAnsi" w:eastAsiaTheme="minorEastAsia" w:hAnsiTheme="minorHAnsi" w:cstheme="minorBidi"/>
                <w:noProof/>
                <w:sz w:val="22"/>
                <w:szCs w:val="22"/>
              </w:rPr>
              <w:tab/>
            </w:r>
            <w:r w:rsidR="004A3E68" w:rsidRPr="008D0D56">
              <w:rPr>
                <w:rStyle w:val="Hyperlink"/>
                <w:noProof/>
              </w:rPr>
              <w:t>Protocol</w:t>
            </w:r>
            <w:r w:rsidR="004A3E68">
              <w:rPr>
                <w:noProof/>
                <w:webHidden/>
              </w:rPr>
              <w:tab/>
            </w:r>
            <w:r w:rsidR="004A3E68">
              <w:rPr>
                <w:noProof/>
                <w:webHidden/>
              </w:rPr>
              <w:fldChar w:fldCharType="begin"/>
            </w:r>
            <w:r w:rsidR="004A3E68">
              <w:rPr>
                <w:noProof/>
                <w:webHidden/>
              </w:rPr>
              <w:instrText xml:space="preserve"> PAGEREF _Toc32916728 \h </w:instrText>
            </w:r>
            <w:r w:rsidR="004A3E68">
              <w:rPr>
                <w:noProof/>
                <w:webHidden/>
              </w:rPr>
            </w:r>
            <w:r w:rsidR="004A3E68">
              <w:rPr>
                <w:noProof/>
                <w:webHidden/>
              </w:rPr>
              <w:fldChar w:fldCharType="separate"/>
            </w:r>
            <w:r w:rsidR="00C16B99">
              <w:rPr>
                <w:noProof/>
                <w:webHidden/>
              </w:rPr>
              <w:t>32</w:t>
            </w:r>
            <w:r w:rsidR="004A3E68">
              <w:rPr>
                <w:noProof/>
                <w:webHidden/>
              </w:rPr>
              <w:fldChar w:fldCharType="end"/>
            </w:r>
          </w:hyperlink>
        </w:p>
        <w:p w14:paraId="108047EF" w14:textId="77777777" w:rsidR="004A3E68" w:rsidRDefault="00000000">
          <w:pPr>
            <w:pStyle w:val="TOC3"/>
            <w:rPr>
              <w:rFonts w:asciiTheme="minorHAnsi" w:eastAsiaTheme="minorEastAsia" w:hAnsiTheme="minorHAnsi" w:cstheme="minorBidi"/>
              <w:i w:val="0"/>
              <w:sz w:val="22"/>
              <w:szCs w:val="22"/>
            </w:rPr>
          </w:pPr>
          <w:hyperlink w:anchor="_Toc32916729" w:history="1">
            <w:r w:rsidR="004A3E68" w:rsidRPr="008D0D56">
              <w:rPr>
                <w:rStyle w:val="Hyperlink"/>
              </w:rPr>
              <w:t>3.5.1</w:t>
            </w:r>
            <w:r w:rsidR="004A3E68">
              <w:rPr>
                <w:rFonts w:asciiTheme="minorHAnsi" w:eastAsiaTheme="minorEastAsia" w:hAnsiTheme="minorHAnsi" w:cstheme="minorBidi"/>
                <w:i w:val="0"/>
                <w:sz w:val="22"/>
                <w:szCs w:val="22"/>
              </w:rPr>
              <w:tab/>
            </w:r>
            <w:r w:rsidR="004A3E68" w:rsidRPr="008D0D56">
              <w:rPr>
                <w:rStyle w:val="Hyperlink"/>
              </w:rPr>
              <w:t>API</w:t>
            </w:r>
            <w:r w:rsidR="004A3E68">
              <w:rPr>
                <w:webHidden/>
              </w:rPr>
              <w:tab/>
            </w:r>
            <w:r w:rsidR="004A3E68">
              <w:rPr>
                <w:webHidden/>
              </w:rPr>
              <w:fldChar w:fldCharType="begin"/>
            </w:r>
            <w:r w:rsidR="004A3E68">
              <w:rPr>
                <w:webHidden/>
              </w:rPr>
              <w:instrText xml:space="preserve"> PAGEREF _Toc32916729 \h </w:instrText>
            </w:r>
            <w:r w:rsidR="004A3E68">
              <w:rPr>
                <w:webHidden/>
              </w:rPr>
            </w:r>
            <w:r w:rsidR="004A3E68">
              <w:rPr>
                <w:webHidden/>
              </w:rPr>
              <w:fldChar w:fldCharType="separate"/>
            </w:r>
            <w:r w:rsidR="00C16B99">
              <w:rPr>
                <w:webHidden/>
              </w:rPr>
              <w:t>32</w:t>
            </w:r>
            <w:r w:rsidR="004A3E68">
              <w:rPr>
                <w:webHidden/>
              </w:rPr>
              <w:fldChar w:fldCharType="end"/>
            </w:r>
          </w:hyperlink>
        </w:p>
        <w:p w14:paraId="24545A77" w14:textId="77777777" w:rsidR="004A3E68" w:rsidRDefault="00000000">
          <w:pPr>
            <w:pStyle w:val="TOC3"/>
            <w:rPr>
              <w:rFonts w:asciiTheme="minorHAnsi" w:eastAsiaTheme="minorEastAsia" w:hAnsiTheme="minorHAnsi" w:cstheme="minorBidi"/>
              <w:i w:val="0"/>
              <w:sz w:val="22"/>
              <w:szCs w:val="22"/>
            </w:rPr>
          </w:pPr>
          <w:hyperlink w:anchor="_Toc32916730" w:history="1">
            <w:r w:rsidR="004A3E68" w:rsidRPr="008D0D56">
              <w:rPr>
                <w:rStyle w:val="Hyperlink"/>
              </w:rPr>
              <w:t>3.5.2</w:t>
            </w:r>
            <w:r w:rsidR="004A3E68">
              <w:rPr>
                <w:rFonts w:asciiTheme="minorHAnsi" w:eastAsiaTheme="minorEastAsia" w:hAnsiTheme="minorHAnsi" w:cstheme="minorBidi"/>
                <w:i w:val="0"/>
                <w:sz w:val="22"/>
                <w:szCs w:val="22"/>
              </w:rPr>
              <w:tab/>
            </w:r>
            <w:r w:rsidR="004A3E68" w:rsidRPr="008D0D56">
              <w:rPr>
                <w:rStyle w:val="Hyperlink"/>
              </w:rPr>
              <w:t>Communication</w:t>
            </w:r>
            <w:r w:rsidR="004A3E68">
              <w:rPr>
                <w:webHidden/>
              </w:rPr>
              <w:tab/>
            </w:r>
            <w:r w:rsidR="004A3E68">
              <w:rPr>
                <w:webHidden/>
              </w:rPr>
              <w:fldChar w:fldCharType="begin"/>
            </w:r>
            <w:r w:rsidR="004A3E68">
              <w:rPr>
                <w:webHidden/>
              </w:rPr>
              <w:instrText xml:space="preserve"> PAGEREF _Toc32916730 \h </w:instrText>
            </w:r>
            <w:r w:rsidR="004A3E68">
              <w:rPr>
                <w:webHidden/>
              </w:rPr>
            </w:r>
            <w:r w:rsidR="004A3E68">
              <w:rPr>
                <w:webHidden/>
              </w:rPr>
              <w:fldChar w:fldCharType="separate"/>
            </w:r>
            <w:r w:rsidR="00C16B99">
              <w:rPr>
                <w:webHidden/>
              </w:rPr>
              <w:t>32</w:t>
            </w:r>
            <w:r w:rsidR="004A3E68">
              <w:rPr>
                <w:webHidden/>
              </w:rPr>
              <w:fldChar w:fldCharType="end"/>
            </w:r>
          </w:hyperlink>
        </w:p>
        <w:p w14:paraId="531F5B60" w14:textId="77777777" w:rsidR="004A3E68" w:rsidRDefault="00000000">
          <w:pPr>
            <w:pStyle w:val="TOC3"/>
            <w:rPr>
              <w:rFonts w:asciiTheme="minorHAnsi" w:eastAsiaTheme="minorEastAsia" w:hAnsiTheme="minorHAnsi" w:cstheme="minorBidi"/>
              <w:i w:val="0"/>
              <w:sz w:val="22"/>
              <w:szCs w:val="22"/>
            </w:rPr>
          </w:pPr>
          <w:hyperlink w:anchor="_Toc32916731" w:history="1">
            <w:r w:rsidR="004A3E68" w:rsidRPr="008D0D56">
              <w:rPr>
                <w:rStyle w:val="Hyperlink"/>
              </w:rPr>
              <w:t>3.5.3</w:t>
            </w:r>
            <w:r w:rsidR="004A3E68">
              <w:rPr>
                <w:rFonts w:asciiTheme="minorHAnsi" w:eastAsiaTheme="minorEastAsia" w:hAnsiTheme="minorHAnsi" w:cstheme="minorBidi"/>
                <w:i w:val="0"/>
                <w:sz w:val="22"/>
                <w:szCs w:val="22"/>
              </w:rPr>
              <w:tab/>
            </w:r>
            <w:r w:rsidR="004A3E68" w:rsidRPr="008D0D56">
              <w:rPr>
                <w:rStyle w:val="Hyperlink"/>
              </w:rPr>
              <w:t>Logic</w:t>
            </w:r>
            <w:r w:rsidR="004A3E68">
              <w:rPr>
                <w:webHidden/>
              </w:rPr>
              <w:tab/>
            </w:r>
            <w:r w:rsidR="004A3E68">
              <w:rPr>
                <w:webHidden/>
              </w:rPr>
              <w:fldChar w:fldCharType="begin"/>
            </w:r>
            <w:r w:rsidR="004A3E68">
              <w:rPr>
                <w:webHidden/>
              </w:rPr>
              <w:instrText xml:space="preserve"> PAGEREF _Toc32916731 \h </w:instrText>
            </w:r>
            <w:r w:rsidR="004A3E68">
              <w:rPr>
                <w:webHidden/>
              </w:rPr>
            </w:r>
            <w:r w:rsidR="004A3E68">
              <w:rPr>
                <w:webHidden/>
              </w:rPr>
              <w:fldChar w:fldCharType="separate"/>
            </w:r>
            <w:r w:rsidR="00C16B99">
              <w:rPr>
                <w:webHidden/>
              </w:rPr>
              <w:t>32</w:t>
            </w:r>
            <w:r w:rsidR="004A3E68">
              <w:rPr>
                <w:webHidden/>
              </w:rPr>
              <w:fldChar w:fldCharType="end"/>
            </w:r>
          </w:hyperlink>
        </w:p>
        <w:p w14:paraId="75014B09" w14:textId="77777777" w:rsidR="004A3E68" w:rsidRDefault="00000000">
          <w:pPr>
            <w:pStyle w:val="TOC3"/>
            <w:rPr>
              <w:rFonts w:asciiTheme="minorHAnsi" w:eastAsiaTheme="minorEastAsia" w:hAnsiTheme="minorHAnsi" w:cstheme="minorBidi"/>
              <w:i w:val="0"/>
              <w:sz w:val="22"/>
              <w:szCs w:val="22"/>
            </w:rPr>
          </w:pPr>
          <w:hyperlink w:anchor="_Toc32916732" w:history="1">
            <w:r w:rsidR="004A3E68" w:rsidRPr="008D0D56">
              <w:rPr>
                <w:rStyle w:val="Hyperlink"/>
              </w:rPr>
              <w:t>3.5.4</w:t>
            </w:r>
            <w:r w:rsidR="004A3E68">
              <w:rPr>
                <w:rFonts w:asciiTheme="minorHAnsi" w:eastAsiaTheme="minorEastAsia" w:hAnsiTheme="minorHAnsi" w:cstheme="minorBidi"/>
                <w:i w:val="0"/>
                <w:sz w:val="22"/>
                <w:szCs w:val="22"/>
              </w:rPr>
              <w:tab/>
            </w:r>
            <w:r w:rsidR="004A3E68" w:rsidRPr="008D0D56">
              <w:rPr>
                <w:rStyle w:val="Hyperlink"/>
              </w:rPr>
              <w:t>Timers</w:t>
            </w:r>
            <w:r w:rsidR="004A3E68">
              <w:rPr>
                <w:webHidden/>
              </w:rPr>
              <w:tab/>
            </w:r>
            <w:r w:rsidR="004A3E68">
              <w:rPr>
                <w:webHidden/>
              </w:rPr>
              <w:fldChar w:fldCharType="begin"/>
            </w:r>
            <w:r w:rsidR="004A3E68">
              <w:rPr>
                <w:webHidden/>
              </w:rPr>
              <w:instrText xml:space="preserve"> PAGEREF _Toc32916732 \h </w:instrText>
            </w:r>
            <w:r w:rsidR="004A3E68">
              <w:rPr>
                <w:webHidden/>
              </w:rPr>
            </w:r>
            <w:r w:rsidR="004A3E68">
              <w:rPr>
                <w:webHidden/>
              </w:rPr>
              <w:fldChar w:fldCharType="separate"/>
            </w:r>
            <w:r w:rsidR="00C16B99">
              <w:rPr>
                <w:webHidden/>
              </w:rPr>
              <w:t>33</w:t>
            </w:r>
            <w:r w:rsidR="004A3E68">
              <w:rPr>
                <w:webHidden/>
              </w:rPr>
              <w:fldChar w:fldCharType="end"/>
            </w:r>
          </w:hyperlink>
        </w:p>
        <w:p w14:paraId="4DA89E51" w14:textId="77777777" w:rsidR="004A3E68" w:rsidRDefault="00000000">
          <w:pPr>
            <w:pStyle w:val="TOC3"/>
            <w:rPr>
              <w:rFonts w:asciiTheme="minorHAnsi" w:eastAsiaTheme="minorEastAsia" w:hAnsiTheme="minorHAnsi" w:cstheme="minorBidi"/>
              <w:i w:val="0"/>
              <w:sz w:val="22"/>
              <w:szCs w:val="22"/>
            </w:rPr>
          </w:pPr>
          <w:hyperlink w:anchor="_Toc32916733" w:history="1">
            <w:r w:rsidR="004A3E68" w:rsidRPr="008D0D56">
              <w:rPr>
                <w:rStyle w:val="Hyperlink"/>
              </w:rPr>
              <w:t>3.5.5</w:t>
            </w:r>
            <w:r w:rsidR="004A3E68">
              <w:rPr>
                <w:rFonts w:asciiTheme="minorHAnsi" w:eastAsiaTheme="minorEastAsia" w:hAnsiTheme="minorHAnsi" w:cstheme="minorBidi"/>
                <w:i w:val="0"/>
                <w:sz w:val="22"/>
                <w:szCs w:val="22"/>
              </w:rPr>
              <w:tab/>
            </w:r>
            <w:r w:rsidR="004A3E68" w:rsidRPr="008D0D56">
              <w:rPr>
                <w:rStyle w:val="Hyperlink"/>
              </w:rPr>
              <w:t>DVE</w:t>
            </w:r>
            <w:r w:rsidR="004A3E68">
              <w:rPr>
                <w:webHidden/>
              </w:rPr>
              <w:tab/>
            </w:r>
            <w:r w:rsidR="004A3E68">
              <w:rPr>
                <w:webHidden/>
              </w:rPr>
              <w:fldChar w:fldCharType="begin"/>
            </w:r>
            <w:r w:rsidR="004A3E68">
              <w:rPr>
                <w:webHidden/>
              </w:rPr>
              <w:instrText xml:space="preserve"> PAGEREF _Toc32916733 \h </w:instrText>
            </w:r>
            <w:r w:rsidR="004A3E68">
              <w:rPr>
                <w:webHidden/>
              </w:rPr>
            </w:r>
            <w:r w:rsidR="004A3E68">
              <w:rPr>
                <w:webHidden/>
              </w:rPr>
              <w:fldChar w:fldCharType="separate"/>
            </w:r>
            <w:r w:rsidR="00C16B99">
              <w:rPr>
                <w:webHidden/>
              </w:rPr>
              <w:t>33</w:t>
            </w:r>
            <w:r w:rsidR="004A3E68">
              <w:rPr>
                <w:webHidden/>
              </w:rPr>
              <w:fldChar w:fldCharType="end"/>
            </w:r>
          </w:hyperlink>
        </w:p>
        <w:p w14:paraId="58CE619D" w14:textId="77777777" w:rsidR="004A3E68" w:rsidRDefault="00000000">
          <w:pPr>
            <w:pStyle w:val="TOC3"/>
            <w:rPr>
              <w:rFonts w:asciiTheme="minorHAnsi" w:eastAsiaTheme="minorEastAsia" w:hAnsiTheme="minorHAnsi" w:cstheme="minorBidi"/>
              <w:i w:val="0"/>
              <w:sz w:val="22"/>
              <w:szCs w:val="22"/>
            </w:rPr>
          </w:pPr>
          <w:hyperlink w:anchor="_Toc32916734" w:history="1">
            <w:r w:rsidR="004A3E68" w:rsidRPr="008D0D56">
              <w:rPr>
                <w:rStyle w:val="Hyperlink"/>
              </w:rPr>
              <w:t>3.5.6</w:t>
            </w:r>
            <w:r w:rsidR="004A3E68">
              <w:rPr>
                <w:rFonts w:asciiTheme="minorHAnsi" w:eastAsiaTheme="minorEastAsia" w:hAnsiTheme="minorHAnsi" w:cstheme="minorBidi"/>
                <w:i w:val="0"/>
                <w:sz w:val="22"/>
                <w:szCs w:val="22"/>
              </w:rPr>
              <w:tab/>
            </w:r>
            <w:r w:rsidR="004A3E68" w:rsidRPr="008D0D56">
              <w:rPr>
                <w:rStyle w:val="Hyperlink"/>
              </w:rPr>
              <w:t>Tables</w:t>
            </w:r>
            <w:r w:rsidR="004A3E68">
              <w:rPr>
                <w:webHidden/>
              </w:rPr>
              <w:tab/>
            </w:r>
            <w:r w:rsidR="004A3E68">
              <w:rPr>
                <w:webHidden/>
              </w:rPr>
              <w:fldChar w:fldCharType="begin"/>
            </w:r>
            <w:r w:rsidR="004A3E68">
              <w:rPr>
                <w:webHidden/>
              </w:rPr>
              <w:instrText xml:space="preserve"> PAGEREF _Toc32916734 \h </w:instrText>
            </w:r>
            <w:r w:rsidR="004A3E68">
              <w:rPr>
                <w:webHidden/>
              </w:rPr>
            </w:r>
            <w:r w:rsidR="004A3E68">
              <w:rPr>
                <w:webHidden/>
              </w:rPr>
              <w:fldChar w:fldCharType="separate"/>
            </w:r>
            <w:r w:rsidR="00C16B99">
              <w:rPr>
                <w:webHidden/>
              </w:rPr>
              <w:t>34</w:t>
            </w:r>
            <w:r w:rsidR="004A3E68">
              <w:rPr>
                <w:webHidden/>
              </w:rPr>
              <w:fldChar w:fldCharType="end"/>
            </w:r>
          </w:hyperlink>
        </w:p>
        <w:p w14:paraId="0083BC39" w14:textId="77777777" w:rsidR="004A3E68" w:rsidRDefault="00000000">
          <w:pPr>
            <w:pStyle w:val="TOC3"/>
            <w:rPr>
              <w:rFonts w:asciiTheme="minorHAnsi" w:eastAsiaTheme="minorEastAsia" w:hAnsiTheme="minorHAnsi" w:cstheme="minorBidi"/>
              <w:i w:val="0"/>
              <w:sz w:val="22"/>
              <w:szCs w:val="22"/>
            </w:rPr>
          </w:pPr>
          <w:hyperlink w:anchor="_Toc32916735" w:history="1">
            <w:r w:rsidR="004A3E68" w:rsidRPr="008D0D56">
              <w:rPr>
                <w:rStyle w:val="Hyperlink"/>
              </w:rPr>
              <w:t>3.5.7</w:t>
            </w:r>
            <w:r w:rsidR="004A3E68">
              <w:rPr>
                <w:rFonts w:asciiTheme="minorHAnsi" w:eastAsiaTheme="minorEastAsia" w:hAnsiTheme="minorHAnsi" w:cstheme="minorBidi"/>
                <w:i w:val="0"/>
                <w:sz w:val="22"/>
                <w:szCs w:val="22"/>
              </w:rPr>
              <w:tab/>
            </w:r>
            <w:r w:rsidR="004A3E68" w:rsidRPr="008D0D56">
              <w:rPr>
                <w:rStyle w:val="Hyperlink"/>
              </w:rPr>
              <w:t>Parameters</w:t>
            </w:r>
            <w:r w:rsidR="004A3E68">
              <w:rPr>
                <w:webHidden/>
              </w:rPr>
              <w:tab/>
            </w:r>
            <w:r w:rsidR="004A3E68">
              <w:rPr>
                <w:webHidden/>
              </w:rPr>
              <w:fldChar w:fldCharType="begin"/>
            </w:r>
            <w:r w:rsidR="004A3E68">
              <w:rPr>
                <w:webHidden/>
              </w:rPr>
              <w:instrText xml:space="preserve"> PAGEREF _Toc32916735 \h </w:instrText>
            </w:r>
            <w:r w:rsidR="004A3E68">
              <w:rPr>
                <w:webHidden/>
              </w:rPr>
            </w:r>
            <w:r w:rsidR="004A3E68">
              <w:rPr>
                <w:webHidden/>
              </w:rPr>
              <w:fldChar w:fldCharType="separate"/>
            </w:r>
            <w:r w:rsidR="00C16B99">
              <w:rPr>
                <w:webHidden/>
              </w:rPr>
              <w:t>35</w:t>
            </w:r>
            <w:r w:rsidR="004A3E68">
              <w:rPr>
                <w:webHidden/>
              </w:rPr>
              <w:fldChar w:fldCharType="end"/>
            </w:r>
          </w:hyperlink>
        </w:p>
        <w:p w14:paraId="58D897AB" w14:textId="77777777" w:rsidR="004A3E68" w:rsidRDefault="00000000">
          <w:pPr>
            <w:pStyle w:val="TOC3"/>
            <w:rPr>
              <w:rFonts w:asciiTheme="minorHAnsi" w:eastAsiaTheme="minorEastAsia" w:hAnsiTheme="minorHAnsi" w:cstheme="minorBidi"/>
              <w:i w:val="0"/>
              <w:sz w:val="22"/>
              <w:szCs w:val="22"/>
            </w:rPr>
          </w:pPr>
          <w:hyperlink w:anchor="_Toc32916736" w:history="1">
            <w:r w:rsidR="004A3E68" w:rsidRPr="008D0D56">
              <w:rPr>
                <w:rStyle w:val="Hyperlink"/>
              </w:rPr>
              <w:t>3.5.8</w:t>
            </w:r>
            <w:r w:rsidR="004A3E68">
              <w:rPr>
                <w:rFonts w:asciiTheme="minorHAnsi" w:eastAsiaTheme="minorEastAsia" w:hAnsiTheme="minorHAnsi" w:cstheme="minorBidi"/>
                <w:i w:val="0"/>
                <w:sz w:val="22"/>
                <w:szCs w:val="22"/>
              </w:rPr>
              <w:tab/>
            </w:r>
            <w:r w:rsidR="004A3E68" w:rsidRPr="008D0D56">
              <w:rPr>
                <w:rStyle w:val="Hyperlink"/>
              </w:rPr>
              <w:t>QActions</w:t>
            </w:r>
            <w:r w:rsidR="004A3E68">
              <w:rPr>
                <w:webHidden/>
              </w:rPr>
              <w:tab/>
            </w:r>
            <w:r w:rsidR="004A3E68">
              <w:rPr>
                <w:webHidden/>
              </w:rPr>
              <w:fldChar w:fldCharType="begin"/>
            </w:r>
            <w:r w:rsidR="004A3E68">
              <w:rPr>
                <w:webHidden/>
              </w:rPr>
              <w:instrText xml:space="preserve"> PAGEREF _Toc32916736 \h </w:instrText>
            </w:r>
            <w:r w:rsidR="004A3E68">
              <w:rPr>
                <w:webHidden/>
              </w:rPr>
            </w:r>
            <w:r w:rsidR="004A3E68">
              <w:rPr>
                <w:webHidden/>
              </w:rPr>
              <w:fldChar w:fldCharType="separate"/>
            </w:r>
            <w:r w:rsidR="00C16B99">
              <w:rPr>
                <w:webHidden/>
              </w:rPr>
              <w:t>36</w:t>
            </w:r>
            <w:r w:rsidR="004A3E68">
              <w:rPr>
                <w:webHidden/>
              </w:rPr>
              <w:fldChar w:fldCharType="end"/>
            </w:r>
          </w:hyperlink>
        </w:p>
        <w:p w14:paraId="083F6779" w14:textId="77777777" w:rsidR="004A3E68" w:rsidRDefault="00000000">
          <w:pPr>
            <w:pStyle w:val="TOC3"/>
            <w:rPr>
              <w:rFonts w:asciiTheme="minorHAnsi" w:eastAsiaTheme="minorEastAsia" w:hAnsiTheme="minorHAnsi" w:cstheme="minorBidi"/>
              <w:i w:val="0"/>
              <w:sz w:val="22"/>
              <w:szCs w:val="22"/>
            </w:rPr>
          </w:pPr>
          <w:hyperlink w:anchor="_Toc32916737" w:history="1">
            <w:r w:rsidR="004A3E68" w:rsidRPr="008D0D56">
              <w:rPr>
                <w:rStyle w:val="Hyperlink"/>
              </w:rPr>
              <w:t>3.5.9</w:t>
            </w:r>
            <w:r w:rsidR="004A3E68">
              <w:rPr>
                <w:rFonts w:asciiTheme="minorHAnsi" w:eastAsiaTheme="minorEastAsia" w:hAnsiTheme="minorHAnsi" w:cstheme="minorBidi"/>
                <w:i w:val="0"/>
                <w:sz w:val="22"/>
                <w:szCs w:val="22"/>
              </w:rPr>
              <w:tab/>
            </w:r>
            <w:r w:rsidR="004A3E68" w:rsidRPr="008D0D56">
              <w:rPr>
                <w:rStyle w:val="Hyperlink"/>
              </w:rPr>
              <w:t>.NET Recommendations</w:t>
            </w:r>
            <w:r w:rsidR="004A3E68">
              <w:rPr>
                <w:webHidden/>
              </w:rPr>
              <w:tab/>
            </w:r>
            <w:r w:rsidR="004A3E68">
              <w:rPr>
                <w:webHidden/>
              </w:rPr>
              <w:fldChar w:fldCharType="begin"/>
            </w:r>
            <w:r w:rsidR="004A3E68">
              <w:rPr>
                <w:webHidden/>
              </w:rPr>
              <w:instrText xml:space="preserve"> PAGEREF _Toc32916737 \h </w:instrText>
            </w:r>
            <w:r w:rsidR="004A3E68">
              <w:rPr>
                <w:webHidden/>
              </w:rPr>
            </w:r>
            <w:r w:rsidR="004A3E68">
              <w:rPr>
                <w:webHidden/>
              </w:rPr>
              <w:fldChar w:fldCharType="separate"/>
            </w:r>
            <w:r w:rsidR="00C16B99">
              <w:rPr>
                <w:webHidden/>
              </w:rPr>
              <w:t>39</w:t>
            </w:r>
            <w:r w:rsidR="004A3E68">
              <w:rPr>
                <w:webHidden/>
              </w:rPr>
              <w:fldChar w:fldCharType="end"/>
            </w:r>
          </w:hyperlink>
        </w:p>
        <w:p w14:paraId="03713E90" w14:textId="77777777" w:rsidR="004A3E68" w:rsidRDefault="00000000">
          <w:pPr>
            <w:pStyle w:val="TOC1"/>
            <w:rPr>
              <w:rFonts w:asciiTheme="minorHAnsi" w:eastAsiaTheme="minorEastAsia" w:hAnsiTheme="minorHAnsi" w:cstheme="minorBidi"/>
              <w:sz w:val="22"/>
              <w:szCs w:val="22"/>
            </w:rPr>
          </w:pPr>
          <w:hyperlink w:anchor="_Toc32916738" w:history="1">
            <w:r w:rsidR="004A3E68" w:rsidRPr="008D0D56">
              <w:rPr>
                <w:rStyle w:val="Hyperlink"/>
              </w:rPr>
              <w:t>AddAfter</w:t>
            </w:r>
            <w:r w:rsidR="004A3E68">
              <w:rPr>
                <w:webHidden/>
              </w:rPr>
              <w:tab/>
            </w:r>
            <w:r w:rsidR="004A3E68">
              <w:rPr>
                <w:webHidden/>
              </w:rPr>
              <w:fldChar w:fldCharType="begin"/>
            </w:r>
            <w:r w:rsidR="004A3E68">
              <w:rPr>
                <w:webHidden/>
              </w:rPr>
              <w:instrText xml:space="preserve"> PAGEREF _Toc32916738 \h </w:instrText>
            </w:r>
            <w:r w:rsidR="004A3E68">
              <w:rPr>
                <w:webHidden/>
              </w:rPr>
            </w:r>
            <w:r w:rsidR="004A3E68">
              <w:rPr>
                <w:webHidden/>
              </w:rPr>
              <w:fldChar w:fldCharType="separate"/>
            </w:r>
            <w:r w:rsidR="00C16B99">
              <w:rPr>
                <w:webHidden/>
              </w:rPr>
              <w:t>42</w:t>
            </w:r>
            <w:r w:rsidR="004A3E68">
              <w:rPr>
                <w:webHidden/>
              </w:rPr>
              <w:fldChar w:fldCharType="end"/>
            </w:r>
          </w:hyperlink>
        </w:p>
        <w:p w14:paraId="2A79D73B" w14:textId="77777777" w:rsidR="004A3E68" w:rsidRDefault="00000000">
          <w:pPr>
            <w:pStyle w:val="TOC2"/>
            <w:rPr>
              <w:rFonts w:asciiTheme="minorHAnsi" w:eastAsiaTheme="minorEastAsia" w:hAnsiTheme="minorHAnsi" w:cstheme="minorBidi"/>
              <w:noProof/>
              <w:sz w:val="22"/>
              <w:szCs w:val="22"/>
            </w:rPr>
          </w:pPr>
          <w:hyperlink w:anchor="_Toc32916739" w:history="1">
            <w:r w:rsidR="004A3E68" w:rsidRPr="008D0D56">
              <w:rPr>
                <w:rStyle w:val="Hyperlink"/>
                <w:noProof/>
              </w:rPr>
              <w:t>3.6</w:t>
            </w:r>
            <w:r w:rsidR="004A3E68">
              <w:rPr>
                <w:rFonts w:asciiTheme="minorHAnsi" w:eastAsiaTheme="minorEastAsia" w:hAnsiTheme="minorHAnsi" w:cstheme="minorBidi"/>
                <w:noProof/>
                <w:sz w:val="22"/>
                <w:szCs w:val="22"/>
              </w:rPr>
              <w:tab/>
            </w:r>
            <w:r w:rsidR="004A3E68" w:rsidRPr="008D0D56">
              <w:rPr>
                <w:rStyle w:val="Hyperlink"/>
                <w:noProof/>
              </w:rPr>
              <w:t>Validation</w:t>
            </w:r>
            <w:r w:rsidR="004A3E68">
              <w:rPr>
                <w:noProof/>
                <w:webHidden/>
              </w:rPr>
              <w:tab/>
            </w:r>
            <w:r w:rsidR="004A3E68">
              <w:rPr>
                <w:noProof/>
                <w:webHidden/>
              </w:rPr>
              <w:fldChar w:fldCharType="begin"/>
            </w:r>
            <w:r w:rsidR="004A3E68">
              <w:rPr>
                <w:noProof/>
                <w:webHidden/>
              </w:rPr>
              <w:instrText xml:space="preserve"> PAGEREF _Toc32916739 \h </w:instrText>
            </w:r>
            <w:r w:rsidR="004A3E68">
              <w:rPr>
                <w:noProof/>
                <w:webHidden/>
              </w:rPr>
            </w:r>
            <w:r w:rsidR="004A3E68">
              <w:rPr>
                <w:noProof/>
                <w:webHidden/>
              </w:rPr>
              <w:fldChar w:fldCharType="separate"/>
            </w:r>
            <w:r w:rsidR="00C16B99">
              <w:rPr>
                <w:noProof/>
                <w:webHidden/>
              </w:rPr>
              <w:t>45</w:t>
            </w:r>
            <w:r w:rsidR="004A3E68">
              <w:rPr>
                <w:noProof/>
                <w:webHidden/>
              </w:rPr>
              <w:fldChar w:fldCharType="end"/>
            </w:r>
          </w:hyperlink>
        </w:p>
        <w:p w14:paraId="1F42BFC3" w14:textId="77777777" w:rsidR="004A3E68" w:rsidRDefault="00000000">
          <w:pPr>
            <w:pStyle w:val="TOC3"/>
            <w:rPr>
              <w:rFonts w:asciiTheme="minorHAnsi" w:eastAsiaTheme="minorEastAsia" w:hAnsiTheme="minorHAnsi" w:cstheme="minorBidi"/>
              <w:i w:val="0"/>
              <w:sz w:val="22"/>
              <w:szCs w:val="22"/>
            </w:rPr>
          </w:pPr>
          <w:hyperlink w:anchor="_Toc32916740" w:history="1">
            <w:r w:rsidR="004A3E68" w:rsidRPr="008D0D56">
              <w:rPr>
                <w:rStyle w:val="Hyperlink"/>
              </w:rPr>
              <w:t>3.6.1</w:t>
            </w:r>
            <w:r w:rsidR="004A3E68">
              <w:rPr>
                <w:rFonts w:asciiTheme="minorHAnsi" w:eastAsiaTheme="minorEastAsia" w:hAnsiTheme="minorHAnsi" w:cstheme="minorBidi"/>
                <w:i w:val="0"/>
                <w:sz w:val="22"/>
                <w:szCs w:val="22"/>
              </w:rPr>
              <w:tab/>
            </w:r>
            <w:r w:rsidR="004A3E68" w:rsidRPr="008D0D56">
              <w:rPr>
                <w:rStyle w:val="Hyperlink"/>
              </w:rPr>
              <w:t>General</w:t>
            </w:r>
            <w:r w:rsidR="004A3E68">
              <w:rPr>
                <w:webHidden/>
              </w:rPr>
              <w:tab/>
            </w:r>
            <w:r w:rsidR="004A3E68">
              <w:rPr>
                <w:webHidden/>
              </w:rPr>
              <w:fldChar w:fldCharType="begin"/>
            </w:r>
            <w:r w:rsidR="004A3E68">
              <w:rPr>
                <w:webHidden/>
              </w:rPr>
              <w:instrText xml:space="preserve"> PAGEREF _Toc32916740 \h </w:instrText>
            </w:r>
            <w:r w:rsidR="004A3E68">
              <w:rPr>
                <w:webHidden/>
              </w:rPr>
            </w:r>
            <w:r w:rsidR="004A3E68">
              <w:rPr>
                <w:webHidden/>
              </w:rPr>
              <w:fldChar w:fldCharType="separate"/>
            </w:r>
            <w:r w:rsidR="00C16B99">
              <w:rPr>
                <w:webHidden/>
              </w:rPr>
              <w:t>45</w:t>
            </w:r>
            <w:r w:rsidR="004A3E68">
              <w:rPr>
                <w:webHidden/>
              </w:rPr>
              <w:fldChar w:fldCharType="end"/>
            </w:r>
          </w:hyperlink>
        </w:p>
        <w:p w14:paraId="5EC360B3" w14:textId="77777777" w:rsidR="004A3E68" w:rsidRDefault="00000000">
          <w:pPr>
            <w:pStyle w:val="TOC3"/>
            <w:rPr>
              <w:rFonts w:asciiTheme="minorHAnsi" w:eastAsiaTheme="minorEastAsia" w:hAnsiTheme="minorHAnsi" w:cstheme="minorBidi"/>
              <w:i w:val="0"/>
              <w:sz w:val="22"/>
              <w:szCs w:val="22"/>
            </w:rPr>
          </w:pPr>
          <w:hyperlink w:anchor="_Toc32916741" w:history="1">
            <w:r w:rsidR="004A3E68" w:rsidRPr="008D0D56">
              <w:rPr>
                <w:rStyle w:val="Hyperlink"/>
              </w:rPr>
              <w:t>3.6.2</w:t>
            </w:r>
            <w:r w:rsidR="004A3E68">
              <w:rPr>
                <w:rFonts w:asciiTheme="minorHAnsi" w:eastAsiaTheme="minorEastAsia" w:hAnsiTheme="minorHAnsi" w:cstheme="minorBidi"/>
                <w:i w:val="0"/>
                <w:sz w:val="22"/>
                <w:szCs w:val="22"/>
              </w:rPr>
              <w:tab/>
            </w:r>
            <w:r w:rsidR="004A3E68" w:rsidRPr="008D0D56">
              <w:rPr>
                <w:rStyle w:val="Hyperlink"/>
              </w:rPr>
              <w:t>Spell Checker</w:t>
            </w:r>
            <w:r w:rsidR="004A3E68">
              <w:rPr>
                <w:webHidden/>
              </w:rPr>
              <w:tab/>
            </w:r>
            <w:r w:rsidR="004A3E68">
              <w:rPr>
                <w:webHidden/>
              </w:rPr>
              <w:fldChar w:fldCharType="begin"/>
            </w:r>
            <w:r w:rsidR="004A3E68">
              <w:rPr>
                <w:webHidden/>
              </w:rPr>
              <w:instrText xml:space="preserve"> PAGEREF _Toc32916741 \h </w:instrText>
            </w:r>
            <w:r w:rsidR="004A3E68">
              <w:rPr>
                <w:webHidden/>
              </w:rPr>
            </w:r>
            <w:r w:rsidR="004A3E68">
              <w:rPr>
                <w:webHidden/>
              </w:rPr>
              <w:fldChar w:fldCharType="separate"/>
            </w:r>
            <w:r w:rsidR="00C16B99">
              <w:rPr>
                <w:webHidden/>
              </w:rPr>
              <w:t>45</w:t>
            </w:r>
            <w:r w:rsidR="004A3E68">
              <w:rPr>
                <w:webHidden/>
              </w:rPr>
              <w:fldChar w:fldCharType="end"/>
            </w:r>
          </w:hyperlink>
        </w:p>
        <w:p w14:paraId="08618A19" w14:textId="77777777" w:rsidR="004A3E68" w:rsidRDefault="00000000">
          <w:pPr>
            <w:pStyle w:val="TOC3"/>
            <w:rPr>
              <w:rFonts w:asciiTheme="minorHAnsi" w:eastAsiaTheme="minorEastAsia" w:hAnsiTheme="minorHAnsi" w:cstheme="minorBidi"/>
              <w:i w:val="0"/>
              <w:sz w:val="22"/>
              <w:szCs w:val="22"/>
            </w:rPr>
          </w:pPr>
          <w:hyperlink w:anchor="_Toc32916742" w:history="1">
            <w:r w:rsidR="004A3E68" w:rsidRPr="008D0D56">
              <w:rPr>
                <w:rStyle w:val="Hyperlink"/>
              </w:rPr>
              <w:t>3.6.3</w:t>
            </w:r>
            <w:r w:rsidR="004A3E68">
              <w:rPr>
                <w:rFonts w:asciiTheme="minorHAnsi" w:eastAsiaTheme="minorEastAsia" w:hAnsiTheme="minorHAnsi" w:cstheme="minorBidi"/>
                <w:i w:val="0"/>
                <w:sz w:val="22"/>
                <w:szCs w:val="22"/>
              </w:rPr>
              <w:tab/>
            </w:r>
            <w:r w:rsidR="004A3E68" w:rsidRPr="008D0D56">
              <w:rPr>
                <w:rStyle w:val="Hyperlink"/>
              </w:rPr>
              <w:t>DIS Validator</w:t>
            </w:r>
            <w:r w:rsidR="004A3E68">
              <w:rPr>
                <w:webHidden/>
              </w:rPr>
              <w:tab/>
            </w:r>
            <w:r w:rsidR="004A3E68">
              <w:rPr>
                <w:webHidden/>
              </w:rPr>
              <w:fldChar w:fldCharType="begin"/>
            </w:r>
            <w:r w:rsidR="004A3E68">
              <w:rPr>
                <w:webHidden/>
              </w:rPr>
              <w:instrText xml:space="preserve"> PAGEREF _Toc32916742 \h </w:instrText>
            </w:r>
            <w:r w:rsidR="004A3E68">
              <w:rPr>
                <w:webHidden/>
              </w:rPr>
            </w:r>
            <w:r w:rsidR="004A3E68">
              <w:rPr>
                <w:webHidden/>
              </w:rPr>
              <w:fldChar w:fldCharType="separate"/>
            </w:r>
            <w:r w:rsidR="00C16B99">
              <w:rPr>
                <w:webHidden/>
              </w:rPr>
              <w:t>45</w:t>
            </w:r>
            <w:r w:rsidR="004A3E68">
              <w:rPr>
                <w:webHidden/>
              </w:rPr>
              <w:fldChar w:fldCharType="end"/>
            </w:r>
          </w:hyperlink>
        </w:p>
        <w:p w14:paraId="20FB971C" w14:textId="77777777" w:rsidR="004A3E68" w:rsidRDefault="00000000">
          <w:pPr>
            <w:pStyle w:val="TOC3"/>
            <w:rPr>
              <w:rFonts w:asciiTheme="minorHAnsi" w:eastAsiaTheme="minorEastAsia" w:hAnsiTheme="minorHAnsi" w:cstheme="minorBidi"/>
              <w:i w:val="0"/>
              <w:sz w:val="22"/>
              <w:szCs w:val="22"/>
            </w:rPr>
          </w:pPr>
          <w:hyperlink w:anchor="_Toc32916743" w:history="1">
            <w:r w:rsidR="004A3E68" w:rsidRPr="008D0D56">
              <w:rPr>
                <w:rStyle w:val="Hyperlink"/>
              </w:rPr>
              <w:t>3.6.4</w:t>
            </w:r>
            <w:r w:rsidR="004A3E68">
              <w:rPr>
                <w:rFonts w:asciiTheme="minorHAnsi" w:eastAsiaTheme="minorEastAsia" w:hAnsiTheme="minorHAnsi" w:cstheme="minorBidi"/>
                <w:i w:val="0"/>
                <w:sz w:val="22"/>
                <w:szCs w:val="22"/>
              </w:rPr>
              <w:tab/>
            </w:r>
            <w:r w:rsidR="004A3E68" w:rsidRPr="008D0D56">
              <w:rPr>
                <w:rStyle w:val="Hyperlink"/>
              </w:rPr>
              <w:t>Stream Viewer</w:t>
            </w:r>
            <w:r w:rsidR="004A3E68">
              <w:rPr>
                <w:webHidden/>
              </w:rPr>
              <w:tab/>
            </w:r>
            <w:r w:rsidR="004A3E68">
              <w:rPr>
                <w:webHidden/>
              </w:rPr>
              <w:fldChar w:fldCharType="begin"/>
            </w:r>
            <w:r w:rsidR="004A3E68">
              <w:rPr>
                <w:webHidden/>
              </w:rPr>
              <w:instrText xml:space="preserve"> PAGEREF _Toc32916743 \h </w:instrText>
            </w:r>
            <w:r w:rsidR="004A3E68">
              <w:rPr>
                <w:webHidden/>
              </w:rPr>
            </w:r>
            <w:r w:rsidR="004A3E68">
              <w:rPr>
                <w:webHidden/>
              </w:rPr>
              <w:fldChar w:fldCharType="separate"/>
            </w:r>
            <w:r w:rsidR="00C16B99">
              <w:rPr>
                <w:webHidden/>
              </w:rPr>
              <w:t>45</w:t>
            </w:r>
            <w:r w:rsidR="004A3E68">
              <w:rPr>
                <w:webHidden/>
              </w:rPr>
              <w:fldChar w:fldCharType="end"/>
            </w:r>
          </w:hyperlink>
        </w:p>
        <w:p w14:paraId="6EE0BF39" w14:textId="77777777" w:rsidR="004A3E68" w:rsidRDefault="00000000">
          <w:pPr>
            <w:pStyle w:val="TOC3"/>
            <w:rPr>
              <w:rFonts w:asciiTheme="minorHAnsi" w:eastAsiaTheme="minorEastAsia" w:hAnsiTheme="minorHAnsi" w:cstheme="minorBidi"/>
              <w:i w:val="0"/>
              <w:sz w:val="22"/>
              <w:szCs w:val="22"/>
            </w:rPr>
          </w:pPr>
          <w:hyperlink w:anchor="_Toc32916744" w:history="1">
            <w:r w:rsidR="004A3E68" w:rsidRPr="008D0D56">
              <w:rPr>
                <w:rStyle w:val="Hyperlink"/>
              </w:rPr>
              <w:t>3.6.5</w:t>
            </w:r>
            <w:r w:rsidR="004A3E68">
              <w:rPr>
                <w:rFonts w:asciiTheme="minorHAnsi" w:eastAsiaTheme="minorEastAsia" w:hAnsiTheme="minorHAnsi" w:cstheme="minorBidi"/>
                <w:i w:val="0"/>
                <w:sz w:val="22"/>
                <w:szCs w:val="22"/>
              </w:rPr>
              <w:tab/>
            </w:r>
            <w:r w:rsidR="004A3E68" w:rsidRPr="008D0D56">
              <w:rPr>
                <w:rStyle w:val="Hyperlink"/>
              </w:rPr>
              <w:t>Log Files</w:t>
            </w:r>
            <w:r w:rsidR="004A3E68">
              <w:rPr>
                <w:webHidden/>
              </w:rPr>
              <w:tab/>
            </w:r>
            <w:r w:rsidR="004A3E68">
              <w:rPr>
                <w:webHidden/>
              </w:rPr>
              <w:fldChar w:fldCharType="begin"/>
            </w:r>
            <w:r w:rsidR="004A3E68">
              <w:rPr>
                <w:webHidden/>
              </w:rPr>
              <w:instrText xml:space="preserve"> PAGEREF _Toc32916744 \h </w:instrText>
            </w:r>
            <w:r w:rsidR="004A3E68">
              <w:rPr>
                <w:webHidden/>
              </w:rPr>
            </w:r>
            <w:r w:rsidR="004A3E68">
              <w:rPr>
                <w:webHidden/>
              </w:rPr>
              <w:fldChar w:fldCharType="separate"/>
            </w:r>
            <w:r w:rsidR="00C16B99">
              <w:rPr>
                <w:webHidden/>
              </w:rPr>
              <w:t>45</w:t>
            </w:r>
            <w:r w:rsidR="004A3E68">
              <w:rPr>
                <w:webHidden/>
              </w:rPr>
              <w:fldChar w:fldCharType="end"/>
            </w:r>
          </w:hyperlink>
        </w:p>
        <w:p w14:paraId="3F14D46F" w14:textId="77777777" w:rsidR="004A3E68" w:rsidRDefault="00000000">
          <w:pPr>
            <w:pStyle w:val="TOC3"/>
            <w:rPr>
              <w:rFonts w:asciiTheme="minorHAnsi" w:eastAsiaTheme="minorEastAsia" w:hAnsiTheme="minorHAnsi" w:cstheme="minorBidi"/>
              <w:i w:val="0"/>
              <w:sz w:val="22"/>
              <w:szCs w:val="22"/>
            </w:rPr>
          </w:pPr>
          <w:hyperlink w:anchor="_Toc32916745" w:history="1">
            <w:r w:rsidR="004A3E68" w:rsidRPr="008D0D56">
              <w:rPr>
                <w:rStyle w:val="Hyperlink"/>
              </w:rPr>
              <w:t>3.6.6</w:t>
            </w:r>
            <w:r w:rsidR="004A3E68">
              <w:rPr>
                <w:rFonts w:asciiTheme="minorHAnsi" w:eastAsiaTheme="minorEastAsia" w:hAnsiTheme="minorHAnsi" w:cstheme="minorBidi"/>
                <w:i w:val="0"/>
                <w:sz w:val="22"/>
                <w:szCs w:val="22"/>
              </w:rPr>
              <w:tab/>
            </w:r>
            <w:r w:rsidR="004A3E68" w:rsidRPr="008D0D56">
              <w:rPr>
                <w:rStyle w:val="Hyperlink"/>
              </w:rPr>
              <w:t>Alarm Console</w:t>
            </w:r>
            <w:r w:rsidR="004A3E68">
              <w:rPr>
                <w:webHidden/>
              </w:rPr>
              <w:tab/>
            </w:r>
            <w:r w:rsidR="004A3E68">
              <w:rPr>
                <w:webHidden/>
              </w:rPr>
              <w:fldChar w:fldCharType="begin"/>
            </w:r>
            <w:r w:rsidR="004A3E68">
              <w:rPr>
                <w:webHidden/>
              </w:rPr>
              <w:instrText xml:space="preserve"> PAGEREF _Toc32916745 \h </w:instrText>
            </w:r>
            <w:r w:rsidR="004A3E68">
              <w:rPr>
                <w:webHidden/>
              </w:rPr>
            </w:r>
            <w:r w:rsidR="004A3E68">
              <w:rPr>
                <w:webHidden/>
              </w:rPr>
              <w:fldChar w:fldCharType="separate"/>
            </w:r>
            <w:r w:rsidR="00C16B99">
              <w:rPr>
                <w:webHidden/>
              </w:rPr>
              <w:t>45</w:t>
            </w:r>
            <w:r w:rsidR="004A3E68">
              <w:rPr>
                <w:webHidden/>
              </w:rPr>
              <w:fldChar w:fldCharType="end"/>
            </w:r>
          </w:hyperlink>
        </w:p>
        <w:p w14:paraId="1D26815D" w14:textId="77777777" w:rsidR="004A3E68" w:rsidRDefault="00000000">
          <w:pPr>
            <w:pStyle w:val="TOC3"/>
            <w:rPr>
              <w:rFonts w:asciiTheme="minorHAnsi" w:eastAsiaTheme="minorEastAsia" w:hAnsiTheme="minorHAnsi" w:cstheme="minorBidi"/>
              <w:i w:val="0"/>
              <w:sz w:val="22"/>
              <w:szCs w:val="22"/>
            </w:rPr>
          </w:pPr>
          <w:hyperlink w:anchor="_Toc32916746" w:history="1">
            <w:r w:rsidR="004A3E68" w:rsidRPr="008D0D56">
              <w:rPr>
                <w:rStyle w:val="Hyperlink"/>
              </w:rPr>
              <w:t>3.6.7</w:t>
            </w:r>
            <w:r w:rsidR="004A3E68">
              <w:rPr>
                <w:rFonts w:asciiTheme="minorHAnsi" w:eastAsiaTheme="minorEastAsia" w:hAnsiTheme="minorHAnsi" w:cstheme="minorBidi"/>
                <w:i w:val="0"/>
                <w:sz w:val="22"/>
                <w:szCs w:val="22"/>
              </w:rPr>
              <w:tab/>
            </w:r>
            <w:r w:rsidR="004A3E68" w:rsidRPr="008D0D56">
              <w:rPr>
                <w:rStyle w:val="Hyperlink"/>
              </w:rPr>
              <w:t>Skyline Driver Passport Platform</w:t>
            </w:r>
            <w:r w:rsidR="004A3E68">
              <w:rPr>
                <w:webHidden/>
              </w:rPr>
              <w:tab/>
            </w:r>
            <w:r w:rsidR="004A3E68">
              <w:rPr>
                <w:webHidden/>
              </w:rPr>
              <w:fldChar w:fldCharType="begin"/>
            </w:r>
            <w:r w:rsidR="004A3E68">
              <w:rPr>
                <w:webHidden/>
              </w:rPr>
              <w:instrText xml:space="preserve"> PAGEREF _Toc32916746 \h </w:instrText>
            </w:r>
            <w:r w:rsidR="004A3E68">
              <w:rPr>
                <w:webHidden/>
              </w:rPr>
            </w:r>
            <w:r w:rsidR="004A3E68">
              <w:rPr>
                <w:webHidden/>
              </w:rPr>
              <w:fldChar w:fldCharType="separate"/>
            </w:r>
            <w:r w:rsidR="00C16B99">
              <w:rPr>
                <w:webHidden/>
              </w:rPr>
              <w:t>45</w:t>
            </w:r>
            <w:r w:rsidR="004A3E68">
              <w:rPr>
                <w:webHidden/>
              </w:rPr>
              <w:fldChar w:fldCharType="end"/>
            </w:r>
          </w:hyperlink>
        </w:p>
        <w:p w14:paraId="693D9ADC" w14:textId="77777777" w:rsidR="004A3E68" w:rsidRDefault="00000000">
          <w:pPr>
            <w:pStyle w:val="TOC2"/>
            <w:rPr>
              <w:rFonts w:asciiTheme="minorHAnsi" w:eastAsiaTheme="minorEastAsia" w:hAnsiTheme="minorHAnsi" w:cstheme="minorBidi"/>
              <w:noProof/>
              <w:sz w:val="22"/>
              <w:szCs w:val="22"/>
            </w:rPr>
          </w:pPr>
          <w:hyperlink w:anchor="_Toc32916747" w:history="1">
            <w:r w:rsidR="004A3E68" w:rsidRPr="008D0D56">
              <w:rPr>
                <w:rStyle w:val="Hyperlink"/>
                <w:noProof/>
              </w:rPr>
              <w:t>3.7</w:t>
            </w:r>
            <w:r w:rsidR="004A3E68">
              <w:rPr>
                <w:rFonts w:asciiTheme="minorHAnsi" w:eastAsiaTheme="minorEastAsia" w:hAnsiTheme="minorHAnsi" w:cstheme="minorBidi"/>
                <w:noProof/>
                <w:sz w:val="22"/>
                <w:szCs w:val="22"/>
              </w:rPr>
              <w:tab/>
            </w:r>
            <w:r w:rsidR="004A3E68" w:rsidRPr="008D0D56">
              <w:rPr>
                <w:rStyle w:val="Hyperlink"/>
                <w:noProof/>
              </w:rPr>
              <w:t>Points of Attention</w:t>
            </w:r>
            <w:r w:rsidR="004A3E68">
              <w:rPr>
                <w:noProof/>
                <w:webHidden/>
              </w:rPr>
              <w:tab/>
            </w:r>
            <w:r w:rsidR="004A3E68">
              <w:rPr>
                <w:noProof/>
                <w:webHidden/>
              </w:rPr>
              <w:fldChar w:fldCharType="begin"/>
            </w:r>
            <w:r w:rsidR="004A3E68">
              <w:rPr>
                <w:noProof/>
                <w:webHidden/>
              </w:rPr>
              <w:instrText xml:space="preserve"> PAGEREF _Toc32916747 \h </w:instrText>
            </w:r>
            <w:r w:rsidR="004A3E68">
              <w:rPr>
                <w:noProof/>
                <w:webHidden/>
              </w:rPr>
            </w:r>
            <w:r w:rsidR="004A3E68">
              <w:rPr>
                <w:noProof/>
                <w:webHidden/>
              </w:rPr>
              <w:fldChar w:fldCharType="separate"/>
            </w:r>
            <w:r w:rsidR="00C16B99">
              <w:rPr>
                <w:noProof/>
                <w:webHidden/>
              </w:rPr>
              <w:t>45</w:t>
            </w:r>
            <w:r w:rsidR="004A3E68">
              <w:rPr>
                <w:noProof/>
                <w:webHidden/>
              </w:rPr>
              <w:fldChar w:fldCharType="end"/>
            </w:r>
          </w:hyperlink>
        </w:p>
        <w:p w14:paraId="7B6ACE19" w14:textId="77777777" w:rsidR="004A3E68" w:rsidRDefault="00000000">
          <w:pPr>
            <w:pStyle w:val="TOC3"/>
            <w:rPr>
              <w:rFonts w:asciiTheme="minorHAnsi" w:eastAsiaTheme="minorEastAsia" w:hAnsiTheme="minorHAnsi" w:cstheme="minorBidi"/>
              <w:i w:val="0"/>
              <w:sz w:val="22"/>
              <w:szCs w:val="22"/>
            </w:rPr>
          </w:pPr>
          <w:hyperlink w:anchor="_Toc32916748" w:history="1">
            <w:r w:rsidR="004A3E68" w:rsidRPr="008D0D56">
              <w:rPr>
                <w:rStyle w:val="Hyperlink"/>
              </w:rPr>
              <w:t>3.7.1</w:t>
            </w:r>
            <w:r w:rsidR="004A3E68">
              <w:rPr>
                <w:rFonts w:asciiTheme="minorHAnsi" w:eastAsiaTheme="minorEastAsia" w:hAnsiTheme="minorHAnsi" w:cstheme="minorBidi"/>
                <w:i w:val="0"/>
                <w:sz w:val="22"/>
                <w:szCs w:val="22"/>
              </w:rPr>
              <w:tab/>
            </w:r>
            <w:r w:rsidR="004A3E68" w:rsidRPr="008D0D56">
              <w:rPr>
                <w:rStyle w:val="Hyperlink"/>
              </w:rPr>
              <w:t>Minimum DMA version</w:t>
            </w:r>
            <w:r w:rsidR="004A3E68">
              <w:rPr>
                <w:webHidden/>
              </w:rPr>
              <w:tab/>
            </w:r>
            <w:r w:rsidR="004A3E68">
              <w:rPr>
                <w:webHidden/>
              </w:rPr>
              <w:fldChar w:fldCharType="begin"/>
            </w:r>
            <w:r w:rsidR="004A3E68">
              <w:rPr>
                <w:webHidden/>
              </w:rPr>
              <w:instrText xml:space="preserve"> PAGEREF _Toc32916748 \h </w:instrText>
            </w:r>
            <w:r w:rsidR="004A3E68">
              <w:rPr>
                <w:webHidden/>
              </w:rPr>
            </w:r>
            <w:r w:rsidR="004A3E68">
              <w:rPr>
                <w:webHidden/>
              </w:rPr>
              <w:fldChar w:fldCharType="separate"/>
            </w:r>
            <w:r w:rsidR="00C16B99">
              <w:rPr>
                <w:webHidden/>
              </w:rPr>
              <w:t>45</w:t>
            </w:r>
            <w:r w:rsidR="004A3E68">
              <w:rPr>
                <w:webHidden/>
              </w:rPr>
              <w:fldChar w:fldCharType="end"/>
            </w:r>
          </w:hyperlink>
        </w:p>
        <w:p w14:paraId="4B718FAA" w14:textId="77777777" w:rsidR="004A3E68" w:rsidRDefault="00000000">
          <w:pPr>
            <w:pStyle w:val="TOC1"/>
            <w:rPr>
              <w:rFonts w:asciiTheme="minorHAnsi" w:eastAsiaTheme="minorEastAsia" w:hAnsiTheme="minorHAnsi" w:cstheme="minorBidi"/>
              <w:sz w:val="22"/>
              <w:szCs w:val="22"/>
            </w:rPr>
          </w:pPr>
          <w:hyperlink w:anchor="_Toc32916749" w:history="1">
            <w:r w:rsidR="004A3E68" w:rsidRPr="008D0D56">
              <w:rPr>
                <w:rStyle w:val="Hyperlink"/>
              </w:rPr>
              <w:t>4</w:t>
            </w:r>
            <w:r w:rsidR="004A3E68">
              <w:rPr>
                <w:rFonts w:asciiTheme="minorHAnsi" w:eastAsiaTheme="minorEastAsia" w:hAnsiTheme="minorHAnsi" w:cstheme="minorBidi"/>
                <w:sz w:val="22"/>
                <w:szCs w:val="22"/>
              </w:rPr>
              <w:tab/>
            </w:r>
            <w:r w:rsidR="004A3E68" w:rsidRPr="008D0D56">
              <w:rPr>
                <w:rStyle w:val="Hyperlink"/>
              </w:rPr>
              <w:t>Abbreviations</w:t>
            </w:r>
            <w:r w:rsidR="004A3E68">
              <w:rPr>
                <w:webHidden/>
              </w:rPr>
              <w:tab/>
            </w:r>
            <w:r w:rsidR="004A3E68">
              <w:rPr>
                <w:webHidden/>
              </w:rPr>
              <w:fldChar w:fldCharType="begin"/>
            </w:r>
            <w:r w:rsidR="004A3E68">
              <w:rPr>
                <w:webHidden/>
              </w:rPr>
              <w:instrText xml:space="preserve"> PAGEREF _Toc32916749 \h </w:instrText>
            </w:r>
            <w:r w:rsidR="004A3E68">
              <w:rPr>
                <w:webHidden/>
              </w:rPr>
            </w:r>
            <w:r w:rsidR="004A3E68">
              <w:rPr>
                <w:webHidden/>
              </w:rPr>
              <w:fldChar w:fldCharType="separate"/>
            </w:r>
            <w:r w:rsidR="00C16B99">
              <w:rPr>
                <w:webHidden/>
              </w:rPr>
              <w:t>47</w:t>
            </w:r>
            <w:r w:rsidR="004A3E68">
              <w:rPr>
                <w:webHidden/>
              </w:rPr>
              <w:fldChar w:fldCharType="end"/>
            </w:r>
          </w:hyperlink>
        </w:p>
        <w:p w14:paraId="5EA14CE4" w14:textId="77777777" w:rsidR="00EE2A9B" w:rsidRDefault="00C84827">
          <w:r>
            <w:rPr>
              <w:rFonts w:asciiTheme="majorHAnsi" w:hAnsiTheme="majorHAnsi"/>
              <w:noProof/>
              <w:sz w:val="24"/>
              <w:szCs w:val="24"/>
            </w:rPr>
            <w:fldChar w:fldCharType="end"/>
          </w:r>
        </w:p>
      </w:sdtContent>
    </w:sdt>
    <w:p w14:paraId="6D0FA263" w14:textId="77777777" w:rsidR="00EE2A9B" w:rsidRPr="00EE2A9B" w:rsidRDefault="00EE2A9B" w:rsidP="00EE2A9B"/>
    <w:p w14:paraId="0BD5AED2" w14:textId="77777777" w:rsidR="00794AD7" w:rsidRPr="00C84827" w:rsidRDefault="00794AD7" w:rsidP="00C84827">
      <w:pPr>
        <w:pStyle w:val="TOCHeading"/>
      </w:pPr>
      <w:r w:rsidRPr="00C84827">
        <w:lastRenderedPageBreak/>
        <w:t>Revisions</w:t>
      </w:r>
    </w:p>
    <w:tbl>
      <w:tblPr>
        <w:tblStyle w:val="PlainTable21"/>
        <w:tblW w:w="0" w:type="auto"/>
        <w:tblCellMar>
          <w:top w:w="57" w:type="dxa"/>
          <w:left w:w="57" w:type="dxa"/>
          <w:bottom w:w="57" w:type="dxa"/>
          <w:right w:w="57" w:type="dxa"/>
        </w:tblCellMar>
        <w:tblLook w:val="0420" w:firstRow="1" w:lastRow="0" w:firstColumn="0" w:lastColumn="0" w:noHBand="0" w:noVBand="1"/>
      </w:tblPr>
      <w:tblGrid>
        <w:gridCol w:w="1418"/>
        <w:gridCol w:w="1418"/>
        <w:gridCol w:w="1418"/>
        <w:gridCol w:w="5527"/>
        <w:gridCol w:w="28"/>
      </w:tblGrid>
      <w:tr w:rsidR="00F92BC1" w:rsidRPr="00A00ADE" w14:paraId="5739C404" w14:textId="77777777" w:rsidTr="00F92BC1">
        <w:trPr>
          <w:gridAfter w:val="1"/>
          <w:cnfStyle w:val="100000000000" w:firstRow="1" w:lastRow="0" w:firstColumn="0" w:lastColumn="0" w:oddVBand="0" w:evenVBand="0" w:oddHBand="0" w:evenHBand="0" w:firstRowFirstColumn="0" w:firstRowLastColumn="0" w:lastRowFirstColumn="0" w:lastRowLastColumn="0"/>
          <w:wAfter w:w="28" w:type="dxa"/>
          <w:trHeight w:val="284"/>
        </w:trPr>
        <w:tc>
          <w:tcPr>
            <w:tcW w:w="1418" w:type="dxa"/>
          </w:tcPr>
          <w:p w14:paraId="1FA075B3" w14:textId="77777777" w:rsidR="00F92BC1" w:rsidRPr="00A00ADE" w:rsidRDefault="00F92BC1" w:rsidP="00B30A73">
            <w:r>
              <w:t>Revision</w:t>
            </w:r>
          </w:p>
        </w:tc>
        <w:tc>
          <w:tcPr>
            <w:tcW w:w="1418" w:type="dxa"/>
          </w:tcPr>
          <w:p w14:paraId="69D00B79" w14:textId="77777777" w:rsidR="00F92BC1" w:rsidRPr="00A00ADE" w:rsidRDefault="00F92BC1" w:rsidP="00B30A73">
            <w:r>
              <w:t>Date</w:t>
            </w:r>
          </w:p>
        </w:tc>
        <w:tc>
          <w:tcPr>
            <w:tcW w:w="1418" w:type="dxa"/>
          </w:tcPr>
          <w:p w14:paraId="6D550AAE" w14:textId="77777777" w:rsidR="00F92BC1" w:rsidRDefault="00F92BC1" w:rsidP="00B30A73">
            <w:r>
              <w:t>Name</w:t>
            </w:r>
          </w:p>
        </w:tc>
        <w:tc>
          <w:tcPr>
            <w:tcW w:w="5527" w:type="dxa"/>
          </w:tcPr>
          <w:p w14:paraId="72879A5D" w14:textId="77777777" w:rsidR="00F92BC1" w:rsidRDefault="00F92BC1" w:rsidP="00B30A73">
            <w:r>
              <w:t>Comments</w:t>
            </w:r>
          </w:p>
        </w:tc>
      </w:tr>
      <w:tr w:rsidR="00F92BC1" w:rsidRPr="00A00ADE" w14:paraId="5DB64505"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E21AC63" w14:textId="77777777" w:rsidR="00F92BC1" w:rsidRPr="00A00ADE" w:rsidRDefault="00F16C9B" w:rsidP="008C7DAA">
            <w:r>
              <w:t>000</w:t>
            </w:r>
          </w:p>
        </w:tc>
        <w:tc>
          <w:tcPr>
            <w:tcW w:w="1418" w:type="dxa"/>
          </w:tcPr>
          <w:p w14:paraId="4CDF3120" w14:textId="77777777" w:rsidR="00F92BC1" w:rsidRPr="00A00ADE" w:rsidRDefault="001359D9" w:rsidP="008C7DAA">
            <w:r>
              <w:t>26</w:t>
            </w:r>
            <w:r w:rsidR="00B24FB0">
              <w:t>.0</w:t>
            </w:r>
            <w:r>
              <w:t>6</w:t>
            </w:r>
            <w:r w:rsidR="00B24FB0">
              <w:t>.2017</w:t>
            </w:r>
          </w:p>
        </w:tc>
        <w:tc>
          <w:tcPr>
            <w:tcW w:w="1418" w:type="dxa"/>
          </w:tcPr>
          <w:p w14:paraId="296C6654" w14:textId="77777777" w:rsidR="00F92BC1" w:rsidRPr="00A00ADE" w:rsidRDefault="009B63FD" w:rsidP="008C7DAA">
            <w:r>
              <w:t>KA/PDB/MGO</w:t>
            </w:r>
          </w:p>
        </w:tc>
        <w:tc>
          <w:tcPr>
            <w:tcW w:w="5555" w:type="dxa"/>
            <w:gridSpan w:val="2"/>
          </w:tcPr>
          <w:p w14:paraId="3E9E65DA" w14:textId="77777777" w:rsidR="00F92BC1" w:rsidRPr="00A00ADE" w:rsidRDefault="00B539AA" w:rsidP="008C7DAA">
            <w:r>
              <w:t xml:space="preserve">Initial </w:t>
            </w:r>
            <w:r w:rsidR="00DF3F17">
              <w:t>v</w:t>
            </w:r>
            <w:r>
              <w:t>ersion</w:t>
            </w:r>
          </w:p>
        </w:tc>
      </w:tr>
      <w:tr w:rsidR="005F619A" w:rsidRPr="00A00ADE" w14:paraId="01BCDCA1" w14:textId="77777777" w:rsidTr="009B4FED">
        <w:trPr>
          <w:trHeight w:val="284"/>
        </w:trPr>
        <w:tc>
          <w:tcPr>
            <w:tcW w:w="1418" w:type="dxa"/>
          </w:tcPr>
          <w:p w14:paraId="3482AF14" w14:textId="77777777" w:rsidR="005F619A" w:rsidRDefault="005F619A" w:rsidP="008C7DAA">
            <w:r>
              <w:t>001</w:t>
            </w:r>
          </w:p>
        </w:tc>
        <w:tc>
          <w:tcPr>
            <w:tcW w:w="1418" w:type="dxa"/>
          </w:tcPr>
          <w:p w14:paraId="14835913" w14:textId="77777777" w:rsidR="005F619A" w:rsidRDefault="005F619A" w:rsidP="008C7DAA">
            <w:r>
              <w:t>28.09.2017</w:t>
            </w:r>
          </w:p>
        </w:tc>
        <w:tc>
          <w:tcPr>
            <w:tcW w:w="1418" w:type="dxa"/>
          </w:tcPr>
          <w:p w14:paraId="0DFCFA55" w14:textId="77777777" w:rsidR="005F619A" w:rsidRDefault="00F7259F" w:rsidP="008C7DAA">
            <w:r>
              <w:t>KA/PDB/MGO</w:t>
            </w:r>
          </w:p>
        </w:tc>
        <w:tc>
          <w:tcPr>
            <w:tcW w:w="5555" w:type="dxa"/>
            <w:gridSpan w:val="2"/>
          </w:tcPr>
          <w:p w14:paraId="3D1C4CD8" w14:textId="77777777" w:rsidR="005F619A" w:rsidRDefault="00F7259F" w:rsidP="008C7DAA">
            <w:r>
              <w:t>Revision</w:t>
            </w:r>
          </w:p>
        </w:tc>
      </w:tr>
      <w:tr w:rsidR="00AE6D77" w:rsidRPr="00A00ADE" w14:paraId="24908531"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568BE04" w14:textId="77777777" w:rsidR="00AE6D77" w:rsidRDefault="00AE6D77" w:rsidP="008C7DAA">
            <w:r>
              <w:t>002</w:t>
            </w:r>
          </w:p>
        </w:tc>
        <w:tc>
          <w:tcPr>
            <w:tcW w:w="1418" w:type="dxa"/>
          </w:tcPr>
          <w:p w14:paraId="5E4E7BC4" w14:textId="77777777" w:rsidR="00AE6D77" w:rsidRDefault="00AE6D77" w:rsidP="008C7DAA">
            <w:r>
              <w:t>02.02.2018</w:t>
            </w:r>
          </w:p>
        </w:tc>
        <w:tc>
          <w:tcPr>
            <w:tcW w:w="1418" w:type="dxa"/>
          </w:tcPr>
          <w:p w14:paraId="03EEF6A8" w14:textId="77777777" w:rsidR="00AE6D77" w:rsidRDefault="00AE6D77" w:rsidP="008C7DAA">
            <w:r>
              <w:t>KA/PDB/MGO</w:t>
            </w:r>
          </w:p>
        </w:tc>
        <w:tc>
          <w:tcPr>
            <w:tcW w:w="5555" w:type="dxa"/>
            <w:gridSpan w:val="2"/>
          </w:tcPr>
          <w:p w14:paraId="01794674" w14:textId="77777777" w:rsidR="00AE6D77" w:rsidRDefault="00AE6D77" w:rsidP="008C7DAA">
            <w:r>
              <w:t>Revision</w:t>
            </w:r>
          </w:p>
        </w:tc>
      </w:tr>
      <w:tr w:rsidR="00A01AA9" w:rsidRPr="00A00ADE" w14:paraId="5EB4357E" w14:textId="77777777" w:rsidTr="009B4FED">
        <w:trPr>
          <w:trHeight w:val="284"/>
        </w:trPr>
        <w:tc>
          <w:tcPr>
            <w:tcW w:w="1418" w:type="dxa"/>
          </w:tcPr>
          <w:p w14:paraId="5752735B" w14:textId="77777777" w:rsidR="00A01AA9" w:rsidRDefault="009B167C" w:rsidP="008C7DAA">
            <w:r>
              <w:t>003</w:t>
            </w:r>
          </w:p>
        </w:tc>
        <w:tc>
          <w:tcPr>
            <w:tcW w:w="1418" w:type="dxa"/>
          </w:tcPr>
          <w:p w14:paraId="11204523" w14:textId="77777777" w:rsidR="00A01AA9" w:rsidRDefault="00FA22F2" w:rsidP="008C7DAA">
            <w:r>
              <w:t>0</w:t>
            </w:r>
            <w:r w:rsidR="00EE01BB">
              <w:t>8</w:t>
            </w:r>
            <w:r w:rsidR="009B167C">
              <w:t>.</w:t>
            </w:r>
            <w:r>
              <w:t>10</w:t>
            </w:r>
            <w:r w:rsidR="009B167C">
              <w:t>.2018</w:t>
            </w:r>
          </w:p>
        </w:tc>
        <w:tc>
          <w:tcPr>
            <w:tcW w:w="1418" w:type="dxa"/>
          </w:tcPr>
          <w:p w14:paraId="1E090E0F" w14:textId="77777777" w:rsidR="00A01AA9" w:rsidRDefault="009B167C" w:rsidP="008C7DAA">
            <w:r>
              <w:t>KA/JST/MGO</w:t>
            </w:r>
          </w:p>
        </w:tc>
        <w:tc>
          <w:tcPr>
            <w:tcW w:w="5555" w:type="dxa"/>
            <w:gridSpan w:val="2"/>
          </w:tcPr>
          <w:p w14:paraId="5C6D0DB8" w14:textId="77777777" w:rsidR="00A01AA9" w:rsidRDefault="009B167C" w:rsidP="008C7DAA">
            <w:r>
              <w:t>Revision</w:t>
            </w:r>
          </w:p>
        </w:tc>
      </w:tr>
      <w:tr w:rsidR="0022688B" w:rsidRPr="00A00ADE" w14:paraId="0E0A8147"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27500F5" w14:textId="77777777" w:rsidR="0022688B" w:rsidRDefault="0022688B" w:rsidP="008C7DAA">
            <w:r>
              <w:t>004</w:t>
            </w:r>
          </w:p>
        </w:tc>
        <w:tc>
          <w:tcPr>
            <w:tcW w:w="1418" w:type="dxa"/>
          </w:tcPr>
          <w:p w14:paraId="1DB29D35" w14:textId="77777777" w:rsidR="0022688B" w:rsidRDefault="00FD3F22" w:rsidP="008C7DAA">
            <w:r>
              <w:t>17.01.2019</w:t>
            </w:r>
          </w:p>
        </w:tc>
        <w:tc>
          <w:tcPr>
            <w:tcW w:w="1418" w:type="dxa"/>
          </w:tcPr>
          <w:p w14:paraId="6845CACD" w14:textId="77777777" w:rsidR="0022688B" w:rsidRDefault="00A06BE1" w:rsidP="008C7DAA">
            <w:r>
              <w:t>SVD/</w:t>
            </w:r>
            <w:r w:rsidR="00FD3F22">
              <w:t>JST</w:t>
            </w:r>
          </w:p>
        </w:tc>
        <w:tc>
          <w:tcPr>
            <w:tcW w:w="5555" w:type="dxa"/>
            <w:gridSpan w:val="2"/>
          </w:tcPr>
          <w:p w14:paraId="5881FE6D" w14:textId="77777777" w:rsidR="0022688B" w:rsidRDefault="00FD3F22" w:rsidP="008C7DAA">
            <w:r>
              <w:t>Revision</w:t>
            </w:r>
          </w:p>
        </w:tc>
      </w:tr>
      <w:tr w:rsidR="0022688B" w:rsidRPr="00A00ADE" w14:paraId="7C8BF8A6" w14:textId="77777777" w:rsidTr="009B4FED">
        <w:trPr>
          <w:trHeight w:val="284"/>
        </w:trPr>
        <w:tc>
          <w:tcPr>
            <w:tcW w:w="1418" w:type="dxa"/>
          </w:tcPr>
          <w:p w14:paraId="440E46ED" w14:textId="77777777" w:rsidR="0022688B" w:rsidRDefault="0022688B" w:rsidP="008C7DAA">
            <w:r>
              <w:t>005</w:t>
            </w:r>
          </w:p>
        </w:tc>
        <w:tc>
          <w:tcPr>
            <w:tcW w:w="1418" w:type="dxa"/>
          </w:tcPr>
          <w:p w14:paraId="72C3CC89" w14:textId="77777777" w:rsidR="0022688B" w:rsidRDefault="00FD3F22" w:rsidP="008C7DAA">
            <w:r>
              <w:t>22.05.2016</w:t>
            </w:r>
          </w:p>
        </w:tc>
        <w:tc>
          <w:tcPr>
            <w:tcW w:w="1418" w:type="dxa"/>
          </w:tcPr>
          <w:p w14:paraId="5C8A86D3" w14:textId="77777777" w:rsidR="0022688B" w:rsidRDefault="00A06BE1" w:rsidP="008C7DAA">
            <w:r>
              <w:t>SVD/</w:t>
            </w:r>
            <w:r w:rsidR="00FD3F22">
              <w:t>JST</w:t>
            </w:r>
          </w:p>
        </w:tc>
        <w:tc>
          <w:tcPr>
            <w:tcW w:w="5555" w:type="dxa"/>
            <w:gridSpan w:val="2"/>
          </w:tcPr>
          <w:p w14:paraId="49632B96" w14:textId="77777777" w:rsidR="0022688B" w:rsidRDefault="00FD3F22" w:rsidP="008C7DAA">
            <w:r>
              <w:t>Revision</w:t>
            </w:r>
          </w:p>
        </w:tc>
      </w:tr>
      <w:tr w:rsidR="00F85437" w:rsidRPr="00A00ADE" w14:paraId="020D8543"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20CEEC5F" w14:textId="77777777" w:rsidR="00F85437" w:rsidRDefault="00F85437" w:rsidP="008C7DAA">
            <w:r>
              <w:t>006</w:t>
            </w:r>
          </w:p>
        </w:tc>
        <w:tc>
          <w:tcPr>
            <w:tcW w:w="1418" w:type="dxa"/>
          </w:tcPr>
          <w:p w14:paraId="3D4EB9ED" w14:textId="77777777" w:rsidR="00F85437" w:rsidRDefault="00F85437" w:rsidP="008C7DAA">
            <w:r>
              <w:t>24.09.2019</w:t>
            </w:r>
          </w:p>
        </w:tc>
        <w:tc>
          <w:tcPr>
            <w:tcW w:w="1418" w:type="dxa"/>
          </w:tcPr>
          <w:p w14:paraId="103F8288" w14:textId="77777777" w:rsidR="00F85437" w:rsidRDefault="00F85437" w:rsidP="008C7DAA">
            <w:r>
              <w:t>KA</w:t>
            </w:r>
          </w:p>
        </w:tc>
        <w:tc>
          <w:tcPr>
            <w:tcW w:w="5555" w:type="dxa"/>
            <w:gridSpan w:val="2"/>
          </w:tcPr>
          <w:p w14:paraId="6F7F4F2E" w14:textId="77777777" w:rsidR="0087501D" w:rsidRDefault="00F85437" w:rsidP="008C7DAA">
            <w:r>
              <w:t>Revision</w:t>
            </w:r>
          </w:p>
        </w:tc>
      </w:tr>
      <w:tr w:rsidR="0087501D" w:rsidRPr="00A00ADE" w14:paraId="4AC9081B" w14:textId="77777777" w:rsidTr="009B4FED">
        <w:trPr>
          <w:trHeight w:val="284"/>
        </w:trPr>
        <w:tc>
          <w:tcPr>
            <w:tcW w:w="1418" w:type="dxa"/>
          </w:tcPr>
          <w:p w14:paraId="5BBDFE08" w14:textId="77777777" w:rsidR="0087501D" w:rsidRDefault="0087501D" w:rsidP="008C7DAA">
            <w:r>
              <w:t>007</w:t>
            </w:r>
          </w:p>
        </w:tc>
        <w:tc>
          <w:tcPr>
            <w:tcW w:w="1418" w:type="dxa"/>
          </w:tcPr>
          <w:p w14:paraId="22C75692" w14:textId="77777777" w:rsidR="0087501D" w:rsidRDefault="0087501D" w:rsidP="008C7DAA">
            <w:r>
              <w:t>11.12.2019</w:t>
            </w:r>
          </w:p>
        </w:tc>
        <w:tc>
          <w:tcPr>
            <w:tcW w:w="1418" w:type="dxa"/>
          </w:tcPr>
          <w:p w14:paraId="5450EB77" w14:textId="77777777" w:rsidR="0087501D" w:rsidRDefault="0087501D" w:rsidP="008C7DAA">
            <w:r>
              <w:t>KA</w:t>
            </w:r>
          </w:p>
        </w:tc>
        <w:tc>
          <w:tcPr>
            <w:tcW w:w="5555" w:type="dxa"/>
            <w:gridSpan w:val="2"/>
          </w:tcPr>
          <w:p w14:paraId="3F66188F" w14:textId="77777777" w:rsidR="0087501D" w:rsidRDefault="0087501D" w:rsidP="008C7DAA">
            <w:r>
              <w:t>Revision</w:t>
            </w:r>
          </w:p>
        </w:tc>
      </w:tr>
      <w:tr w:rsidR="00FB401E" w:rsidRPr="00A00ADE" w14:paraId="3EEC1DA1"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D48CBB4" w14:textId="77777777" w:rsidR="00FB401E" w:rsidRDefault="00FB401E" w:rsidP="008C7DAA">
            <w:r>
              <w:t>008</w:t>
            </w:r>
          </w:p>
        </w:tc>
        <w:tc>
          <w:tcPr>
            <w:tcW w:w="1418" w:type="dxa"/>
          </w:tcPr>
          <w:p w14:paraId="0CBB6E58" w14:textId="77777777" w:rsidR="00FB401E" w:rsidRDefault="00FB401E" w:rsidP="008C7DAA">
            <w:r>
              <w:t>17.12.2019</w:t>
            </w:r>
          </w:p>
        </w:tc>
        <w:tc>
          <w:tcPr>
            <w:tcW w:w="1418" w:type="dxa"/>
          </w:tcPr>
          <w:p w14:paraId="0D84D10E" w14:textId="77777777" w:rsidR="00FB401E" w:rsidRDefault="00FB401E" w:rsidP="008C7DAA">
            <w:r>
              <w:t>JST/MGO</w:t>
            </w:r>
          </w:p>
        </w:tc>
        <w:tc>
          <w:tcPr>
            <w:tcW w:w="5555" w:type="dxa"/>
            <w:gridSpan w:val="2"/>
          </w:tcPr>
          <w:p w14:paraId="3B54CA92" w14:textId="77777777" w:rsidR="00FB401E" w:rsidRDefault="00FB401E" w:rsidP="008C7DAA">
            <w:r>
              <w:t>Check SCR1217 added again</w:t>
            </w:r>
          </w:p>
        </w:tc>
      </w:tr>
      <w:tr w:rsidR="00C84827" w:rsidRPr="00A00ADE" w14:paraId="1C8702AC" w14:textId="77777777" w:rsidTr="009B4FED">
        <w:trPr>
          <w:trHeight w:val="284"/>
        </w:trPr>
        <w:tc>
          <w:tcPr>
            <w:tcW w:w="1418" w:type="dxa"/>
          </w:tcPr>
          <w:p w14:paraId="0339741F" w14:textId="77777777" w:rsidR="00C84827" w:rsidRDefault="00C84827" w:rsidP="008C7DAA">
            <w:r>
              <w:t>009</w:t>
            </w:r>
          </w:p>
        </w:tc>
        <w:tc>
          <w:tcPr>
            <w:tcW w:w="1418" w:type="dxa"/>
          </w:tcPr>
          <w:p w14:paraId="4E287971" w14:textId="77777777" w:rsidR="00C84827" w:rsidRDefault="00C84827" w:rsidP="008C7DAA">
            <w:r>
              <w:t>18.02.2020</w:t>
            </w:r>
          </w:p>
        </w:tc>
        <w:tc>
          <w:tcPr>
            <w:tcW w:w="1418" w:type="dxa"/>
          </w:tcPr>
          <w:p w14:paraId="01C7B607" w14:textId="77777777" w:rsidR="00C84827" w:rsidRDefault="00C84827" w:rsidP="008C7DAA">
            <w:r>
              <w:t>KA/MGO</w:t>
            </w:r>
          </w:p>
        </w:tc>
        <w:tc>
          <w:tcPr>
            <w:tcW w:w="5555" w:type="dxa"/>
            <w:gridSpan w:val="2"/>
          </w:tcPr>
          <w:p w14:paraId="659EEA15" w14:textId="77777777" w:rsidR="00C84827" w:rsidRDefault="00C84827" w:rsidP="008C7DAA">
            <w:r>
              <w:t>Revision + template update</w:t>
            </w:r>
          </w:p>
        </w:tc>
      </w:tr>
      <w:tr w:rsidR="002143DF" w:rsidRPr="00A00ADE" w14:paraId="5FB55E2E"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027E3F34" w14:textId="77777777" w:rsidR="002143DF" w:rsidRDefault="002143DF" w:rsidP="008C7DAA">
            <w:r>
              <w:t>010</w:t>
            </w:r>
          </w:p>
        </w:tc>
        <w:tc>
          <w:tcPr>
            <w:tcW w:w="1418" w:type="dxa"/>
          </w:tcPr>
          <w:p w14:paraId="404B62A4" w14:textId="77777777" w:rsidR="002143DF" w:rsidRDefault="002143DF" w:rsidP="008C7DAA">
            <w:r>
              <w:t>03.03.2020</w:t>
            </w:r>
          </w:p>
        </w:tc>
        <w:tc>
          <w:tcPr>
            <w:tcW w:w="1418" w:type="dxa"/>
          </w:tcPr>
          <w:p w14:paraId="271402A0" w14:textId="77777777" w:rsidR="002143DF" w:rsidRDefault="00351234" w:rsidP="008C7DAA">
            <w:r>
              <w:t>J</w:t>
            </w:r>
            <w:r w:rsidR="002143DF">
              <w:t>ST/MGO</w:t>
            </w:r>
          </w:p>
        </w:tc>
        <w:tc>
          <w:tcPr>
            <w:tcW w:w="5555" w:type="dxa"/>
            <w:gridSpan w:val="2"/>
          </w:tcPr>
          <w:p w14:paraId="45B584D3" w14:textId="77777777" w:rsidR="002143DF" w:rsidRDefault="002143DF" w:rsidP="008C7DAA">
            <w:r>
              <w:t xml:space="preserve">Check </w:t>
            </w:r>
            <w:r w:rsidRPr="002143DF">
              <w:t>SCR1057</w:t>
            </w:r>
            <w:r>
              <w:t xml:space="preserve"> removed</w:t>
            </w:r>
          </w:p>
        </w:tc>
      </w:tr>
      <w:tr w:rsidR="00351234" w:rsidRPr="00A00ADE" w14:paraId="6B560285" w14:textId="77777777" w:rsidTr="009B4FED">
        <w:trPr>
          <w:trHeight w:val="284"/>
        </w:trPr>
        <w:tc>
          <w:tcPr>
            <w:tcW w:w="1418" w:type="dxa"/>
          </w:tcPr>
          <w:p w14:paraId="4BEAE825" w14:textId="77777777" w:rsidR="00351234" w:rsidRDefault="00351234" w:rsidP="008C7DAA">
            <w:r>
              <w:t>011</w:t>
            </w:r>
          </w:p>
        </w:tc>
        <w:tc>
          <w:tcPr>
            <w:tcW w:w="1418" w:type="dxa"/>
          </w:tcPr>
          <w:p w14:paraId="0DD8C0B1" w14:textId="77777777" w:rsidR="00351234" w:rsidRDefault="00351234" w:rsidP="008C7DAA">
            <w:r>
              <w:t>06.05.2020</w:t>
            </w:r>
          </w:p>
        </w:tc>
        <w:tc>
          <w:tcPr>
            <w:tcW w:w="1418" w:type="dxa"/>
          </w:tcPr>
          <w:p w14:paraId="4F64F355" w14:textId="77777777" w:rsidR="00351234" w:rsidRDefault="00351234" w:rsidP="008C7DAA">
            <w:r>
              <w:t>JST</w:t>
            </w:r>
            <w:r w:rsidR="004B2DB8">
              <w:t>/MGO</w:t>
            </w:r>
          </w:p>
        </w:tc>
        <w:tc>
          <w:tcPr>
            <w:tcW w:w="5555" w:type="dxa"/>
            <w:gridSpan w:val="2"/>
          </w:tcPr>
          <w:p w14:paraId="6ED7E416" w14:textId="77777777" w:rsidR="00351234" w:rsidRDefault="00351234" w:rsidP="008C7DAA">
            <w:r>
              <w:t>Item removed from guidelines for parameter description and values</w:t>
            </w:r>
          </w:p>
        </w:tc>
      </w:tr>
      <w:tr w:rsidR="00667084" w:rsidRPr="00A00ADE" w14:paraId="1B7623FE"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DABA31F" w14:textId="77777777" w:rsidR="00667084" w:rsidRDefault="00667084" w:rsidP="008C7DAA">
            <w:r>
              <w:t>012</w:t>
            </w:r>
          </w:p>
        </w:tc>
        <w:tc>
          <w:tcPr>
            <w:tcW w:w="1418" w:type="dxa"/>
          </w:tcPr>
          <w:p w14:paraId="1C9DD161" w14:textId="77777777" w:rsidR="00667084" w:rsidRDefault="00667084" w:rsidP="008C7DAA">
            <w:r>
              <w:t>19.06.2020</w:t>
            </w:r>
          </w:p>
        </w:tc>
        <w:tc>
          <w:tcPr>
            <w:tcW w:w="1418" w:type="dxa"/>
          </w:tcPr>
          <w:p w14:paraId="6D76260A" w14:textId="77777777" w:rsidR="00667084" w:rsidRDefault="00667084" w:rsidP="008C7DAA">
            <w:r>
              <w:t>KA/MGO</w:t>
            </w:r>
          </w:p>
        </w:tc>
        <w:tc>
          <w:tcPr>
            <w:tcW w:w="5555" w:type="dxa"/>
            <w:gridSpan w:val="2"/>
          </w:tcPr>
          <w:p w14:paraId="689E497D" w14:textId="77777777" w:rsidR="00667084" w:rsidRDefault="00667084" w:rsidP="008C7DAA">
            <w:r>
              <w:t>Check SCR1250 updated</w:t>
            </w:r>
          </w:p>
        </w:tc>
      </w:tr>
      <w:tr w:rsidR="009B4FED" w:rsidRPr="00A00ADE" w14:paraId="606CFBE8" w14:textId="77777777" w:rsidTr="009B4FED">
        <w:trPr>
          <w:trHeight w:val="284"/>
        </w:trPr>
        <w:tc>
          <w:tcPr>
            <w:tcW w:w="1418" w:type="dxa"/>
          </w:tcPr>
          <w:p w14:paraId="1E4F8A1D" w14:textId="77777777" w:rsidR="009B4FED" w:rsidRDefault="009B4FED" w:rsidP="009B4FED">
            <w:r>
              <w:t>013</w:t>
            </w:r>
          </w:p>
        </w:tc>
        <w:tc>
          <w:tcPr>
            <w:tcW w:w="1418" w:type="dxa"/>
          </w:tcPr>
          <w:p w14:paraId="6C722EE8" w14:textId="77777777" w:rsidR="009B4FED" w:rsidRDefault="009B4FED" w:rsidP="009B4FED">
            <w:r>
              <w:t>13.08.2020</w:t>
            </w:r>
          </w:p>
        </w:tc>
        <w:tc>
          <w:tcPr>
            <w:tcW w:w="1418" w:type="dxa"/>
          </w:tcPr>
          <w:p w14:paraId="737E7935" w14:textId="77777777" w:rsidR="009B4FED" w:rsidRDefault="009B4FED" w:rsidP="009B4FED">
            <w:r>
              <w:t>JST/MGO</w:t>
            </w:r>
          </w:p>
        </w:tc>
        <w:tc>
          <w:tcPr>
            <w:tcW w:w="5555" w:type="dxa"/>
            <w:gridSpan w:val="2"/>
          </w:tcPr>
          <w:p w14:paraId="55FCDB11" w14:textId="77777777" w:rsidR="009B4FED" w:rsidRDefault="009B4FED" w:rsidP="009B4FED">
            <w:r>
              <w:t>Check SCR1217 removed</w:t>
            </w:r>
          </w:p>
        </w:tc>
      </w:tr>
      <w:tr w:rsidR="00C44150" w:rsidRPr="00A00ADE" w14:paraId="37A1C51A"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008E03A" w14:textId="77777777" w:rsidR="00C44150" w:rsidRDefault="00C44150" w:rsidP="009B4FED">
            <w:r>
              <w:t>014</w:t>
            </w:r>
          </w:p>
        </w:tc>
        <w:tc>
          <w:tcPr>
            <w:tcW w:w="1418" w:type="dxa"/>
          </w:tcPr>
          <w:p w14:paraId="7F8EEEF4" w14:textId="77777777" w:rsidR="00C44150" w:rsidRDefault="00C44150" w:rsidP="009B4FED">
            <w:r>
              <w:t>28.09.2020</w:t>
            </w:r>
          </w:p>
        </w:tc>
        <w:tc>
          <w:tcPr>
            <w:tcW w:w="1418" w:type="dxa"/>
          </w:tcPr>
          <w:p w14:paraId="2971F756" w14:textId="77777777" w:rsidR="00C44150" w:rsidRDefault="00C44150" w:rsidP="009B4FED">
            <w:r>
              <w:t>KA/MGO</w:t>
            </w:r>
          </w:p>
        </w:tc>
        <w:tc>
          <w:tcPr>
            <w:tcW w:w="5555" w:type="dxa"/>
            <w:gridSpan w:val="2"/>
          </w:tcPr>
          <w:p w14:paraId="142A58EA" w14:textId="77777777" w:rsidR="00C44150" w:rsidRDefault="00C44150" w:rsidP="009B4FED">
            <w:r>
              <w:t>Guidelines updated under Administrative Metadata Element wizard &gt; Connection Names</w:t>
            </w:r>
          </w:p>
        </w:tc>
      </w:tr>
    </w:tbl>
    <w:p w14:paraId="541343D8" w14:textId="77777777" w:rsidR="00F92BC1" w:rsidRDefault="00F92BC1" w:rsidP="008C7DAA"/>
    <w:p w14:paraId="021EA7AA" w14:textId="77777777" w:rsidR="003A037E" w:rsidRDefault="003A037E" w:rsidP="00B30A73">
      <w:pPr>
        <w:pStyle w:val="Heading1"/>
      </w:pPr>
      <w:bookmarkStart w:id="0" w:name="_Toc32916696"/>
      <w:r>
        <w:lastRenderedPageBreak/>
        <w:t>Introduction</w:t>
      </w:r>
      <w:bookmarkEnd w:id="0"/>
    </w:p>
    <w:p w14:paraId="6D12D156" w14:textId="77777777" w:rsidR="00083EB5" w:rsidRDefault="00083EB5" w:rsidP="008C7DAA">
      <w:r>
        <w:t xml:space="preserve">This checklist </w:t>
      </w:r>
      <w:r w:rsidR="00203FF1">
        <w:t>must</w:t>
      </w:r>
      <w:r>
        <w:t xml:space="preserve"> be used during </w:t>
      </w:r>
      <w:r w:rsidR="002F6454">
        <w:t xml:space="preserve">any </w:t>
      </w:r>
      <w:r>
        <w:t>DMS Protocol related task</w:t>
      </w:r>
      <w:r w:rsidR="002F6454">
        <w:t>.</w:t>
      </w:r>
    </w:p>
    <w:p w14:paraId="05F5D35F" w14:textId="77777777" w:rsidR="003B0D0C" w:rsidRDefault="003B0D0C" w:rsidP="008C7DAA">
      <w:r>
        <w:t xml:space="preserve">Each check has an assigned </w:t>
      </w:r>
      <w:r w:rsidRPr="004042F5">
        <w:rPr>
          <w:b/>
        </w:rPr>
        <w:t>scope</w:t>
      </w:r>
      <w:r>
        <w:t xml:space="preserve"> which can be </w:t>
      </w:r>
      <w:r w:rsidRPr="00363DC8">
        <w:t xml:space="preserve">“Task” </w:t>
      </w:r>
      <w:r>
        <w:t>or “</w:t>
      </w:r>
      <w:r w:rsidRPr="00363DC8">
        <w:t>Protocol</w:t>
      </w:r>
      <w:r>
        <w:t>”.</w:t>
      </w:r>
    </w:p>
    <w:p w14:paraId="42BAA91F" w14:textId="77777777" w:rsidR="00013719" w:rsidRPr="004042F5" w:rsidRDefault="009F0376" w:rsidP="008C7DAA">
      <w:pPr>
        <w:pStyle w:val="SLCUnorderedlist"/>
      </w:pPr>
      <w:r>
        <w:t>Every check with scope “</w:t>
      </w:r>
      <w:r w:rsidRPr="004042F5">
        <w:rPr>
          <w:b/>
        </w:rPr>
        <w:t>Protocol</w:t>
      </w:r>
      <w:r>
        <w:t>” needs to be verified against the entire protocol</w:t>
      </w:r>
      <w:r w:rsidR="00013719">
        <w:t xml:space="preserve"> for </w:t>
      </w:r>
      <w:r w:rsidR="00013719" w:rsidRPr="004042F5">
        <w:t xml:space="preserve">errors </w:t>
      </w:r>
      <w:r w:rsidR="006138D4">
        <w:t>that may have a</w:t>
      </w:r>
      <w:r w:rsidR="00013719" w:rsidRPr="004042F5">
        <w:t xml:space="preserve"> critical impact on the system or </w:t>
      </w:r>
      <w:r w:rsidR="006138D4">
        <w:t>may</w:t>
      </w:r>
      <w:r w:rsidR="00013719" w:rsidRPr="004042F5">
        <w:t xml:space="preserve"> prevent the protocol from working.</w:t>
      </w:r>
      <w:r w:rsidR="00013719">
        <w:t xml:space="preserve"> </w:t>
      </w:r>
      <w:r w:rsidR="006138D4">
        <w:t>Such a check can also draw</w:t>
      </w:r>
      <w:r w:rsidR="00013719" w:rsidRPr="004042F5">
        <w:t xml:space="preserve"> your attention to something that needs to be fixed for administrative reasons</w:t>
      </w:r>
      <w:r w:rsidR="002049BA">
        <w:t>.</w:t>
      </w:r>
    </w:p>
    <w:p w14:paraId="0DF6DA4A" w14:textId="77777777" w:rsidR="002049BA" w:rsidRDefault="002049BA" w:rsidP="008C7DAA">
      <w:pPr>
        <w:pStyle w:val="SLCUnorderedlist"/>
      </w:pPr>
      <w:r>
        <w:t>Every check with scope “</w:t>
      </w:r>
      <w:r w:rsidRPr="006138D4">
        <w:rPr>
          <w:b/>
        </w:rPr>
        <w:t>Task</w:t>
      </w:r>
      <w:r>
        <w:t>” needs to be verified based on the scope of the task</w:t>
      </w:r>
      <w:r w:rsidR="006138D4">
        <w:t xml:space="preserve">, to check </w:t>
      </w:r>
      <w:r>
        <w:t xml:space="preserve">for errors </w:t>
      </w:r>
      <w:r w:rsidR="006138D4">
        <w:t>that</w:t>
      </w:r>
      <w:r>
        <w:t xml:space="preserve"> </w:t>
      </w:r>
      <w:r w:rsidR="006138D4">
        <w:t>can</w:t>
      </w:r>
      <w:r>
        <w:t xml:space="preserve"> prevent protocol </w:t>
      </w:r>
      <w:r w:rsidR="005D7AEE">
        <w:t xml:space="preserve">features </w:t>
      </w:r>
      <w:r>
        <w:t xml:space="preserve">from working as expected, </w:t>
      </w:r>
      <w:r w:rsidR="006138D4">
        <w:t>a possible impact on</w:t>
      </w:r>
      <w:r>
        <w:t xml:space="preserve"> performance or </w:t>
      </w:r>
      <w:r w:rsidR="006138D4">
        <w:t>violations of</w:t>
      </w:r>
      <w:r>
        <w:t xml:space="preserve"> the guidelines.</w:t>
      </w:r>
      <w:r w:rsidR="006138D4">
        <w:br/>
        <w:t>A</w:t>
      </w:r>
      <w:r>
        <w:t xml:space="preserve"> new feature development</w:t>
      </w:r>
      <w:r w:rsidR="006138D4">
        <w:t>, for example,</w:t>
      </w:r>
      <w:r>
        <w:t xml:space="preserve"> only covers that specific feature, </w:t>
      </w:r>
      <w:r w:rsidR="006138D4">
        <w:t xml:space="preserve">while </w:t>
      </w:r>
      <w:r>
        <w:t>an internal refactor will have a set of requirements to consider.</w:t>
      </w:r>
    </w:p>
    <w:p w14:paraId="5220FC0F" w14:textId="77777777" w:rsidR="003B0D0C" w:rsidRDefault="003B0D0C" w:rsidP="008C7DAA">
      <w:pPr>
        <w:pStyle w:val="SLCBodytext"/>
        <w:ind w:left="0"/>
      </w:pPr>
      <w:r>
        <w:t>Some checks m</w:t>
      </w:r>
      <w:r w:rsidR="004042F5">
        <w:t>ay</w:t>
      </w:r>
      <w:r>
        <w:t xml:space="preserve"> require you to implement an impacting change. Applicable checks contain </w:t>
      </w:r>
      <w:r w:rsidR="004042F5">
        <w:t xml:space="preserve">the </w:t>
      </w:r>
      <w:r>
        <w:t>following warning:</w:t>
      </w:r>
    </w:p>
    <w:p w14:paraId="5672A79C" w14:textId="77777777" w:rsidR="003B0D0C" w:rsidRPr="008C7DAA" w:rsidRDefault="003B0D0C" w:rsidP="008C7DAA">
      <w:pPr>
        <w:pStyle w:val="SLCBodytext"/>
        <w:ind w:left="0"/>
        <w:rPr>
          <w:b/>
          <w:bCs/>
          <w:i/>
          <w:iCs/>
        </w:rPr>
      </w:pPr>
      <w:r w:rsidRPr="008C7DAA">
        <w:rPr>
          <w:b/>
          <w:bCs/>
          <w:i/>
          <w:iCs/>
        </w:rPr>
        <w:t xml:space="preserve">Warning: </w:t>
      </w:r>
      <w:r w:rsidR="002F7C68" w:rsidRPr="008C7DAA">
        <w:rPr>
          <w:b/>
          <w:bCs/>
          <w:i/>
          <w:iCs/>
        </w:rPr>
        <w:t>Possible impact on existing platforms if changed in existing protocol</w:t>
      </w:r>
      <w:r w:rsidRPr="008C7DAA">
        <w:rPr>
          <w:b/>
          <w:bCs/>
          <w:i/>
          <w:iCs/>
        </w:rPr>
        <w:t>.</w:t>
      </w:r>
    </w:p>
    <w:p w14:paraId="0794F58D" w14:textId="77777777" w:rsidR="003B0D0C" w:rsidRDefault="003B0D0C" w:rsidP="008C7DAA">
      <w:r>
        <w:t>You must verify every item in the protocol development checklist and specify “OK”, “Fail” or “NA” every time.</w:t>
      </w:r>
    </w:p>
    <w:p w14:paraId="789CC895" w14:textId="77777777" w:rsidR="000F1C01" w:rsidRDefault="000F1C01" w:rsidP="008C7DAA">
      <w:r>
        <w:t>The guidelines specified in this document are designed to uphold the level of quality of DMS protocols by improving readability, maintainability</w:t>
      </w:r>
      <w:r w:rsidR="006138D4">
        <w:t xml:space="preserve"> and</w:t>
      </w:r>
      <w:r>
        <w:t xml:space="preserve"> performance. </w:t>
      </w:r>
    </w:p>
    <w:p w14:paraId="31C7FC55" w14:textId="77777777" w:rsidR="000F1C01" w:rsidRDefault="000F1C01" w:rsidP="008C7DAA">
      <w:r>
        <w:t xml:space="preserve">By adhering to these guidelines, </w:t>
      </w:r>
      <w:r w:rsidR="009B63FD">
        <w:t xml:space="preserve">we can ensure that </w:t>
      </w:r>
      <w:r>
        <w:t>protocols have a consistent look</w:t>
      </w:r>
      <w:r w:rsidR="009B63FD">
        <w:t>,</w:t>
      </w:r>
      <w:r>
        <w:t xml:space="preserve"> </w:t>
      </w:r>
      <w:r w:rsidR="009B63FD">
        <w:t xml:space="preserve">and thereby </w:t>
      </w:r>
      <w:r>
        <w:t>increase maintainability and readability. The guidelines also increase reusability, stability and performance.</w:t>
      </w:r>
    </w:p>
    <w:p w14:paraId="60281AA0" w14:textId="77777777" w:rsidR="000F1C01" w:rsidRPr="000F1C01" w:rsidRDefault="000F1C01" w:rsidP="008C7DAA">
      <w:r w:rsidRPr="001C3F79">
        <w:t>The key words "MUST", "MUST NOT", "REQUIRED", "SHALL", "SHALL NOT", "SHOULD", "SHOULD NOT", "RECOMMENDED", "MAY", and</w:t>
      </w:r>
      <w:r>
        <w:t xml:space="preserve"> </w:t>
      </w:r>
      <w:r w:rsidRPr="001C3F79">
        <w:t>"OPTIONAL" in this document are to be interpreted as described in</w:t>
      </w:r>
      <w:r>
        <w:t xml:space="preserve"> </w:t>
      </w:r>
      <w:r w:rsidRPr="001C3F79">
        <w:t>RFC 2119</w:t>
      </w:r>
      <w:r w:rsidR="000A3515">
        <w:rPr>
          <w:noProof/>
        </w:rPr>
        <w:t xml:space="preserve"> (see </w:t>
      </w:r>
      <w:hyperlink r:id="rId12" w:history="1">
        <w:r w:rsidR="000A3515" w:rsidRPr="00BE55DF">
          <w:rPr>
            <w:rStyle w:val="Hyperlink"/>
            <w:noProof/>
          </w:rPr>
          <w:t>https://www.ietf.org/rfc/rfc2119.txt</w:t>
        </w:r>
      </w:hyperlink>
      <w:r w:rsidR="000A3515">
        <w:rPr>
          <w:noProof/>
        </w:rPr>
        <w:t>)</w:t>
      </w:r>
      <w:r>
        <w:t>.</w:t>
      </w:r>
    </w:p>
    <w:p w14:paraId="7D924C7B" w14:textId="77777777" w:rsidR="000F1C01" w:rsidRPr="000F1C01" w:rsidRDefault="000F1C01" w:rsidP="006B59B9"/>
    <w:p w14:paraId="708CFB26" w14:textId="77777777" w:rsidR="000F1C01" w:rsidRPr="000F1C01" w:rsidRDefault="000F1C01" w:rsidP="006B59B9"/>
    <w:p w14:paraId="6B8BD35E" w14:textId="77777777" w:rsidR="000F1C01" w:rsidRDefault="000F1C01" w:rsidP="000F1C01"/>
    <w:p w14:paraId="6E38B302" w14:textId="77777777" w:rsidR="000F1C01" w:rsidRPr="000F1C01" w:rsidRDefault="008A3994" w:rsidP="006B59B9">
      <w:pPr>
        <w:pStyle w:val="Heading1"/>
      </w:pPr>
      <w:bookmarkStart w:id="1" w:name="_Toc32916697"/>
      <w:bookmarkStart w:id="2" w:name="_Toc473039736"/>
      <w:r>
        <w:lastRenderedPageBreak/>
        <w:t>Protocol Development Checklist</w:t>
      </w:r>
      <w:bookmarkEnd w:id="1"/>
    </w:p>
    <w:tbl>
      <w:tblPr>
        <w:tblStyle w:val="PlainTable23"/>
        <w:tblW w:w="9810" w:type="dxa"/>
        <w:tblCellMar>
          <w:top w:w="57" w:type="dxa"/>
          <w:left w:w="57" w:type="dxa"/>
          <w:bottom w:w="57" w:type="dxa"/>
          <w:right w:w="57" w:type="dxa"/>
        </w:tblCellMar>
        <w:tblLook w:val="0400" w:firstRow="0" w:lastRow="0" w:firstColumn="0" w:lastColumn="0" w:noHBand="0" w:noVBand="1"/>
      </w:tblPr>
      <w:tblGrid>
        <w:gridCol w:w="1276"/>
        <w:gridCol w:w="8534"/>
      </w:tblGrid>
      <w:tr w:rsidR="001359D9" w:rsidRPr="00A022D0" w14:paraId="418B4C23"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276" w:type="dxa"/>
          </w:tcPr>
          <w:p w14:paraId="1038494B" w14:textId="77777777" w:rsidR="001359D9" w:rsidRPr="00A022D0" w:rsidRDefault="001359D9" w:rsidP="005F619A">
            <w:pPr>
              <w:spacing w:after="160"/>
            </w:pPr>
            <w:r w:rsidRPr="00A022D0">
              <w:rPr>
                <w:b/>
                <w:noProof/>
              </w:rPr>
              <w:t>Note</w:t>
            </w:r>
            <w:r w:rsidRPr="00A022D0">
              <w:rPr>
                <w:noProof/>
              </w:rPr>
              <w:t>:</w:t>
            </w:r>
          </w:p>
        </w:tc>
        <w:tc>
          <w:tcPr>
            <w:tcW w:w="8534" w:type="dxa"/>
          </w:tcPr>
          <w:p w14:paraId="5A607592" w14:textId="77777777" w:rsidR="002355C3" w:rsidRPr="00A022D0" w:rsidRDefault="001359D9" w:rsidP="008D66B7">
            <w:pPr>
              <w:pStyle w:val="SLCBodytext"/>
              <w:spacing w:after="0"/>
            </w:pPr>
            <w:r>
              <w:t xml:space="preserve">For each of the items in this checklist, a link is provided to the appropriate section in the guidelines. After you have clicked such a link to check the guideline in question, use the key combination </w:t>
            </w:r>
            <w:r w:rsidRPr="00D324A5">
              <w:rPr>
                <w:i/>
              </w:rPr>
              <w:t>Alt</w:t>
            </w:r>
            <w:r>
              <w:t xml:space="preserve"> + </w:t>
            </w:r>
            <w:r w:rsidRPr="00D324A5">
              <w:rPr>
                <w:i/>
              </w:rPr>
              <w:t>Left arrow</w:t>
            </w:r>
            <w:r>
              <w:t xml:space="preserve"> to instantly return to the location in the checklist where you clicked the link.</w:t>
            </w:r>
          </w:p>
        </w:tc>
      </w:tr>
    </w:tbl>
    <w:p w14:paraId="17F4BC59" w14:textId="77777777" w:rsidR="000F1C01" w:rsidRPr="000F1C01" w:rsidRDefault="000F1C01" w:rsidP="006B59B9">
      <w:pPr>
        <w:pStyle w:val="Heading2"/>
      </w:pPr>
      <w:bookmarkStart w:id="3" w:name="_Toc32916698"/>
      <w:r w:rsidRPr="000F1C01">
        <w:t>I</w:t>
      </w:r>
      <w:bookmarkEnd w:id="2"/>
      <w:r w:rsidR="001510A7">
        <w:t>D</w:t>
      </w:r>
      <w:bookmarkEnd w:id="3"/>
    </w:p>
    <w:tbl>
      <w:tblPr>
        <w:tblStyle w:val="PlainTable211"/>
        <w:tblW w:w="9824" w:type="dxa"/>
        <w:tblCellMar>
          <w:top w:w="57" w:type="dxa"/>
          <w:left w:w="57" w:type="dxa"/>
          <w:bottom w:w="57" w:type="dxa"/>
          <w:right w:w="57" w:type="dxa"/>
        </w:tblCellMar>
        <w:tblLook w:val="0400" w:firstRow="0" w:lastRow="0" w:firstColumn="0" w:lastColumn="0" w:noHBand="0" w:noVBand="1"/>
      </w:tblPr>
      <w:tblGrid>
        <w:gridCol w:w="2563"/>
        <w:gridCol w:w="7261"/>
      </w:tblGrid>
      <w:tr w:rsidR="000F1C01" w:rsidRPr="000F1C01" w14:paraId="4B0E4776"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22EA6FCF" w14:textId="77777777" w:rsidR="000F1C01" w:rsidRPr="000F1C01" w:rsidRDefault="000F1C01" w:rsidP="000F1C01">
            <w:pPr>
              <w:jc w:val="left"/>
              <w:rPr>
                <w:b/>
              </w:rPr>
            </w:pPr>
            <w:r w:rsidRPr="000F1C01">
              <w:rPr>
                <w:b/>
              </w:rPr>
              <w:t>Protocol name</w:t>
            </w:r>
          </w:p>
        </w:tc>
        <w:tc>
          <w:tcPr>
            <w:tcW w:w="7261" w:type="dxa"/>
          </w:tcPr>
          <w:p w14:paraId="16D02AFF" w14:textId="5DD0D897" w:rsidR="000F1C01" w:rsidRPr="00567E7B" w:rsidRDefault="00CD7133" w:rsidP="000F1C01">
            <w:pPr>
              <w:jc w:val="left"/>
            </w:pPr>
            <w:r w:rsidRPr="00CD7133">
              <w:t xml:space="preserve">SLC SDF Rates - </w:t>
            </w:r>
            <w:r w:rsidR="003E4372">
              <w:t>SNMP</w:t>
            </w:r>
          </w:p>
        </w:tc>
      </w:tr>
      <w:tr w:rsidR="000F1C01" w:rsidRPr="000F1C01" w14:paraId="4BA01A53" w14:textId="77777777" w:rsidTr="000F1C01">
        <w:trPr>
          <w:trHeight w:val="293"/>
        </w:trPr>
        <w:tc>
          <w:tcPr>
            <w:tcW w:w="2563" w:type="dxa"/>
          </w:tcPr>
          <w:p w14:paraId="7DD85700" w14:textId="77777777" w:rsidR="000F1C01" w:rsidRPr="000F1C01" w:rsidRDefault="000F1C01" w:rsidP="000F1C01">
            <w:pPr>
              <w:jc w:val="left"/>
              <w:rPr>
                <w:b/>
              </w:rPr>
            </w:pPr>
            <w:r w:rsidRPr="000F1C01">
              <w:rPr>
                <w:b/>
              </w:rPr>
              <w:t>Protocol version</w:t>
            </w:r>
          </w:p>
        </w:tc>
        <w:tc>
          <w:tcPr>
            <w:tcW w:w="7261" w:type="dxa"/>
          </w:tcPr>
          <w:p w14:paraId="6F8E92BC" w14:textId="6F4E9ADC" w:rsidR="000F1C01" w:rsidRPr="005A3D97" w:rsidRDefault="00AB4671" w:rsidP="000F1C01">
            <w:pPr>
              <w:jc w:val="left"/>
              <w:rPr>
                <w:lang w:val="en-BE"/>
              </w:rPr>
            </w:pPr>
            <w:r>
              <w:t>1.0.</w:t>
            </w:r>
            <w:r w:rsidR="008B7443">
              <w:t>1</w:t>
            </w:r>
            <w:r>
              <w:t>.</w:t>
            </w:r>
            <w:r w:rsidR="005A3D97">
              <w:rPr>
                <w:lang w:val="en-BE"/>
              </w:rPr>
              <w:t>3</w:t>
            </w:r>
          </w:p>
        </w:tc>
      </w:tr>
      <w:tr w:rsidR="000F1C01" w:rsidRPr="000F1C01" w14:paraId="7C92E9BF" w14:textId="77777777" w:rsidTr="000F1C01">
        <w:trPr>
          <w:cnfStyle w:val="000000100000" w:firstRow="0" w:lastRow="0" w:firstColumn="0" w:lastColumn="0" w:oddVBand="0" w:evenVBand="0" w:oddHBand="1" w:evenHBand="0" w:firstRowFirstColumn="0" w:firstRowLastColumn="0" w:lastRowFirstColumn="0" w:lastRowLastColumn="0"/>
          <w:trHeight w:val="396"/>
        </w:trPr>
        <w:tc>
          <w:tcPr>
            <w:tcW w:w="2563" w:type="dxa"/>
          </w:tcPr>
          <w:p w14:paraId="581ECEDF" w14:textId="77777777" w:rsidR="000F1C01" w:rsidRPr="000F1C01" w:rsidRDefault="000F1C01" w:rsidP="000F1C01">
            <w:pPr>
              <w:jc w:val="left"/>
              <w:rPr>
                <w:b/>
              </w:rPr>
            </w:pPr>
            <w:r w:rsidRPr="000F1C01">
              <w:rPr>
                <w:b/>
              </w:rPr>
              <w:t>SLC integration engineer</w:t>
            </w:r>
          </w:p>
        </w:tc>
        <w:tc>
          <w:tcPr>
            <w:tcW w:w="7261" w:type="dxa"/>
          </w:tcPr>
          <w:p w14:paraId="30F3305B" w14:textId="1AE416F1" w:rsidR="000F1C01" w:rsidRPr="000F1C01" w:rsidRDefault="008C08A1" w:rsidP="000F1C01">
            <w:pPr>
              <w:jc w:val="left"/>
            </w:pPr>
            <w:r>
              <w:t>SVD</w:t>
            </w:r>
          </w:p>
        </w:tc>
      </w:tr>
      <w:tr w:rsidR="000F1C01" w:rsidRPr="000F1C01" w14:paraId="0D2C6394" w14:textId="77777777" w:rsidTr="000F1C01">
        <w:trPr>
          <w:trHeight w:val="293"/>
        </w:trPr>
        <w:tc>
          <w:tcPr>
            <w:tcW w:w="2563" w:type="dxa"/>
          </w:tcPr>
          <w:p w14:paraId="2B1E4AA9" w14:textId="77777777" w:rsidR="000F1C01" w:rsidRPr="000F1C01" w:rsidRDefault="000F1C01" w:rsidP="000F1C01">
            <w:pPr>
              <w:jc w:val="left"/>
              <w:rPr>
                <w:b/>
              </w:rPr>
            </w:pPr>
            <w:r w:rsidRPr="000F1C01">
              <w:rPr>
                <w:b/>
              </w:rPr>
              <w:t>Date</w:t>
            </w:r>
          </w:p>
        </w:tc>
        <w:tc>
          <w:tcPr>
            <w:tcW w:w="7261" w:type="dxa"/>
          </w:tcPr>
          <w:p w14:paraId="4422FC0D" w14:textId="7091FCE2" w:rsidR="000F1C01" w:rsidRPr="000F1C01" w:rsidRDefault="005A3D97" w:rsidP="000F1C01">
            <w:pPr>
              <w:jc w:val="left"/>
            </w:pPr>
            <w:r>
              <w:rPr>
                <w:lang w:val="en-BE"/>
              </w:rPr>
              <w:t>17</w:t>
            </w:r>
            <w:r w:rsidR="00AB4671">
              <w:t>/</w:t>
            </w:r>
            <w:r>
              <w:rPr>
                <w:lang w:val="en-BE"/>
              </w:rPr>
              <w:t>11</w:t>
            </w:r>
            <w:r w:rsidR="00AB4671">
              <w:t>/</w:t>
            </w:r>
            <w:r w:rsidR="008C08A1">
              <w:t>2022</w:t>
            </w:r>
          </w:p>
        </w:tc>
      </w:tr>
      <w:tr w:rsidR="000F1C01" w:rsidRPr="000F1C01" w14:paraId="60BD8438"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7AF4EAF8" w14:textId="77777777" w:rsidR="000F1C01" w:rsidRPr="000F1C01" w:rsidRDefault="000F1C01" w:rsidP="000F1C01">
            <w:pPr>
              <w:jc w:val="left"/>
              <w:rPr>
                <w:b/>
              </w:rPr>
            </w:pPr>
            <w:r w:rsidRPr="000F1C01">
              <w:rPr>
                <w:b/>
              </w:rPr>
              <w:t>Remarks</w:t>
            </w:r>
          </w:p>
        </w:tc>
        <w:tc>
          <w:tcPr>
            <w:tcW w:w="7261" w:type="dxa"/>
          </w:tcPr>
          <w:p w14:paraId="20E733DE" w14:textId="349AAE64" w:rsidR="000F1C01" w:rsidRPr="000F1C01" w:rsidRDefault="000F1C01" w:rsidP="000F1C01">
            <w:pPr>
              <w:jc w:val="left"/>
            </w:pPr>
          </w:p>
        </w:tc>
      </w:tr>
    </w:tbl>
    <w:p w14:paraId="61863780" w14:textId="77777777" w:rsidR="00AB4B4F" w:rsidRPr="000F1C01" w:rsidRDefault="00AB4B4F" w:rsidP="00AB4B4F">
      <w:pPr>
        <w:spacing w:line="259" w:lineRule="auto"/>
        <w:jc w:val="left"/>
      </w:pPr>
      <w:bookmarkStart w:id="4" w:name="_Toc520908845"/>
      <w:bookmarkStart w:id="5" w:name="_Toc521426696"/>
      <w:bookmarkStart w:id="6" w:name="_Toc526499614"/>
      <w:bookmarkStart w:id="7" w:name="_Toc526500557"/>
      <w:bookmarkStart w:id="8" w:name="_Toc473039737"/>
      <w:bookmarkEnd w:id="4"/>
      <w:bookmarkEnd w:id="5"/>
      <w:bookmarkEnd w:id="6"/>
      <w:bookmarkEnd w:id="7"/>
    </w:p>
    <w:p w14:paraId="750C1D90" w14:textId="77777777" w:rsidR="000F1C01" w:rsidRPr="000F1C01" w:rsidRDefault="000F1C01" w:rsidP="006B59B9">
      <w:pPr>
        <w:pStyle w:val="Heading2"/>
      </w:pPr>
      <w:bookmarkStart w:id="9" w:name="_Toc32916699"/>
      <w:r w:rsidRPr="000F1C01">
        <w:t>General</w:t>
      </w:r>
      <w:bookmarkEnd w:id="8"/>
      <w:bookmarkEnd w:id="9"/>
    </w:p>
    <w:tbl>
      <w:tblPr>
        <w:tblStyle w:val="PlainTable212"/>
        <w:tblW w:w="9810" w:type="dxa"/>
        <w:tblCellMar>
          <w:top w:w="57" w:type="dxa"/>
          <w:left w:w="57" w:type="dxa"/>
          <w:bottom w:w="57" w:type="dxa"/>
          <w:right w:w="57" w:type="dxa"/>
        </w:tblCellMar>
        <w:tblLook w:val="0420" w:firstRow="1" w:lastRow="0" w:firstColumn="0" w:lastColumn="0" w:noHBand="0" w:noVBand="1"/>
      </w:tblPr>
      <w:tblGrid>
        <w:gridCol w:w="1271"/>
        <w:gridCol w:w="901"/>
        <w:gridCol w:w="4471"/>
        <w:gridCol w:w="514"/>
        <w:gridCol w:w="542"/>
        <w:gridCol w:w="525"/>
        <w:gridCol w:w="1586"/>
      </w:tblGrid>
      <w:tr w:rsidR="003C43A1" w:rsidRPr="000F1C01" w14:paraId="7711B648" w14:textId="77777777" w:rsidTr="008D66B7">
        <w:trPr>
          <w:cnfStyle w:val="100000000000" w:firstRow="1" w:lastRow="0" w:firstColumn="0" w:lastColumn="0" w:oddVBand="0" w:evenVBand="0" w:oddHBand="0" w:evenHBand="0" w:firstRowFirstColumn="0" w:firstRowLastColumn="0" w:lastRowFirstColumn="0" w:lastRowLastColumn="0"/>
          <w:trHeight w:val="284"/>
          <w:tblHeader/>
        </w:trPr>
        <w:tc>
          <w:tcPr>
            <w:tcW w:w="1276" w:type="dxa"/>
            <w:shd w:val="clear" w:color="auto" w:fill="D9D9D9" w:themeFill="background1" w:themeFillShade="D9"/>
          </w:tcPr>
          <w:p w14:paraId="6CD70503" w14:textId="77777777" w:rsidR="00191FEE" w:rsidRPr="000F1C01" w:rsidRDefault="00191FEE" w:rsidP="000F1C01">
            <w:pPr>
              <w:jc w:val="left"/>
            </w:pPr>
            <w:r w:rsidRPr="000F1C01">
              <w:t>#</w:t>
            </w:r>
          </w:p>
        </w:tc>
        <w:tc>
          <w:tcPr>
            <w:tcW w:w="821" w:type="dxa"/>
            <w:shd w:val="clear" w:color="auto" w:fill="D9D9D9" w:themeFill="background1" w:themeFillShade="D9"/>
          </w:tcPr>
          <w:p w14:paraId="0FE82CEB" w14:textId="77777777" w:rsidR="00191FEE" w:rsidRPr="000F1C01" w:rsidRDefault="009B1787" w:rsidP="001473CC">
            <w:pPr>
              <w:jc w:val="left"/>
            </w:pPr>
            <w:r>
              <w:t>Scope</w:t>
            </w:r>
          </w:p>
        </w:tc>
        <w:tc>
          <w:tcPr>
            <w:tcW w:w="4523" w:type="dxa"/>
            <w:shd w:val="clear" w:color="auto" w:fill="D9D9D9" w:themeFill="background1" w:themeFillShade="D9"/>
          </w:tcPr>
          <w:p w14:paraId="590FEB57" w14:textId="77777777" w:rsidR="00191FEE" w:rsidRPr="000F1C01" w:rsidRDefault="00191FEE" w:rsidP="001473CC">
            <w:pPr>
              <w:jc w:val="left"/>
            </w:pPr>
            <w:r w:rsidRPr="000F1C01">
              <w:t>Description</w:t>
            </w:r>
          </w:p>
        </w:tc>
        <w:tc>
          <w:tcPr>
            <w:tcW w:w="517" w:type="dxa"/>
            <w:shd w:val="clear" w:color="auto" w:fill="D9D9D9" w:themeFill="background1" w:themeFillShade="D9"/>
          </w:tcPr>
          <w:p w14:paraId="52C45CBE" w14:textId="77777777" w:rsidR="00191FEE" w:rsidRPr="000F1C01" w:rsidRDefault="00191FEE" w:rsidP="000F1C01">
            <w:pPr>
              <w:jc w:val="left"/>
            </w:pPr>
            <w:r w:rsidRPr="000F1C01">
              <w:t>OK</w:t>
            </w:r>
          </w:p>
        </w:tc>
        <w:tc>
          <w:tcPr>
            <w:tcW w:w="544" w:type="dxa"/>
            <w:shd w:val="clear" w:color="auto" w:fill="D9D9D9" w:themeFill="background1" w:themeFillShade="D9"/>
          </w:tcPr>
          <w:p w14:paraId="5226D3B1" w14:textId="77777777" w:rsidR="00191FEE" w:rsidRPr="000F1C01" w:rsidRDefault="00191FEE" w:rsidP="000F1C01">
            <w:pPr>
              <w:jc w:val="left"/>
            </w:pPr>
            <w:r w:rsidRPr="000F1C01">
              <w:t>Fail</w:t>
            </w:r>
          </w:p>
        </w:tc>
        <w:tc>
          <w:tcPr>
            <w:tcW w:w="528" w:type="dxa"/>
            <w:shd w:val="clear" w:color="auto" w:fill="D9D9D9" w:themeFill="background1" w:themeFillShade="D9"/>
          </w:tcPr>
          <w:p w14:paraId="36941201" w14:textId="77777777" w:rsidR="00191FEE" w:rsidRPr="000F1C01" w:rsidRDefault="00191FEE" w:rsidP="000F1C01">
            <w:pPr>
              <w:jc w:val="left"/>
            </w:pPr>
            <w:r w:rsidRPr="000F1C01">
              <w:t>NA</w:t>
            </w:r>
          </w:p>
        </w:tc>
        <w:tc>
          <w:tcPr>
            <w:tcW w:w="1601" w:type="dxa"/>
            <w:shd w:val="clear" w:color="auto" w:fill="D9D9D9" w:themeFill="background1" w:themeFillShade="D9"/>
          </w:tcPr>
          <w:p w14:paraId="69838EFF" w14:textId="77777777" w:rsidR="00191FEE" w:rsidRPr="000F1C01" w:rsidRDefault="00191FEE" w:rsidP="000F1C01">
            <w:pPr>
              <w:jc w:val="left"/>
            </w:pPr>
            <w:r w:rsidRPr="000F1C01">
              <w:t>Remarks</w:t>
            </w:r>
          </w:p>
        </w:tc>
      </w:tr>
      <w:tr w:rsidR="00191FEE" w:rsidRPr="000F1C01" w14:paraId="55A79BAB" w14:textId="77777777" w:rsidTr="00F87855">
        <w:trPr>
          <w:cnfStyle w:val="000000100000" w:firstRow="0" w:lastRow="0" w:firstColumn="0" w:lastColumn="0" w:oddVBand="0" w:evenVBand="0" w:oddHBand="1" w:evenHBand="0" w:firstRowFirstColumn="0" w:firstRowLastColumn="0" w:lastRowFirstColumn="0" w:lastRowLastColumn="0"/>
          <w:trHeight w:val="284"/>
        </w:trPr>
        <w:tc>
          <w:tcPr>
            <w:tcW w:w="9810" w:type="dxa"/>
            <w:gridSpan w:val="7"/>
            <w:shd w:val="clear" w:color="auto" w:fill="F2F2F2" w:themeFill="background1" w:themeFillShade="F2"/>
          </w:tcPr>
          <w:p w14:paraId="7D8AECB3" w14:textId="77777777" w:rsidR="00191FEE" w:rsidRPr="006B59B9" w:rsidRDefault="00191FEE" w:rsidP="001473CC">
            <w:pPr>
              <w:jc w:val="left"/>
              <w:rPr>
                <w:b/>
              </w:rPr>
            </w:pPr>
            <w:r w:rsidRPr="006B59B9">
              <w:rPr>
                <w:b/>
              </w:rPr>
              <w:t xml:space="preserve">Formatting </w:t>
            </w:r>
          </w:p>
        </w:tc>
      </w:tr>
      <w:tr w:rsidR="004042F5" w:rsidRPr="000F1C01" w14:paraId="35154FE5" w14:textId="77777777" w:rsidTr="008D66B7">
        <w:trPr>
          <w:trHeight w:val="284"/>
        </w:trPr>
        <w:tc>
          <w:tcPr>
            <w:tcW w:w="1276" w:type="dxa"/>
            <w:shd w:val="clear" w:color="auto" w:fill="auto"/>
          </w:tcPr>
          <w:p w14:paraId="1A0BC6B7" w14:textId="77777777" w:rsidR="004042F5" w:rsidRPr="000F1C01" w:rsidRDefault="004042F5" w:rsidP="004042F5">
            <w:pPr>
              <w:jc w:val="left"/>
            </w:pPr>
            <w:r>
              <w:t xml:space="preserve">{SCR1020} </w:t>
            </w:r>
          </w:p>
        </w:tc>
        <w:tc>
          <w:tcPr>
            <w:tcW w:w="821" w:type="dxa"/>
          </w:tcPr>
          <w:p w14:paraId="50D31AEB" w14:textId="77777777" w:rsidR="004042F5" w:rsidRDefault="004042F5" w:rsidP="008D66B7">
            <w:pPr>
              <w:pStyle w:val="SLCBodytext"/>
              <w:ind w:left="0"/>
            </w:pPr>
            <w:r>
              <w:t>Task</w:t>
            </w:r>
          </w:p>
        </w:tc>
        <w:tc>
          <w:tcPr>
            <w:tcW w:w="4523" w:type="dxa"/>
            <w:shd w:val="clear" w:color="auto" w:fill="auto"/>
          </w:tcPr>
          <w:p w14:paraId="4DBC8B4D" w14:textId="77777777" w:rsidR="004042F5" w:rsidRPr="000F1C01" w:rsidRDefault="004042F5" w:rsidP="008D66B7">
            <w:r>
              <w:t xml:space="preserve">Indentation in the protocol consists of either only tabs or only sequences of four spaces. </w:t>
            </w:r>
            <w:hyperlink w:anchor="_Indentation" w:history="1">
              <w:r w:rsidRPr="008E4DF0">
                <w:rPr>
                  <w:rStyle w:val="Hyperlink"/>
                </w:rPr>
                <w:t>(Ref. 3.1.</w:t>
              </w:r>
              <w:r>
                <w:rPr>
                  <w:rStyle w:val="Hyperlink"/>
                </w:rPr>
                <w:t>2</w:t>
              </w:r>
              <w:r w:rsidRPr="008E4DF0">
                <w:rPr>
                  <w:rStyle w:val="Hyperlink"/>
                </w:rPr>
                <w:t>.1 Indentation)</w:t>
              </w:r>
            </w:hyperlink>
          </w:p>
        </w:tc>
        <w:sdt>
          <w:sdtPr>
            <w:id w:val="764888610"/>
            <w14:checkbox>
              <w14:checked w14:val="1"/>
              <w14:checkedState w14:val="2612" w14:font="Arial Unicode MS"/>
              <w14:uncheckedState w14:val="2610" w14:font="Arial Unicode MS"/>
            </w14:checkbox>
          </w:sdtPr>
          <w:sdtContent>
            <w:tc>
              <w:tcPr>
                <w:tcW w:w="517" w:type="dxa"/>
                <w:shd w:val="clear" w:color="auto" w:fill="auto"/>
              </w:tcPr>
              <w:p w14:paraId="5538F252" w14:textId="3F28F931" w:rsidR="004042F5" w:rsidRPr="000F1C01" w:rsidRDefault="00AB4671" w:rsidP="004042F5">
                <w:pPr>
                  <w:jc w:val="left"/>
                </w:pPr>
                <w:r>
                  <w:rPr>
                    <w:rFonts w:ascii="Arial Unicode MS" w:eastAsia="Arial Unicode MS" w:hAnsi="Arial Unicode MS" w:cs="Arial Unicode MS" w:hint="eastAsia"/>
                  </w:rPr>
                  <w:t>☒</w:t>
                </w:r>
              </w:p>
            </w:tc>
          </w:sdtContent>
        </w:sdt>
        <w:sdt>
          <w:sdtPr>
            <w:id w:val="-729157984"/>
            <w14:checkbox>
              <w14:checked w14:val="0"/>
              <w14:checkedState w14:val="2612" w14:font="Arial Unicode MS"/>
              <w14:uncheckedState w14:val="2610" w14:font="Arial Unicode MS"/>
            </w14:checkbox>
          </w:sdtPr>
          <w:sdtContent>
            <w:tc>
              <w:tcPr>
                <w:tcW w:w="544" w:type="dxa"/>
                <w:shd w:val="clear" w:color="auto" w:fill="auto"/>
              </w:tcPr>
              <w:p w14:paraId="04B51C78" w14:textId="77777777" w:rsidR="004042F5" w:rsidRPr="000F1C01" w:rsidRDefault="00306A0A" w:rsidP="004042F5">
                <w:pPr>
                  <w:jc w:val="left"/>
                </w:pPr>
                <w:r>
                  <w:rPr>
                    <w:rFonts w:ascii="Arial Unicode MS" w:eastAsia="Arial Unicode MS" w:hAnsi="Arial Unicode MS" w:cs="Arial Unicode MS" w:hint="eastAsia"/>
                  </w:rPr>
                  <w:t>☐</w:t>
                </w:r>
              </w:p>
            </w:tc>
          </w:sdtContent>
        </w:sdt>
        <w:sdt>
          <w:sdtPr>
            <w:id w:val="-733237761"/>
            <w14:checkbox>
              <w14:checked w14:val="0"/>
              <w14:checkedState w14:val="2612" w14:font="Arial Unicode MS"/>
              <w14:uncheckedState w14:val="2610" w14:font="Arial Unicode MS"/>
            </w14:checkbox>
          </w:sdtPr>
          <w:sdtContent>
            <w:tc>
              <w:tcPr>
                <w:tcW w:w="528" w:type="dxa"/>
                <w:shd w:val="clear" w:color="auto" w:fill="auto"/>
              </w:tcPr>
              <w:p w14:paraId="3311D18E" w14:textId="77777777" w:rsidR="004042F5" w:rsidRPr="000F1C01" w:rsidRDefault="00306A0A" w:rsidP="004042F5">
                <w:pPr>
                  <w:jc w:val="left"/>
                </w:pPr>
                <w:r>
                  <w:rPr>
                    <w:rFonts w:ascii="Arial Unicode MS" w:eastAsia="Arial Unicode MS" w:hAnsi="Arial Unicode MS" w:cs="Arial Unicode MS" w:hint="eastAsia"/>
                  </w:rPr>
                  <w:t>☐</w:t>
                </w:r>
              </w:p>
            </w:tc>
          </w:sdtContent>
        </w:sdt>
        <w:tc>
          <w:tcPr>
            <w:tcW w:w="1601" w:type="dxa"/>
            <w:shd w:val="clear" w:color="auto" w:fill="auto"/>
          </w:tcPr>
          <w:p w14:paraId="4DA103A3" w14:textId="77777777" w:rsidR="004042F5" w:rsidRPr="006370C2" w:rsidRDefault="004042F5" w:rsidP="004042F5">
            <w:pPr>
              <w:jc w:val="left"/>
            </w:pPr>
          </w:p>
        </w:tc>
      </w:tr>
      <w:tr w:rsidR="00A32589" w:rsidRPr="000F1C01" w14:paraId="03399BAA"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0DA6C934" w14:textId="77777777" w:rsidR="00A32589" w:rsidRPr="000F1C01" w:rsidRDefault="00A32589" w:rsidP="00A32589">
            <w:pPr>
              <w:jc w:val="left"/>
            </w:pPr>
            <w:r>
              <w:t xml:space="preserve">{SCR1021} </w:t>
            </w:r>
          </w:p>
        </w:tc>
        <w:tc>
          <w:tcPr>
            <w:tcW w:w="821" w:type="dxa"/>
          </w:tcPr>
          <w:p w14:paraId="52818E88" w14:textId="77777777" w:rsidR="00A32589" w:rsidRDefault="00A32589" w:rsidP="008D66B7">
            <w:pPr>
              <w:pStyle w:val="SLCBodytext"/>
              <w:ind w:left="0"/>
            </w:pPr>
            <w:r>
              <w:t>Task</w:t>
            </w:r>
          </w:p>
        </w:tc>
        <w:tc>
          <w:tcPr>
            <w:tcW w:w="4523" w:type="dxa"/>
            <w:shd w:val="clear" w:color="auto" w:fill="auto"/>
          </w:tcPr>
          <w:p w14:paraId="4F45CB8D" w14:textId="77777777" w:rsidR="00A32589" w:rsidRDefault="00A32589" w:rsidP="008D66B7">
            <w:pPr>
              <w:spacing w:after="120"/>
              <w:rPr>
                <w:rStyle w:val="Hyperlink"/>
              </w:rPr>
            </w:pPr>
            <w:r>
              <w:t xml:space="preserve">Alignment and wording are consistent. </w:t>
            </w:r>
            <w:hyperlink w:anchor="_Alignment_and_Wording" w:history="1">
              <w:r w:rsidRPr="008E4DF0">
                <w:rPr>
                  <w:rStyle w:val="Hyperlink"/>
                </w:rPr>
                <w:t>(Ref. 3.1.</w:t>
              </w:r>
              <w:r>
                <w:rPr>
                  <w:rStyle w:val="Hyperlink"/>
                </w:rPr>
                <w:t>2</w:t>
              </w:r>
              <w:r w:rsidRPr="008E4DF0">
                <w:rPr>
                  <w:rStyle w:val="Hyperlink"/>
                </w:rPr>
                <w:t>.2 Alignment and Wording)</w:t>
              </w:r>
            </w:hyperlink>
          </w:p>
          <w:p w14:paraId="439EB963" w14:textId="77777777" w:rsidR="00A32589" w:rsidRPr="008D66B7" w:rsidRDefault="00A32589" w:rsidP="008D66B7">
            <w:pPr>
              <w:pStyle w:val="SLCBodytext"/>
              <w:ind w:left="0"/>
              <w:rPr>
                <w:b/>
                <w:bCs/>
                <w:i/>
                <w:iCs/>
              </w:rPr>
            </w:pPr>
            <w:r w:rsidRPr="008D66B7">
              <w:rPr>
                <w:b/>
                <w:bCs/>
                <w:i/>
                <w:iCs/>
              </w:rPr>
              <w:t xml:space="preserve">Warning: </w:t>
            </w:r>
            <w:r w:rsidR="002F7C68" w:rsidRPr="008D66B7">
              <w:rPr>
                <w:b/>
                <w:bCs/>
                <w:i/>
                <w:iCs/>
              </w:rPr>
              <w:t>Possible impact on existing platforms if changed in existing protocol</w:t>
            </w:r>
            <w:r w:rsidRPr="008D66B7">
              <w:rPr>
                <w:b/>
                <w:bCs/>
                <w:i/>
                <w:iCs/>
              </w:rPr>
              <w:t>.</w:t>
            </w:r>
          </w:p>
        </w:tc>
        <w:sdt>
          <w:sdtPr>
            <w:id w:val="1985356908"/>
            <w14:checkbox>
              <w14:checked w14:val="1"/>
              <w14:checkedState w14:val="2612" w14:font="Arial Unicode MS"/>
              <w14:uncheckedState w14:val="2610" w14:font="Arial Unicode MS"/>
            </w14:checkbox>
          </w:sdtPr>
          <w:sdtContent>
            <w:tc>
              <w:tcPr>
                <w:tcW w:w="517" w:type="dxa"/>
                <w:shd w:val="clear" w:color="auto" w:fill="auto"/>
              </w:tcPr>
              <w:p w14:paraId="3B3AEAA6" w14:textId="0D23C5E0" w:rsidR="00A32589" w:rsidRDefault="00AB4671" w:rsidP="00A32589">
                <w:pPr>
                  <w:jc w:val="left"/>
                </w:pPr>
                <w:r>
                  <w:rPr>
                    <w:rFonts w:ascii="Arial Unicode MS" w:eastAsia="Arial Unicode MS" w:hAnsi="Arial Unicode MS" w:cs="Arial Unicode MS" w:hint="eastAsia"/>
                  </w:rPr>
                  <w:t>☒</w:t>
                </w:r>
              </w:p>
            </w:tc>
          </w:sdtContent>
        </w:sdt>
        <w:sdt>
          <w:sdtPr>
            <w:id w:val="-923564114"/>
            <w14:checkbox>
              <w14:checked w14:val="0"/>
              <w14:checkedState w14:val="2612" w14:font="Arial Unicode MS"/>
              <w14:uncheckedState w14:val="2610" w14:font="Arial Unicode MS"/>
            </w14:checkbox>
          </w:sdtPr>
          <w:sdtContent>
            <w:tc>
              <w:tcPr>
                <w:tcW w:w="544" w:type="dxa"/>
                <w:shd w:val="clear" w:color="auto" w:fill="auto"/>
              </w:tcPr>
              <w:p w14:paraId="5E48BA6B" w14:textId="77777777" w:rsidR="00A32589" w:rsidRDefault="00306A0A" w:rsidP="00A32589">
                <w:pPr>
                  <w:jc w:val="left"/>
                </w:pPr>
                <w:r>
                  <w:rPr>
                    <w:rFonts w:ascii="Arial Unicode MS" w:eastAsia="Arial Unicode MS" w:hAnsi="Arial Unicode MS" w:cs="Arial Unicode MS" w:hint="eastAsia"/>
                  </w:rPr>
                  <w:t>☐</w:t>
                </w:r>
              </w:p>
            </w:tc>
          </w:sdtContent>
        </w:sdt>
        <w:sdt>
          <w:sdtPr>
            <w:id w:val="-452336348"/>
            <w14:checkbox>
              <w14:checked w14:val="0"/>
              <w14:checkedState w14:val="2612" w14:font="Arial Unicode MS"/>
              <w14:uncheckedState w14:val="2610" w14:font="Arial Unicode MS"/>
            </w14:checkbox>
          </w:sdtPr>
          <w:sdtContent>
            <w:tc>
              <w:tcPr>
                <w:tcW w:w="528" w:type="dxa"/>
                <w:shd w:val="clear" w:color="auto" w:fill="auto"/>
              </w:tcPr>
              <w:p w14:paraId="27248C17" w14:textId="77777777" w:rsidR="00A32589" w:rsidRDefault="00306A0A" w:rsidP="00A32589">
                <w:pPr>
                  <w:jc w:val="left"/>
                </w:pPr>
                <w:r>
                  <w:rPr>
                    <w:rFonts w:ascii="Arial Unicode MS" w:eastAsia="Arial Unicode MS" w:hAnsi="Arial Unicode MS" w:cs="Arial Unicode MS" w:hint="eastAsia"/>
                  </w:rPr>
                  <w:t>☐</w:t>
                </w:r>
              </w:p>
            </w:tc>
          </w:sdtContent>
        </w:sdt>
        <w:tc>
          <w:tcPr>
            <w:tcW w:w="1601" w:type="dxa"/>
            <w:shd w:val="clear" w:color="auto" w:fill="auto"/>
          </w:tcPr>
          <w:p w14:paraId="401F1371" w14:textId="77777777" w:rsidR="00A32589" w:rsidRPr="000F1C01" w:rsidRDefault="00A32589" w:rsidP="00A32589">
            <w:pPr>
              <w:jc w:val="left"/>
            </w:pPr>
          </w:p>
        </w:tc>
      </w:tr>
      <w:tr w:rsidR="009E196C" w:rsidRPr="000F1C01" w14:paraId="55D34C69" w14:textId="77777777" w:rsidTr="00F87855">
        <w:trPr>
          <w:trHeight w:val="284"/>
        </w:trPr>
        <w:tc>
          <w:tcPr>
            <w:tcW w:w="9810" w:type="dxa"/>
            <w:gridSpan w:val="7"/>
            <w:shd w:val="clear" w:color="auto" w:fill="F2F2F2" w:themeFill="background1" w:themeFillShade="F2"/>
          </w:tcPr>
          <w:p w14:paraId="5415726B" w14:textId="77777777" w:rsidR="009E196C" w:rsidRPr="006B59B9" w:rsidRDefault="009E196C" w:rsidP="006138D4">
            <w:pPr>
              <w:keepNext/>
              <w:jc w:val="left"/>
              <w:rPr>
                <w:b/>
              </w:rPr>
            </w:pPr>
            <w:r w:rsidRPr="006B59B9">
              <w:rPr>
                <w:b/>
              </w:rPr>
              <w:t>Names</w:t>
            </w:r>
          </w:p>
        </w:tc>
      </w:tr>
      <w:tr w:rsidR="00191FEE" w:rsidRPr="000F1C01" w14:paraId="0E213B94"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26274B50" w14:textId="77777777" w:rsidR="00191FEE" w:rsidRPr="000F1C01" w:rsidRDefault="00885458" w:rsidP="00B076A3">
            <w:pPr>
              <w:jc w:val="left"/>
            </w:pPr>
            <w:r>
              <w:t xml:space="preserve">{SCR1025} </w:t>
            </w:r>
          </w:p>
        </w:tc>
        <w:tc>
          <w:tcPr>
            <w:tcW w:w="821" w:type="dxa"/>
          </w:tcPr>
          <w:p w14:paraId="4C80F682" w14:textId="77777777" w:rsidR="00191FEE" w:rsidRDefault="00D05558" w:rsidP="00B076A3">
            <w:pPr>
              <w:jc w:val="left"/>
            </w:pPr>
            <w:r>
              <w:t>Task</w:t>
            </w:r>
          </w:p>
        </w:tc>
        <w:tc>
          <w:tcPr>
            <w:tcW w:w="4523" w:type="dxa"/>
            <w:shd w:val="clear" w:color="auto" w:fill="auto"/>
          </w:tcPr>
          <w:p w14:paraId="0A7DA6C8" w14:textId="77777777" w:rsidR="003C43A1" w:rsidRDefault="00191FEE" w:rsidP="00B076A3">
            <w:pPr>
              <w:jc w:val="left"/>
            </w:pPr>
            <w:r>
              <w:t>Parameter names reflect the value they hold</w:t>
            </w:r>
            <w:r w:rsidR="003C43A1">
              <w:t>.</w:t>
            </w:r>
          </w:p>
          <w:p w14:paraId="1173FA0F" w14:textId="77777777" w:rsidR="00191FEE" w:rsidRDefault="00000000" w:rsidP="00B076A3">
            <w:pPr>
              <w:jc w:val="left"/>
            </w:pPr>
            <w:hyperlink w:anchor="_Parameter_Names_1" w:history="1">
              <w:r w:rsidR="00191FEE" w:rsidRPr="001A7C9A">
                <w:rPr>
                  <w:rStyle w:val="Hyperlink"/>
                </w:rPr>
                <w:t>(Ref. 3.1.</w:t>
              </w:r>
              <w:r w:rsidR="00191FEE">
                <w:rPr>
                  <w:rStyle w:val="Hyperlink"/>
                </w:rPr>
                <w:t>3</w:t>
              </w:r>
              <w:r w:rsidR="00191FEE" w:rsidRPr="001A7C9A">
                <w:rPr>
                  <w:rStyle w:val="Hyperlink"/>
                </w:rPr>
                <w:t>.</w:t>
              </w:r>
              <w:r w:rsidR="00191FEE">
                <w:rPr>
                  <w:rStyle w:val="Hyperlink"/>
                </w:rPr>
                <w:t>2</w:t>
              </w:r>
              <w:r w:rsidR="00191FEE" w:rsidRPr="001A7C9A">
                <w:rPr>
                  <w:rStyle w:val="Hyperlink"/>
                </w:rPr>
                <w:t xml:space="preserve"> Parameter Names)</w:t>
              </w:r>
            </w:hyperlink>
          </w:p>
        </w:tc>
        <w:sdt>
          <w:sdtPr>
            <w:id w:val="-860439935"/>
            <w14:checkbox>
              <w14:checked w14:val="1"/>
              <w14:checkedState w14:val="2612" w14:font="Arial Unicode MS"/>
              <w14:uncheckedState w14:val="2610" w14:font="Arial Unicode MS"/>
            </w14:checkbox>
          </w:sdtPr>
          <w:sdtContent>
            <w:tc>
              <w:tcPr>
                <w:tcW w:w="517" w:type="dxa"/>
                <w:shd w:val="clear" w:color="auto" w:fill="auto"/>
              </w:tcPr>
              <w:p w14:paraId="294CDC28" w14:textId="103B7F9C" w:rsidR="00191FEE" w:rsidRDefault="00AB4671" w:rsidP="00B076A3">
                <w:pPr>
                  <w:jc w:val="left"/>
                </w:pPr>
                <w:r>
                  <w:rPr>
                    <w:rFonts w:ascii="Arial Unicode MS" w:eastAsia="Arial Unicode MS" w:hAnsi="Arial Unicode MS" w:cs="Arial Unicode MS" w:hint="eastAsia"/>
                  </w:rPr>
                  <w:t>☒</w:t>
                </w:r>
              </w:p>
            </w:tc>
          </w:sdtContent>
        </w:sdt>
        <w:sdt>
          <w:sdtPr>
            <w:id w:val="1259341096"/>
            <w14:checkbox>
              <w14:checked w14:val="0"/>
              <w14:checkedState w14:val="2612" w14:font="Arial Unicode MS"/>
              <w14:uncheckedState w14:val="2610" w14:font="Arial Unicode MS"/>
            </w14:checkbox>
          </w:sdtPr>
          <w:sdtContent>
            <w:tc>
              <w:tcPr>
                <w:tcW w:w="544" w:type="dxa"/>
                <w:shd w:val="clear" w:color="auto" w:fill="auto"/>
              </w:tcPr>
              <w:p w14:paraId="04A6A1AF" w14:textId="77777777" w:rsidR="00191FEE" w:rsidRDefault="00306A0A" w:rsidP="00B076A3">
                <w:pPr>
                  <w:jc w:val="left"/>
                </w:pPr>
                <w:r>
                  <w:rPr>
                    <w:rFonts w:ascii="Arial Unicode MS" w:eastAsia="Arial Unicode MS" w:hAnsi="Arial Unicode MS" w:cs="Arial Unicode MS" w:hint="eastAsia"/>
                  </w:rPr>
                  <w:t>☐</w:t>
                </w:r>
              </w:p>
            </w:tc>
          </w:sdtContent>
        </w:sdt>
        <w:sdt>
          <w:sdtPr>
            <w:id w:val="905108785"/>
            <w14:checkbox>
              <w14:checked w14:val="0"/>
              <w14:checkedState w14:val="2612" w14:font="Arial Unicode MS"/>
              <w14:uncheckedState w14:val="2610" w14:font="Arial Unicode MS"/>
            </w14:checkbox>
          </w:sdtPr>
          <w:sdtContent>
            <w:tc>
              <w:tcPr>
                <w:tcW w:w="528" w:type="dxa"/>
                <w:shd w:val="clear" w:color="auto" w:fill="auto"/>
              </w:tcPr>
              <w:p w14:paraId="07955E11"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08465B17" w14:textId="77777777" w:rsidR="00191FEE" w:rsidRPr="006370C2" w:rsidRDefault="00191FEE" w:rsidP="00B076A3">
            <w:pPr>
              <w:jc w:val="left"/>
            </w:pPr>
          </w:p>
        </w:tc>
      </w:tr>
      <w:tr w:rsidR="00191FEE" w:rsidRPr="000F1C01" w14:paraId="0F368057" w14:textId="77777777" w:rsidTr="008D66B7">
        <w:trPr>
          <w:trHeight w:val="284"/>
        </w:trPr>
        <w:tc>
          <w:tcPr>
            <w:tcW w:w="1276" w:type="dxa"/>
            <w:shd w:val="clear" w:color="auto" w:fill="auto"/>
          </w:tcPr>
          <w:p w14:paraId="2BF7556A" w14:textId="77777777" w:rsidR="00191FEE" w:rsidRPr="000F1C01" w:rsidRDefault="00885458" w:rsidP="00B076A3">
            <w:pPr>
              <w:jc w:val="left"/>
            </w:pPr>
            <w:r>
              <w:t xml:space="preserve">{SCR1026} </w:t>
            </w:r>
          </w:p>
        </w:tc>
        <w:tc>
          <w:tcPr>
            <w:tcW w:w="821" w:type="dxa"/>
          </w:tcPr>
          <w:p w14:paraId="4A948345" w14:textId="77777777" w:rsidR="00191FEE" w:rsidRDefault="009F0376" w:rsidP="00B076A3">
            <w:pPr>
              <w:jc w:val="left"/>
            </w:pPr>
            <w:r>
              <w:t>Task</w:t>
            </w:r>
          </w:p>
        </w:tc>
        <w:tc>
          <w:tcPr>
            <w:tcW w:w="4523" w:type="dxa"/>
            <w:shd w:val="clear" w:color="auto" w:fill="auto"/>
          </w:tcPr>
          <w:p w14:paraId="3E7CDE02" w14:textId="77777777" w:rsidR="00191FEE" w:rsidRDefault="00191FEE" w:rsidP="00B076A3">
            <w:pPr>
              <w:jc w:val="left"/>
            </w:pPr>
            <w:r>
              <w:t>QAction and Action names describe the functionality being executed and contain a verb.</w:t>
            </w:r>
            <w:r w:rsidRPr="000F1C01">
              <w:t xml:space="preserve"> </w:t>
            </w:r>
            <w:hyperlink w:anchor="_QAction_and_Action" w:history="1">
              <w:r>
                <w:rPr>
                  <w:rStyle w:val="Hyperlink"/>
                </w:rPr>
                <w:t>(Ref. 3.1.3.3 QAction and Action Names)</w:t>
              </w:r>
            </w:hyperlink>
          </w:p>
        </w:tc>
        <w:sdt>
          <w:sdtPr>
            <w:id w:val="655044488"/>
            <w14:checkbox>
              <w14:checked w14:val="1"/>
              <w14:checkedState w14:val="2612" w14:font="Arial Unicode MS"/>
              <w14:uncheckedState w14:val="2610" w14:font="Arial Unicode MS"/>
            </w14:checkbox>
          </w:sdtPr>
          <w:sdtContent>
            <w:tc>
              <w:tcPr>
                <w:tcW w:w="517" w:type="dxa"/>
                <w:shd w:val="clear" w:color="auto" w:fill="auto"/>
              </w:tcPr>
              <w:p w14:paraId="575DDACD" w14:textId="3DC5084E" w:rsidR="00191FEE" w:rsidRDefault="00AB4671" w:rsidP="00B076A3">
                <w:pPr>
                  <w:jc w:val="left"/>
                </w:pPr>
                <w:r>
                  <w:rPr>
                    <w:rFonts w:ascii="Arial Unicode MS" w:eastAsia="Arial Unicode MS" w:hAnsi="Arial Unicode MS" w:cs="Arial Unicode MS" w:hint="eastAsia"/>
                  </w:rPr>
                  <w:t>☒</w:t>
                </w:r>
              </w:p>
            </w:tc>
          </w:sdtContent>
        </w:sdt>
        <w:sdt>
          <w:sdtPr>
            <w:id w:val="687643825"/>
            <w14:checkbox>
              <w14:checked w14:val="0"/>
              <w14:checkedState w14:val="2612" w14:font="Arial Unicode MS"/>
              <w14:uncheckedState w14:val="2610" w14:font="Arial Unicode MS"/>
            </w14:checkbox>
          </w:sdtPr>
          <w:sdtContent>
            <w:tc>
              <w:tcPr>
                <w:tcW w:w="544" w:type="dxa"/>
                <w:shd w:val="clear" w:color="auto" w:fill="auto"/>
              </w:tcPr>
              <w:p w14:paraId="469FCFC7" w14:textId="77777777" w:rsidR="00191FEE" w:rsidRDefault="00306A0A" w:rsidP="00B076A3">
                <w:pPr>
                  <w:jc w:val="left"/>
                </w:pPr>
                <w:r>
                  <w:rPr>
                    <w:rFonts w:ascii="Arial Unicode MS" w:eastAsia="Arial Unicode MS" w:hAnsi="Arial Unicode MS" w:cs="Arial Unicode MS" w:hint="eastAsia"/>
                  </w:rPr>
                  <w:t>☐</w:t>
                </w:r>
              </w:p>
            </w:tc>
          </w:sdtContent>
        </w:sdt>
        <w:sdt>
          <w:sdtPr>
            <w:id w:val="1972162476"/>
            <w14:checkbox>
              <w14:checked w14:val="0"/>
              <w14:checkedState w14:val="2612" w14:font="Arial Unicode MS"/>
              <w14:uncheckedState w14:val="2610" w14:font="Arial Unicode MS"/>
            </w14:checkbox>
          </w:sdtPr>
          <w:sdtContent>
            <w:tc>
              <w:tcPr>
                <w:tcW w:w="528" w:type="dxa"/>
                <w:shd w:val="clear" w:color="auto" w:fill="auto"/>
              </w:tcPr>
              <w:p w14:paraId="7BF2CEF2"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2CFA08F6" w14:textId="77777777" w:rsidR="00191FEE" w:rsidRPr="000F1C01" w:rsidRDefault="00191FEE" w:rsidP="00B076A3">
            <w:pPr>
              <w:jc w:val="left"/>
            </w:pPr>
          </w:p>
        </w:tc>
      </w:tr>
      <w:tr w:rsidR="00191FEE" w:rsidRPr="000F1C01" w14:paraId="24A4C80E"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38E63B35" w14:textId="77777777" w:rsidR="00191FEE" w:rsidRDefault="00885458" w:rsidP="00B076A3">
            <w:pPr>
              <w:jc w:val="left"/>
            </w:pPr>
            <w:r>
              <w:t xml:space="preserve">{SCR1027} </w:t>
            </w:r>
          </w:p>
        </w:tc>
        <w:tc>
          <w:tcPr>
            <w:tcW w:w="821" w:type="dxa"/>
          </w:tcPr>
          <w:p w14:paraId="737A4388" w14:textId="77777777" w:rsidR="00191FEE" w:rsidRDefault="009F0376" w:rsidP="00B076A3">
            <w:pPr>
              <w:jc w:val="left"/>
            </w:pPr>
            <w:r>
              <w:t>Task</w:t>
            </w:r>
          </w:p>
        </w:tc>
        <w:tc>
          <w:tcPr>
            <w:tcW w:w="4523" w:type="dxa"/>
            <w:shd w:val="clear" w:color="auto" w:fill="auto"/>
          </w:tcPr>
          <w:p w14:paraId="347DAC19" w14:textId="77777777" w:rsidR="00191FEE" w:rsidRDefault="00191FEE" w:rsidP="00B076A3">
            <w:pPr>
              <w:jc w:val="left"/>
            </w:pPr>
            <w:r>
              <w:t xml:space="preserve">Trigger names describe what activates the trigger. </w:t>
            </w:r>
            <w:hyperlink w:anchor="_Trigger_Names" w:history="1">
              <w:r w:rsidRPr="00871291">
                <w:rPr>
                  <w:rStyle w:val="Hyperlink"/>
                </w:rPr>
                <w:t>(Ref. 3.1.</w:t>
              </w:r>
              <w:r>
                <w:rPr>
                  <w:rStyle w:val="Hyperlink"/>
                </w:rPr>
                <w:t>3</w:t>
              </w:r>
              <w:r w:rsidRPr="00871291">
                <w:rPr>
                  <w:rStyle w:val="Hyperlink"/>
                </w:rPr>
                <w:t>.</w:t>
              </w:r>
              <w:r>
                <w:rPr>
                  <w:rStyle w:val="Hyperlink"/>
                </w:rPr>
                <w:t>4</w:t>
              </w:r>
              <w:r w:rsidRPr="00871291">
                <w:rPr>
                  <w:rStyle w:val="Hyperlink"/>
                </w:rPr>
                <w:t xml:space="preserve"> Trigger Names)</w:t>
              </w:r>
            </w:hyperlink>
          </w:p>
        </w:tc>
        <w:sdt>
          <w:sdtPr>
            <w:id w:val="-1096173222"/>
            <w14:checkbox>
              <w14:checked w14:val="1"/>
              <w14:checkedState w14:val="2612" w14:font="Arial Unicode MS"/>
              <w14:uncheckedState w14:val="2610" w14:font="Arial Unicode MS"/>
            </w14:checkbox>
          </w:sdtPr>
          <w:sdtContent>
            <w:tc>
              <w:tcPr>
                <w:tcW w:w="517" w:type="dxa"/>
                <w:shd w:val="clear" w:color="auto" w:fill="auto"/>
              </w:tcPr>
              <w:p w14:paraId="543FFFF1" w14:textId="06F52FF0" w:rsidR="00191FEE" w:rsidRDefault="00AB4671" w:rsidP="00B076A3">
                <w:pPr>
                  <w:jc w:val="left"/>
                </w:pPr>
                <w:r>
                  <w:rPr>
                    <w:rFonts w:ascii="Arial Unicode MS" w:eastAsia="Arial Unicode MS" w:hAnsi="Arial Unicode MS" w:cs="Arial Unicode MS" w:hint="eastAsia"/>
                  </w:rPr>
                  <w:t>☒</w:t>
                </w:r>
              </w:p>
            </w:tc>
          </w:sdtContent>
        </w:sdt>
        <w:sdt>
          <w:sdtPr>
            <w:id w:val="367648060"/>
            <w14:checkbox>
              <w14:checked w14:val="0"/>
              <w14:checkedState w14:val="2612" w14:font="Arial Unicode MS"/>
              <w14:uncheckedState w14:val="2610" w14:font="Arial Unicode MS"/>
            </w14:checkbox>
          </w:sdtPr>
          <w:sdtContent>
            <w:tc>
              <w:tcPr>
                <w:tcW w:w="544" w:type="dxa"/>
                <w:shd w:val="clear" w:color="auto" w:fill="auto"/>
              </w:tcPr>
              <w:p w14:paraId="364A979E" w14:textId="77777777" w:rsidR="00191FEE" w:rsidRDefault="00306A0A" w:rsidP="00B076A3">
                <w:pPr>
                  <w:jc w:val="left"/>
                </w:pPr>
                <w:r>
                  <w:rPr>
                    <w:rFonts w:ascii="Arial Unicode MS" w:eastAsia="Arial Unicode MS" w:hAnsi="Arial Unicode MS" w:cs="Arial Unicode MS" w:hint="eastAsia"/>
                  </w:rPr>
                  <w:t>☐</w:t>
                </w:r>
              </w:p>
            </w:tc>
          </w:sdtContent>
        </w:sdt>
        <w:sdt>
          <w:sdtPr>
            <w:id w:val="-334998309"/>
            <w14:checkbox>
              <w14:checked w14:val="0"/>
              <w14:checkedState w14:val="2612" w14:font="Arial Unicode MS"/>
              <w14:uncheckedState w14:val="2610" w14:font="Arial Unicode MS"/>
            </w14:checkbox>
          </w:sdtPr>
          <w:sdtContent>
            <w:tc>
              <w:tcPr>
                <w:tcW w:w="528" w:type="dxa"/>
                <w:shd w:val="clear" w:color="auto" w:fill="auto"/>
              </w:tcPr>
              <w:p w14:paraId="66A764C8"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3ED24B6F" w14:textId="77777777" w:rsidR="00191FEE" w:rsidRPr="000F1C01" w:rsidRDefault="00191FEE" w:rsidP="00B076A3">
            <w:pPr>
              <w:jc w:val="left"/>
            </w:pPr>
          </w:p>
        </w:tc>
      </w:tr>
      <w:tr w:rsidR="00191FEE" w:rsidRPr="000F1C01" w14:paraId="7D944F10" w14:textId="77777777" w:rsidTr="008D66B7">
        <w:trPr>
          <w:trHeight w:val="284"/>
        </w:trPr>
        <w:tc>
          <w:tcPr>
            <w:tcW w:w="1276" w:type="dxa"/>
            <w:shd w:val="clear" w:color="auto" w:fill="auto"/>
          </w:tcPr>
          <w:p w14:paraId="609B75AF" w14:textId="77777777" w:rsidR="00191FEE" w:rsidRDefault="00885458" w:rsidP="00B076A3">
            <w:pPr>
              <w:jc w:val="left"/>
            </w:pPr>
            <w:r>
              <w:t xml:space="preserve">{SCR1028} </w:t>
            </w:r>
          </w:p>
        </w:tc>
        <w:tc>
          <w:tcPr>
            <w:tcW w:w="821" w:type="dxa"/>
          </w:tcPr>
          <w:p w14:paraId="46FEA80B" w14:textId="77777777" w:rsidR="00191FEE" w:rsidRDefault="009F0376" w:rsidP="00B076A3">
            <w:pPr>
              <w:jc w:val="left"/>
            </w:pPr>
            <w:r>
              <w:t>Task</w:t>
            </w:r>
          </w:p>
        </w:tc>
        <w:tc>
          <w:tcPr>
            <w:tcW w:w="4523" w:type="dxa"/>
            <w:shd w:val="clear" w:color="auto" w:fill="auto"/>
          </w:tcPr>
          <w:p w14:paraId="3281964C" w14:textId="77777777" w:rsidR="00191FEE" w:rsidRDefault="00191FEE" w:rsidP="00B076A3">
            <w:pPr>
              <w:jc w:val="left"/>
            </w:pPr>
            <w:r>
              <w:t xml:space="preserve">Group names describe their content. </w:t>
            </w:r>
            <w:r>
              <w:br/>
            </w:r>
            <w:hyperlink w:anchor="_Group_Names" w:history="1">
              <w:r>
                <w:rPr>
                  <w:rStyle w:val="Hyperlink"/>
                </w:rPr>
                <w:t>(Ref. 3.1.3.5</w:t>
              </w:r>
              <w:r w:rsidRPr="001A7C9A">
                <w:rPr>
                  <w:rStyle w:val="Hyperlink"/>
                </w:rPr>
                <w:t xml:space="preserve"> Group Names)</w:t>
              </w:r>
            </w:hyperlink>
          </w:p>
        </w:tc>
        <w:sdt>
          <w:sdtPr>
            <w:id w:val="-281891339"/>
            <w14:checkbox>
              <w14:checked w14:val="1"/>
              <w14:checkedState w14:val="2612" w14:font="Arial Unicode MS"/>
              <w14:uncheckedState w14:val="2610" w14:font="Arial Unicode MS"/>
            </w14:checkbox>
          </w:sdtPr>
          <w:sdtContent>
            <w:tc>
              <w:tcPr>
                <w:tcW w:w="517" w:type="dxa"/>
                <w:shd w:val="clear" w:color="auto" w:fill="auto"/>
              </w:tcPr>
              <w:p w14:paraId="306FB575" w14:textId="3E060E4C" w:rsidR="00191FEE" w:rsidRDefault="00AB4671" w:rsidP="00B076A3">
                <w:pPr>
                  <w:jc w:val="left"/>
                </w:pPr>
                <w:r>
                  <w:rPr>
                    <w:rFonts w:ascii="Arial Unicode MS" w:eastAsia="Arial Unicode MS" w:hAnsi="Arial Unicode MS" w:cs="Arial Unicode MS" w:hint="eastAsia"/>
                  </w:rPr>
                  <w:t>☒</w:t>
                </w:r>
              </w:p>
            </w:tc>
          </w:sdtContent>
        </w:sdt>
        <w:sdt>
          <w:sdtPr>
            <w:id w:val="446050676"/>
            <w14:checkbox>
              <w14:checked w14:val="0"/>
              <w14:checkedState w14:val="2612" w14:font="Arial Unicode MS"/>
              <w14:uncheckedState w14:val="2610" w14:font="Arial Unicode MS"/>
            </w14:checkbox>
          </w:sdtPr>
          <w:sdtContent>
            <w:tc>
              <w:tcPr>
                <w:tcW w:w="544" w:type="dxa"/>
                <w:shd w:val="clear" w:color="auto" w:fill="auto"/>
              </w:tcPr>
              <w:p w14:paraId="489106CC" w14:textId="77777777" w:rsidR="00191FEE" w:rsidRDefault="00306A0A" w:rsidP="00B076A3">
                <w:pPr>
                  <w:jc w:val="left"/>
                </w:pPr>
                <w:r>
                  <w:rPr>
                    <w:rFonts w:ascii="Arial Unicode MS" w:eastAsia="Arial Unicode MS" w:hAnsi="Arial Unicode MS" w:cs="Arial Unicode MS" w:hint="eastAsia"/>
                  </w:rPr>
                  <w:t>☐</w:t>
                </w:r>
              </w:p>
            </w:tc>
          </w:sdtContent>
        </w:sdt>
        <w:sdt>
          <w:sdtPr>
            <w:id w:val="-2118206216"/>
            <w14:checkbox>
              <w14:checked w14:val="0"/>
              <w14:checkedState w14:val="2612" w14:font="Arial Unicode MS"/>
              <w14:uncheckedState w14:val="2610" w14:font="Arial Unicode MS"/>
            </w14:checkbox>
          </w:sdtPr>
          <w:sdtContent>
            <w:tc>
              <w:tcPr>
                <w:tcW w:w="528" w:type="dxa"/>
                <w:shd w:val="clear" w:color="auto" w:fill="auto"/>
              </w:tcPr>
              <w:p w14:paraId="7EBE89E9"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EBDAC9F" w14:textId="77777777" w:rsidR="00191FEE" w:rsidRPr="000F1C01" w:rsidRDefault="00191FEE" w:rsidP="00B076A3">
            <w:pPr>
              <w:jc w:val="left"/>
            </w:pPr>
          </w:p>
        </w:tc>
      </w:tr>
      <w:tr w:rsidR="00191FEE" w:rsidRPr="000F1C01" w14:paraId="32A0DCAB"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3DAA0A08" w14:textId="77777777" w:rsidR="00191FEE" w:rsidRDefault="00885458" w:rsidP="00B076A3">
            <w:pPr>
              <w:jc w:val="left"/>
            </w:pPr>
            <w:r>
              <w:t xml:space="preserve">{SCR1029} </w:t>
            </w:r>
          </w:p>
        </w:tc>
        <w:tc>
          <w:tcPr>
            <w:tcW w:w="821" w:type="dxa"/>
          </w:tcPr>
          <w:p w14:paraId="3F4F9A11" w14:textId="77777777" w:rsidR="00191FEE" w:rsidRDefault="009F0376" w:rsidP="00284E78">
            <w:pPr>
              <w:jc w:val="left"/>
            </w:pPr>
            <w:r>
              <w:t>Protocol</w:t>
            </w:r>
          </w:p>
        </w:tc>
        <w:tc>
          <w:tcPr>
            <w:tcW w:w="4523" w:type="dxa"/>
            <w:shd w:val="clear" w:color="auto" w:fill="auto"/>
          </w:tcPr>
          <w:p w14:paraId="6BD64AC0" w14:textId="77777777" w:rsidR="00191FEE" w:rsidRDefault="00191FEE" w:rsidP="00284E78">
            <w:pPr>
              <w:jc w:val="left"/>
              <w:rPr>
                <w:rStyle w:val="Hyperlink"/>
              </w:rPr>
            </w:pPr>
            <w:r>
              <w:t xml:space="preserve">DMS element names are unique, are not empty and contain no leading/trailing spaces or disallowed characters. </w:t>
            </w:r>
            <w:hyperlink w:anchor="_Parameter_Names" w:history="1">
              <w:r w:rsidRPr="000775CA">
                <w:rPr>
                  <w:rStyle w:val="Hyperlink"/>
                </w:rPr>
                <w:t>(Ref. 3.1.</w:t>
              </w:r>
              <w:r>
                <w:rPr>
                  <w:rStyle w:val="Hyperlink"/>
                </w:rPr>
                <w:t>3</w:t>
              </w:r>
              <w:r w:rsidRPr="000775CA">
                <w:rPr>
                  <w:rStyle w:val="Hyperlink"/>
                </w:rPr>
                <w:t>.6 DMS Element Names)</w:t>
              </w:r>
            </w:hyperlink>
          </w:p>
          <w:p w14:paraId="16FE9A05" w14:textId="77777777" w:rsidR="00191FEE" w:rsidRPr="004042F5" w:rsidRDefault="00191FEE" w:rsidP="006138D4">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338927129"/>
            <w14:checkbox>
              <w14:checked w14:val="1"/>
              <w14:checkedState w14:val="2612" w14:font="Arial Unicode MS"/>
              <w14:uncheckedState w14:val="2610" w14:font="Arial Unicode MS"/>
            </w14:checkbox>
          </w:sdtPr>
          <w:sdtContent>
            <w:tc>
              <w:tcPr>
                <w:tcW w:w="517" w:type="dxa"/>
                <w:shd w:val="clear" w:color="auto" w:fill="auto"/>
              </w:tcPr>
              <w:p w14:paraId="40676571" w14:textId="2609175E" w:rsidR="00191FEE" w:rsidRDefault="00AB4671" w:rsidP="00B076A3">
                <w:pPr>
                  <w:jc w:val="left"/>
                </w:pPr>
                <w:r>
                  <w:rPr>
                    <w:rFonts w:ascii="Arial Unicode MS" w:eastAsia="Arial Unicode MS" w:hAnsi="Arial Unicode MS" w:cs="Arial Unicode MS" w:hint="eastAsia"/>
                  </w:rPr>
                  <w:t>☒</w:t>
                </w:r>
              </w:p>
            </w:tc>
          </w:sdtContent>
        </w:sdt>
        <w:sdt>
          <w:sdtPr>
            <w:id w:val="-761295172"/>
            <w14:checkbox>
              <w14:checked w14:val="0"/>
              <w14:checkedState w14:val="2612" w14:font="Arial Unicode MS"/>
              <w14:uncheckedState w14:val="2610" w14:font="Arial Unicode MS"/>
            </w14:checkbox>
          </w:sdtPr>
          <w:sdtContent>
            <w:tc>
              <w:tcPr>
                <w:tcW w:w="544" w:type="dxa"/>
                <w:shd w:val="clear" w:color="auto" w:fill="auto"/>
              </w:tcPr>
              <w:p w14:paraId="59AB7FA8" w14:textId="77777777" w:rsidR="00191FEE" w:rsidRDefault="00306A0A" w:rsidP="00B076A3">
                <w:pPr>
                  <w:jc w:val="left"/>
                </w:pPr>
                <w:r>
                  <w:rPr>
                    <w:rFonts w:ascii="Arial Unicode MS" w:eastAsia="Arial Unicode MS" w:hAnsi="Arial Unicode MS" w:cs="Arial Unicode MS" w:hint="eastAsia"/>
                  </w:rPr>
                  <w:t>☐</w:t>
                </w:r>
              </w:p>
            </w:tc>
          </w:sdtContent>
        </w:sdt>
        <w:sdt>
          <w:sdtPr>
            <w:id w:val="1761643551"/>
            <w14:checkbox>
              <w14:checked w14:val="0"/>
              <w14:checkedState w14:val="2612" w14:font="Arial Unicode MS"/>
              <w14:uncheckedState w14:val="2610" w14:font="Arial Unicode MS"/>
            </w14:checkbox>
          </w:sdtPr>
          <w:sdtContent>
            <w:tc>
              <w:tcPr>
                <w:tcW w:w="528" w:type="dxa"/>
                <w:shd w:val="clear" w:color="auto" w:fill="auto"/>
              </w:tcPr>
              <w:p w14:paraId="234D478B" w14:textId="77777777" w:rsidR="00191FEE" w:rsidRDefault="00306A0A"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6BE6E78" w14:textId="77777777" w:rsidR="00191FEE" w:rsidRPr="000F1C01" w:rsidRDefault="00191FEE" w:rsidP="00B076A3">
            <w:pPr>
              <w:jc w:val="left"/>
            </w:pPr>
          </w:p>
        </w:tc>
      </w:tr>
      <w:tr w:rsidR="00601EB8" w:rsidRPr="000F1C01" w14:paraId="52595CE1" w14:textId="77777777" w:rsidTr="00F87855">
        <w:trPr>
          <w:trHeight w:val="284"/>
        </w:trPr>
        <w:tc>
          <w:tcPr>
            <w:tcW w:w="9810" w:type="dxa"/>
            <w:gridSpan w:val="7"/>
            <w:shd w:val="clear" w:color="auto" w:fill="F2F2F2" w:themeFill="background1" w:themeFillShade="F2"/>
          </w:tcPr>
          <w:p w14:paraId="603E5540" w14:textId="77777777" w:rsidR="00601EB8" w:rsidRDefault="00601EB8" w:rsidP="00306A0A">
            <w:pPr>
              <w:keepNext/>
              <w:jc w:val="left"/>
              <w:rPr>
                <w:b/>
              </w:rPr>
            </w:pPr>
            <w:r>
              <w:rPr>
                <w:b/>
              </w:rPr>
              <w:lastRenderedPageBreak/>
              <w:t>ID Values</w:t>
            </w:r>
          </w:p>
        </w:tc>
      </w:tr>
      <w:tr w:rsidR="00191FEE" w:rsidRPr="000F1C01" w14:paraId="55F77683"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494CFB67" w14:textId="77777777" w:rsidR="00191FEE" w:rsidRPr="000F1C01" w:rsidRDefault="00885458" w:rsidP="00B076A3">
            <w:pPr>
              <w:jc w:val="left"/>
            </w:pPr>
            <w:r>
              <w:t xml:space="preserve">{SCR1032} </w:t>
            </w:r>
          </w:p>
        </w:tc>
        <w:tc>
          <w:tcPr>
            <w:tcW w:w="821" w:type="dxa"/>
          </w:tcPr>
          <w:p w14:paraId="29558C31" w14:textId="77777777" w:rsidR="00191FEE" w:rsidRDefault="009F0376" w:rsidP="00A465FE">
            <w:pPr>
              <w:jc w:val="left"/>
            </w:pPr>
            <w:r>
              <w:t>Task</w:t>
            </w:r>
          </w:p>
        </w:tc>
        <w:tc>
          <w:tcPr>
            <w:tcW w:w="4523" w:type="dxa"/>
            <w:shd w:val="clear" w:color="auto" w:fill="auto"/>
          </w:tcPr>
          <w:p w14:paraId="51EFEB3F" w14:textId="77777777" w:rsidR="00191FEE" w:rsidRDefault="00191FEE" w:rsidP="00A465FE">
            <w:pPr>
              <w:jc w:val="left"/>
              <w:rPr>
                <w:rStyle w:val="Hyperlink"/>
              </w:rPr>
            </w:pPr>
            <w:r>
              <w:t xml:space="preserve">No large gaps occur in ID values of related parameters. </w:t>
            </w:r>
            <w:hyperlink w:anchor="_ID_Gaps" w:history="1">
              <w:r w:rsidRPr="001E1DFF">
                <w:rPr>
                  <w:rStyle w:val="Hyperlink"/>
                </w:rPr>
                <w:t>(Ref. 3.1.</w:t>
              </w:r>
              <w:r>
                <w:rPr>
                  <w:rStyle w:val="Hyperlink"/>
                </w:rPr>
                <w:t>4</w:t>
              </w:r>
              <w:r w:rsidRPr="001E1DFF">
                <w:rPr>
                  <w:rStyle w:val="Hyperlink"/>
                </w:rPr>
                <w:t>.2 ID Gaps)</w:t>
              </w:r>
            </w:hyperlink>
          </w:p>
          <w:p w14:paraId="7C20B99B" w14:textId="77777777" w:rsidR="00601EB8" w:rsidRPr="004042F5" w:rsidRDefault="00191FEE" w:rsidP="006138D4">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692261048"/>
            <w14:checkbox>
              <w14:checked w14:val="1"/>
              <w14:checkedState w14:val="2612" w14:font="Arial Unicode MS"/>
              <w14:uncheckedState w14:val="2610" w14:font="Arial Unicode MS"/>
            </w14:checkbox>
          </w:sdtPr>
          <w:sdtContent>
            <w:tc>
              <w:tcPr>
                <w:tcW w:w="517" w:type="dxa"/>
                <w:shd w:val="clear" w:color="auto" w:fill="auto"/>
              </w:tcPr>
              <w:p w14:paraId="0E7D7AD4" w14:textId="2F881E1A" w:rsidR="00191FEE" w:rsidRDefault="00AB4671" w:rsidP="00B076A3">
                <w:pPr>
                  <w:jc w:val="left"/>
                </w:pPr>
                <w:r>
                  <w:rPr>
                    <w:rFonts w:ascii="Arial Unicode MS" w:eastAsia="Arial Unicode MS" w:hAnsi="Arial Unicode MS" w:cs="Arial Unicode MS" w:hint="eastAsia"/>
                  </w:rPr>
                  <w:t>☒</w:t>
                </w:r>
              </w:p>
            </w:tc>
          </w:sdtContent>
        </w:sdt>
        <w:sdt>
          <w:sdtPr>
            <w:id w:val="-290901481"/>
            <w14:checkbox>
              <w14:checked w14:val="0"/>
              <w14:checkedState w14:val="2612" w14:font="Arial Unicode MS"/>
              <w14:uncheckedState w14:val="2610" w14:font="Arial Unicode MS"/>
            </w14:checkbox>
          </w:sdtPr>
          <w:sdtContent>
            <w:tc>
              <w:tcPr>
                <w:tcW w:w="544" w:type="dxa"/>
                <w:shd w:val="clear" w:color="auto" w:fill="auto"/>
              </w:tcPr>
              <w:p w14:paraId="7EDDD2E1" w14:textId="77777777" w:rsidR="00191FEE" w:rsidRDefault="00306A0A" w:rsidP="00B076A3">
                <w:pPr>
                  <w:jc w:val="left"/>
                </w:pPr>
                <w:r>
                  <w:rPr>
                    <w:rFonts w:ascii="Arial Unicode MS" w:eastAsia="Arial Unicode MS" w:hAnsi="Arial Unicode MS" w:cs="Arial Unicode MS" w:hint="eastAsia"/>
                  </w:rPr>
                  <w:t>☐</w:t>
                </w:r>
              </w:p>
            </w:tc>
          </w:sdtContent>
        </w:sdt>
        <w:sdt>
          <w:sdtPr>
            <w:id w:val="774521098"/>
            <w14:checkbox>
              <w14:checked w14:val="0"/>
              <w14:checkedState w14:val="2612" w14:font="Arial Unicode MS"/>
              <w14:uncheckedState w14:val="2610" w14:font="Arial Unicode MS"/>
            </w14:checkbox>
          </w:sdtPr>
          <w:sdtContent>
            <w:tc>
              <w:tcPr>
                <w:tcW w:w="528" w:type="dxa"/>
                <w:shd w:val="clear" w:color="auto" w:fill="auto"/>
              </w:tcPr>
              <w:p w14:paraId="1EF006F7"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7947E3B4" w14:textId="77777777" w:rsidR="00191FEE" w:rsidRPr="006370C2" w:rsidRDefault="00191FEE" w:rsidP="00B076A3">
            <w:pPr>
              <w:jc w:val="left"/>
            </w:pPr>
          </w:p>
        </w:tc>
      </w:tr>
      <w:tr w:rsidR="00191FEE" w:rsidRPr="000F1C01" w14:paraId="74E0740B" w14:textId="77777777" w:rsidTr="008D66B7">
        <w:trPr>
          <w:trHeight w:val="284"/>
        </w:trPr>
        <w:tc>
          <w:tcPr>
            <w:tcW w:w="1276" w:type="dxa"/>
            <w:shd w:val="clear" w:color="auto" w:fill="auto"/>
          </w:tcPr>
          <w:p w14:paraId="118A5ED4" w14:textId="77777777" w:rsidR="00191FEE" w:rsidRDefault="00885458" w:rsidP="00B076A3">
            <w:pPr>
              <w:jc w:val="left"/>
            </w:pPr>
            <w:r>
              <w:t xml:space="preserve">{SCR1033} </w:t>
            </w:r>
          </w:p>
        </w:tc>
        <w:tc>
          <w:tcPr>
            <w:tcW w:w="821" w:type="dxa"/>
          </w:tcPr>
          <w:p w14:paraId="04649953" w14:textId="77777777" w:rsidR="00191FEE" w:rsidRDefault="009F0376" w:rsidP="008D66B7">
            <w:pPr>
              <w:pStyle w:val="SLCBodytext"/>
              <w:ind w:left="0"/>
            </w:pPr>
            <w:r>
              <w:t>Task</w:t>
            </w:r>
          </w:p>
        </w:tc>
        <w:tc>
          <w:tcPr>
            <w:tcW w:w="4523" w:type="dxa"/>
            <w:shd w:val="clear" w:color="auto" w:fill="auto"/>
          </w:tcPr>
          <w:p w14:paraId="225AC25F" w14:textId="77777777" w:rsidR="00191FEE" w:rsidRDefault="00191FEE" w:rsidP="008D66B7">
            <w:pPr>
              <w:rPr>
                <w:rStyle w:val="Hyperlink"/>
              </w:rPr>
            </w:pPr>
            <w:r>
              <w:t xml:space="preserve">Items are ordered with monotonically increasing IDs, except read/write parameters with a fixed offset. </w:t>
            </w:r>
            <w:hyperlink w:anchor="_ID_Ordering" w:history="1">
              <w:r w:rsidRPr="00FC62B1">
                <w:rPr>
                  <w:rStyle w:val="Hyperlink"/>
                </w:rPr>
                <w:t>(Ref. 3.1.</w:t>
              </w:r>
              <w:r>
                <w:rPr>
                  <w:rStyle w:val="Hyperlink"/>
                </w:rPr>
                <w:t>4</w:t>
              </w:r>
              <w:r w:rsidRPr="00FC62B1">
                <w:rPr>
                  <w:rStyle w:val="Hyperlink"/>
                </w:rPr>
                <w:t>.3 ID Ordering)</w:t>
              </w:r>
            </w:hyperlink>
          </w:p>
          <w:p w14:paraId="0EDF795A" w14:textId="77777777" w:rsidR="00191FEE" w:rsidRPr="00601EB8" w:rsidRDefault="00191FEE" w:rsidP="008D66B7">
            <w:pPr>
              <w:spacing w:before="120"/>
            </w:pPr>
            <w:r w:rsidRPr="00601EB8">
              <w:t xml:space="preserve">Warning: </w:t>
            </w:r>
            <w:r w:rsidR="002F7C68">
              <w:t>Possible impact on existing platforms if changed in existing protocol</w:t>
            </w:r>
            <w:r w:rsidRPr="00601EB8">
              <w:t>.</w:t>
            </w:r>
          </w:p>
        </w:tc>
        <w:sdt>
          <w:sdtPr>
            <w:id w:val="-1495636635"/>
            <w14:checkbox>
              <w14:checked w14:val="1"/>
              <w14:checkedState w14:val="2612" w14:font="Arial Unicode MS"/>
              <w14:uncheckedState w14:val="2610" w14:font="Arial Unicode MS"/>
            </w14:checkbox>
          </w:sdtPr>
          <w:sdtContent>
            <w:tc>
              <w:tcPr>
                <w:tcW w:w="517" w:type="dxa"/>
                <w:shd w:val="clear" w:color="auto" w:fill="auto"/>
              </w:tcPr>
              <w:p w14:paraId="2E3F2612" w14:textId="1B3419BC" w:rsidR="00191FEE" w:rsidRDefault="00AB4671" w:rsidP="00B076A3">
                <w:pPr>
                  <w:jc w:val="left"/>
                </w:pPr>
                <w:r>
                  <w:rPr>
                    <w:rFonts w:ascii="Arial Unicode MS" w:eastAsia="Arial Unicode MS" w:hAnsi="Arial Unicode MS" w:cs="Arial Unicode MS" w:hint="eastAsia"/>
                  </w:rPr>
                  <w:t>☒</w:t>
                </w:r>
              </w:p>
            </w:tc>
          </w:sdtContent>
        </w:sdt>
        <w:tc>
          <w:tcPr>
            <w:tcW w:w="544" w:type="dxa"/>
            <w:shd w:val="clear" w:color="auto" w:fill="auto"/>
          </w:tcPr>
          <w:p w14:paraId="47A4591B" w14:textId="77777777" w:rsidR="00191FEE" w:rsidRDefault="00000000" w:rsidP="00B076A3">
            <w:pPr>
              <w:jc w:val="left"/>
            </w:pPr>
            <w:sdt>
              <w:sdtPr>
                <w:id w:val="1073628036"/>
                <w14:checkbox>
                  <w14:checked w14:val="0"/>
                  <w14:checkedState w14:val="2612" w14:font="Arial Unicode MS"/>
                  <w14:uncheckedState w14:val="2610" w14:font="Arial Unicode MS"/>
                </w14:checkbox>
              </w:sdtPr>
              <w:sdtContent>
                <w:r w:rsidR="00306A0A">
                  <w:rPr>
                    <w:rFonts w:ascii="Arial Unicode MS" w:eastAsia="Arial Unicode MS" w:hAnsi="Arial Unicode MS" w:cs="Arial Unicode MS" w:hint="eastAsia"/>
                  </w:rPr>
                  <w:t>☐</w:t>
                </w:r>
              </w:sdtContent>
            </w:sdt>
            <w:r w:rsidR="00191FEE" w:rsidDel="000F4F5C">
              <w:t xml:space="preserve"> </w:t>
            </w:r>
          </w:p>
        </w:tc>
        <w:sdt>
          <w:sdtPr>
            <w:id w:val="-929121029"/>
            <w14:checkbox>
              <w14:checked w14:val="0"/>
              <w14:checkedState w14:val="2612" w14:font="Arial Unicode MS"/>
              <w14:uncheckedState w14:val="2610" w14:font="Arial Unicode MS"/>
            </w14:checkbox>
          </w:sdtPr>
          <w:sdtContent>
            <w:tc>
              <w:tcPr>
                <w:tcW w:w="528" w:type="dxa"/>
                <w:shd w:val="clear" w:color="auto" w:fill="auto"/>
              </w:tcPr>
              <w:p w14:paraId="06FB2F1D"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D4B17E4" w14:textId="77777777" w:rsidR="00191FEE" w:rsidRPr="006370C2" w:rsidRDefault="00191FEE" w:rsidP="00B076A3">
            <w:pPr>
              <w:jc w:val="left"/>
            </w:pPr>
          </w:p>
        </w:tc>
      </w:tr>
      <w:tr w:rsidR="00191FEE" w:rsidRPr="000F1C01" w14:paraId="650F26F2"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61D0D1B1" w14:textId="77777777" w:rsidR="00191FEE" w:rsidRDefault="00885458" w:rsidP="00B076A3">
            <w:pPr>
              <w:jc w:val="left"/>
            </w:pPr>
            <w:r>
              <w:t xml:space="preserve">{SCR1034} </w:t>
            </w:r>
          </w:p>
        </w:tc>
        <w:tc>
          <w:tcPr>
            <w:tcW w:w="821" w:type="dxa"/>
          </w:tcPr>
          <w:p w14:paraId="23094B58" w14:textId="77777777" w:rsidR="00191FEE" w:rsidRDefault="009F0376" w:rsidP="008D66B7">
            <w:pPr>
              <w:pStyle w:val="SLCBodytext"/>
              <w:ind w:left="0"/>
            </w:pPr>
            <w:r>
              <w:t>Task</w:t>
            </w:r>
          </w:p>
        </w:tc>
        <w:tc>
          <w:tcPr>
            <w:tcW w:w="4523" w:type="dxa"/>
            <w:shd w:val="clear" w:color="auto" w:fill="auto"/>
          </w:tcPr>
          <w:p w14:paraId="369C32DB" w14:textId="77777777" w:rsidR="00191FEE" w:rsidRPr="00257B7F" w:rsidRDefault="00191FEE" w:rsidP="008D66B7">
            <w:pPr>
              <w:rPr>
                <w:color w:val="0563C1" w:themeColor="hyperlink"/>
                <w:u w:val="single"/>
              </w:rPr>
            </w:pPr>
            <w:r>
              <w:t xml:space="preserve">Items with the same functionality/purpose are grouped. </w:t>
            </w:r>
            <w:hyperlink w:anchor="_ID_Grouping" w:history="1">
              <w:r w:rsidRPr="00FC62B1">
                <w:rPr>
                  <w:rStyle w:val="Hyperlink"/>
                </w:rPr>
                <w:t>(Ref. 3.1.</w:t>
              </w:r>
              <w:r>
                <w:rPr>
                  <w:rStyle w:val="Hyperlink"/>
                </w:rPr>
                <w:t>4</w:t>
              </w:r>
              <w:r w:rsidRPr="00FC62B1">
                <w:rPr>
                  <w:rStyle w:val="Hyperlink"/>
                </w:rPr>
                <w:t>.4 ID Grouping)</w:t>
              </w:r>
            </w:hyperlink>
          </w:p>
          <w:p w14:paraId="2157C4C4" w14:textId="77777777" w:rsidR="00191FEE" w:rsidRPr="004042F5" w:rsidRDefault="00191FEE" w:rsidP="008D66B7">
            <w:pPr>
              <w:spacing w:before="120"/>
            </w:pPr>
            <w:r w:rsidRPr="004042F5">
              <w:t xml:space="preserve">Warning: </w:t>
            </w:r>
            <w:r w:rsidR="002F7C68">
              <w:t>Possible impact on existing platforms if changed in existing protocol</w:t>
            </w:r>
            <w:r w:rsidRPr="004042F5">
              <w:t>.</w:t>
            </w:r>
          </w:p>
        </w:tc>
        <w:sdt>
          <w:sdtPr>
            <w:id w:val="451208067"/>
            <w14:checkbox>
              <w14:checked w14:val="1"/>
              <w14:checkedState w14:val="2612" w14:font="Arial Unicode MS"/>
              <w14:uncheckedState w14:val="2610" w14:font="Arial Unicode MS"/>
            </w14:checkbox>
          </w:sdtPr>
          <w:sdtContent>
            <w:tc>
              <w:tcPr>
                <w:tcW w:w="517" w:type="dxa"/>
                <w:shd w:val="clear" w:color="auto" w:fill="auto"/>
              </w:tcPr>
              <w:p w14:paraId="3F245870" w14:textId="037A219B" w:rsidR="00191FEE" w:rsidRDefault="00AB4671" w:rsidP="00B076A3">
                <w:pPr>
                  <w:jc w:val="left"/>
                </w:pPr>
                <w:r>
                  <w:rPr>
                    <w:rFonts w:ascii="Arial Unicode MS" w:eastAsia="Arial Unicode MS" w:hAnsi="Arial Unicode MS" w:cs="Arial Unicode MS" w:hint="eastAsia"/>
                  </w:rPr>
                  <w:t>☒</w:t>
                </w:r>
              </w:p>
            </w:tc>
          </w:sdtContent>
        </w:sdt>
        <w:sdt>
          <w:sdtPr>
            <w:id w:val="-951473769"/>
            <w14:checkbox>
              <w14:checked w14:val="0"/>
              <w14:checkedState w14:val="2612" w14:font="Arial Unicode MS"/>
              <w14:uncheckedState w14:val="2610" w14:font="Arial Unicode MS"/>
            </w14:checkbox>
          </w:sdtPr>
          <w:sdtContent>
            <w:tc>
              <w:tcPr>
                <w:tcW w:w="544" w:type="dxa"/>
                <w:shd w:val="clear" w:color="auto" w:fill="auto"/>
              </w:tcPr>
              <w:p w14:paraId="7061943B" w14:textId="77777777" w:rsidR="00191FEE" w:rsidRDefault="00306A0A" w:rsidP="00B076A3">
                <w:pPr>
                  <w:jc w:val="left"/>
                </w:pPr>
                <w:r>
                  <w:rPr>
                    <w:rFonts w:ascii="Arial Unicode MS" w:eastAsia="Arial Unicode MS" w:hAnsi="Arial Unicode MS" w:cs="Arial Unicode MS" w:hint="eastAsia"/>
                  </w:rPr>
                  <w:t>☐</w:t>
                </w:r>
              </w:p>
            </w:tc>
          </w:sdtContent>
        </w:sdt>
        <w:sdt>
          <w:sdtPr>
            <w:id w:val="79646928"/>
            <w14:checkbox>
              <w14:checked w14:val="0"/>
              <w14:checkedState w14:val="2612" w14:font="Arial Unicode MS"/>
              <w14:uncheckedState w14:val="2610" w14:font="Arial Unicode MS"/>
            </w14:checkbox>
          </w:sdtPr>
          <w:sdtContent>
            <w:tc>
              <w:tcPr>
                <w:tcW w:w="528" w:type="dxa"/>
                <w:shd w:val="clear" w:color="auto" w:fill="auto"/>
              </w:tcPr>
              <w:p w14:paraId="6A808993"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02ACD34" w14:textId="77777777" w:rsidR="00191FEE" w:rsidRPr="000F1C01" w:rsidRDefault="00191FEE" w:rsidP="00B076A3">
            <w:pPr>
              <w:jc w:val="left"/>
            </w:pPr>
          </w:p>
        </w:tc>
      </w:tr>
    </w:tbl>
    <w:p w14:paraId="1155F0B4" w14:textId="77777777" w:rsidR="004218A6" w:rsidRDefault="004218A6" w:rsidP="000F1C01"/>
    <w:p w14:paraId="28FFD440" w14:textId="77777777" w:rsidR="000F1C01" w:rsidRPr="000F1C01" w:rsidRDefault="000F1C01" w:rsidP="006B59B9">
      <w:pPr>
        <w:pStyle w:val="Heading2"/>
      </w:pPr>
      <w:bookmarkStart w:id="10" w:name="_Toc473039739"/>
      <w:bookmarkStart w:id="11" w:name="_Toc32916700"/>
      <w:r w:rsidRPr="000F1C01">
        <w:t>User Interface</w:t>
      </w:r>
      <w:bookmarkEnd w:id="10"/>
      <w:bookmarkEnd w:id="11"/>
    </w:p>
    <w:tbl>
      <w:tblPr>
        <w:tblStyle w:val="PlainTable212"/>
        <w:tblW w:w="9708" w:type="dxa"/>
        <w:tblCellMar>
          <w:top w:w="57" w:type="dxa"/>
          <w:left w:w="57" w:type="dxa"/>
          <w:bottom w:w="57" w:type="dxa"/>
          <w:right w:w="57" w:type="dxa"/>
        </w:tblCellMar>
        <w:tblLook w:val="0420" w:firstRow="1" w:lastRow="0" w:firstColumn="0" w:lastColumn="0" w:noHBand="0" w:noVBand="1"/>
      </w:tblPr>
      <w:tblGrid>
        <w:gridCol w:w="1061"/>
        <w:gridCol w:w="1050"/>
        <w:gridCol w:w="4647"/>
        <w:gridCol w:w="515"/>
        <w:gridCol w:w="542"/>
        <w:gridCol w:w="527"/>
        <w:gridCol w:w="1366"/>
      </w:tblGrid>
      <w:tr w:rsidR="002D12A6" w:rsidRPr="000F1C01" w14:paraId="49A62F72" w14:textId="77777777" w:rsidTr="002143DF">
        <w:trPr>
          <w:cnfStyle w:val="100000000000" w:firstRow="1" w:lastRow="0" w:firstColumn="0" w:lastColumn="0" w:oddVBand="0" w:evenVBand="0" w:oddHBand="0" w:evenHBand="0" w:firstRowFirstColumn="0" w:firstRowLastColumn="0" w:lastRowFirstColumn="0" w:lastRowLastColumn="0"/>
          <w:trHeight w:val="284"/>
          <w:tblHeader/>
        </w:trPr>
        <w:tc>
          <w:tcPr>
            <w:tcW w:w="1061" w:type="dxa"/>
            <w:shd w:val="clear" w:color="auto" w:fill="D9D9D9" w:themeFill="background1" w:themeFillShade="D9"/>
          </w:tcPr>
          <w:p w14:paraId="797E7131" w14:textId="77777777" w:rsidR="002D12A6" w:rsidRPr="000F1C01" w:rsidRDefault="002D12A6" w:rsidP="000F1C01">
            <w:pPr>
              <w:jc w:val="left"/>
            </w:pPr>
            <w:r w:rsidRPr="000F1C01">
              <w:t>#</w:t>
            </w:r>
          </w:p>
        </w:tc>
        <w:tc>
          <w:tcPr>
            <w:tcW w:w="1050" w:type="dxa"/>
            <w:shd w:val="clear" w:color="auto" w:fill="D9D9D9" w:themeFill="background1" w:themeFillShade="D9"/>
          </w:tcPr>
          <w:p w14:paraId="02C94BC2" w14:textId="77777777" w:rsidR="002D12A6" w:rsidRPr="000F1C01" w:rsidRDefault="00363DC8" w:rsidP="000F1C01">
            <w:pPr>
              <w:jc w:val="left"/>
            </w:pPr>
            <w:r>
              <w:t>Scope</w:t>
            </w:r>
          </w:p>
        </w:tc>
        <w:tc>
          <w:tcPr>
            <w:tcW w:w="4647" w:type="dxa"/>
            <w:shd w:val="clear" w:color="auto" w:fill="D9D9D9" w:themeFill="background1" w:themeFillShade="D9"/>
          </w:tcPr>
          <w:p w14:paraId="7F6BF4C4" w14:textId="77777777" w:rsidR="002D12A6" w:rsidRPr="000F1C01" w:rsidRDefault="002D12A6" w:rsidP="000F1C01">
            <w:pPr>
              <w:jc w:val="left"/>
            </w:pPr>
            <w:r w:rsidRPr="000F1C01">
              <w:t>Description</w:t>
            </w:r>
          </w:p>
        </w:tc>
        <w:tc>
          <w:tcPr>
            <w:tcW w:w="515" w:type="dxa"/>
            <w:shd w:val="clear" w:color="auto" w:fill="D9D9D9" w:themeFill="background1" w:themeFillShade="D9"/>
          </w:tcPr>
          <w:p w14:paraId="6B99F23F" w14:textId="77777777" w:rsidR="002D12A6" w:rsidRPr="000F1C01" w:rsidRDefault="002D12A6" w:rsidP="000F1C01">
            <w:pPr>
              <w:jc w:val="left"/>
            </w:pPr>
            <w:r w:rsidRPr="000F1C01">
              <w:t>OK</w:t>
            </w:r>
          </w:p>
        </w:tc>
        <w:tc>
          <w:tcPr>
            <w:tcW w:w="542" w:type="dxa"/>
            <w:shd w:val="clear" w:color="auto" w:fill="D9D9D9" w:themeFill="background1" w:themeFillShade="D9"/>
          </w:tcPr>
          <w:p w14:paraId="0BEF5326" w14:textId="77777777" w:rsidR="002D12A6" w:rsidRPr="000F1C01" w:rsidRDefault="002D12A6" w:rsidP="000F1C01">
            <w:pPr>
              <w:jc w:val="left"/>
            </w:pPr>
            <w:r w:rsidRPr="000F1C01">
              <w:t>Fail</w:t>
            </w:r>
          </w:p>
        </w:tc>
        <w:tc>
          <w:tcPr>
            <w:tcW w:w="527" w:type="dxa"/>
            <w:shd w:val="clear" w:color="auto" w:fill="D9D9D9" w:themeFill="background1" w:themeFillShade="D9"/>
          </w:tcPr>
          <w:p w14:paraId="7755A0CF" w14:textId="77777777" w:rsidR="002D12A6" w:rsidRPr="000F1C01" w:rsidRDefault="002D12A6" w:rsidP="000F1C01">
            <w:pPr>
              <w:jc w:val="left"/>
            </w:pPr>
            <w:r w:rsidRPr="000F1C01">
              <w:t>NA</w:t>
            </w:r>
          </w:p>
        </w:tc>
        <w:tc>
          <w:tcPr>
            <w:tcW w:w="1366" w:type="dxa"/>
            <w:shd w:val="clear" w:color="auto" w:fill="D9D9D9" w:themeFill="background1" w:themeFillShade="D9"/>
          </w:tcPr>
          <w:p w14:paraId="2B071465" w14:textId="77777777" w:rsidR="002D12A6" w:rsidRPr="000F1C01" w:rsidRDefault="002D12A6" w:rsidP="000F1C01">
            <w:pPr>
              <w:jc w:val="left"/>
            </w:pPr>
            <w:r w:rsidRPr="000F1C01">
              <w:t>Remarks</w:t>
            </w:r>
          </w:p>
        </w:tc>
      </w:tr>
      <w:tr w:rsidR="002D12A6" w:rsidRPr="000F1C01" w14:paraId="7DC35095"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07771091" w14:textId="77777777" w:rsidR="002D12A6" w:rsidRPr="000F1C01" w:rsidRDefault="002D12A6" w:rsidP="007F6EEE">
            <w:pPr>
              <w:jc w:val="left"/>
              <w:rPr>
                <w:b/>
              </w:rPr>
            </w:pPr>
            <w:r w:rsidRPr="000F1C01">
              <w:rPr>
                <w:b/>
              </w:rPr>
              <w:t>El</w:t>
            </w:r>
            <w:r>
              <w:rPr>
                <w:b/>
              </w:rPr>
              <w:t>ement Wizard</w:t>
            </w:r>
          </w:p>
        </w:tc>
      </w:tr>
      <w:tr w:rsidR="002D12A6" w:rsidRPr="000F1C01" w14:paraId="00199539" w14:textId="77777777" w:rsidTr="002143DF">
        <w:trPr>
          <w:trHeight w:val="284"/>
        </w:trPr>
        <w:tc>
          <w:tcPr>
            <w:tcW w:w="1061" w:type="dxa"/>
          </w:tcPr>
          <w:p w14:paraId="48F75007" w14:textId="77777777" w:rsidR="002D12A6" w:rsidRPr="000F1C01" w:rsidRDefault="00885458" w:rsidP="000F1C01">
            <w:pPr>
              <w:jc w:val="left"/>
            </w:pPr>
            <w:r>
              <w:t xml:space="preserve">{SCR1042} </w:t>
            </w:r>
          </w:p>
        </w:tc>
        <w:tc>
          <w:tcPr>
            <w:tcW w:w="1050" w:type="dxa"/>
          </w:tcPr>
          <w:p w14:paraId="52C5E599" w14:textId="77777777" w:rsidR="002D12A6" w:rsidRDefault="00DF6AFF" w:rsidP="000F1C01">
            <w:pPr>
              <w:jc w:val="left"/>
            </w:pPr>
            <w:r>
              <w:t>Task</w:t>
            </w:r>
          </w:p>
        </w:tc>
        <w:tc>
          <w:tcPr>
            <w:tcW w:w="4647" w:type="dxa"/>
          </w:tcPr>
          <w:p w14:paraId="0D05FC3F" w14:textId="77777777" w:rsidR="002D12A6" w:rsidRPr="000F1C01" w:rsidRDefault="002D12A6" w:rsidP="000F1C01">
            <w:pPr>
              <w:jc w:val="left"/>
            </w:pPr>
            <w:r w:rsidRPr="000F1C01">
              <w:t xml:space="preserve">The element wizard </w:t>
            </w:r>
            <w:r>
              <w:t xml:space="preserve">has as many default settings set as possible and is as strict as possible. </w:t>
            </w:r>
            <w:hyperlink w:anchor="_Default_Settings" w:history="1">
              <w:r w:rsidRPr="00865CF1">
                <w:rPr>
                  <w:rStyle w:val="Hyperlink"/>
                </w:rPr>
                <w:t>(Ref. 3.3.1.1 Default Settings)</w:t>
              </w:r>
            </w:hyperlink>
          </w:p>
        </w:tc>
        <w:tc>
          <w:tcPr>
            <w:tcW w:w="515" w:type="dxa"/>
          </w:tcPr>
          <w:p w14:paraId="39AAB250" w14:textId="5095B377" w:rsidR="002D12A6" w:rsidRPr="000F1C01" w:rsidRDefault="00000000" w:rsidP="000F1C01">
            <w:pPr>
              <w:jc w:val="left"/>
              <w:rPr>
                <w:rFonts w:ascii="Segoe UI Symbol" w:hAnsi="Segoe UI Symbol" w:cs="Segoe UI Symbol"/>
              </w:rPr>
            </w:pPr>
            <w:sdt>
              <w:sdtPr>
                <w:id w:val="565688202"/>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r w:rsidR="002D12A6" w:rsidDel="00CB18BA">
              <w:t xml:space="preserve"> </w:t>
            </w:r>
          </w:p>
        </w:tc>
        <w:sdt>
          <w:sdtPr>
            <w:id w:val="232138472"/>
            <w14:checkbox>
              <w14:checked w14:val="0"/>
              <w14:checkedState w14:val="2612" w14:font="Arial Unicode MS"/>
              <w14:uncheckedState w14:val="2610" w14:font="Arial Unicode MS"/>
            </w14:checkbox>
          </w:sdtPr>
          <w:sdtContent>
            <w:tc>
              <w:tcPr>
                <w:tcW w:w="542" w:type="dxa"/>
              </w:tcPr>
              <w:p w14:paraId="64876E18" w14:textId="77777777" w:rsidR="002D12A6"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41768216"/>
            <w14:checkbox>
              <w14:checked w14:val="0"/>
              <w14:checkedState w14:val="2612" w14:font="Arial Unicode MS"/>
              <w14:uncheckedState w14:val="2610" w14:font="Arial Unicode MS"/>
            </w14:checkbox>
          </w:sdtPr>
          <w:sdtContent>
            <w:tc>
              <w:tcPr>
                <w:tcW w:w="527" w:type="dxa"/>
              </w:tcPr>
              <w:p w14:paraId="3A97700D" w14:textId="77777777" w:rsidR="002D12A6"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366" w:type="dxa"/>
          </w:tcPr>
          <w:p w14:paraId="5EB27AB0" w14:textId="77777777" w:rsidR="002D12A6" w:rsidRPr="000F1C01" w:rsidRDefault="002D12A6" w:rsidP="000F1C01">
            <w:pPr>
              <w:jc w:val="left"/>
            </w:pPr>
          </w:p>
        </w:tc>
      </w:tr>
      <w:tr w:rsidR="002D12A6" w:rsidRPr="000F1C01" w14:paraId="39365558"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707E52AB" w14:textId="77777777" w:rsidR="002D12A6" w:rsidRPr="000F1C01" w:rsidRDefault="002D12A6" w:rsidP="00257B7F">
            <w:pPr>
              <w:keepNext/>
              <w:jc w:val="left"/>
              <w:rPr>
                <w:b/>
              </w:rPr>
            </w:pPr>
            <w:r w:rsidRPr="000F1C01">
              <w:rPr>
                <w:b/>
              </w:rPr>
              <w:t xml:space="preserve">Protocol </w:t>
            </w:r>
            <w:r>
              <w:rPr>
                <w:b/>
              </w:rPr>
              <w:t>P</w:t>
            </w:r>
            <w:r w:rsidRPr="000F1C01">
              <w:rPr>
                <w:b/>
              </w:rPr>
              <w:t xml:space="preserve">ages </w:t>
            </w:r>
          </w:p>
        </w:tc>
      </w:tr>
      <w:tr w:rsidR="002D12A6" w:rsidRPr="000F1C01" w14:paraId="69A606F6" w14:textId="77777777" w:rsidTr="002143DF">
        <w:trPr>
          <w:trHeight w:val="284"/>
        </w:trPr>
        <w:tc>
          <w:tcPr>
            <w:tcW w:w="1061" w:type="dxa"/>
          </w:tcPr>
          <w:p w14:paraId="7474F5BF" w14:textId="77777777" w:rsidR="002D12A6" w:rsidRPr="000F1C01" w:rsidRDefault="00885458" w:rsidP="000F1C01">
            <w:pPr>
              <w:jc w:val="left"/>
            </w:pPr>
            <w:r>
              <w:t xml:space="preserve">{SCR1046} </w:t>
            </w:r>
          </w:p>
        </w:tc>
        <w:tc>
          <w:tcPr>
            <w:tcW w:w="1050" w:type="dxa"/>
          </w:tcPr>
          <w:p w14:paraId="460485FD" w14:textId="77777777" w:rsidR="002D12A6" w:rsidRDefault="009F0376" w:rsidP="00B006A6">
            <w:pPr>
              <w:jc w:val="left"/>
            </w:pPr>
            <w:r>
              <w:t>Task</w:t>
            </w:r>
          </w:p>
        </w:tc>
        <w:tc>
          <w:tcPr>
            <w:tcW w:w="4647" w:type="dxa"/>
          </w:tcPr>
          <w:p w14:paraId="36952070" w14:textId="77777777" w:rsidR="002D12A6" w:rsidRDefault="002D12A6" w:rsidP="00B006A6">
            <w:pPr>
              <w:jc w:val="left"/>
              <w:rPr>
                <w:rStyle w:val="Hyperlink"/>
              </w:rPr>
            </w:pPr>
            <w:r>
              <w:t xml:space="preserve">The look and feel of the protocol is the same as of other protocols of the same product line. </w:t>
            </w:r>
            <w:hyperlink w:anchor="_Look_and_Feel" w:history="1">
              <w:r w:rsidRPr="00433CDD">
                <w:rPr>
                  <w:rStyle w:val="Hyperlink"/>
                </w:rPr>
                <w:t>(Ref 3.3.</w:t>
              </w:r>
              <w:r>
                <w:rPr>
                  <w:rStyle w:val="Hyperlink"/>
                </w:rPr>
                <w:t>2</w:t>
              </w:r>
              <w:r w:rsidRPr="00433CDD">
                <w:rPr>
                  <w:rStyle w:val="Hyperlink"/>
                </w:rPr>
                <w:t>.2 Look and Feel)</w:t>
              </w:r>
            </w:hyperlink>
          </w:p>
          <w:p w14:paraId="120A4740"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724983324"/>
            <w14:checkbox>
              <w14:checked w14:val="0"/>
              <w14:checkedState w14:val="2612" w14:font="Arial Unicode MS"/>
              <w14:uncheckedState w14:val="2610" w14:font="Arial Unicode MS"/>
            </w14:checkbox>
          </w:sdtPr>
          <w:sdtContent>
            <w:tc>
              <w:tcPr>
                <w:tcW w:w="515" w:type="dxa"/>
              </w:tcPr>
              <w:p w14:paraId="2F5C1E92" w14:textId="53AB4857" w:rsidR="002D12A6" w:rsidRDefault="003E4372" w:rsidP="000F1C01">
                <w:pPr>
                  <w:jc w:val="left"/>
                </w:pPr>
                <w:r>
                  <w:rPr>
                    <w:rFonts w:ascii="Arial Unicode MS" w:eastAsia="Arial Unicode MS" w:hAnsi="Arial Unicode MS" w:cs="Arial Unicode MS" w:hint="eastAsia"/>
                  </w:rPr>
                  <w:t>☐</w:t>
                </w:r>
              </w:p>
            </w:tc>
          </w:sdtContent>
        </w:sdt>
        <w:sdt>
          <w:sdtPr>
            <w:id w:val="-276096140"/>
            <w14:checkbox>
              <w14:checked w14:val="0"/>
              <w14:checkedState w14:val="2612" w14:font="Arial Unicode MS"/>
              <w14:uncheckedState w14:val="2610" w14:font="Arial Unicode MS"/>
            </w14:checkbox>
          </w:sdtPr>
          <w:sdtContent>
            <w:tc>
              <w:tcPr>
                <w:tcW w:w="542" w:type="dxa"/>
              </w:tcPr>
              <w:p w14:paraId="7C0D82FA" w14:textId="77777777" w:rsidR="002D12A6" w:rsidRDefault="00BA355D" w:rsidP="000F1C01">
                <w:pPr>
                  <w:jc w:val="left"/>
                </w:pPr>
                <w:r>
                  <w:rPr>
                    <w:rFonts w:ascii="Arial Unicode MS" w:eastAsia="Arial Unicode MS" w:hAnsi="Arial Unicode MS" w:cs="Arial Unicode MS" w:hint="eastAsia"/>
                  </w:rPr>
                  <w:t>☐</w:t>
                </w:r>
              </w:p>
            </w:tc>
          </w:sdtContent>
        </w:sdt>
        <w:sdt>
          <w:sdtPr>
            <w:id w:val="-1199319346"/>
            <w14:checkbox>
              <w14:checked w14:val="1"/>
              <w14:checkedState w14:val="2612" w14:font="Arial Unicode MS"/>
              <w14:uncheckedState w14:val="2610" w14:font="Arial Unicode MS"/>
            </w14:checkbox>
          </w:sdtPr>
          <w:sdtContent>
            <w:tc>
              <w:tcPr>
                <w:tcW w:w="527" w:type="dxa"/>
              </w:tcPr>
              <w:p w14:paraId="2D66BD03" w14:textId="727431A8" w:rsidR="002D12A6" w:rsidRDefault="003E4372" w:rsidP="000F1C01">
                <w:pPr>
                  <w:jc w:val="left"/>
                </w:pPr>
                <w:r>
                  <w:rPr>
                    <w:rFonts w:ascii="Arial Unicode MS" w:eastAsia="Arial Unicode MS" w:hAnsi="Arial Unicode MS" w:cs="Arial Unicode MS" w:hint="eastAsia"/>
                  </w:rPr>
                  <w:t>☒</w:t>
                </w:r>
              </w:p>
            </w:tc>
          </w:sdtContent>
        </w:sdt>
        <w:tc>
          <w:tcPr>
            <w:tcW w:w="1366" w:type="dxa"/>
          </w:tcPr>
          <w:p w14:paraId="596DF03C" w14:textId="77777777" w:rsidR="002D12A6" w:rsidRPr="000F1C01" w:rsidRDefault="002D12A6" w:rsidP="000F1C01">
            <w:pPr>
              <w:jc w:val="left"/>
            </w:pPr>
          </w:p>
        </w:tc>
      </w:tr>
      <w:tr w:rsidR="002D12A6" w:rsidRPr="000F1C01" w14:paraId="3153A09B"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2165EB0E" w14:textId="77777777" w:rsidR="002D12A6" w:rsidRDefault="00885458" w:rsidP="000F1C01">
            <w:pPr>
              <w:jc w:val="left"/>
            </w:pPr>
            <w:r>
              <w:t xml:space="preserve">{SCR1048} </w:t>
            </w:r>
          </w:p>
        </w:tc>
        <w:tc>
          <w:tcPr>
            <w:tcW w:w="1050" w:type="dxa"/>
          </w:tcPr>
          <w:p w14:paraId="5DF729D6" w14:textId="77777777" w:rsidR="002D12A6" w:rsidRDefault="009F0376" w:rsidP="00B006A6">
            <w:pPr>
              <w:jc w:val="left"/>
            </w:pPr>
            <w:r>
              <w:t>Task</w:t>
            </w:r>
          </w:p>
        </w:tc>
        <w:tc>
          <w:tcPr>
            <w:tcW w:w="4647" w:type="dxa"/>
          </w:tcPr>
          <w:p w14:paraId="6E0CE7F5" w14:textId="77777777" w:rsidR="002D12A6" w:rsidRDefault="002D12A6" w:rsidP="00B006A6">
            <w:pPr>
              <w:jc w:val="left"/>
              <w:rPr>
                <w:rStyle w:val="Hyperlink"/>
              </w:rPr>
            </w:pPr>
            <w:r>
              <w:t xml:space="preserve">Device core functionality pages contain core parameters (combining status and configuration), reflecting the device workflow. </w:t>
            </w:r>
            <w:hyperlink w:anchor="_Core_Functionality_Pages" w:history="1">
              <w:r w:rsidRPr="00263A6D">
                <w:rPr>
                  <w:rStyle w:val="Hyperlink"/>
                </w:rPr>
                <w:t>(Ref. 3.3.</w:t>
              </w:r>
              <w:r>
                <w:rPr>
                  <w:rStyle w:val="Hyperlink"/>
                </w:rPr>
                <w:t>2</w:t>
              </w:r>
              <w:r w:rsidRPr="00263A6D">
                <w:rPr>
                  <w:rStyle w:val="Hyperlink"/>
                </w:rPr>
                <w:t>.4 Core Functionality Pages)</w:t>
              </w:r>
            </w:hyperlink>
          </w:p>
          <w:p w14:paraId="002B8D75"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285702640"/>
            <w14:checkbox>
              <w14:checked w14:val="1"/>
              <w14:checkedState w14:val="2612" w14:font="Arial Unicode MS"/>
              <w14:uncheckedState w14:val="2610" w14:font="Arial Unicode MS"/>
            </w14:checkbox>
          </w:sdtPr>
          <w:sdtContent>
            <w:tc>
              <w:tcPr>
                <w:tcW w:w="515" w:type="dxa"/>
              </w:tcPr>
              <w:p w14:paraId="21DE60E7" w14:textId="0C345BA7" w:rsidR="002D12A6" w:rsidRDefault="00AB4671" w:rsidP="000F1C01">
                <w:pPr>
                  <w:jc w:val="left"/>
                </w:pPr>
                <w:r>
                  <w:rPr>
                    <w:rFonts w:ascii="Arial Unicode MS" w:eastAsia="Arial Unicode MS" w:hAnsi="Arial Unicode MS" w:cs="Arial Unicode MS" w:hint="eastAsia"/>
                  </w:rPr>
                  <w:t>☒</w:t>
                </w:r>
              </w:p>
            </w:tc>
          </w:sdtContent>
        </w:sdt>
        <w:sdt>
          <w:sdtPr>
            <w:id w:val="2027757859"/>
            <w14:checkbox>
              <w14:checked w14:val="0"/>
              <w14:checkedState w14:val="2612" w14:font="Arial Unicode MS"/>
              <w14:uncheckedState w14:val="2610" w14:font="Arial Unicode MS"/>
            </w14:checkbox>
          </w:sdtPr>
          <w:sdtContent>
            <w:tc>
              <w:tcPr>
                <w:tcW w:w="542" w:type="dxa"/>
              </w:tcPr>
              <w:p w14:paraId="6B383584" w14:textId="77777777" w:rsidR="002D12A6" w:rsidRDefault="00BA355D" w:rsidP="000F1C01">
                <w:pPr>
                  <w:jc w:val="left"/>
                </w:pPr>
                <w:r>
                  <w:rPr>
                    <w:rFonts w:ascii="Arial Unicode MS" w:eastAsia="Arial Unicode MS" w:hAnsi="Arial Unicode MS" w:cs="Arial Unicode MS" w:hint="eastAsia"/>
                  </w:rPr>
                  <w:t>☐</w:t>
                </w:r>
              </w:p>
            </w:tc>
          </w:sdtContent>
        </w:sdt>
        <w:sdt>
          <w:sdtPr>
            <w:id w:val="-1382559433"/>
            <w14:checkbox>
              <w14:checked w14:val="0"/>
              <w14:checkedState w14:val="2612" w14:font="Arial Unicode MS"/>
              <w14:uncheckedState w14:val="2610" w14:font="Arial Unicode MS"/>
            </w14:checkbox>
          </w:sdtPr>
          <w:sdtContent>
            <w:tc>
              <w:tcPr>
                <w:tcW w:w="527" w:type="dxa"/>
              </w:tcPr>
              <w:p w14:paraId="6669E8A2"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080E8D69" w14:textId="77777777" w:rsidR="002D12A6" w:rsidRPr="000F1C01" w:rsidRDefault="002D12A6" w:rsidP="000F1C01">
            <w:pPr>
              <w:jc w:val="left"/>
            </w:pPr>
          </w:p>
        </w:tc>
      </w:tr>
      <w:tr w:rsidR="005E5B68" w:rsidRPr="000F1C01" w14:paraId="2634126A" w14:textId="77777777" w:rsidTr="007D6A1C">
        <w:trPr>
          <w:trHeight w:val="284"/>
        </w:trPr>
        <w:tc>
          <w:tcPr>
            <w:tcW w:w="9708" w:type="dxa"/>
            <w:gridSpan w:val="7"/>
            <w:shd w:val="clear" w:color="auto" w:fill="EDEDED" w:themeFill="accent3" w:themeFillTint="33"/>
          </w:tcPr>
          <w:p w14:paraId="70451B45" w14:textId="77777777" w:rsidR="005E5B68" w:rsidRPr="00B006A6" w:rsidRDefault="005E5B68">
            <w:pPr>
              <w:jc w:val="left"/>
              <w:rPr>
                <w:b/>
              </w:rPr>
            </w:pPr>
            <w:r w:rsidRPr="00B006A6">
              <w:rPr>
                <w:b/>
              </w:rPr>
              <w:t>Displayed Text</w:t>
            </w:r>
          </w:p>
        </w:tc>
      </w:tr>
      <w:tr w:rsidR="002D12A6" w:rsidRPr="000F1C01" w14:paraId="7C13873D"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36B33929" w14:textId="77777777" w:rsidR="002D12A6" w:rsidRDefault="00885458" w:rsidP="000F1C01">
            <w:pPr>
              <w:jc w:val="left"/>
            </w:pPr>
            <w:r>
              <w:t xml:space="preserve">{SCR1052} </w:t>
            </w:r>
          </w:p>
        </w:tc>
        <w:tc>
          <w:tcPr>
            <w:tcW w:w="1050" w:type="dxa"/>
          </w:tcPr>
          <w:p w14:paraId="14A4ACC5" w14:textId="77777777" w:rsidR="002D12A6" w:rsidRDefault="009F0376" w:rsidP="000F1C01">
            <w:pPr>
              <w:jc w:val="left"/>
            </w:pPr>
            <w:r>
              <w:t>Task</w:t>
            </w:r>
          </w:p>
        </w:tc>
        <w:tc>
          <w:tcPr>
            <w:tcW w:w="4647" w:type="dxa"/>
          </w:tcPr>
          <w:p w14:paraId="0C84B100" w14:textId="77777777" w:rsidR="002D12A6" w:rsidRDefault="002D12A6" w:rsidP="000F1C01">
            <w:pPr>
              <w:jc w:val="left"/>
            </w:pPr>
            <w:r>
              <w:t xml:space="preserve">Title case is correctly applied. </w:t>
            </w:r>
            <w:hyperlink w:anchor="_Title_Case" w:history="1">
              <w:r w:rsidRPr="00091004">
                <w:rPr>
                  <w:rStyle w:val="Hyperlink"/>
                </w:rPr>
                <w:t>(Ref. 3.3.</w:t>
              </w:r>
              <w:r>
                <w:rPr>
                  <w:rStyle w:val="Hyperlink"/>
                </w:rPr>
                <w:t>3</w:t>
              </w:r>
              <w:r w:rsidRPr="00091004">
                <w:rPr>
                  <w:rStyle w:val="Hyperlink"/>
                </w:rPr>
                <w:t xml:space="preserve">.1 </w:t>
              </w:r>
              <w:r>
                <w:rPr>
                  <w:rStyle w:val="Hyperlink"/>
                </w:rPr>
                <w:t>Title Case</w:t>
              </w:r>
              <w:r w:rsidRPr="00091004">
                <w:rPr>
                  <w:rStyle w:val="Hyperlink"/>
                </w:rPr>
                <w:t>)</w:t>
              </w:r>
            </w:hyperlink>
          </w:p>
        </w:tc>
        <w:sdt>
          <w:sdtPr>
            <w:id w:val="-1002883652"/>
            <w14:checkbox>
              <w14:checked w14:val="1"/>
              <w14:checkedState w14:val="2612" w14:font="Arial Unicode MS"/>
              <w14:uncheckedState w14:val="2610" w14:font="Arial Unicode MS"/>
            </w14:checkbox>
          </w:sdtPr>
          <w:sdtContent>
            <w:tc>
              <w:tcPr>
                <w:tcW w:w="515" w:type="dxa"/>
              </w:tcPr>
              <w:p w14:paraId="5986FFA6" w14:textId="320C695B" w:rsidR="002D12A6" w:rsidRDefault="00AB4671" w:rsidP="000F1C01">
                <w:pPr>
                  <w:jc w:val="left"/>
                </w:pPr>
                <w:r>
                  <w:rPr>
                    <w:rFonts w:ascii="Arial Unicode MS" w:eastAsia="Arial Unicode MS" w:hAnsi="Arial Unicode MS" w:cs="Arial Unicode MS" w:hint="eastAsia"/>
                  </w:rPr>
                  <w:t>☒</w:t>
                </w:r>
              </w:p>
            </w:tc>
          </w:sdtContent>
        </w:sdt>
        <w:sdt>
          <w:sdtPr>
            <w:id w:val="-471591986"/>
            <w14:checkbox>
              <w14:checked w14:val="0"/>
              <w14:checkedState w14:val="2612" w14:font="Arial Unicode MS"/>
              <w14:uncheckedState w14:val="2610" w14:font="Arial Unicode MS"/>
            </w14:checkbox>
          </w:sdtPr>
          <w:sdtContent>
            <w:tc>
              <w:tcPr>
                <w:tcW w:w="542" w:type="dxa"/>
              </w:tcPr>
              <w:p w14:paraId="2B0A7B6B" w14:textId="77777777" w:rsidR="002D12A6" w:rsidRDefault="00BA355D" w:rsidP="000F1C01">
                <w:pPr>
                  <w:jc w:val="left"/>
                </w:pPr>
                <w:r>
                  <w:rPr>
                    <w:rFonts w:ascii="Arial Unicode MS" w:eastAsia="Arial Unicode MS" w:hAnsi="Arial Unicode MS" w:cs="Arial Unicode MS" w:hint="eastAsia"/>
                  </w:rPr>
                  <w:t>☐</w:t>
                </w:r>
              </w:p>
            </w:tc>
          </w:sdtContent>
        </w:sdt>
        <w:sdt>
          <w:sdtPr>
            <w:id w:val="1173301586"/>
            <w14:checkbox>
              <w14:checked w14:val="0"/>
              <w14:checkedState w14:val="2612" w14:font="Arial Unicode MS"/>
              <w14:uncheckedState w14:val="2610" w14:font="Arial Unicode MS"/>
            </w14:checkbox>
          </w:sdtPr>
          <w:sdtContent>
            <w:tc>
              <w:tcPr>
                <w:tcW w:w="527" w:type="dxa"/>
              </w:tcPr>
              <w:p w14:paraId="4C2D71DD" w14:textId="77777777" w:rsidR="002D12A6" w:rsidRDefault="00BA355D" w:rsidP="000F1C01">
                <w:pPr>
                  <w:jc w:val="left"/>
                </w:pPr>
                <w:r>
                  <w:rPr>
                    <w:rFonts w:ascii="Arial Unicode MS" w:eastAsia="Arial Unicode MS" w:hAnsi="Arial Unicode MS" w:cs="Arial Unicode MS" w:hint="eastAsia"/>
                  </w:rPr>
                  <w:t>☐</w:t>
                </w:r>
              </w:p>
            </w:tc>
          </w:sdtContent>
        </w:sdt>
        <w:tc>
          <w:tcPr>
            <w:tcW w:w="1366" w:type="dxa"/>
          </w:tcPr>
          <w:p w14:paraId="06761BC2" w14:textId="77777777" w:rsidR="002D12A6" w:rsidRPr="005D339E" w:rsidRDefault="002D12A6">
            <w:pPr>
              <w:jc w:val="left"/>
            </w:pPr>
          </w:p>
        </w:tc>
      </w:tr>
      <w:tr w:rsidR="002D12A6" w:rsidRPr="000F1C01" w14:paraId="7E8B71BC" w14:textId="77777777" w:rsidTr="002143DF">
        <w:trPr>
          <w:trHeight w:val="284"/>
        </w:trPr>
        <w:tc>
          <w:tcPr>
            <w:tcW w:w="1061" w:type="dxa"/>
          </w:tcPr>
          <w:p w14:paraId="14381DFB" w14:textId="77777777" w:rsidR="002D12A6" w:rsidRDefault="00885458" w:rsidP="000F1C01">
            <w:pPr>
              <w:jc w:val="left"/>
            </w:pPr>
            <w:r>
              <w:t xml:space="preserve">{SCR1053} </w:t>
            </w:r>
          </w:p>
        </w:tc>
        <w:tc>
          <w:tcPr>
            <w:tcW w:w="1050" w:type="dxa"/>
          </w:tcPr>
          <w:p w14:paraId="47E2F289" w14:textId="77777777" w:rsidR="002D12A6" w:rsidRDefault="009F0376" w:rsidP="008162B8">
            <w:pPr>
              <w:jc w:val="left"/>
            </w:pPr>
            <w:r>
              <w:t>Task</w:t>
            </w:r>
          </w:p>
        </w:tc>
        <w:tc>
          <w:tcPr>
            <w:tcW w:w="4647" w:type="dxa"/>
          </w:tcPr>
          <w:p w14:paraId="687F4F21" w14:textId="77777777" w:rsidR="002D12A6" w:rsidRPr="00257B7F" w:rsidRDefault="002D12A6" w:rsidP="00257B7F">
            <w:pPr>
              <w:keepNext/>
              <w:jc w:val="left"/>
              <w:rPr>
                <w:color w:val="0563C1" w:themeColor="hyperlink"/>
                <w:u w:val="single"/>
              </w:rPr>
            </w:pPr>
            <w:r>
              <w:t xml:space="preserve">Brand and product names are correctly capitalized. </w:t>
            </w:r>
            <w:hyperlink w:anchor="_Brand_Names" w:history="1">
              <w:r w:rsidRPr="00091004">
                <w:rPr>
                  <w:rStyle w:val="Hyperlink"/>
                </w:rPr>
                <w:t>(Ref. 3.3.</w:t>
              </w:r>
              <w:r>
                <w:rPr>
                  <w:rStyle w:val="Hyperlink"/>
                </w:rPr>
                <w:t>3</w:t>
              </w:r>
              <w:r w:rsidRPr="00091004">
                <w:rPr>
                  <w:rStyle w:val="Hyperlink"/>
                </w:rPr>
                <w:t xml:space="preserve">.2 Brand </w:t>
              </w:r>
              <w:r>
                <w:rPr>
                  <w:rStyle w:val="Hyperlink"/>
                </w:rPr>
                <w:t xml:space="preserve">and Product </w:t>
              </w:r>
              <w:r w:rsidRPr="00091004">
                <w:rPr>
                  <w:rStyle w:val="Hyperlink"/>
                </w:rPr>
                <w:t>Names)</w:t>
              </w:r>
            </w:hyperlink>
          </w:p>
          <w:p w14:paraId="770B8B43"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92173686"/>
            <w14:checkbox>
              <w14:checked w14:val="1"/>
              <w14:checkedState w14:val="2612" w14:font="Arial Unicode MS"/>
              <w14:uncheckedState w14:val="2610" w14:font="Arial Unicode MS"/>
            </w14:checkbox>
          </w:sdtPr>
          <w:sdtContent>
            <w:tc>
              <w:tcPr>
                <w:tcW w:w="515" w:type="dxa"/>
              </w:tcPr>
              <w:p w14:paraId="10EA8739" w14:textId="2E7F85F8" w:rsidR="002D12A6" w:rsidRDefault="00AB4671" w:rsidP="000F1C01">
                <w:pPr>
                  <w:jc w:val="left"/>
                </w:pPr>
                <w:r>
                  <w:rPr>
                    <w:rFonts w:ascii="Arial Unicode MS" w:eastAsia="Arial Unicode MS" w:hAnsi="Arial Unicode MS" w:cs="Arial Unicode MS" w:hint="eastAsia"/>
                  </w:rPr>
                  <w:t>☒</w:t>
                </w:r>
              </w:p>
            </w:tc>
          </w:sdtContent>
        </w:sdt>
        <w:sdt>
          <w:sdtPr>
            <w:id w:val="-754128764"/>
            <w14:checkbox>
              <w14:checked w14:val="0"/>
              <w14:checkedState w14:val="2612" w14:font="Arial Unicode MS"/>
              <w14:uncheckedState w14:val="2610" w14:font="Arial Unicode MS"/>
            </w14:checkbox>
          </w:sdtPr>
          <w:sdtContent>
            <w:tc>
              <w:tcPr>
                <w:tcW w:w="542" w:type="dxa"/>
              </w:tcPr>
              <w:p w14:paraId="10524F2E" w14:textId="77777777" w:rsidR="002D12A6" w:rsidRDefault="00BA355D" w:rsidP="000F1C01">
                <w:pPr>
                  <w:jc w:val="left"/>
                </w:pPr>
                <w:r>
                  <w:rPr>
                    <w:rFonts w:ascii="Arial Unicode MS" w:eastAsia="Arial Unicode MS" w:hAnsi="Arial Unicode MS" w:cs="Arial Unicode MS" w:hint="eastAsia"/>
                  </w:rPr>
                  <w:t>☐</w:t>
                </w:r>
              </w:p>
            </w:tc>
          </w:sdtContent>
        </w:sdt>
        <w:sdt>
          <w:sdtPr>
            <w:id w:val="2137216385"/>
            <w14:checkbox>
              <w14:checked w14:val="0"/>
              <w14:checkedState w14:val="2612" w14:font="Arial Unicode MS"/>
              <w14:uncheckedState w14:val="2610" w14:font="Arial Unicode MS"/>
            </w14:checkbox>
          </w:sdtPr>
          <w:sdtContent>
            <w:tc>
              <w:tcPr>
                <w:tcW w:w="527" w:type="dxa"/>
              </w:tcPr>
              <w:p w14:paraId="40B45766"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6189CD07" w14:textId="77777777" w:rsidR="002D12A6" w:rsidRPr="005D339E" w:rsidRDefault="002D12A6">
            <w:pPr>
              <w:jc w:val="left"/>
            </w:pPr>
          </w:p>
        </w:tc>
      </w:tr>
      <w:tr w:rsidR="002D12A6" w:rsidRPr="000F1C01" w14:paraId="49EE74ED"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46974497" w14:textId="77777777" w:rsidR="002D12A6" w:rsidRDefault="00885458" w:rsidP="000F1C01">
            <w:pPr>
              <w:jc w:val="left"/>
            </w:pPr>
            <w:r>
              <w:lastRenderedPageBreak/>
              <w:t xml:space="preserve">{SCR1054} </w:t>
            </w:r>
          </w:p>
        </w:tc>
        <w:tc>
          <w:tcPr>
            <w:tcW w:w="1050" w:type="dxa"/>
          </w:tcPr>
          <w:p w14:paraId="342F221C" w14:textId="77777777" w:rsidR="002D12A6" w:rsidRDefault="009F0376" w:rsidP="000829C2">
            <w:pPr>
              <w:jc w:val="left"/>
            </w:pPr>
            <w:r>
              <w:t>Task</w:t>
            </w:r>
          </w:p>
        </w:tc>
        <w:tc>
          <w:tcPr>
            <w:tcW w:w="4647" w:type="dxa"/>
          </w:tcPr>
          <w:p w14:paraId="0F3C4A11" w14:textId="77777777" w:rsidR="002D12A6" w:rsidRDefault="002D12A6" w:rsidP="00306A0A">
            <w:pPr>
              <w:keepNext/>
              <w:keepLines/>
              <w:jc w:val="left"/>
              <w:rPr>
                <w:rStyle w:val="Hyperlink"/>
              </w:rPr>
            </w:pPr>
            <w:r>
              <w:t xml:space="preserve">Acronyms and initialisms are correctly capitalized. </w:t>
            </w:r>
            <w:hyperlink w:anchor="_Unnecessary_Information" w:history="1">
              <w:r w:rsidRPr="00091004">
                <w:rPr>
                  <w:rStyle w:val="Hyperlink"/>
                </w:rPr>
                <w:t>(Ref. 3.3.</w:t>
              </w:r>
              <w:r>
                <w:rPr>
                  <w:rStyle w:val="Hyperlink"/>
                </w:rPr>
                <w:t>3</w:t>
              </w:r>
              <w:r w:rsidRPr="00091004">
                <w:rPr>
                  <w:rStyle w:val="Hyperlink"/>
                </w:rPr>
                <w:t>.</w:t>
              </w:r>
              <w:r>
                <w:rPr>
                  <w:rStyle w:val="Hyperlink"/>
                </w:rPr>
                <w:t>3</w:t>
              </w:r>
              <w:r w:rsidRPr="00091004">
                <w:rPr>
                  <w:rStyle w:val="Hyperlink"/>
                </w:rPr>
                <w:t xml:space="preserve"> Acronyms and Initialisms)</w:t>
              </w:r>
            </w:hyperlink>
          </w:p>
          <w:p w14:paraId="16F22301"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211335944"/>
            <w14:checkbox>
              <w14:checked w14:val="1"/>
              <w14:checkedState w14:val="2612" w14:font="Arial Unicode MS"/>
              <w14:uncheckedState w14:val="2610" w14:font="Arial Unicode MS"/>
            </w14:checkbox>
          </w:sdtPr>
          <w:sdtContent>
            <w:tc>
              <w:tcPr>
                <w:tcW w:w="515" w:type="dxa"/>
              </w:tcPr>
              <w:p w14:paraId="62359303" w14:textId="49D0B57F" w:rsidR="002D12A6" w:rsidRDefault="00AB4671" w:rsidP="000F1C01">
                <w:pPr>
                  <w:jc w:val="left"/>
                </w:pPr>
                <w:r>
                  <w:rPr>
                    <w:rFonts w:ascii="Arial Unicode MS" w:eastAsia="Arial Unicode MS" w:hAnsi="Arial Unicode MS" w:cs="Arial Unicode MS" w:hint="eastAsia"/>
                  </w:rPr>
                  <w:t>☒</w:t>
                </w:r>
              </w:p>
            </w:tc>
          </w:sdtContent>
        </w:sdt>
        <w:sdt>
          <w:sdtPr>
            <w:id w:val="-811488311"/>
            <w14:checkbox>
              <w14:checked w14:val="0"/>
              <w14:checkedState w14:val="2612" w14:font="Arial Unicode MS"/>
              <w14:uncheckedState w14:val="2610" w14:font="Arial Unicode MS"/>
            </w14:checkbox>
          </w:sdtPr>
          <w:sdtContent>
            <w:tc>
              <w:tcPr>
                <w:tcW w:w="542" w:type="dxa"/>
              </w:tcPr>
              <w:p w14:paraId="3C55B607" w14:textId="77777777" w:rsidR="002D12A6" w:rsidRDefault="00BA355D" w:rsidP="000F1C01">
                <w:pPr>
                  <w:jc w:val="left"/>
                </w:pPr>
                <w:r>
                  <w:rPr>
                    <w:rFonts w:ascii="Arial Unicode MS" w:eastAsia="Arial Unicode MS" w:hAnsi="Arial Unicode MS" w:cs="Arial Unicode MS" w:hint="eastAsia"/>
                  </w:rPr>
                  <w:t>☐</w:t>
                </w:r>
              </w:p>
            </w:tc>
          </w:sdtContent>
        </w:sdt>
        <w:sdt>
          <w:sdtPr>
            <w:id w:val="-853421957"/>
            <w14:checkbox>
              <w14:checked w14:val="0"/>
              <w14:checkedState w14:val="2612" w14:font="Arial Unicode MS"/>
              <w14:uncheckedState w14:val="2610" w14:font="Arial Unicode MS"/>
            </w14:checkbox>
          </w:sdtPr>
          <w:sdtContent>
            <w:tc>
              <w:tcPr>
                <w:tcW w:w="527" w:type="dxa"/>
              </w:tcPr>
              <w:p w14:paraId="3F34FF83"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6F3B1DAD" w14:textId="77777777" w:rsidR="002D12A6" w:rsidRPr="005D339E" w:rsidRDefault="002D12A6">
            <w:pPr>
              <w:jc w:val="left"/>
            </w:pPr>
          </w:p>
        </w:tc>
      </w:tr>
      <w:tr w:rsidR="005E5B68" w:rsidRPr="000F1C01" w14:paraId="4DC9A1B8" w14:textId="77777777" w:rsidTr="007D6A1C">
        <w:trPr>
          <w:trHeight w:val="284"/>
        </w:trPr>
        <w:tc>
          <w:tcPr>
            <w:tcW w:w="9708" w:type="dxa"/>
            <w:gridSpan w:val="7"/>
            <w:shd w:val="clear" w:color="auto" w:fill="F2F2F2" w:themeFill="background1" w:themeFillShade="F2"/>
          </w:tcPr>
          <w:p w14:paraId="5C088455" w14:textId="77777777" w:rsidR="005E5B68" w:rsidRPr="006B59B9" w:rsidRDefault="005E5B68" w:rsidP="00D324A5">
            <w:pPr>
              <w:keepNext/>
              <w:jc w:val="left"/>
              <w:rPr>
                <w:b/>
              </w:rPr>
            </w:pPr>
            <w:r w:rsidRPr="006B59B9">
              <w:rPr>
                <w:b/>
              </w:rPr>
              <w:t>Parameters</w:t>
            </w:r>
          </w:p>
        </w:tc>
      </w:tr>
      <w:tr w:rsidR="002D12A6" w:rsidRPr="000F1C01" w14:paraId="4C628678"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4B4DFED0" w14:textId="77777777" w:rsidR="002D12A6" w:rsidRDefault="00885458" w:rsidP="00B326D4">
            <w:pPr>
              <w:jc w:val="left"/>
            </w:pPr>
            <w:r>
              <w:t xml:space="preserve">{SCR1056} </w:t>
            </w:r>
          </w:p>
        </w:tc>
        <w:tc>
          <w:tcPr>
            <w:tcW w:w="1050" w:type="dxa"/>
          </w:tcPr>
          <w:p w14:paraId="0A354BC8" w14:textId="77777777" w:rsidR="002D12A6" w:rsidRDefault="009F0376" w:rsidP="008162B8">
            <w:pPr>
              <w:jc w:val="left"/>
            </w:pPr>
            <w:r>
              <w:t>Task</w:t>
            </w:r>
          </w:p>
        </w:tc>
        <w:tc>
          <w:tcPr>
            <w:tcW w:w="4647" w:type="dxa"/>
          </w:tcPr>
          <w:p w14:paraId="39A8DF72" w14:textId="77777777" w:rsidR="002D12A6" w:rsidRDefault="002D12A6" w:rsidP="008162B8">
            <w:pPr>
              <w:jc w:val="left"/>
              <w:rPr>
                <w:rStyle w:val="Hyperlink"/>
              </w:rPr>
            </w:pPr>
            <w:r>
              <w:t xml:space="preserve">Parameter names and values are carefully chosen to avoid values like “True/False”. </w:t>
            </w:r>
            <w:hyperlink w:anchor="_Parameter_Description_and_1" w:history="1">
              <w:r>
                <w:rPr>
                  <w:rStyle w:val="Hyperlink"/>
                </w:rPr>
                <w:t>(Ref. 3.3.4.1</w:t>
              </w:r>
              <w:r w:rsidRPr="00091004">
                <w:rPr>
                  <w:rStyle w:val="Hyperlink"/>
                </w:rPr>
                <w:t xml:space="preserve"> </w:t>
              </w:r>
              <w:r>
                <w:rPr>
                  <w:rStyle w:val="Hyperlink"/>
                </w:rPr>
                <w:t>Parameter Description and Values</w:t>
              </w:r>
              <w:r w:rsidRPr="00091004">
                <w:rPr>
                  <w:rStyle w:val="Hyperlink"/>
                </w:rPr>
                <w:t>)</w:t>
              </w:r>
            </w:hyperlink>
          </w:p>
          <w:p w14:paraId="1E90DD33"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703061610"/>
            <w14:checkbox>
              <w14:checked w14:val="1"/>
              <w14:checkedState w14:val="2612" w14:font="Arial Unicode MS"/>
              <w14:uncheckedState w14:val="2610" w14:font="Arial Unicode MS"/>
            </w14:checkbox>
          </w:sdtPr>
          <w:sdtContent>
            <w:tc>
              <w:tcPr>
                <w:tcW w:w="515" w:type="dxa"/>
              </w:tcPr>
              <w:p w14:paraId="3682BDA0" w14:textId="4947047D" w:rsidR="002D12A6" w:rsidRDefault="00AB4671" w:rsidP="00B326D4">
                <w:pPr>
                  <w:jc w:val="left"/>
                </w:pPr>
                <w:r>
                  <w:rPr>
                    <w:rFonts w:ascii="Arial Unicode MS" w:eastAsia="Arial Unicode MS" w:hAnsi="Arial Unicode MS" w:cs="Arial Unicode MS" w:hint="eastAsia"/>
                  </w:rPr>
                  <w:t>☒</w:t>
                </w:r>
              </w:p>
            </w:tc>
          </w:sdtContent>
        </w:sdt>
        <w:sdt>
          <w:sdtPr>
            <w:id w:val="201675980"/>
            <w14:checkbox>
              <w14:checked w14:val="0"/>
              <w14:checkedState w14:val="2612" w14:font="Arial Unicode MS"/>
              <w14:uncheckedState w14:val="2610" w14:font="Arial Unicode MS"/>
            </w14:checkbox>
          </w:sdtPr>
          <w:sdtContent>
            <w:tc>
              <w:tcPr>
                <w:tcW w:w="542" w:type="dxa"/>
              </w:tcPr>
              <w:p w14:paraId="50B183A2" w14:textId="77777777" w:rsidR="002D12A6" w:rsidRDefault="00BA355D" w:rsidP="00B326D4">
                <w:pPr>
                  <w:jc w:val="left"/>
                </w:pPr>
                <w:r>
                  <w:rPr>
                    <w:rFonts w:ascii="Arial Unicode MS" w:eastAsia="Arial Unicode MS" w:hAnsi="Arial Unicode MS" w:cs="Arial Unicode MS" w:hint="eastAsia"/>
                  </w:rPr>
                  <w:t>☐</w:t>
                </w:r>
              </w:p>
            </w:tc>
          </w:sdtContent>
        </w:sdt>
        <w:sdt>
          <w:sdtPr>
            <w:id w:val="1474872584"/>
            <w14:checkbox>
              <w14:checked w14:val="0"/>
              <w14:checkedState w14:val="2612" w14:font="Arial Unicode MS"/>
              <w14:uncheckedState w14:val="2610" w14:font="Arial Unicode MS"/>
            </w14:checkbox>
          </w:sdtPr>
          <w:sdtContent>
            <w:tc>
              <w:tcPr>
                <w:tcW w:w="527" w:type="dxa"/>
              </w:tcPr>
              <w:p w14:paraId="4513B5E4"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2035D614" w14:textId="77777777" w:rsidR="002D12A6" w:rsidRPr="005D339E" w:rsidRDefault="002D12A6" w:rsidP="00B326D4">
            <w:pPr>
              <w:jc w:val="left"/>
            </w:pPr>
          </w:p>
        </w:tc>
      </w:tr>
      <w:tr w:rsidR="002D12A6" w:rsidRPr="000F1C01" w14:paraId="3BDC9379" w14:textId="77777777" w:rsidTr="002143DF">
        <w:trPr>
          <w:trHeight w:val="284"/>
        </w:trPr>
        <w:tc>
          <w:tcPr>
            <w:tcW w:w="1061" w:type="dxa"/>
          </w:tcPr>
          <w:p w14:paraId="7ACD9530" w14:textId="77777777" w:rsidR="002D12A6" w:rsidRPr="00BD66FA" w:rsidRDefault="00885458" w:rsidP="00B326D4">
            <w:pPr>
              <w:jc w:val="left"/>
              <w:rPr>
                <w:b/>
              </w:rPr>
            </w:pPr>
            <w:r w:rsidRPr="00BD66FA">
              <w:t xml:space="preserve">{SCR1060} </w:t>
            </w:r>
          </w:p>
        </w:tc>
        <w:tc>
          <w:tcPr>
            <w:tcW w:w="1050" w:type="dxa"/>
          </w:tcPr>
          <w:p w14:paraId="3BE14C59" w14:textId="77777777" w:rsidR="002D12A6" w:rsidRPr="00BD66FA" w:rsidRDefault="009F0376" w:rsidP="008162B8">
            <w:pPr>
              <w:jc w:val="left"/>
              <w:rPr>
                <w:b/>
              </w:rPr>
            </w:pPr>
            <w:r w:rsidRPr="00BD66FA">
              <w:t>Task</w:t>
            </w:r>
          </w:p>
        </w:tc>
        <w:tc>
          <w:tcPr>
            <w:tcW w:w="4647" w:type="dxa"/>
          </w:tcPr>
          <w:p w14:paraId="4D3ABA30" w14:textId="77777777" w:rsidR="002D12A6" w:rsidRPr="00BD66FA" w:rsidRDefault="002D12A6" w:rsidP="00306A0A">
            <w:pPr>
              <w:keepNext/>
              <w:keepLines/>
              <w:jc w:val="left"/>
              <w:rPr>
                <w:rStyle w:val="Hyperlink"/>
                <w:b/>
              </w:rPr>
            </w:pPr>
            <w:r w:rsidRPr="00BD66FA">
              <w:t xml:space="preserve">Parameters holding a time, date or datetime use the “time”, “date” or “datetime” option. </w:t>
            </w:r>
            <w:hyperlink w:anchor="_Date_and_Time" w:history="1">
              <w:r w:rsidRPr="00BD66FA">
                <w:rPr>
                  <w:rStyle w:val="Hyperlink"/>
                </w:rPr>
                <w:t>(Ref. 3.3.4.4 Date and Time Values)</w:t>
              </w:r>
            </w:hyperlink>
          </w:p>
          <w:p w14:paraId="6105A4B1" w14:textId="77777777" w:rsidR="002D12A6" w:rsidRPr="00306A0A" w:rsidRDefault="002D12A6" w:rsidP="00257B7F">
            <w:pPr>
              <w:spacing w:before="120"/>
              <w:jc w:val="left"/>
              <w:rPr>
                <w:b/>
                <w:bCs/>
              </w:rPr>
            </w:pPr>
            <w:r w:rsidRPr="00306A0A">
              <w:rPr>
                <w:b/>
                <w:bCs/>
                <w:i/>
              </w:rPr>
              <w:t xml:space="preserve">Warning: </w:t>
            </w:r>
            <w:r w:rsidR="002F7C68" w:rsidRPr="00306A0A">
              <w:rPr>
                <w:b/>
                <w:bCs/>
                <w:i/>
              </w:rPr>
              <w:t>Possible impact on existing platforms if changed in existing protocol</w:t>
            </w:r>
            <w:r w:rsidRPr="00306A0A">
              <w:rPr>
                <w:b/>
                <w:bCs/>
                <w:i/>
              </w:rPr>
              <w:t>.</w:t>
            </w:r>
          </w:p>
        </w:tc>
        <w:sdt>
          <w:sdtPr>
            <w:id w:val="1502167480"/>
            <w14:checkbox>
              <w14:checked w14:val="1"/>
              <w14:checkedState w14:val="2612" w14:font="Arial Unicode MS"/>
              <w14:uncheckedState w14:val="2610" w14:font="Arial Unicode MS"/>
            </w14:checkbox>
          </w:sdtPr>
          <w:sdtContent>
            <w:tc>
              <w:tcPr>
                <w:tcW w:w="515" w:type="dxa"/>
              </w:tcPr>
              <w:p w14:paraId="308C11AA" w14:textId="18C56987" w:rsidR="002D12A6" w:rsidRDefault="00AB4671" w:rsidP="00B326D4">
                <w:pPr>
                  <w:jc w:val="left"/>
                </w:pPr>
                <w:r>
                  <w:rPr>
                    <w:rFonts w:ascii="Arial Unicode MS" w:eastAsia="Arial Unicode MS" w:hAnsi="Arial Unicode MS" w:cs="Arial Unicode MS" w:hint="eastAsia"/>
                  </w:rPr>
                  <w:t>☒</w:t>
                </w:r>
              </w:p>
            </w:tc>
          </w:sdtContent>
        </w:sdt>
        <w:sdt>
          <w:sdtPr>
            <w:id w:val="-522020408"/>
            <w14:checkbox>
              <w14:checked w14:val="0"/>
              <w14:checkedState w14:val="2612" w14:font="Arial Unicode MS"/>
              <w14:uncheckedState w14:val="2610" w14:font="Arial Unicode MS"/>
            </w14:checkbox>
          </w:sdtPr>
          <w:sdtContent>
            <w:tc>
              <w:tcPr>
                <w:tcW w:w="542" w:type="dxa"/>
              </w:tcPr>
              <w:p w14:paraId="088E67CD" w14:textId="77777777" w:rsidR="002D12A6" w:rsidRDefault="00BA355D" w:rsidP="00B326D4">
                <w:pPr>
                  <w:jc w:val="left"/>
                </w:pPr>
                <w:r>
                  <w:rPr>
                    <w:rFonts w:ascii="Arial Unicode MS" w:eastAsia="Arial Unicode MS" w:hAnsi="Arial Unicode MS" w:cs="Arial Unicode MS" w:hint="eastAsia"/>
                  </w:rPr>
                  <w:t>☐</w:t>
                </w:r>
              </w:p>
            </w:tc>
          </w:sdtContent>
        </w:sdt>
        <w:sdt>
          <w:sdtPr>
            <w:id w:val="488366042"/>
            <w14:checkbox>
              <w14:checked w14:val="0"/>
              <w14:checkedState w14:val="2612" w14:font="Arial Unicode MS"/>
              <w14:uncheckedState w14:val="2610" w14:font="Arial Unicode MS"/>
            </w14:checkbox>
          </w:sdtPr>
          <w:sdtContent>
            <w:tc>
              <w:tcPr>
                <w:tcW w:w="527" w:type="dxa"/>
              </w:tcPr>
              <w:p w14:paraId="5A30CA0F"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1CC49032" w14:textId="77777777" w:rsidR="002D12A6" w:rsidRPr="001E4CA8" w:rsidRDefault="002D12A6" w:rsidP="00B326D4">
            <w:pPr>
              <w:jc w:val="left"/>
            </w:pPr>
          </w:p>
        </w:tc>
      </w:tr>
      <w:tr w:rsidR="002D12A6" w:rsidRPr="000F1C01" w14:paraId="7D271AE6"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18126379" w14:textId="77777777" w:rsidR="002D12A6" w:rsidRDefault="00885458" w:rsidP="00B326D4">
            <w:pPr>
              <w:jc w:val="left"/>
            </w:pPr>
            <w:r>
              <w:t xml:space="preserve">{SCR1061} </w:t>
            </w:r>
          </w:p>
        </w:tc>
        <w:tc>
          <w:tcPr>
            <w:tcW w:w="1050" w:type="dxa"/>
          </w:tcPr>
          <w:p w14:paraId="147EDC9F" w14:textId="77777777" w:rsidR="002D12A6" w:rsidRDefault="009F0376" w:rsidP="008162B8">
            <w:pPr>
              <w:jc w:val="left"/>
            </w:pPr>
            <w:r>
              <w:t>Task</w:t>
            </w:r>
          </w:p>
        </w:tc>
        <w:tc>
          <w:tcPr>
            <w:tcW w:w="4647" w:type="dxa"/>
          </w:tcPr>
          <w:p w14:paraId="61E2740F" w14:textId="77777777" w:rsidR="002D12A6" w:rsidRDefault="002D12A6" w:rsidP="00257B7F">
            <w:pPr>
              <w:keepNext/>
              <w:jc w:val="left"/>
              <w:rPr>
                <w:rStyle w:val="Hyperlink"/>
              </w:rPr>
            </w:pPr>
            <w:r>
              <w:t xml:space="preserve">Parameter values regarded as exceptional states are implemented as “exceptions” or “others” and have the disabled state. </w:t>
            </w:r>
            <w:hyperlink w:anchor="_Exceptional_States_1"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5</w:t>
              </w:r>
              <w:r w:rsidRPr="00D40C4D">
                <w:rPr>
                  <w:rStyle w:val="Hyperlink"/>
                </w:rPr>
                <w:t xml:space="preserve"> Exceptional States)</w:t>
              </w:r>
            </w:hyperlink>
          </w:p>
          <w:p w14:paraId="478B5B69"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02975393"/>
            <w14:checkbox>
              <w14:checked w14:val="1"/>
              <w14:checkedState w14:val="2612" w14:font="Arial Unicode MS"/>
              <w14:uncheckedState w14:val="2610" w14:font="Arial Unicode MS"/>
            </w14:checkbox>
          </w:sdtPr>
          <w:sdtContent>
            <w:tc>
              <w:tcPr>
                <w:tcW w:w="515" w:type="dxa"/>
              </w:tcPr>
              <w:p w14:paraId="483E9D91" w14:textId="63DE10BE" w:rsidR="002D12A6" w:rsidRDefault="00AB4671" w:rsidP="00B326D4">
                <w:pPr>
                  <w:jc w:val="left"/>
                </w:pPr>
                <w:r>
                  <w:rPr>
                    <w:rFonts w:ascii="Arial Unicode MS" w:eastAsia="Arial Unicode MS" w:hAnsi="Arial Unicode MS" w:cs="Arial Unicode MS" w:hint="eastAsia"/>
                  </w:rPr>
                  <w:t>☒</w:t>
                </w:r>
              </w:p>
            </w:tc>
          </w:sdtContent>
        </w:sdt>
        <w:sdt>
          <w:sdtPr>
            <w:id w:val="1504620214"/>
            <w14:checkbox>
              <w14:checked w14:val="0"/>
              <w14:checkedState w14:val="2612" w14:font="Arial Unicode MS"/>
              <w14:uncheckedState w14:val="2610" w14:font="Arial Unicode MS"/>
            </w14:checkbox>
          </w:sdtPr>
          <w:sdtContent>
            <w:tc>
              <w:tcPr>
                <w:tcW w:w="542" w:type="dxa"/>
              </w:tcPr>
              <w:p w14:paraId="252F9606" w14:textId="77777777" w:rsidR="002D12A6" w:rsidRDefault="00BA355D" w:rsidP="00B326D4">
                <w:pPr>
                  <w:jc w:val="left"/>
                </w:pPr>
                <w:r>
                  <w:rPr>
                    <w:rFonts w:ascii="Arial Unicode MS" w:eastAsia="Arial Unicode MS" w:hAnsi="Arial Unicode MS" w:cs="Arial Unicode MS" w:hint="eastAsia"/>
                  </w:rPr>
                  <w:t>☐</w:t>
                </w:r>
              </w:p>
            </w:tc>
          </w:sdtContent>
        </w:sdt>
        <w:sdt>
          <w:sdtPr>
            <w:id w:val="1469253599"/>
            <w14:checkbox>
              <w14:checked w14:val="0"/>
              <w14:checkedState w14:val="2612" w14:font="Arial Unicode MS"/>
              <w14:uncheckedState w14:val="2610" w14:font="Arial Unicode MS"/>
            </w14:checkbox>
          </w:sdtPr>
          <w:sdtContent>
            <w:tc>
              <w:tcPr>
                <w:tcW w:w="527" w:type="dxa"/>
              </w:tcPr>
              <w:p w14:paraId="2D9B2F8F"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357C5073" w14:textId="77777777" w:rsidR="002D12A6" w:rsidRPr="005D339E" w:rsidRDefault="002D12A6" w:rsidP="00B326D4">
            <w:pPr>
              <w:jc w:val="left"/>
            </w:pPr>
          </w:p>
        </w:tc>
      </w:tr>
      <w:tr w:rsidR="002D12A6" w:rsidRPr="000F1C01" w14:paraId="43D17022" w14:textId="77777777" w:rsidTr="002143DF">
        <w:trPr>
          <w:trHeight w:val="284"/>
        </w:trPr>
        <w:tc>
          <w:tcPr>
            <w:tcW w:w="1061" w:type="dxa"/>
          </w:tcPr>
          <w:p w14:paraId="603FE290" w14:textId="77777777" w:rsidR="002D12A6" w:rsidRDefault="00885458" w:rsidP="001E4CA8">
            <w:pPr>
              <w:jc w:val="left"/>
            </w:pPr>
            <w:r>
              <w:t xml:space="preserve">{SCR1062} </w:t>
            </w:r>
          </w:p>
        </w:tc>
        <w:tc>
          <w:tcPr>
            <w:tcW w:w="1050" w:type="dxa"/>
          </w:tcPr>
          <w:p w14:paraId="0DE395A4" w14:textId="77777777" w:rsidR="002D12A6" w:rsidRDefault="009F0376" w:rsidP="008162B8">
            <w:pPr>
              <w:jc w:val="left"/>
            </w:pPr>
            <w:r>
              <w:t>Task</w:t>
            </w:r>
          </w:p>
        </w:tc>
        <w:tc>
          <w:tcPr>
            <w:tcW w:w="4647" w:type="dxa"/>
          </w:tcPr>
          <w:p w14:paraId="6EF07A8F" w14:textId="77777777" w:rsidR="002D12A6" w:rsidRDefault="002D12A6" w:rsidP="008162B8">
            <w:pPr>
              <w:jc w:val="left"/>
            </w:pPr>
            <w:r>
              <w:t xml:space="preserve">All displayed parameters have a meaningful tooltip. </w:t>
            </w:r>
            <w:hyperlink w:anchor="_Tooltips"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6</w:t>
              </w:r>
              <w:r w:rsidRPr="00D40C4D">
                <w:rPr>
                  <w:rStyle w:val="Hyperlink"/>
                </w:rPr>
                <w:t xml:space="preserve"> Tooltip</w:t>
              </w:r>
              <w:r>
                <w:rPr>
                  <w:rStyle w:val="Hyperlink"/>
                </w:rPr>
                <w:t>s</w:t>
              </w:r>
              <w:r w:rsidRPr="00D40C4D">
                <w:rPr>
                  <w:rStyle w:val="Hyperlink"/>
                </w:rPr>
                <w:t>)</w:t>
              </w:r>
            </w:hyperlink>
          </w:p>
        </w:tc>
        <w:sdt>
          <w:sdtPr>
            <w:id w:val="1807048877"/>
            <w14:checkbox>
              <w14:checked w14:val="1"/>
              <w14:checkedState w14:val="2612" w14:font="Arial Unicode MS"/>
              <w14:uncheckedState w14:val="2610" w14:font="Arial Unicode MS"/>
            </w14:checkbox>
          </w:sdtPr>
          <w:sdtContent>
            <w:tc>
              <w:tcPr>
                <w:tcW w:w="515" w:type="dxa"/>
              </w:tcPr>
              <w:p w14:paraId="1A9AB2D1" w14:textId="69786812" w:rsidR="002D12A6" w:rsidRDefault="00AB4671" w:rsidP="001E4CA8">
                <w:pPr>
                  <w:jc w:val="left"/>
                </w:pPr>
                <w:r>
                  <w:rPr>
                    <w:rFonts w:ascii="Arial Unicode MS" w:eastAsia="Arial Unicode MS" w:hAnsi="Arial Unicode MS" w:cs="Arial Unicode MS" w:hint="eastAsia"/>
                  </w:rPr>
                  <w:t>☒</w:t>
                </w:r>
              </w:p>
            </w:tc>
          </w:sdtContent>
        </w:sdt>
        <w:sdt>
          <w:sdtPr>
            <w:id w:val="-1879544189"/>
            <w14:checkbox>
              <w14:checked w14:val="0"/>
              <w14:checkedState w14:val="2612" w14:font="Arial Unicode MS"/>
              <w14:uncheckedState w14:val="2610" w14:font="Arial Unicode MS"/>
            </w14:checkbox>
          </w:sdtPr>
          <w:sdtContent>
            <w:tc>
              <w:tcPr>
                <w:tcW w:w="542" w:type="dxa"/>
              </w:tcPr>
              <w:p w14:paraId="3BCAC0EF" w14:textId="77777777" w:rsidR="002D12A6" w:rsidRDefault="00BA355D" w:rsidP="001E4CA8">
                <w:pPr>
                  <w:jc w:val="left"/>
                </w:pPr>
                <w:r>
                  <w:rPr>
                    <w:rFonts w:ascii="Arial Unicode MS" w:eastAsia="Arial Unicode MS" w:hAnsi="Arial Unicode MS" w:cs="Arial Unicode MS" w:hint="eastAsia"/>
                  </w:rPr>
                  <w:t>☐</w:t>
                </w:r>
              </w:p>
            </w:tc>
          </w:sdtContent>
        </w:sdt>
        <w:sdt>
          <w:sdtPr>
            <w:id w:val="714705642"/>
            <w14:checkbox>
              <w14:checked w14:val="0"/>
              <w14:checkedState w14:val="2612" w14:font="Arial Unicode MS"/>
              <w14:uncheckedState w14:val="2610" w14:font="Arial Unicode MS"/>
            </w14:checkbox>
          </w:sdtPr>
          <w:sdtContent>
            <w:tc>
              <w:tcPr>
                <w:tcW w:w="527" w:type="dxa"/>
              </w:tcPr>
              <w:p w14:paraId="6C5875D3" w14:textId="77777777" w:rsidR="002D12A6" w:rsidRDefault="00CC6821" w:rsidP="001E4CA8">
                <w:pPr>
                  <w:jc w:val="left"/>
                </w:pPr>
                <w:r>
                  <w:rPr>
                    <w:rFonts w:ascii="Arial Unicode MS" w:eastAsia="Arial Unicode MS" w:hAnsi="Arial Unicode MS" w:cs="Arial Unicode MS" w:hint="eastAsia"/>
                  </w:rPr>
                  <w:t>☐</w:t>
                </w:r>
              </w:p>
            </w:tc>
          </w:sdtContent>
        </w:sdt>
        <w:tc>
          <w:tcPr>
            <w:tcW w:w="1366" w:type="dxa"/>
          </w:tcPr>
          <w:p w14:paraId="18AD1A2A" w14:textId="77777777" w:rsidR="002D12A6" w:rsidRPr="005D339E" w:rsidRDefault="002D12A6" w:rsidP="001E4CA8">
            <w:pPr>
              <w:jc w:val="left"/>
            </w:pPr>
          </w:p>
        </w:tc>
      </w:tr>
      <w:tr w:rsidR="009C4A20" w:rsidRPr="000F1C01" w14:paraId="48879CAB"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54C7AF01" w14:textId="77777777" w:rsidR="009C4A20" w:rsidRDefault="009C4A20" w:rsidP="009C4A20">
            <w:pPr>
              <w:jc w:val="left"/>
            </w:pPr>
            <w:r>
              <w:t>{SCR1251}</w:t>
            </w:r>
          </w:p>
        </w:tc>
        <w:tc>
          <w:tcPr>
            <w:tcW w:w="1050" w:type="dxa"/>
          </w:tcPr>
          <w:p w14:paraId="0B918D5D" w14:textId="77777777" w:rsidR="009C4A20" w:rsidRDefault="009C4A20" w:rsidP="009C4A20">
            <w:pPr>
              <w:jc w:val="left"/>
            </w:pPr>
            <w:r>
              <w:t>Task</w:t>
            </w:r>
          </w:p>
        </w:tc>
        <w:tc>
          <w:tcPr>
            <w:tcW w:w="4647" w:type="dxa"/>
          </w:tcPr>
          <w:p w14:paraId="69E8CDA6" w14:textId="77777777" w:rsidR="009C4A20" w:rsidRDefault="009C4A20" w:rsidP="009C4A20">
            <w:pPr>
              <w:jc w:val="left"/>
            </w:pPr>
            <w:r>
              <w:t>Octet values are implemented as bit rate</w:t>
            </w:r>
          </w:p>
          <w:p w14:paraId="2326413B" w14:textId="77777777" w:rsidR="009C4A20" w:rsidRDefault="00000000" w:rsidP="009C4A20">
            <w:pPr>
              <w:jc w:val="left"/>
            </w:pPr>
            <w:hyperlink w:anchor="_Octet_Values" w:history="1">
              <w:r w:rsidR="00A12AAB">
                <w:rPr>
                  <w:rStyle w:val="Hyperlink"/>
                </w:rPr>
                <w:t>(Ref. 3.3.4.7 Octet Values)</w:t>
              </w:r>
            </w:hyperlink>
          </w:p>
        </w:tc>
        <w:sdt>
          <w:sdtPr>
            <w:id w:val="-1727292096"/>
            <w14:checkbox>
              <w14:checked w14:val="1"/>
              <w14:checkedState w14:val="2612" w14:font="Arial Unicode MS"/>
              <w14:uncheckedState w14:val="2610" w14:font="Arial Unicode MS"/>
            </w14:checkbox>
          </w:sdtPr>
          <w:sdtContent>
            <w:tc>
              <w:tcPr>
                <w:tcW w:w="515" w:type="dxa"/>
              </w:tcPr>
              <w:p w14:paraId="0DA14BCE" w14:textId="0362DCF1" w:rsidR="009C4A20" w:rsidRDefault="00CD7133" w:rsidP="009C4A20">
                <w:pPr>
                  <w:jc w:val="left"/>
                </w:pPr>
                <w:r>
                  <w:rPr>
                    <w:rFonts w:ascii="Arial Unicode MS" w:eastAsia="Arial Unicode MS" w:hAnsi="Arial Unicode MS" w:cs="Arial Unicode MS" w:hint="eastAsia"/>
                  </w:rPr>
                  <w:t>☒</w:t>
                </w:r>
              </w:p>
            </w:tc>
          </w:sdtContent>
        </w:sdt>
        <w:sdt>
          <w:sdtPr>
            <w:id w:val="-258064789"/>
            <w14:checkbox>
              <w14:checked w14:val="0"/>
              <w14:checkedState w14:val="2612" w14:font="Arial Unicode MS"/>
              <w14:uncheckedState w14:val="2610" w14:font="Arial Unicode MS"/>
            </w14:checkbox>
          </w:sdtPr>
          <w:sdtContent>
            <w:tc>
              <w:tcPr>
                <w:tcW w:w="542" w:type="dxa"/>
              </w:tcPr>
              <w:p w14:paraId="7FE5C95E" w14:textId="77777777" w:rsidR="009C4A20" w:rsidRDefault="009C4A20" w:rsidP="009C4A20">
                <w:pPr>
                  <w:jc w:val="left"/>
                </w:pPr>
                <w:r>
                  <w:rPr>
                    <w:rFonts w:ascii="Arial Unicode MS" w:eastAsia="Arial Unicode MS" w:hAnsi="Arial Unicode MS" w:cs="Arial Unicode MS" w:hint="eastAsia"/>
                  </w:rPr>
                  <w:t>☐</w:t>
                </w:r>
              </w:p>
            </w:tc>
          </w:sdtContent>
        </w:sdt>
        <w:sdt>
          <w:sdtPr>
            <w:id w:val="-377544818"/>
            <w14:checkbox>
              <w14:checked w14:val="0"/>
              <w14:checkedState w14:val="2612" w14:font="Arial Unicode MS"/>
              <w14:uncheckedState w14:val="2610" w14:font="Arial Unicode MS"/>
            </w14:checkbox>
          </w:sdtPr>
          <w:sdtContent>
            <w:tc>
              <w:tcPr>
                <w:tcW w:w="527" w:type="dxa"/>
              </w:tcPr>
              <w:p w14:paraId="2D6B0972" w14:textId="042B0399" w:rsidR="009C4A20" w:rsidRDefault="00CD7133" w:rsidP="009C4A20">
                <w:pPr>
                  <w:jc w:val="left"/>
                </w:pPr>
                <w:r>
                  <w:rPr>
                    <w:rFonts w:ascii="Arial Unicode MS" w:eastAsia="Arial Unicode MS" w:hAnsi="Arial Unicode MS" w:cs="Arial Unicode MS" w:hint="eastAsia"/>
                  </w:rPr>
                  <w:t>☐</w:t>
                </w:r>
              </w:p>
            </w:tc>
          </w:sdtContent>
        </w:sdt>
        <w:tc>
          <w:tcPr>
            <w:tcW w:w="1366" w:type="dxa"/>
          </w:tcPr>
          <w:p w14:paraId="7E561C46" w14:textId="77777777" w:rsidR="009C4A20" w:rsidRPr="005D339E" w:rsidRDefault="009C4A20" w:rsidP="009C4A20">
            <w:pPr>
              <w:jc w:val="left"/>
            </w:pPr>
          </w:p>
        </w:tc>
      </w:tr>
      <w:tr w:rsidR="009C4A20" w:rsidRPr="000F1C01" w14:paraId="2FBAF621" w14:textId="77777777" w:rsidTr="002143DF">
        <w:trPr>
          <w:trHeight w:val="284"/>
        </w:trPr>
        <w:tc>
          <w:tcPr>
            <w:tcW w:w="1061" w:type="dxa"/>
          </w:tcPr>
          <w:p w14:paraId="1592340D" w14:textId="77777777" w:rsidR="009C4A20" w:rsidRDefault="009C4A20" w:rsidP="009C4A20">
            <w:pPr>
              <w:jc w:val="left"/>
            </w:pPr>
            <w:r>
              <w:t xml:space="preserve">{SCR1252} </w:t>
            </w:r>
          </w:p>
        </w:tc>
        <w:tc>
          <w:tcPr>
            <w:tcW w:w="1050" w:type="dxa"/>
          </w:tcPr>
          <w:p w14:paraId="24E387BA" w14:textId="77777777" w:rsidR="009C4A20" w:rsidRDefault="009C4A20" w:rsidP="009C4A20">
            <w:pPr>
              <w:jc w:val="left"/>
            </w:pPr>
            <w:r>
              <w:t>Task</w:t>
            </w:r>
          </w:p>
        </w:tc>
        <w:tc>
          <w:tcPr>
            <w:tcW w:w="4647" w:type="dxa"/>
          </w:tcPr>
          <w:p w14:paraId="47DABC77" w14:textId="77777777" w:rsidR="009C4A20" w:rsidRDefault="009C4A20" w:rsidP="009C4A20">
            <w:pPr>
              <w:jc w:val="left"/>
            </w:pPr>
            <w:r>
              <w:t>Error Counter values are implemented as rate value.</w:t>
            </w:r>
          </w:p>
          <w:p w14:paraId="2D7D0F87" w14:textId="77777777" w:rsidR="009C4A20" w:rsidRDefault="00000000" w:rsidP="009C4A20">
            <w:pPr>
              <w:jc w:val="left"/>
            </w:pPr>
            <w:hyperlink w:anchor="_Error_Counter_Values" w:history="1">
              <w:r w:rsidR="00A12AAB">
                <w:rPr>
                  <w:rStyle w:val="Hyperlink"/>
                </w:rPr>
                <w:t>(Ref. 3.3.4.8 Error Counter Values)</w:t>
              </w:r>
            </w:hyperlink>
          </w:p>
        </w:tc>
        <w:sdt>
          <w:sdtPr>
            <w:id w:val="-453408837"/>
            <w14:checkbox>
              <w14:checked w14:val="0"/>
              <w14:checkedState w14:val="2612" w14:font="Arial Unicode MS"/>
              <w14:uncheckedState w14:val="2610" w14:font="Arial Unicode MS"/>
            </w14:checkbox>
          </w:sdtPr>
          <w:sdtContent>
            <w:tc>
              <w:tcPr>
                <w:tcW w:w="515" w:type="dxa"/>
              </w:tcPr>
              <w:p w14:paraId="31C96FE8" w14:textId="77777777" w:rsidR="009C4A20" w:rsidRDefault="009C4A20" w:rsidP="009C4A20">
                <w:pPr>
                  <w:jc w:val="left"/>
                </w:pPr>
                <w:r>
                  <w:rPr>
                    <w:rFonts w:ascii="Arial Unicode MS" w:eastAsia="Arial Unicode MS" w:hAnsi="Arial Unicode MS" w:cs="Arial Unicode MS" w:hint="eastAsia"/>
                  </w:rPr>
                  <w:t>☐</w:t>
                </w:r>
              </w:p>
            </w:tc>
          </w:sdtContent>
        </w:sdt>
        <w:sdt>
          <w:sdtPr>
            <w:id w:val="1975629058"/>
            <w14:checkbox>
              <w14:checked w14:val="0"/>
              <w14:checkedState w14:val="2612" w14:font="Arial Unicode MS"/>
              <w14:uncheckedState w14:val="2610" w14:font="Arial Unicode MS"/>
            </w14:checkbox>
          </w:sdtPr>
          <w:sdtContent>
            <w:tc>
              <w:tcPr>
                <w:tcW w:w="542" w:type="dxa"/>
              </w:tcPr>
              <w:p w14:paraId="17D6E429" w14:textId="77777777" w:rsidR="009C4A20" w:rsidRDefault="009C4A20" w:rsidP="009C4A20">
                <w:pPr>
                  <w:jc w:val="left"/>
                </w:pPr>
                <w:r>
                  <w:rPr>
                    <w:rFonts w:ascii="Arial Unicode MS" w:eastAsia="Arial Unicode MS" w:hAnsi="Arial Unicode MS" w:cs="Arial Unicode MS" w:hint="eastAsia"/>
                  </w:rPr>
                  <w:t>☐</w:t>
                </w:r>
              </w:p>
            </w:tc>
          </w:sdtContent>
        </w:sdt>
        <w:sdt>
          <w:sdtPr>
            <w:id w:val="2116935316"/>
            <w14:checkbox>
              <w14:checked w14:val="1"/>
              <w14:checkedState w14:val="2612" w14:font="Arial Unicode MS"/>
              <w14:uncheckedState w14:val="2610" w14:font="Arial Unicode MS"/>
            </w14:checkbox>
          </w:sdtPr>
          <w:sdtContent>
            <w:tc>
              <w:tcPr>
                <w:tcW w:w="527" w:type="dxa"/>
              </w:tcPr>
              <w:p w14:paraId="29FBBA4F" w14:textId="61060117" w:rsidR="009C4A20" w:rsidRDefault="00AB4671" w:rsidP="009C4A20">
                <w:pPr>
                  <w:jc w:val="left"/>
                </w:pPr>
                <w:r>
                  <w:rPr>
                    <w:rFonts w:ascii="Arial Unicode MS" w:eastAsia="Arial Unicode MS" w:hAnsi="Arial Unicode MS" w:cs="Arial Unicode MS" w:hint="eastAsia"/>
                  </w:rPr>
                  <w:t>☒</w:t>
                </w:r>
              </w:p>
            </w:tc>
          </w:sdtContent>
        </w:sdt>
        <w:tc>
          <w:tcPr>
            <w:tcW w:w="1366" w:type="dxa"/>
          </w:tcPr>
          <w:p w14:paraId="39273221" w14:textId="77777777" w:rsidR="009C4A20" w:rsidRPr="005D339E" w:rsidRDefault="009C4A20" w:rsidP="009C4A20">
            <w:pPr>
              <w:jc w:val="left"/>
            </w:pPr>
          </w:p>
        </w:tc>
      </w:tr>
      <w:tr w:rsidR="009C4A20" w:rsidRPr="000F1C01" w14:paraId="1D62BBE4"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3281172C" w14:textId="77777777" w:rsidR="009C4A20" w:rsidRPr="000F1C01" w:rsidRDefault="009C4A20" w:rsidP="009C4A20">
            <w:pPr>
              <w:keepNext/>
              <w:jc w:val="left"/>
              <w:rPr>
                <w:b/>
              </w:rPr>
            </w:pPr>
            <w:r>
              <w:rPr>
                <w:b/>
              </w:rPr>
              <w:t>Tables</w:t>
            </w:r>
            <w:r w:rsidRPr="000F1C01">
              <w:rPr>
                <w:b/>
              </w:rPr>
              <w:t xml:space="preserve"> </w:t>
            </w:r>
          </w:p>
        </w:tc>
      </w:tr>
      <w:tr w:rsidR="009C4A20" w:rsidRPr="000F1C01" w14:paraId="5561B8F6" w14:textId="77777777" w:rsidTr="002143DF">
        <w:trPr>
          <w:trHeight w:val="284"/>
        </w:trPr>
        <w:tc>
          <w:tcPr>
            <w:tcW w:w="1061" w:type="dxa"/>
          </w:tcPr>
          <w:p w14:paraId="6FCEE98D" w14:textId="77777777" w:rsidR="009C4A20" w:rsidRPr="000F1C01" w:rsidRDefault="009C4A20" w:rsidP="009C4A20">
            <w:pPr>
              <w:jc w:val="left"/>
            </w:pPr>
            <w:r>
              <w:t xml:space="preserve">{SCR1066} </w:t>
            </w:r>
          </w:p>
        </w:tc>
        <w:tc>
          <w:tcPr>
            <w:tcW w:w="1050" w:type="dxa"/>
          </w:tcPr>
          <w:p w14:paraId="6FE2AA40" w14:textId="77777777" w:rsidR="009C4A20" w:rsidRDefault="009C4A20" w:rsidP="009C4A20">
            <w:pPr>
              <w:jc w:val="left"/>
            </w:pPr>
            <w:r>
              <w:t>Task</w:t>
            </w:r>
          </w:p>
        </w:tc>
        <w:tc>
          <w:tcPr>
            <w:tcW w:w="4647" w:type="dxa"/>
          </w:tcPr>
          <w:p w14:paraId="65AA45F8" w14:textId="77777777" w:rsidR="009C4A20" w:rsidRPr="008162B8" w:rsidRDefault="009C4A20" w:rsidP="009C4A20">
            <w:pPr>
              <w:jc w:val="left"/>
            </w:pPr>
            <w:r w:rsidRPr="008C7D39">
              <w:t xml:space="preserve">The start of a column parameter name is similar to the table parameter name. </w:t>
            </w:r>
            <w:hyperlink w:anchor="_Column_Description" w:history="1">
              <w:r w:rsidRPr="00CC68E5">
                <w:rPr>
                  <w:rStyle w:val="Hyperlink"/>
                </w:rPr>
                <w:t>(Ref. 3.3.</w:t>
              </w:r>
              <w:r>
                <w:rPr>
                  <w:rStyle w:val="Hyperlink"/>
                </w:rPr>
                <w:t>5</w:t>
              </w:r>
              <w:r w:rsidRPr="00CC68E5">
                <w:rPr>
                  <w:rStyle w:val="Hyperlink"/>
                </w:rPr>
                <w:t>.</w:t>
              </w:r>
              <w:r>
                <w:rPr>
                  <w:rStyle w:val="Hyperlink"/>
                </w:rPr>
                <w:t>1</w:t>
              </w:r>
              <w:r w:rsidRPr="00CC68E5">
                <w:rPr>
                  <w:rStyle w:val="Hyperlink"/>
                </w:rPr>
                <w:t xml:space="preserve"> Column Names)</w:t>
              </w:r>
            </w:hyperlink>
          </w:p>
        </w:tc>
        <w:sdt>
          <w:sdtPr>
            <w:id w:val="-853721985"/>
            <w14:checkbox>
              <w14:checked w14:val="1"/>
              <w14:checkedState w14:val="2612" w14:font="Arial Unicode MS"/>
              <w14:uncheckedState w14:val="2610" w14:font="Arial Unicode MS"/>
            </w14:checkbox>
          </w:sdtPr>
          <w:sdtContent>
            <w:tc>
              <w:tcPr>
                <w:tcW w:w="515" w:type="dxa"/>
              </w:tcPr>
              <w:p w14:paraId="504B2A83" w14:textId="36993664" w:rsidR="009C4A20" w:rsidRDefault="00AB4671" w:rsidP="009C4A20">
                <w:pPr>
                  <w:jc w:val="left"/>
                </w:pPr>
                <w:r>
                  <w:rPr>
                    <w:rFonts w:ascii="Arial Unicode MS" w:eastAsia="Arial Unicode MS" w:hAnsi="Arial Unicode MS" w:cs="Arial Unicode MS" w:hint="eastAsia"/>
                  </w:rPr>
                  <w:t>☒</w:t>
                </w:r>
              </w:p>
            </w:tc>
          </w:sdtContent>
        </w:sdt>
        <w:sdt>
          <w:sdtPr>
            <w:id w:val="-424426937"/>
            <w14:checkbox>
              <w14:checked w14:val="0"/>
              <w14:checkedState w14:val="2612" w14:font="Arial Unicode MS"/>
              <w14:uncheckedState w14:val="2610" w14:font="Arial Unicode MS"/>
            </w14:checkbox>
          </w:sdtPr>
          <w:sdtContent>
            <w:tc>
              <w:tcPr>
                <w:tcW w:w="542" w:type="dxa"/>
              </w:tcPr>
              <w:p w14:paraId="6EAAC13F" w14:textId="77777777" w:rsidR="009C4A20" w:rsidRDefault="009C4A20" w:rsidP="009C4A20">
                <w:pPr>
                  <w:jc w:val="left"/>
                </w:pPr>
                <w:r>
                  <w:rPr>
                    <w:rFonts w:ascii="Arial Unicode MS" w:eastAsia="Arial Unicode MS" w:hAnsi="Arial Unicode MS" w:cs="Arial Unicode MS" w:hint="eastAsia"/>
                  </w:rPr>
                  <w:t>☐</w:t>
                </w:r>
              </w:p>
            </w:tc>
          </w:sdtContent>
        </w:sdt>
        <w:sdt>
          <w:sdtPr>
            <w:id w:val="607934826"/>
            <w14:checkbox>
              <w14:checked w14:val="0"/>
              <w14:checkedState w14:val="2612" w14:font="Arial Unicode MS"/>
              <w14:uncheckedState w14:val="2610" w14:font="Arial Unicode MS"/>
            </w14:checkbox>
          </w:sdtPr>
          <w:sdtContent>
            <w:tc>
              <w:tcPr>
                <w:tcW w:w="527" w:type="dxa"/>
              </w:tcPr>
              <w:p w14:paraId="27C4900A"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3AD696BE" w14:textId="77777777" w:rsidR="009C4A20" w:rsidRPr="000F1C01" w:rsidRDefault="009C4A20" w:rsidP="009C4A20">
            <w:pPr>
              <w:jc w:val="left"/>
            </w:pPr>
          </w:p>
        </w:tc>
      </w:tr>
      <w:tr w:rsidR="009C4A20" w:rsidRPr="000F1C01" w14:paraId="183FBCEF"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21018937" w14:textId="77777777" w:rsidR="009C4A20" w:rsidRPr="000F1C01" w:rsidRDefault="009C4A20" w:rsidP="009C4A20">
            <w:pPr>
              <w:jc w:val="left"/>
            </w:pPr>
            <w:r>
              <w:t xml:space="preserve">{SCR1067} </w:t>
            </w:r>
          </w:p>
        </w:tc>
        <w:tc>
          <w:tcPr>
            <w:tcW w:w="1050" w:type="dxa"/>
          </w:tcPr>
          <w:p w14:paraId="52F9C045" w14:textId="77777777" w:rsidR="009C4A20" w:rsidRDefault="009C4A20" w:rsidP="009C4A20">
            <w:pPr>
              <w:jc w:val="left"/>
            </w:pPr>
            <w:r>
              <w:t>Task</w:t>
            </w:r>
          </w:p>
        </w:tc>
        <w:tc>
          <w:tcPr>
            <w:tcW w:w="4647" w:type="dxa"/>
          </w:tcPr>
          <w:p w14:paraId="5252073C" w14:textId="77777777" w:rsidR="009C4A20" w:rsidRDefault="009C4A20" w:rsidP="009C4A20">
            <w:pPr>
              <w:jc w:val="left"/>
              <w:rPr>
                <w:rStyle w:val="Hyperlink"/>
              </w:rPr>
            </w:pPr>
            <w:r>
              <w:t xml:space="preserve">The table description is included in parentheses in the column description if needed. </w:t>
            </w:r>
            <w:hyperlink w:anchor="_Column_Descriptions" w:history="1">
              <w:r>
                <w:rPr>
                  <w:rStyle w:val="Hyperlink"/>
                </w:rPr>
                <w:t>(Ref. 3.3.5.2</w:t>
              </w:r>
              <w:r w:rsidRPr="00ED7B45">
                <w:rPr>
                  <w:rStyle w:val="Hyperlink"/>
                </w:rPr>
                <w:t xml:space="preserve"> Column Description</w:t>
              </w:r>
              <w:r>
                <w:rPr>
                  <w:rStyle w:val="Hyperlink"/>
                </w:rPr>
                <w:t>s</w:t>
              </w:r>
              <w:r w:rsidRPr="00ED7B45">
                <w:rPr>
                  <w:rStyle w:val="Hyperlink"/>
                </w:rPr>
                <w:t>)</w:t>
              </w:r>
            </w:hyperlink>
          </w:p>
          <w:p w14:paraId="2FEC5F6A" w14:textId="77777777" w:rsidR="009C4A20" w:rsidRPr="004042F5" w:rsidRDefault="009C4A20" w:rsidP="009C4A20">
            <w:pPr>
              <w:spacing w:before="120"/>
              <w:jc w:val="left"/>
              <w:rPr>
                <w:b/>
              </w:rPr>
            </w:pPr>
            <w:r w:rsidRPr="004042F5">
              <w:rPr>
                <w:b/>
                <w:i/>
              </w:rPr>
              <w:t xml:space="preserve">Warning: </w:t>
            </w:r>
            <w:r>
              <w:rPr>
                <w:b/>
                <w:i/>
              </w:rPr>
              <w:t>Possible impact on existing platforms if changed in existing protocol</w:t>
            </w:r>
            <w:r w:rsidRPr="004042F5">
              <w:rPr>
                <w:b/>
                <w:i/>
              </w:rPr>
              <w:t>.</w:t>
            </w:r>
          </w:p>
        </w:tc>
        <w:sdt>
          <w:sdtPr>
            <w:id w:val="-2103704412"/>
            <w14:checkbox>
              <w14:checked w14:val="1"/>
              <w14:checkedState w14:val="2612" w14:font="Arial Unicode MS"/>
              <w14:uncheckedState w14:val="2610" w14:font="Arial Unicode MS"/>
            </w14:checkbox>
          </w:sdtPr>
          <w:sdtContent>
            <w:tc>
              <w:tcPr>
                <w:tcW w:w="515" w:type="dxa"/>
              </w:tcPr>
              <w:p w14:paraId="1A153E73" w14:textId="56F5D724" w:rsidR="009C4A20" w:rsidRDefault="00AB4671" w:rsidP="009C4A20">
                <w:pPr>
                  <w:jc w:val="left"/>
                </w:pPr>
                <w:r>
                  <w:rPr>
                    <w:rFonts w:ascii="Arial Unicode MS" w:eastAsia="Arial Unicode MS" w:hAnsi="Arial Unicode MS" w:cs="Arial Unicode MS" w:hint="eastAsia"/>
                  </w:rPr>
                  <w:t>☒</w:t>
                </w:r>
              </w:p>
            </w:tc>
          </w:sdtContent>
        </w:sdt>
        <w:sdt>
          <w:sdtPr>
            <w:id w:val="-1686664522"/>
            <w14:checkbox>
              <w14:checked w14:val="0"/>
              <w14:checkedState w14:val="2612" w14:font="Arial Unicode MS"/>
              <w14:uncheckedState w14:val="2610" w14:font="Arial Unicode MS"/>
            </w14:checkbox>
          </w:sdtPr>
          <w:sdtContent>
            <w:tc>
              <w:tcPr>
                <w:tcW w:w="542" w:type="dxa"/>
              </w:tcPr>
              <w:p w14:paraId="3C098C8E" w14:textId="77777777" w:rsidR="009C4A20" w:rsidRDefault="009C4A20" w:rsidP="009C4A20">
                <w:pPr>
                  <w:jc w:val="left"/>
                </w:pPr>
                <w:r>
                  <w:rPr>
                    <w:rFonts w:ascii="Arial Unicode MS" w:eastAsia="Arial Unicode MS" w:hAnsi="Arial Unicode MS" w:cs="Arial Unicode MS" w:hint="eastAsia"/>
                  </w:rPr>
                  <w:t>☐</w:t>
                </w:r>
              </w:p>
            </w:tc>
          </w:sdtContent>
        </w:sdt>
        <w:sdt>
          <w:sdtPr>
            <w:id w:val="1952131793"/>
            <w14:checkbox>
              <w14:checked w14:val="0"/>
              <w14:checkedState w14:val="2612" w14:font="Arial Unicode MS"/>
              <w14:uncheckedState w14:val="2610" w14:font="Arial Unicode MS"/>
            </w14:checkbox>
          </w:sdtPr>
          <w:sdtContent>
            <w:tc>
              <w:tcPr>
                <w:tcW w:w="527" w:type="dxa"/>
              </w:tcPr>
              <w:p w14:paraId="55620810"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2CDC3DE8" w14:textId="77777777" w:rsidR="009C4A20" w:rsidRPr="000F1C01" w:rsidRDefault="009C4A20" w:rsidP="009C4A20">
            <w:pPr>
              <w:jc w:val="left"/>
            </w:pPr>
          </w:p>
        </w:tc>
      </w:tr>
      <w:tr w:rsidR="009C4A20" w:rsidRPr="000F1C01" w14:paraId="2D3A7DBB" w14:textId="77777777" w:rsidTr="002143DF">
        <w:trPr>
          <w:trHeight w:val="284"/>
        </w:trPr>
        <w:tc>
          <w:tcPr>
            <w:tcW w:w="1061" w:type="dxa"/>
          </w:tcPr>
          <w:p w14:paraId="603FD385" w14:textId="77777777" w:rsidR="009C4A20" w:rsidRPr="000F1C01" w:rsidRDefault="009C4A20" w:rsidP="009C4A20">
            <w:pPr>
              <w:jc w:val="left"/>
            </w:pPr>
            <w:r>
              <w:t xml:space="preserve">{SCR1068} </w:t>
            </w:r>
          </w:p>
        </w:tc>
        <w:tc>
          <w:tcPr>
            <w:tcW w:w="1050" w:type="dxa"/>
          </w:tcPr>
          <w:p w14:paraId="0BA28616" w14:textId="77777777" w:rsidR="009C4A20" w:rsidRDefault="009C4A20" w:rsidP="009C4A20">
            <w:pPr>
              <w:jc w:val="left"/>
            </w:pPr>
            <w:r>
              <w:t>Task</w:t>
            </w:r>
          </w:p>
        </w:tc>
        <w:tc>
          <w:tcPr>
            <w:tcW w:w="4647" w:type="dxa"/>
          </w:tcPr>
          <w:p w14:paraId="74FEBBA0" w14:textId="77777777" w:rsidR="009C4A20" w:rsidRDefault="009C4A20" w:rsidP="00306A0A">
            <w:pPr>
              <w:keepNext/>
              <w:keepLines/>
              <w:jc w:val="left"/>
              <w:rPr>
                <w:rStyle w:val="Hyperlink"/>
              </w:rPr>
            </w:pPr>
            <w:r w:rsidRPr="00ED7B45">
              <w:t>For columns of type "number", the ap</w:t>
            </w:r>
            <w:r>
              <w:t>p</w:t>
            </w:r>
            <w:r w:rsidRPr="00ED7B45">
              <w:t xml:space="preserve">ropriate header options (e.g. header sum, heat map, etc.) are selected and disabled if not relevant. </w:t>
            </w:r>
            <w:hyperlink w:anchor="_Column_Header_Options_1" w:history="1">
              <w:r>
                <w:rPr>
                  <w:rStyle w:val="Hyperlink"/>
                </w:rPr>
                <w:t>(Ref. 3.3.5</w:t>
              </w:r>
              <w:r w:rsidRPr="00EC4A8D">
                <w:rPr>
                  <w:rStyle w:val="Hyperlink"/>
                </w:rPr>
                <w:t>.</w:t>
              </w:r>
              <w:r>
                <w:rPr>
                  <w:rStyle w:val="Hyperlink"/>
                </w:rPr>
                <w:t>3</w:t>
              </w:r>
              <w:r w:rsidRPr="00EC4A8D">
                <w:rPr>
                  <w:rStyle w:val="Hyperlink"/>
                </w:rPr>
                <w:t xml:space="preserve"> Column Header Options)</w:t>
              </w:r>
            </w:hyperlink>
          </w:p>
          <w:p w14:paraId="6B70EDD2" w14:textId="77777777" w:rsidR="009C4A20" w:rsidRPr="004042F5" w:rsidRDefault="009C4A20" w:rsidP="009C4A20">
            <w:pPr>
              <w:spacing w:before="120"/>
              <w:jc w:val="left"/>
              <w:rPr>
                <w:b/>
                <w:i/>
              </w:rPr>
            </w:pPr>
            <w:r w:rsidRPr="004042F5">
              <w:rPr>
                <w:b/>
                <w:i/>
              </w:rPr>
              <w:t xml:space="preserve">Warning: </w:t>
            </w:r>
            <w:r>
              <w:rPr>
                <w:b/>
                <w:i/>
              </w:rPr>
              <w:t>Possible impact on existing platforms if changed in existing protocol</w:t>
            </w:r>
            <w:r w:rsidRPr="004042F5">
              <w:rPr>
                <w:b/>
                <w:i/>
              </w:rPr>
              <w:t>.</w:t>
            </w:r>
          </w:p>
        </w:tc>
        <w:sdt>
          <w:sdtPr>
            <w:id w:val="1477027142"/>
            <w14:checkbox>
              <w14:checked w14:val="1"/>
              <w14:checkedState w14:val="2612" w14:font="Arial Unicode MS"/>
              <w14:uncheckedState w14:val="2610" w14:font="Arial Unicode MS"/>
            </w14:checkbox>
          </w:sdtPr>
          <w:sdtContent>
            <w:tc>
              <w:tcPr>
                <w:tcW w:w="515" w:type="dxa"/>
              </w:tcPr>
              <w:p w14:paraId="66608580" w14:textId="59FE2D6A" w:rsidR="009C4A20" w:rsidRDefault="00AB4671" w:rsidP="009C4A20">
                <w:pPr>
                  <w:jc w:val="left"/>
                </w:pPr>
                <w:r>
                  <w:rPr>
                    <w:rFonts w:ascii="Arial Unicode MS" w:eastAsia="Arial Unicode MS" w:hAnsi="Arial Unicode MS" w:cs="Arial Unicode MS" w:hint="eastAsia"/>
                  </w:rPr>
                  <w:t>☒</w:t>
                </w:r>
              </w:p>
            </w:tc>
          </w:sdtContent>
        </w:sdt>
        <w:sdt>
          <w:sdtPr>
            <w:id w:val="-673725506"/>
            <w14:checkbox>
              <w14:checked w14:val="0"/>
              <w14:checkedState w14:val="2612" w14:font="Arial Unicode MS"/>
              <w14:uncheckedState w14:val="2610" w14:font="Arial Unicode MS"/>
            </w14:checkbox>
          </w:sdtPr>
          <w:sdtContent>
            <w:tc>
              <w:tcPr>
                <w:tcW w:w="542" w:type="dxa"/>
              </w:tcPr>
              <w:p w14:paraId="1FEE7537" w14:textId="77777777" w:rsidR="009C4A20" w:rsidRDefault="009C4A20" w:rsidP="009C4A20">
                <w:pPr>
                  <w:jc w:val="left"/>
                </w:pPr>
                <w:r>
                  <w:rPr>
                    <w:rFonts w:ascii="Arial Unicode MS" w:eastAsia="Arial Unicode MS" w:hAnsi="Arial Unicode MS" w:cs="Arial Unicode MS" w:hint="eastAsia"/>
                  </w:rPr>
                  <w:t>☐</w:t>
                </w:r>
              </w:p>
            </w:tc>
          </w:sdtContent>
        </w:sdt>
        <w:sdt>
          <w:sdtPr>
            <w:id w:val="577792293"/>
            <w14:checkbox>
              <w14:checked w14:val="0"/>
              <w14:checkedState w14:val="2612" w14:font="Arial Unicode MS"/>
              <w14:uncheckedState w14:val="2610" w14:font="Arial Unicode MS"/>
            </w14:checkbox>
          </w:sdtPr>
          <w:sdtContent>
            <w:tc>
              <w:tcPr>
                <w:tcW w:w="527" w:type="dxa"/>
              </w:tcPr>
              <w:p w14:paraId="1A13802C"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7928CC82" w14:textId="77777777" w:rsidR="009C4A20" w:rsidRPr="000F1C01" w:rsidRDefault="009C4A20" w:rsidP="009C4A20">
            <w:pPr>
              <w:jc w:val="left"/>
            </w:pPr>
          </w:p>
        </w:tc>
      </w:tr>
      <w:tr w:rsidR="009C4A20" w:rsidRPr="000F1C01" w14:paraId="7B5BC7BE"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37F634FE" w14:textId="77777777" w:rsidR="009C4A20" w:rsidRPr="000F1C01" w:rsidRDefault="009C4A20" w:rsidP="009C4A20">
            <w:pPr>
              <w:keepNext/>
              <w:jc w:val="left"/>
              <w:rPr>
                <w:b/>
              </w:rPr>
            </w:pPr>
            <w:r w:rsidRPr="000F1C01">
              <w:rPr>
                <w:b/>
              </w:rPr>
              <w:lastRenderedPageBreak/>
              <w:t>Page</w:t>
            </w:r>
            <w:r>
              <w:rPr>
                <w:b/>
              </w:rPr>
              <w:t xml:space="preserve"> B</w:t>
            </w:r>
            <w:r w:rsidRPr="000F1C01">
              <w:rPr>
                <w:b/>
              </w:rPr>
              <w:t xml:space="preserve">uttons </w:t>
            </w:r>
          </w:p>
        </w:tc>
      </w:tr>
      <w:tr w:rsidR="009C4A20" w:rsidRPr="000F1C01" w14:paraId="23AD633E" w14:textId="77777777" w:rsidTr="002143DF">
        <w:trPr>
          <w:trHeight w:val="284"/>
        </w:trPr>
        <w:tc>
          <w:tcPr>
            <w:tcW w:w="1061" w:type="dxa"/>
          </w:tcPr>
          <w:p w14:paraId="0B0AAB34" w14:textId="77777777" w:rsidR="009C4A20" w:rsidRDefault="009C4A20" w:rsidP="009C4A20">
            <w:pPr>
              <w:jc w:val="left"/>
            </w:pPr>
            <w:r>
              <w:t xml:space="preserve">{SCR1079} </w:t>
            </w:r>
          </w:p>
        </w:tc>
        <w:tc>
          <w:tcPr>
            <w:tcW w:w="1050" w:type="dxa"/>
          </w:tcPr>
          <w:p w14:paraId="3356A203" w14:textId="77777777" w:rsidR="009C4A20" w:rsidRDefault="009C4A20" w:rsidP="009C4A20">
            <w:pPr>
              <w:jc w:val="left"/>
            </w:pPr>
            <w:r>
              <w:t>Task</w:t>
            </w:r>
          </w:p>
        </w:tc>
        <w:tc>
          <w:tcPr>
            <w:tcW w:w="4647" w:type="dxa"/>
          </w:tcPr>
          <w:p w14:paraId="1D9228CE" w14:textId="77777777" w:rsidR="009C4A20" w:rsidRDefault="009C4A20" w:rsidP="009C4A20">
            <w:pPr>
              <w:keepNext/>
              <w:keepLines/>
              <w:jc w:val="left"/>
              <w:rPr>
                <w:rStyle w:val="Hyperlink"/>
              </w:rPr>
            </w:pPr>
            <w:r>
              <w:t xml:space="preserve">The pop-up window </w:t>
            </w:r>
            <w:r w:rsidRPr="004D34A9">
              <w:t xml:space="preserve">opened by means of </w:t>
            </w:r>
            <w:r>
              <w:t xml:space="preserve">a page button contains a limited amount of content and does not contain page buttons. </w:t>
            </w:r>
            <w:hyperlink w:anchor="_PageButton_Content" w:history="1">
              <w:r>
                <w:rPr>
                  <w:rStyle w:val="Hyperlink"/>
                </w:rPr>
                <w:t>(Ref. 3.3.8.3 Page Button Content)</w:t>
              </w:r>
            </w:hyperlink>
          </w:p>
          <w:p w14:paraId="0B3426E7" w14:textId="77777777" w:rsidR="009C4A20" w:rsidRPr="004042F5" w:rsidRDefault="009C4A20" w:rsidP="009C4A20">
            <w:pPr>
              <w:spacing w:before="120"/>
              <w:jc w:val="left"/>
              <w:rPr>
                <w:b/>
              </w:rPr>
            </w:pPr>
            <w:r w:rsidRPr="004042F5">
              <w:rPr>
                <w:b/>
                <w:i/>
              </w:rPr>
              <w:t xml:space="preserve">Warning: </w:t>
            </w:r>
            <w:r>
              <w:rPr>
                <w:b/>
                <w:i/>
              </w:rPr>
              <w:t>Possible impact on existing platforms if changed in existing protocol</w:t>
            </w:r>
            <w:r w:rsidRPr="004042F5">
              <w:rPr>
                <w:b/>
                <w:i/>
              </w:rPr>
              <w:t>.</w:t>
            </w:r>
          </w:p>
        </w:tc>
        <w:tc>
          <w:tcPr>
            <w:tcW w:w="515" w:type="dxa"/>
          </w:tcPr>
          <w:p w14:paraId="6AC52B01" w14:textId="1EAC616F" w:rsidR="009C4A20" w:rsidRDefault="00000000" w:rsidP="009C4A20">
            <w:pPr>
              <w:jc w:val="left"/>
            </w:pPr>
            <w:sdt>
              <w:sdtPr>
                <w:id w:val="-1528173277"/>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542" w:type="dxa"/>
          </w:tcPr>
          <w:p w14:paraId="290FC352" w14:textId="77777777" w:rsidR="009C4A20" w:rsidRDefault="00000000" w:rsidP="009C4A20">
            <w:pPr>
              <w:jc w:val="left"/>
            </w:pPr>
            <w:sdt>
              <w:sdtPr>
                <w:id w:val="88508272"/>
                <w14:checkbox>
                  <w14:checked w14:val="0"/>
                  <w14:checkedState w14:val="2612" w14:font="Arial Unicode MS"/>
                  <w14:uncheckedState w14:val="2610" w14:font="Arial Unicode MS"/>
                </w14:checkbox>
              </w:sdtPr>
              <w:sdtContent>
                <w:r w:rsidR="009C4A20">
                  <w:rPr>
                    <w:rFonts w:ascii="Arial Unicode MS" w:eastAsia="Arial Unicode MS" w:hAnsi="Arial Unicode MS" w:cs="Arial Unicode MS" w:hint="eastAsia"/>
                  </w:rPr>
                  <w:t>☐</w:t>
                </w:r>
              </w:sdtContent>
            </w:sdt>
          </w:p>
        </w:tc>
        <w:tc>
          <w:tcPr>
            <w:tcW w:w="527" w:type="dxa"/>
          </w:tcPr>
          <w:p w14:paraId="5CC4E14D" w14:textId="77777777" w:rsidR="009C4A20" w:rsidRDefault="00000000" w:rsidP="009C4A20">
            <w:pPr>
              <w:jc w:val="left"/>
            </w:pPr>
            <w:sdt>
              <w:sdtPr>
                <w:id w:val="495462599"/>
                <w14:checkbox>
                  <w14:checked w14:val="0"/>
                  <w14:checkedState w14:val="2612" w14:font="Arial Unicode MS"/>
                  <w14:uncheckedState w14:val="2610" w14:font="Arial Unicode MS"/>
                </w14:checkbox>
              </w:sdtPr>
              <w:sdtContent>
                <w:r w:rsidR="009C4A20">
                  <w:rPr>
                    <w:rFonts w:ascii="Arial Unicode MS" w:eastAsia="Arial Unicode MS" w:hAnsi="Arial Unicode MS" w:cs="Arial Unicode MS" w:hint="eastAsia"/>
                  </w:rPr>
                  <w:t>☐</w:t>
                </w:r>
              </w:sdtContent>
            </w:sdt>
          </w:p>
        </w:tc>
        <w:tc>
          <w:tcPr>
            <w:tcW w:w="1366" w:type="dxa"/>
          </w:tcPr>
          <w:p w14:paraId="08042FE0" w14:textId="77777777" w:rsidR="009C4A20" w:rsidRPr="000F1C01" w:rsidRDefault="009C4A20" w:rsidP="009C4A20">
            <w:pPr>
              <w:jc w:val="left"/>
            </w:pPr>
          </w:p>
        </w:tc>
      </w:tr>
      <w:tr w:rsidR="009C4A20" w:rsidRPr="000F1C01" w14:paraId="1A3F586C"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4DC50436" w14:textId="77777777" w:rsidR="009C4A20" w:rsidRPr="000F1C01" w:rsidRDefault="009C4A20" w:rsidP="009C4A20">
            <w:pPr>
              <w:keepNext/>
              <w:jc w:val="left"/>
              <w:rPr>
                <w:b/>
              </w:rPr>
            </w:pPr>
            <w:r>
              <w:rPr>
                <w:b/>
              </w:rPr>
              <w:t>Progress Bars</w:t>
            </w:r>
            <w:r w:rsidRPr="000F1C01">
              <w:rPr>
                <w:b/>
              </w:rPr>
              <w:t xml:space="preserve"> </w:t>
            </w:r>
          </w:p>
        </w:tc>
      </w:tr>
      <w:tr w:rsidR="009C4A20" w:rsidRPr="000F1C01" w14:paraId="4F0D1A2F" w14:textId="77777777" w:rsidTr="002143DF">
        <w:trPr>
          <w:trHeight w:val="284"/>
        </w:trPr>
        <w:tc>
          <w:tcPr>
            <w:tcW w:w="1061" w:type="dxa"/>
          </w:tcPr>
          <w:p w14:paraId="0B2FE1AF" w14:textId="77777777" w:rsidR="009C4A20" w:rsidRPr="000F1C01" w:rsidRDefault="009C4A20" w:rsidP="009C4A20">
            <w:pPr>
              <w:jc w:val="left"/>
            </w:pPr>
            <w:r>
              <w:t xml:space="preserve">{SCR1081} </w:t>
            </w:r>
          </w:p>
        </w:tc>
        <w:tc>
          <w:tcPr>
            <w:tcW w:w="1050" w:type="dxa"/>
          </w:tcPr>
          <w:p w14:paraId="46F19DC3" w14:textId="77777777" w:rsidR="009C4A20" w:rsidRDefault="009C4A20" w:rsidP="009C4A20">
            <w:pPr>
              <w:jc w:val="left"/>
            </w:pPr>
            <w:r>
              <w:t>Task</w:t>
            </w:r>
          </w:p>
        </w:tc>
        <w:tc>
          <w:tcPr>
            <w:tcW w:w="4647" w:type="dxa"/>
          </w:tcPr>
          <w:p w14:paraId="3E3E1B9B" w14:textId="77777777" w:rsidR="009C4A20" w:rsidRPr="000F1C01" w:rsidRDefault="009C4A20" w:rsidP="009C4A20">
            <w:pPr>
              <w:jc w:val="left"/>
            </w:pPr>
            <w:r>
              <w:t xml:space="preserve">A progress bar is used, allowing users to see the progress of lengthy operations. </w:t>
            </w:r>
            <w:hyperlink w:anchor="_Progress_Bars" w:history="1">
              <w:r w:rsidRPr="00B27FEB">
                <w:rPr>
                  <w:rStyle w:val="Hyperlink"/>
                </w:rPr>
                <w:t>(Ref. 3.3.9 Progress Bars)</w:t>
              </w:r>
            </w:hyperlink>
          </w:p>
        </w:tc>
        <w:tc>
          <w:tcPr>
            <w:tcW w:w="515" w:type="dxa"/>
          </w:tcPr>
          <w:p w14:paraId="6FB5D402" w14:textId="77777777" w:rsidR="009C4A20" w:rsidRPr="000F1C01" w:rsidRDefault="00000000" w:rsidP="009C4A20">
            <w:pPr>
              <w:jc w:val="left"/>
              <w:rPr>
                <w:rFonts w:ascii="Segoe UI Symbol" w:hAnsi="Segoe UI Symbol" w:cs="Segoe UI Symbol"/>
              </w:rPr>
            </w:pPr>
            <w:sdt>
              <w:sdtPr>
                <w:id w:val="-1769838780"/>
                <w14:checkbox>
                  <w14:checked w14:val="0"/>
                  <w14:checkedState w14:val="2612" w14:font="Arial Unicode MS"/>
                  <w14:uncheckedState w14:val="2610" w14:font="Arial Unicode MS"/>
                </w14:checkbox>
              </w:sdtPr>
              <w:sdtContent>
                <w:r w:rsidR="009C4A20" w:rsidRPr="000F1C01">
                  <w:rPr>
                    <w:rFonts w:ascii="Segoe UI Symbol" w:hAnsi="Segoe UI Symbol" w:cs="Segoe UI Symbol"/>
                  </w:rPr>
                  <w:t>☐</w:t>
                </w:r>
              </w:sdtContent>
            </w:sdt>
          </w:p>
        </w:tc>
        <w:tc>
          <w:tcPr>
            <w:tcW w:w="542" w:type="dxa"/>
          </w:tcPr>
          <w:p w14:paraId="2D93549A" w14:textId="77777777" w:rsidR="009C4A20" w:rsidRPr="000F1C01" w:rsidRDefault="00000000" w:rsidP="009C4A20">
            <w:pPr>
              <w:jc w:val="left"/>
              <w:rPr>
                <w:rFonts w:ascii="Segoe UI Symbol" w:hAnsi="Segoe UI Symbol" w:cs="Segoe UI Symbol"/>
              </w:rPr>
            </w:pPr>
            <w:sdt>
              <w:sdtPr>
                <w:id w:val="-1531876170"/>
                <w14:checkbox>
                  <w14:checked w14:val="0"/>
                  <w14:checkedState w14:val="2612" w14:font="Arial Unicode MS"/>
                  <w14:uncheckedState w14:val="2610" w14:font="Arial Unicode MS"/>
                </w14:checkbox>
              </w:sdtPr>
              <w:sdtContent>
                <w:r w:rsidR="009C4A20" w:rsidRPr="000F1C01">
                  <w:rPr>
                    <w:rFonts w:ascii="Segoe UI Symbol" w:hAnsi="Segoe UI Symbol" w:cs="Segoe UI Symbol"/>
                  </w:rPr>
                  <w:t>☐</w:t>
                </w:r>
              </w:sdtContent>
            </w:sdt>
          </w:p>
        </w:tc>
        <w:tc>
          <w:tcPr>
            <w:tcW w:w="527" w:type="dxa"/>
          </w:tcPr>
          <w:p w14:paraId="082165CD" w14:textId="08130C64" w:rsidR="009C4A20" w:rsidRPr="000F1C01" w:rsidRDefault="00000000" w:rsidP="009C4A20">
            <w:pPr>
              <w:jc w:val="left"/>
              <w:rPr>
                <w:rFonts w:ascii="Segoe UI Symbol" w:hAnsi="Segoe UI Symbol" w:cs="Segoe UI Symbol"/>
              </w:rPr>
            </w:pPr>
            <w:sdt>
              <w:sdtPr>
                <w:id w:val="-313801031"/>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1366" w:type="dxa"/>
          </w:tcPr>
          <w:p w14:paraId="044B1263" w14:textId="77777777" w:rsidR="009C4A20" w:rsidRPr="000F1C01" w:rsidRDefault="009C4A20" w:rsidP="009C4A20">
            <w:pPr>
              <w:jc w:val="left"/>
            </w:pPr>
          </w:p>
        </w:tc>
      </w:tr>
    </w:tbl>
    <w:p w14:paraId="44B25C15" w14:textId="77777777" w:rsidR="00AB4B4F" w:rsidRPr="000F1C01" w:rsidRDefault="00AB4B4F" w:rsidP="00AB4B4F">
      <w:pPr>
        <w:spacing w:line="259" w:lineRule="auto"/>
        <w:jc w:val="left"/>
      </w:pPr>
    </w:p>
    <w:p w14:paraId="098377C3" w14:textId="77777777" w:rsidR="00096D2A" w:rsidRPr="000F1C01" w:rsidRDefault="00096D2A" w:rsidP="006B59B9">
      <w:pPr>
        <w:pStyle w:val="Heading2"/>
      </w:pPr>
      <w:bookmarkStart w:id="12" w:name="_Toc32916701"/>
      <w:r>
        <w:t>Monitoring</w:t>
      </w:r>
      <w:bookmarkEnd w:id="12"/>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2"/>
        <w:gridCol w:w="1051"/>
        <w:gridCol w:w="4540"/>
        <w:gridCol w:w="559"/>
        <w:gridCol w:w="579"/>
        <w:gridCol w:w="567"/>
        <w:gridCol w:w="1527"/>
      </w:tblGrid>
      <w:tr w:rsidR="004042F5" w:rsidRPr="000F1C01" w14:paraId="7951380F" w14:textId="77777777" w:rsidTr="004042F5">
        <w:trPr>
          <w:cnfStyle w:val="100000000000" w:firstRow="1" w:lastRow="0" w:firstColumn="0" w:lastColumn="0" w:oddVBand="0" w:evenVBand="0" w:oddHBand="0" w:evenHBand="0" w:firstRowFirstColumn="0" w:firstRowLastColumn="0" w:lastRowFirstColumn="0" w:lastRowLastColumn="0"/>
          <w:trHeight w:val="284"/>
          <w:tblHeader/>
        </w:trPr>
        <w:tc>
          <w:tcPr>
            <w:tcW w:w="1017" w:type="dxa"/>
            <w:shd w:val="clear" w:color="auto" w:fill="D9D9D9" w:themeFill="background1" w:themeFillShade="D9"/>
          </w:tcPr>
          <w:p w14:paraId="1396170F" w14:textId="77777777" w:rsidR="005E5B68" w:rsidRPr="000F1C01" w:rsidRDefault="005E5B68" w:rsidP="000F1C01">
            <w:pPr>
              <w:jc w:val="left"/>
            </w:pPr>
            <w:r w:rsidRPr="000F1C01">
              <w:t>#</w:t>
            </w:r>
          </w:p>
        </w:tc>
        <w:tc>
          <w:tcPr>
            <w:tcW w:w="1053" w:type="dxa"/>
            <w:shd w:val="clear" w:color="auto" w:fill="D9D9D9" w:themeFill="background1" w:themeFillShade="D9"/>
          </w:tcPr>
          <w:p w14:paraId="7FFF5C28" w14:textId="77777777" w:rsidR="005E5B68" w:rsidRPr="000F1C01" w:rsidRDefault="00363DC8" w:rsidP="000F1C01">
            <w:pPr>
              <w:jc w:val="left"/>
            </w:pPr>
            <w:r>
              <w:t>Scope</w:t>
            </w:r>
          </w:p>
        </w:tc>
        <w:tc>
          <w:tcPr>
            <w:tcW w:w="4557" w:type="dxa"/>
            <w:shd w:val="clear" w:color="auto" w:fill="D9D9D9" w:themeFill="background1" w:themeFillShade="D9"/>
          </w:tcPr>
          <w:p w14:paraId="027F7634" w14:textId="77777777" w:rsidR="005E5B68" w:rsidRPr="000F1C01" w:rsidRDefault="005E5B68" w:rsidP="000F1C01">
            <w:pPr>
              <w:jc w:val="left"/>
            </w:pPr>
            <w:r w:rsidRPr="000F1C01">
              <w:t>Description</w:t>
            </w:r>
          </w:p>
        </w:tc>
        <w:tc>
          <w:tcPr>
            <w:tcW w:w="560" w:type="dxa"/>
            <w:shd w:val="clear" w:color="auto" w:fill="D9D9D9" w:themeFill="background1" w:themeFillShade="D9"/>
          </w:tcPr>
          <w:p w14:paraId="6EE64C2E" w14:textId="77777777" w:rsidR="005E5B68" w:rsidRPr="000F1C01" w:rsidRDefault="005E5B68" w:rsidP="000F1C01">
            <w:pPr>
              <w:jc w:val="left"/>
            </w:pPr>
            <w:r w:rsidRPr="000F1C01">
              <w:t>OK</w:t>
            </w:r>
          </w:p>
        </w:tc>
        <w:tc>
          <w:tcPr>
            <w:tcW w:w="580" w:type="dxa"/>
            <w:shd w:val="clear" w:color="auto" w:fill="D9D9D9" w:themeFill="background1" w:themeFillShade="D9"/>
          </w:tcPr>
          <w:p w14:paraId="14056FC3" w14:textId="77777777" w:rsidR="005E5B68" w:rsidRPr="000F1C01" w:rsidRDefault="005E5B68" w:rsidP="000F1C01">
            <w:pPr>
              <w:jc w:val="left"/>
            </w:pPr>
            <w:r w:rsidRPr="000F1C01">
              <w:t>Fail</w:t>
            </w:r>
          </w:p>
        </w:tc>
        <w:tc>
          <w:tcPr>
            <w:tcW w:w="568" w:type="dxa"/>
            <w:shd w:val="clear" w:color="auto" w:fill="D9D9D9" w:themeFill="background1" w:themeFillShade="D9"/>
          </w:tcPr>
          <w:p w14:paraId="2F9D3760" w14:textId="77777777" w:rsidR="005E5B68" w:rsidRPr="000F1C01" w:rsidRDefault="005E5B68" w:rsidP="000F1C01">
            <w:pPr>
              <w:jc w:val="left"/>
            </w:pPr>
            <w:r w:rsidRPr="000F1C01">
              <w:t>NA</w:t>
            </w:r>
          </w:p>
        </w:tc>
        <w:tc>
          <w:tcPr>
            <w:tcW w:w="1530" w:type="dxa"/>
            <w:shd w:val="clear" w:color="auto" w:fill="D9D9D9" w:themeFill="background1" w:themeFillShade="D9"/>
          </w:tcPr>
          <w:p w14:paraId="3D6225CF" w14:textId="77777777" w:rsidR="005E5B68" w:rsidRPr="000F1C01" w:rsidRDefault="005E5B68" w:rsidP="000F1C01">
            <w:pPr>
              <w:jc w:val="left"/>
            </w:pPr>
            <w:r w:rsidRPr="000F1C01">
              <w:t>Remarks</w:t>
            </w:r>
          </w:p>
        </w:tc>
      </w:tr>
      <w:tr w:rsidR="005E5B68" w:rsidRPr="000F1C01" w14:paraId="303569DD"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3BE08AB1" w14:textId="77777777" w:rsidR="005E5B68" w:rsidRPr="000F1C01" w:rsidRDefault="005E5B68">
            <w:pPr>
              <w:jc w:val="left"/>
              <w:rPr>
                <w:b/>
              </w:rPr>
            </w:pPr>
            <w:r w:rsidRPr="000F1C01">
              <w:rPr>
                <w:b/>
              </w:rPr>
              <w:t>Trending</w:t>
            </w:r>
          </w:p>
        </w:tc>
      </w:tr>
      <w:tr w:rsidR="00257B7F" w:rsidRPr="000F1C01" w14:paraId="51E17638" w14:textId="77777777" w:rsidTr="004042F5">
        <w:trPr>
          <w:trHeight w:val="284"/>
        </w:trPr>
        <w:tc>
          <w:tcPr>
            <w:tcW w:w="1017" w:type="dxa"/>
          </w:tcPr>
          <w:p w14:paraId="0C2B1AA8" w14:textId="77777777" w:rsidR="00257B7F" w:rsidRPr="000F1C01" w:rsidRDefault="00257B7F" w:rsidP="00257B7F">
            <w:pPr>
              <w:jc w:val="left"/>
            </w:pPr>
            <w:r>
              <w:t xml:space="preserve">{SCR1036} </w:t>
            </w:r>
          </w:p>
        </w:tc>
        <w:tc>
          <w:tcPr>
            <w:tcW w:w="1053" w:type="dxa"/>
          </w:tcPr>
          <w:p w14:paraId="6CAA4A90" w14:textId="77777777" w:rsidR="00257B7F" w:rsidRDefault="00257B7F" w:rsidP="00257B7F">
            <w:pPr>
              <w:jc w:val="left"/>
            </w:pPr>
            <w:r>
              <w:t>Task</w:t>
            </w:r>
          </w:p>
        </w:tc>
        <w:tc>
          <w:tcPr>
            <w:tcW w:w="4557" w:type="dxa"/>
          </w:tcPr>
          <w:p w14:paraId="5BFB649B" w14:textId="77777777" w:rsidR="00257B7F" w:rsidRDefault="00257B7F" w:rsidP="00257B7F">
            <w:pPr>
              <w:jc w:val="left"/>
              <w:rPr>
                <w:rStyle w:val="Hyperlink"/>
              </w:rPr>
            </w:pPr>
            <w:r w:rsidRPr="005B4619">
              <w:t>All relevant parameters support trending, using the correct trend type, and no redundant trending can be set</w:t>
            </w:r>
            <w:r w:rsidRPr="000113FD">
              <w:t>.</w:t>
            </w:r>
            <w:r>
              <w:t xml:space="preserve"> </w:t>
            </w:r>
            <w:hyperlink w:anchor="_Trending" w:history="1">
              <w:r w:rsidRPr="006A5325">
                <w:rPr>
                  <w:rStyle w:val="Hyperlink"/>
                </w:rPr>
                <w:t>(Ref 3.4.1 Trending)</w:t>
              </w:r>
            </w:hyperlink>
          </w:p>
          <w:p w14:paraId="564F7688" w14:textId="77777777" w:rsidR="00257B7F" w:rsidRPr="004042F5" w:rsidRDefault="00257B7F"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690486674"/>
            <w14:checkbox>
              <w14:checked w14:val="1"/>
              <w14:checkedState w14:val="2612" w14:font="Arial Unicode MS"/>
              <w14:uncheckedState w14:val="2610" w14:font="Arial Unicode MS"/>
            </w14:checkbox>
          </w:sdtPr>
          <w:sdtContent>
            <w:tc>
              <w:tcPr>
                <w:tcW w:w="560" w:type="dxa"/>
              </w:tcPr>
              <w:p w14:paraId="418332A5" w14:textId="68640DC5" w:rsidR="00257B7F" w:rsidRPr="000F1C01" w:rsidRDefault="00AB467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073919"/>
            <w14:checkbox>
              <w14:checked w14:val="0"/>
              <w14:checkedState w14:val="2612" w14:font="Arial Unicode MS"/>
              <w14:uncheckedState w14:val="2610" w14:font="Arial Unicode MS"/>
            </w14:checkbox>
          </w:sdtPr>
          <w:sdtContent>
            <w:tc>
              <w:tcPr>
                <w:tcW w:w="580" w:type="dxa"/>
              </w:tcPr>
              <w:p w14:paraId="613ACBB7" w14:textId="77777777" w:rsidR="00257B7F" w:rsidRDefault="00BA355D" w:rsidP="00257B7F">
                <w:pPr>
                  <w:jc w:val="left"/>
                </w:pPr>
                <w:r>
                  <w:rPr>
                    <w:rFonts w:ascii="Arial Unicode MS" w:eastAsia="Arial Unicode MS" w:hAnsi="Arial Unicode MS" w:cs="Arial Unicode MS" w:hint="eastAsia"/>
                  </w:rPr>
                  <w:t>☐</w:t>
                </w:r>
              </w:p>
            </w:tc>
          </w:sdtContent>
        </w:sdt>
        <w:sdt>
          <w:sdtPr>
            <w:id w:val="-1610963002"/>
            <w14:checkbox>
              <w14:checked w14:val="0"/>
              <w14:checkedState w14:val="2612" w14:font="Arial Unicode MS"/>
              <w14:uncheckedState w14:val="2610" w14:font="Arial Unicode MS"/>
            </w14:checkbox>
          </w:sdtPr>
          <w:sdtContent>
            <w:tc>
              <w:tcPr>
                <w:tcW w:w="568" w:type="dxa"/>
              </w:tcPr>
              <w:p w14:paraId="27A61B46" w14:textId="77777777" w:rsidR="00257B7F" w:rsidRPr="000F1C01" w:rsidRDefault="00CC682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2A712692" w14:textId="77777777" w:rsidR="00257B7F" w:rsidRPr="000F1C01" w:rsidRDefault="00257B7F" w:rsidP="00257B7F">
            <w:pPr>
              <w:jc w:val="left"/>
            </w:pPr>
          </w:p>
        </w:tc>
      </w:tr>
      <w:tr w:rsidR="005E5B68" w:rsidRPr="000F1C01" w14:paraId="645923C2"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5181319D" w14:textId="77777777" w:rsidR="005E5B68" w:rsidRPr="000F1C01" w:rsidRDefault="005E5B68" w:rsidP="00257B7F">
            <w:pPr>
              <w:keepNext/>
              <w:jc w:val="left"/>
              <w:rPr>
                <w:b/>
              </w:rPr>
            </w:pPr>
            <w:r w:rsidRPr="000F1C01">
              <w:rPr>
                <w:b/>
              </w:rPr>
              <w:t>Alarming</w:t>
            </w:r>
          </w:p>
        </w:tc>
      </w:tr>
      <w:tr w:rsidR="005E5B68" w:rsidRPr="000F1C01" w14:paraId="789DE6DE" w14:textId="77777777" w:rsidTr="004042F5">
        <w:trPr>
          <w:trHeight w:val="284"/>
        </w:trPr>
        <w:tc>
          <w:tcPr>
            <w:tcW w:w="1017" w:type="dxa"/>
          </w:tcPr>
          <w:p w14:paraId="4ABDAD81" w14:textId="77777777" w:rsidR="005E5B68" w:rsidRPr="000F1C01" w:rsidRDefault="00885458" w:rsidP="000F1C01">
            <w:pPr>
              <w:jc w:val="left"/>
            </w:pPr>
            <w:r>
              <w:t xml:space="preserve">{SCR1039} </w:t>
            </w:r>
          </w:p>
        </w:tc>
        <w:tc>
          <w:tcPr>
            <w:tcW w:w="1053" w:type="dxa"/>
          </w:tcPr>
          <w:p w14:paraId="69B61A82" w14:textId="77777777" w:rsidR="005E5B68" w:rsidRDefault="00982AEF" w:rsidP="000F1C01">
            <w:pPr>
              <w:jc w:val="left"/>
            </w:pPr>
            <w:r>
              <w:t>Task</w:t>
            </w:r>
          </w:p>
        </w:tc>
        <w:tc>
          <w:tcPr>
            <w:tcW w:w="4557" w:type="dxa"/>
          </w:tcPr>
          <w:p w14:paraId="0A23D59B" w14:textId="77777777" w:rsidR="005E5B68" w:rsidRDefault="005E5B68" w:rsidP="00257B7F">
            <w:pPr>
              <w:keepNext/>
              <w:jc w:val="left"/>
              <w:rPr>
                <w:rStyle w:val="Hyperlink"/>
              </w:rPr>
            </w:pPr>
            <w:r w:rsidRPr="0063677B">
              <w:t>All relevant parameters support alarming and have default sev</w:t>
            </w:r>
            <w:r>
              <w:t>erity values defined when applicable</w:t>
            </w:r>
            <w:r w:rsidRPr="000F1C01">
              <w:t>.</w:t>
            </w:r>
            <w:r>
              <w:t xml:space="preserve"> </w:t>
            </w:r>
            <w:hyperlink w:anchor="_Alarming" w:history="1">
              <w:r w:rsidRPr="006A5325">
                <w:rPr>
                  <w:rStyle w:val="Hyperlink"/>
                </w:rPr>
                <w:t>(Ref 3.4.2 Alarming)</w:t>
              </w:r>
            </w:hyperlink>
          </w:p>
          <w:p w14:paraId="1BC64FC3"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317078749"/>
            <w14:checkbox>
              <w14:checked w14:val="1"/>
              <w14:checkedState w14:val="2612" w14:font="Arial Unicode MS"/>
              <w14:uncheckedState w14:val="2610" w14:font="Arial Unicode MS"/>
            </w14:checkbox>
          </w:sdtPr>
          <w:sdtContent>
            <w:tc>
              <w:tcPr>
                <w:tcW w:w="560" w:type="dxa"/>
              </w:tcPr>
              <w:p w14:paraId="21EEA503" w14:textId="4B7A172D" w:rsidR="005E5B68"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4935949"/>
            <w14:checkbox>
              <w14:checked w14:val="0"/>
              <w14:checkedState w14:val="2612" w14:font="Arial Unicode MS"/>
              <w14:uncheckedState w14:val="2610" w14:font="Arial Unicode MS"/>
            </w14:checkbox>
          </w:sdtPr>
          <w:sdtContent>
            <w:tc>
              <w:tcPr>
                <w:tcW w:w="580" w:type="dxa"/>
              </w:tcPr>
              <w:p w14:paraId="5B3D2E44"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7471389"/>
            <w14:checkbox>
              <w14:checked w14:val="0"/>
              <w14:checkedState w14:val="2612" w14:font="Arial Unicode MS"/>
              <w14:uncheckedState w14:val="2610" w14:font="Arial Unicode MS"/>
            </w14:checkbox>
          </w:sdtPr>
          <w:sdtContent>
            <w:tc>
              <w:tcPr>
                <w:tcW w:w="568" w:type="dxa"/>
              </w:tcPr>
              <w:p w14:paraId="5524E029" w14:textId="77777777" w:rsidR="005E5B68"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02B86F99" w14:textId="77777777" w:rsidR="005E5B68" w:rsidRPr="000F1C01" w:rsidRDefault="005E5B68" w:rsidP="000F1C01">
            <w:pPr>
              <w:jc w:val="left"/>
            </w:pPr>
          </w:p>
        </w:tc>
      </w:tr>
    </w:tbl>
    <w:p w14:paraId="5CAECBE2" w14:textId="77777777" w:rsidR="00306A0A" w:rsidRDefault="00306A0A" w:rsidP="00AB4B4F">
      <w:pPr>
        <w:spacing w:line="259" w:lineRule="auto"/>
        <w:jc w:val="left"/>
      </w:pPr>
      <w:bookmarkStart w:id="13" w:name="_Toc473039741"/>
    </w:p>
    <w:p w14:paraId="38D089F9" w14:textId="77777777" w:rsidR="000F1C01" w:rsidRPr="000F1C01" w:rsidRDefault="000F1C01" w:rsidP="006B59B9">
      <w:pPr>
        <w:pStyle w:val="Heading2"/>
      </w:pPr>
      <w:bookmarkStart w:id="14" w:name="_Toc32916702"/>
      <w:r w:rsidRPr="000F1C01">
        <w:t>Protocol</w:t>
      </w:r>
      <w:bookmarkEnd w:id="13"/>
      <w:bookmarkEnd w:id="14"/>
    </w:p>
    <w:tbl>
      <w:tblPr>
        <w:tblStyle w:val="PlainTable212"/>
        <w:tblW w:w="9900" w:type="dxa"/>
        <w:tblLayout w:type="fixed"/>
        <w:tblCellMar>
          <w:top w:w="57" w:type="dxa"/>
          <w:left w:w="57" w:type="dxa"/>
          <w:bottom w:w="57" w:type="dxa"/>
          <w:right w:w="57" w:type="dxa"/>
        </w:tblCellMar>
        <w:tblLook w:val="0420" w:firstRow="1" w:lastRow="0" w:firstColumn="0" w:lastColumn="0" w:noHBand="0" w:noVBand="1"/>
      </w:tblPr>
      <w:tblGrid>
        <w:gridCol w:w="1079"/>
        <w:gridCol w:w="964"/>
        <w:gridCol w:w="84"/>
        <w:gridCol w:w="4533"/>
        <w:gridCol w:w="540"/>
        <w:gridCol w:w="45"/>
        <w:gridCol w:w="495"/>
        <w:gridCol w:w="90"/>
        <w:gridCol w:w="360"/>
        <w:gridCol w:w="794"/>
        <w:gridCol w:w="916"/>
      </w:tblGrid>
      <w:tr w:rsidR="004042F5" w:rsidRPr="000F1C01" w14:paraId="4278CA83" w14:textId="77777777" w:rsidTr="00306A0A">
        <w:trPr>
          <w:cnfStyle w:val="100000000000" w:firstRow="1" w:lastRow="0" w:firstColumn="0" w:lastColumn="0" w:oddVBand="0" w:evenVBand="0" w:oddHBand="0" w:evenHBand="0" w:firstRowFirstColumn="0" w:firstRowLastColumn="0" w:lastRowFirstColumn="0" w:lastRowLastColumn="0"/>
          <w:trHeight w:val="284"/>
          <w:tblHeader/>
        </w:trPr>
        <w:tc>
          <w:tcPr>
            <w:tcW w:w="1079" w:type="dxa"/>
            <w:shd w:val="clear" w:color="auto" w:fill="D9D9D9" w:themeFill="background1" w:themeFillShade="D9"/>
          </w:tcPr>
          <w:p w14:paraId="3349EC60" w14:textId="77777777" w:rsidR="005E5B68" w:rsidRPr="000F1C01" w:rsidRDefault="005E5B68" w:rsidP="000F1C01">
            <w:pPr>
              <w:jc w:val="left"/>
            </w:pPr>
            <w:r w:rsidRPr="000F1C01">
              <w:t>#</w:t>
            </w:r>
          </w:p>
        </w:tc>
        <w:tc>
          <w:tcPr>
            <w:tcW w:w="1048" w:type="dxa"/>
            <w:gridSpan w:val="2"/>
            <w:shd w:val="clear" w:color="auto" w:fill="D9D9D9" w:themeFill="background1" w:themeFillShade="D9"/>
          </w:tcPr>
          <w:p w14:paraId="35FDED53" w14:textId="77777777" w:rsidR="005E5B68" w:rsidRPr="000F1C01" w:rsidRDefault="00363DC8" w:rsidP="000F1C01">
            <w:pPr>
              <w:jc w:val="left"/>
            </w:pPr>
            <w:r>
              <w:t>Scope</w:t>
            </w:r>
          </w:p>
        </w:tc>
        <w:tc>
          <w:tcPr>
            <w:tcW w:w="4533" w:type="dxa"/>
            <w:shd w:val="clear" w:color="auto" w:fill="D9D9D9" w:themeFill="background1" w:themeFillShade="D9"/>
          </w:tcPr>
          <w:p w14:paraId="698669CF" w14:textId="77777777" w:rsidR="005E5B68" w:rsidRPr="000F1C01" w:rsidRDefault="005E5B68" w:rsidP="000F1C01">
            <w:pPr>
              <w:jc w:val="left"/>
            </w:pPr>
            <w:r w:rsidRPr="000F1C01">
              <w:t>Description</w:t>
            </w:r>
          </w:p>
        </w:tc>
        <w:tc>
          <w:tcPr>
            <w:tcW w:w="540" w:type="dxa"/>
            <w:shd w:val="clear" w:color="auto" w:fill="D9D9D9" w:themeFill="background1" w:themeFillShade="D9"/>
          </w:tcPr>
          <w:p w14:paraId="6496102D" w14:textId="77777777" w:rsidR="005E5B68" w:rsidRPr="000F1C01" w:rsidRDefault="005E5B68" w:rsidP="000F1C01">
            <w:pPr>
              <w:jc w:val="left"/>
            </w:pPr>
            <w:r w:rsidRPr="000F1C01">
              <w:t>OK</w:t>
            </w:r>
          </w:p>
        </w:tc>
        <w:tc>
          <w:tcPr>
            <w:tcW w:w="540" w:type="dxa"/>
            <w:gridSpan w:val="2"/>
            <w:shd w:val="clear" w:color="auto" w:fill="D9D9D9" w:themeFill="background1" w:themeFillShade="D9"/>
          </w:tcPr>
          <w:p w14:paraId="6BF7705A" w14:textId="77777777" w:rsidR="005E5B68" w:rsidRPr="000F1C01" w:rsidRDefault="005E5B68" w:rsidP="000F1C01">
            <w:pPr>
              <w:jc w:val="left"/>
            </w:pPr>
            <w:r w:rsidRPr="000F1C01">
              <w:t>Fail</w:t>
            </w:r>
          </w:p>
        </w:tc>
        <w:tc>
          <w:tcPr>
            <w:tcW w:w="450" w:type="dxa"/>
            <w:gridSpan w:val="2"/>
            <w:shd w:val="clear" w:color="auto" w:fill="D9D9D9" w:themeFill="background1" w:themeFillShade="D9"/>
          </w:tcPr>
          <w:p w14:paraId="0E9E1D04" w14:textId="77777777" w:rsidR="005E5B68" w:rsidRPr="000F1C01" w:rsidRDefault="005E5B68" w:rsidP="000F1C01">
            <w:pPr>
              <w:jc w:val="left"/>
            </w:pPr>
            <w:r w:rsidRPr="000F1C01">
              <w:t>NA</w:t>
            </w:r>
          </w:p>
        </w:tc>
        <w:tc>
          <w:tcPr>
            <w:tcW w:w="1710" w:type="dxa"/>
            <w:gridSpan w:val="2"/>
            <w:shd w:val="clear" w:color="auto" w:fill="D9D9D9" w:themeFill="background1" w:themeFillShade="D9"/>
          </w:tcPr>
          <w:p w14:paraId="62CBE0B7" w14:textId="77777777" w:rsidR="005E5B68" w:rsidRPr="000F1C01" w:rsidRDefault="005E5B68" w:rsidP="000F1C01">
            <w:pPr>
              <w:jc w:val="left"/>
            </w:pPr>
            <w:r w:rsidRPr="000F1C01">
              <w:t>Remarks</w:t>
            </w:r>
          </w:p>
        </w:tc>
      </w:tr>
      <w:tr w:rsidR="005E5B68" w:rsidRPr="000F1C01" w14:paraId="5961767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2EFDCAFF" w14:textId="77777777" w:rsidR="005E5B68" w:rsidRPr="000F1C01" w:rsidRDefault="005E5B68" w:rsidP="007C3ED4">
            <w:pPr>
              <w:keepNext/>
              <w:jc w:val="left"/>
              <w:rPr>
                <w:b/>
              </w:rPr>
            </w:pPr>
            <w:r w:rsidRPr="000F1C01">
              <w:rPr>
                <w:b/>
              </w:rPr>
              <w:t>API</w:t>
            </w:r>
          </w:p>
        </w:tc>
      </w:tr>
      <w:tr w:rsidR="00197BDA" w:rsidRPr="000F1C01" w14:paraId="7A96062D" w14:textId="77777777" w:rsidTr="00306A0A">
        <w:trPr>
          <w:trHeight w:val="284"/>
        </w:trPr>
        <w:tc>
          <w:tcPr>
            <w:tcW w:w="1079" w:type="dxa"/>
          </w:tcPr>
          <w:p w14:paraId="0B09DD24" w14:textId="77777777" w:rsidR="005E5B68" w:rsidRPr="000F1C01" w:rsidRDefault="00885458" w:rsidP="000F1C01">
            <w:pPr>
              <w:jc w:val="left"/>
            </w:pPr>
            <w:r>
              <w:t xml:space="preserve">{SCR1102} </w:t>
            </w:r>
          </w:p>
        </w:tc>
        <w:tc>
          <w:tcPr>
            <w:tcW w:w="1048" w:type="dxa"/>
            <w:gridSpan w:val="2"/>
          </w:tcPr>
          <w:p w14:paraId="14756CDF" w14:textId="77777777" w:rsidR="005E5B68" w:rsidRDefault="00982AEF" w:rsidP="00EB16B9">
            <w:pPr>
              <w:jc w:val="left"/>
            </w:pPr>
            <w:r>
              <w:t>Task</w:t>
            </w:r>
          </w:p>
        </w:tc>
        <w:tc>
          <w:tcPr>
            <w:tcW w:w="4533" w:type="dxa"/>
          </w:tcPr>
          <w:p w14:paraId="77DE62BA" w14:textId="77777777" w:rsidR="005E5B68" w:rsidRPr="000F1C01" w:rsidRDefault="005E5B68" w:rsidP="00306A0A">
            <w:pPr>
              <w:keepNext/>
              <w:jc w:val="left"/>
            </w:pPr>
            <w:r>
              <w:t xml:space="preserve">The protocol implements the communication protocol as documented by the vendor. </w:t>
            </w:r>
            <w:hyperlink w:anchor="_Vendor" w:history="1">
              <w:r w:rsidRPr="000E4907">
                <w:rPr>
                  <w:rStyle w:val="Hyperlink"/>
                </w:rPr>
                <w:t>(Ref. 3.5.1</w:t>
              </w:r>
              <w:r>
                <w:rPr>
                  <w:rStyle w:val="Hyperlink"/>
                </w:rPr>
                <w:t>.1 Device API</w:t>
              </w:r>
              <w:r w:rsidRPr="000E4907">
                <w:rPr>
                  <w:rStyle w:val="Hyperlink"/>
                </w:rPr>
                <w:t>)</w:t>
              </w:r>
            </w:hyperlink>
          </w:p>
        </w:tc>
        <w:sdt>
          <w:sdtPr>
            <w:id w:val="-641350672"/>
            <w14:checkbox>
              <w14:checked w14:val="1"/>
              <w14:checkedState w14:val="2612" w14:font="Arial Unicode MS"/>
              <w14:uncheckedState w14:val="2610" w14:font="Arial Unicode MS"/>
            </w14:checkbox>
          </w:sdtPr>
          <w:sdtContent>
            <w:tc>
              <w:tcPr>
                <w:tcW w:w="540" w:type="dxa"/>
              </w:tcPr>
              <w:p w14:paraId="297E70DC" w14:textId="6940029B" w:rsidR="005E5B68"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69348780"/>
            <w14:checkbox>
              <w14:checked w14:val="0"/>
              <w14:checkedState w14:val="2612" w14:font="Arial Unicode MS"/>
              <w14:uncheckedState w14:val="2610" w14:font="Arial Unicode MS"/>
            </w14:checkbox>
          </w:sdtPr>
          <w:sdtContent>
            <w:tc>
              <w:tcPr>
                <w:tcW w:w="540" w:type="dxa"/>
                <w:gridSpan w:val="2"/>
              </w:tcPr>
              <w:p w14:paraId="72BC61FD"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648064"/>
            <w14:checkbox>
              <w14:checked w14:val="0"/>
              <w14:checkedState w14:val="2612" w14:font="Arial Unicode MS"/>
              <w14:uncheckedState w14:val="2610" w14:font="Arial Unicode MS"/>
            </w14:checkbox>
          </w:sdtPr>
          <w:sdtContent>
            <w:tc>
              <w:tcPr>
                <w:tcW w:w="450" w:type="dxa"/>
                <w:gridSpan w:val="2"/>
              </w:tcPr>
              <w:p w14:paraId="40081E59"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1281047E" w14:textId="77777777" w:rsidR="005E5B68" w:rsidRPr="000F1C01" w:rsidRDefault="005E5B68" w:rsidP="000F1C01">
            <w:pPr>
              <w:jc w:val="left"/>
            </w:pPr>
          </w:p>
        </w:tc>
      </w:tr>
      <w:tr w:rsidR="00257B7F" w:rsidRPr="000F1C01" w14:paraId="2FC13040"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877D339" w14:textId="77777777" w:rsidR="00257B7F" w:rsidRPr="000F1C01" w:rsidRDefault="00257B7F" w:rsidP="00257B7F">
            <w:pPr>
              <w:jc w:val="left"/>
            </w:pPr>
            <w:r>
              <w:t xml:space="preserve">{SCR1103} </w:t>
            </w:r>
          </w:p>
        </w:tc>
        <w:tc>
          <w:tcPr>
            <w:tcW w:w="1048" w:type="dxa"/>
            <w:gridSpan w:val="2"/>
          </w:tcPr>
          <w:p w14:paraId="57EF1AAE" w14:textId="77777777" w:rsidR="00257B7F" w:rsidRDefault="00257B7F" w:rsidP="00257B7F">
            <w:pPr>
              <w:jc w:val="left"/>
            </w:pPr>
            <w:r>
              <w:t>Task</w:t>
            </w:r>
          </w:p>
        </w:tc>
        <w:tc>
          <w:tcPr>
            <w:tcW w:w="4533" w:type="dxa"/>
          </w:tcPr>
          <w:p w14:paraId="0ADF7169" w14:textId="77777777" w:rsidR="00257B7F" w:rsidRDefault="00257B7F" w:rsidP="00306A0A">
            <w:pPr>
              <w:keepNext/>
              <w:keepLines/>
              <w:jc w:val="left"/>
              <w:rPr>
                <w:rStyle w:val="Hyperlink"/>
              </w:rPr>
            </w:pPr>
            <w:r>
              <w:t xml:space="preserve">The most efficient methods are selected from the DataMiner API. </w:t>
            </w:r>
            <w:hyperlink w:anchor="_DataMiner" w:history="1">
              <w:r w:rsidRPr="00F31861">
                <w:rPr>
                  <w:rStyle w:val="Hyperlink"/>
                </w:rPr>
                <w:t>(Ref. 3.5.1.2 DataMiner</w:t>
              </w:r>
              <w:r>
                <w:rPr>
                  <w:rStyle w:val="Hyperlink"/>
                </w:rPr>
                <w:t xml:space="preserve"> API</w:t>
              </w:r>
              <w:r w:rsidRPr="00F31861">
                <w:rPr>
                  <w:rStyle w:val="Hyperlink"/>
                </w:rPr>
                <w:t>)</w:t>
              </w:r>
            </w:hyperlink>
          </w:p>
          <w:p w14:paraId="390E87B6" w14:textId="77777777" w:rsidR="00257B7F" w:rsidRPr="004042F5" w:rsidDel="000E4907" w:rsidRDefault="00257B7F"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81455335"/>
            <w14:checkbox>
              <w14:checked w14:val="1"/>
              <w14:checkedState w14:val="2612" w14:font="Arial Unicode MS"/>
              <w14:uncheckedState w14:val="2610" w14:font="Arial Unicode MS"/>
            </w14:checkbox>
          </w:sdtPr>
          <w:sdtContent>
            <w:tc>
              <w:tcPr>
                <w:tcW w:w="540" w:type="dxa"/>
              </w:tcPr>
              <w:p w14:paraId="7D791E4A" w14:textId="393CA74D" w:rsidR="00257B7F" w:rsidRPr="000F1C01" w:rsidRDefault="00AB467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96592527"/>
            <w14:checkbox>
              <w14:checked w14:val="0"/>
              <w14:checkedState w14:val="2612" w14:font="Arial Unicode MS"/>
              <w14:uncheckedState w14:val="2610" w14:font="Arial Unicode MS"/>
            </w14:checkbox>
          </w:sdtPr>
          <w:sdtContent>
            <w:tc>
              <w:tcPr>
                <w:tcW w:w="540" w:type="dxa"/>
                <w:gridSpan w:val="2"/>
              </w:tcPr>
              <w:p w14:paraId="2A8C0089" w14:textId="77777777" w:rsidR="00257B7F" w:rsidRDefault="00BA355D" w:rsidP="00257B7F">
                <w:pPr>
                  <w:jc w:val="left"/>
                </w:pPr>
                <w:r>
                  <w:rPr>
                    <w:rFonts w:ascii="Arial Unicode MS" w:eastAsia="Arial Unicode MS" w:hAnsi="Arial Unicode MS" w:cs="Arial Unicode MS" w:hint="eastAsia"/>
                  </w:rPr>
                  <w:t>☐</w:t>
                </w:r>
              </w:p>
            </w:tc>
          </w:sdtContent>
        </w:sdt>
        <w:sdt>
          <w:sdtPr>
            <w:id w:val="-1943137860"/>
            <w14:checkbox>
              <w14:checked w14:val="0"/>
              <w14:checkedState w14:val="2612" w14:font="Arial Unicode MS"/>
              <w14:uncheckedState w14:val="2610" w14:font="Arial Unicode MS"/>
            </w14:checkbox>
          </w:sdtPr>
          <w:sdtContent>
            <w:tc>
              <w:tcPr>
                <w:tcW w:w="450" w:type="dxa"/>
                <w:gridSpan w:val="2"/>
              </w:tcPr>
              <w:p w14:paraId="57FD40CA" w14:textId="77777777" w:rsidR="00257B7F" w:rsidRDefault="00BA355D" w:rsidP="00257B7F">
                <w:pPr>
                  <w:jc w:val="left"/>
                </w:pPr>
                <w:r>
                  <w:rPr>
                    <w:rFonts w:ascii="Arial Unicode MS" w:eastAsia="Arial Unicode MS" w:hAnsi="Arial Unicode MS" w:cs="Arial Unicode MS" w:hint="eastAsia"/>
                  </w:rPr>
                  <w:t>☐</w:t>
                </w:r>
              </w:p>
            </w:tc>
          </w:sdtContent>
        </w:sdt>
        <w:tc>
          <w:tcPr>
            <w:tcW w:w="1710" w:type="dxa"/>
            <w:gridSpan w:val="2"/>
          </w:tcPr>
          <w:p w14:paraId="29AB67FD" w14:textId="77777777" w:rsidR="00257B7F" w:rsidRPr="000F1C01" w:rsidRDefault="00257B7F" w:rsidP="00257B7F">
            <w:pPr>
              <w:jc w:val="left"/>
            </w:pPr>
          </w:p>
        </w:tc>
      </w:tr>
      <w:tr w:rsidR="00C63541" w:rsidRPr="000F1C01" w14:paraId="32C64770" w14:textId="77777777" w:rsidTr="008C0BB6">
        <w:trPr>
          <w:trHeight w:val="284"/>
        </w:trPr>
        <w:tc>
          <w:tcPr>
            <w:tcW w:w="9900" w:type="dxa"/>
            <w:gridSpan w:val="11"/>
            <w:shd w:val="clear" w:color="auto" w:fill="F2F2F2" w:themeFill="background1" w:themeFillShade="F2"/>
          </w:tcPr>
          <w:p w14:paraId="2164CAD6" w14:textId="77777777" w:rsidR="00C63541" w:rsidRPr="000F1C01" w:rsidRDefault="00C63541" w:rsidP="00B2694E">
            <w:pPr>
              <w:keepNext/>
              <w:jc w:val="left"/>
              <w:rPr>
                <w:b/>
              </w:rPr>
            </w:pPr>
            <w:r w:rsidRPr="000F1C01">
              <w:rPr>
                <w:b/>
              </w:rPr>
              <w:lastRenderedPageBreak/>
              <w:t>Communication</w:t>
            </w:r>
          </w:p>
        </w:tc>
      </w:tr>
      <w:tr w:rsidR="00197BDA" w:rsidRPr="000F1C01" w14:paraId="2CA8EE9E"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BAF6967" w14:textId="77777777" w:rsidR="005E5B68" w:rsidRPr="000F1C01" w:rsidRDefault="00885458" w:rsidP="00F31861">
            <w:pPr>
              <w:jc w:val="left"/>
            </w:pPr>
            <w:r>
              <w:t xml:space="preserve">{SCR1105} </w:t>
            </w:r>
          </w:p>
        </w:tc>
        <w:tc>
          <w:tcPr>
            <w:tcW w:w="1048" w:type="dxa"/>
            <w:gridSpan w:val="2"/>
          </w:tcPr>
          <w:p w14:paraId="136B8CD5" w14:textId="77777777" w:rsidR="005E5B68" w:rsidRDefault="00982AEF" w:rsidP="00F31861">
            <w:pPr>
              <w:jc w:val="left"/>
            </w:pPr>
            <w:r>
              <w:t>Task</w:t>
            </w:r>
          </w:p>
        </w:tc>
        <w:tc>
          <w:tcPr>
            <w:tcW w:w="4533" w:type="dxa"/>
          </w:tcPr>
          <w:p w14:paraId="200676F6" w14:textId="77777777" w:rsidR="005E5B68" w:rsidRPr="000F1C01" w:rsidRDefault="005E5B68" w:rsidP="00F31861">
            <w:pPr>
              <w:jc w:val="left"/>
            </w:pPr>
            <w:r>
              <w:t xml:space="preserve">Communication with the device does not wait until protocol timeout time. </w:t>
            </w:r>
            <w:hyperlink w:anchor="_Communication" w:history="1">
              <w:r w:rsidRPr="000E4907">
                <w:rPr>
                  <w:rStyle w:val="Hyperlink"/>
                </w:rPr>
                <w:t>(Ref. 3.5.2 Communication)</w:t>
              </w:r>
            </w:hyperlink>
          </w:p>
        </w:tc>
        <w:sdt>
          <w:sdtPr>
            <w:id w:val="-426424179"/>
            <w14:checkbox>
              <w14:checked w14:val="1"/>
              <w14:checkedState w14:val="2612" w14:font="Arial Unicode MS"/>
              <w14:uncheckedState w14:val="2610" w14:font="Arial Unicode MS"/>
            </w14:checkbox>
          </w:sdtPr>
          <w:sdtContent>
            <w:tc>
              <w:tcPr>
                <w:tcW w:w="540" w:type="dxa"/>
              </w:tcPr>
              <w:p w14:paraId="330E7BF5" w14:textId="5EAA8104" w:rsidR="005E5B68" w:rsidRPr="000F1C01" w:rsidRDefault="00AB4671"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16186196"/>
            <w14:checkbox>
              <w14:checked w14:val="0"/>
              <w14:checkedState w14:val="2612" w14:font="Arial Unicode MS"/>
              <w14:uncheckedState w14:val="2610" w14:font="Arial Unicode MS"/>
            </w14:checkbox>
          </w:sdtPr>
          <w:sdtContent>
            <w:tc>
              <w:tcPr>
                <w:tcW w:w="540" w:type="dxa"/>
                <w:gridSpan w:val="2"/>
              </w:tcPr>
              <w:p w14:paraId="4DB62F82"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98441033"/>
            <w14:checkbox>
              <w14:checked w14:val="0"/>
              <w14:checkedState w14:val="2612" w14:font="Arial Unicode MS"/>
              <w14:uncheckedState w14:val="2610" w14:font="Arial Unicode MS"/>
            </w14:checkbox>
          </w:sdtPr>
          <w:sdtContent>
            <w:tc>
              <w:tcPr>
                <w:tcW w:w="450" w:type="dxa"/>
                <w:gridSpan w:val="2"/>
              </w:tcPr>
              <w:p w14:paraId="61496F55"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5940F94D" w14:textId="77777777" w:rsidR="005E5B68" w:rsidRPr="000F1C01" w:rsidRDefault="005E5B68" w:rsidP="00F31861">
            <w:pPr>
              <w:jc w:val="left"/>
            </w:pPr>
          </w:p>
        </w:tc>
      </w:tr>
      <w:tr w:rsidR="00C63541" w:rsidRPr="000F1C01" w14:paraId="3BB2B65F" w14:textId="77777777" w:rsidTr="008C0BB6">
        <w:trPr>
          <w:trHeight w:val="284"/>
        </w:trPr>
        <w:tc>
          <w:tcPr>
            <w:tcW w:w="9900" w:type="dxa"/>
            <w:gridSpan w:val="11"/>
            <w:shd w:val="clear" w:color="auto" w:fill="F2F2F2" w:themeFill="background1" w:themeFillShade="F2"/>
          </w:tcPr>
          <w:p w14:paraId="67D6EF99" w14:textId="77777777" w:rsidR="00C63541" w:rsidRPr="000F1C01" w:rsidRDefault="00C63541" w:rsidP="00F31861">
            <w:pPr>
              <w:jc w:val="left"/>
              <w:rPr>
                <w:b/>
              </w:rPr>
            </w:pPr>
            <w:r w:rsidRPr="000F1C01">
              <w:rPr>
                <w:b/>
              </w:rPr>
              <w:t xml:space="preserve">Logic </w:t>
            </w:r>
          </w:p>
        </w:tc>
      </w:tr>
      <w:tr w:rsidR="00197BDA" w:rsidRPr="000F1C01" w14:paraId="6E8FD4EF"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20B22AB" w14:textId="77777777" w:rsidR="005E5B68" w:rsidRPr="000F1C01" w:rsidRDefault="00885458" w:rsidP="00F31861">
            <w:pPr>
              <w:jc w:val="left"/>
            </w:pPr>
            <w:r>
              <w:t xml:space="preserve">{SCR1114} </w:t>
            </w:r>
          </w:p>
        </w:tc>
        <w:tc>
          <w:tcPr>
            <w:tcW w:w="1048" w:type="dxa"/>
            <w:gridSpan w:val="2"/>
          </w:tcPr>
          <w:p w14:paraId="103DD0E4" w14:textId="77777777" w:rsidR="005E5B68" w:rsidRDefault="00D05558" w:rsidP="00F31861">
            <w:pPr>
              <w:jc w:val="left"/>
            </w:pPr>
            <w:r>
              <w:t>Protocol</w:t>
            </w:r>
          </w:p>
        </w:tc>
        <w:tc>
          <w:tcPr>
            <w:tcW w:w="4533" w:type="dxa"/>
          </w:tcPr>
          <w:p w14:paraId="2E837B58" w14:textId="77777777" w:rsidR="005E5B68" w:rsidRPr="000F1C01" w:rsidRDefault="005E5B68" w:rsidP="00F31861">
            <w:pPr>
              <w:jc w:val="left"/>
            </w:pPr>
            <w:r>
              <w:t>No operation</w:t>
            </w:r>
            <w:r w:rsidRPr="00425E48">
              <w:t xml:space="preserve"> take</w:t>
            </w:r>
            <w:r>
              <w:t>s</w:t>
            </w:r>
            <w:r w:rsidRPr="00425E48">
              <w:t xml:space="preserve"> longer than </w:t>
            </w:r>
            <w:r>
              <w:t>the specified Run-Time Error (</w:t>
            </w:r>
            <w:r w:rsidRPr="00425E48">
              <w:t>RTE</w:t>
            </w:r>
            <w:r>
              <w:t>) duration</w:t>
            </w:r>
            <w:r w:rsidRPr="00425E48">
              <w:t>.</w:t>
            </w:r>
            <w:r>
              <w:t xml:space="preserve"> </w:t>
            </w:r>
            <w:hyperlink w:anchor="_Fragmenting_Operations" w:history="1">
              <w:r w:rsidRPr="00D34267">
                <w:rPr>
                  <w:rStyle w:val="Hyperlink"/>
                </w:rPr>
                <w:t>(Ref. 3.5.3.1 Operation</w:t>
              </w:r>
              <w:r>
                <w:rPr>
                  <w:rStyle w:val="Hyperlink"/>
                </w:rPr>
                <w:t xml:space="preserve"> duration</w:t>
              </w:r>
              <w:r w:rsidRPr="00D34267">
                <w:rPr>
                  <w:rStyle w:val="Hyperlink"/>
                </w:rPr>
                <w:t>)</w:t>
              </w:r>
            </w:hyperlink>
          </w:p>
        </w:tc>
        <w:sdt>
          <w:sdtPr>
            <w:id w:val="-1210336274"/>
            <w14:checkbox>
              <w14:checked w14:val="1"/>
              <w14:checkedState w14:val="2612" w14:font="Arial Unicode MS"/>
              <w14:uncheckedState w14:val="2610" w14:font="Arial Unicode MS"/>
            </w14:checkbox>
          </w:sdtPr>
          <w:sdtContent>
            <w:tc>
              <w:tcPr>
                <w:tcW w:w="540" w:type="dxa"/>
              </w:tcPr>
              <w:p w14:paraId="051FA182" w14:textId="62401DE2" w:rsidR="005E5B68" w:rsidRPr="000F1C01" w:rsidRDefault="00AB4671"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44388155"/>
            <w14:checkbox>
              <w14:checked w14:val="0"/>
              <w14:checkedState w14:val="2612" w14:font="Arial Unicode MS"/>
              <w14:uncheckedState w14:val="2610" w14:font="Arial Unicode MS"/>
            </w14:checkbox>
          </w:sdtPr>
          <w:sdtContent>
            <w:tc>
              <w:tcPr>
                <w:tcW w:w="540" w:type="dxa"/>
                <w:gridSpan w:val="2"/>
              </w:tcPr>
              <w:p w14:paraId="2983B718"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39042180"/>
            <w14:checkbox>
              <w14:checked w14:val="0"/>
              <w14:checkedState w14:val="2612" w14:font="Arial Unicode MS"/>
              <w14:uncheckedState w14:val="2610" w14:font="Arial Unicode MS"/>
            </w14:checkbox>
          </w:sdtPr>
          <w:sdtContent>
            <w:tc>
              <w:tcPr>
                <w:tcW w:w="450" w:type="dxa"/>
                <w:gridSpan w:val="2"/>
              </w:tcPr>
              <w:p w14:paraId="3D13D668"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3D152095" w14:textId="77777777" w:rsidR="005E5B68" w:rsidRPr="000F1C01" w:rsidRDefault="005E5B68" w:rsidP="00F31861">
            <w:pPr>
              <w:jc w:val="left"/>
            </w:pPr>
          </w:p>
        </w:tc>
      </w:tr>
      <w:tr w:rsidR="00197BDA" w:rsidRPr="000F1C01" w14:paraId="479D18F3" w14:textId="77777777" w:rsidTr="00306A0A">
        <w:trPr>
          <w:trHeight w:val="284"/>
        </w:trPr>
        <w:tc>
          <w:tcPr>
            <w:tcW w:w="1079" w:type="dxa"/>
          </w:tcPr>
          <w:p w14:paraId="1EE8C8BE" w14:textId="77777777" w:rsidR="005E5B68" w:rsidRPr="000F1C01" w:rsidRDefault="00885458" w:rsidP="00F31861">
            <w:pPr>
              <w:jc w:val="left"/>
            </w:pPr>
            <w:r>
              <w:t xml:space="preserve">{SCR1115} </w:t>
            </w:r>
          </w:p>
        </w:tc>
        <w:tc>
          <w:tcPr>
            <w:tcW w:w="1048" w:type="dxa"/>
            <w:gridSpan w:val="2"/>
          </w:tcPr>
          <w:p w14:paraId="6369D47F" w14:textId="77777777" w:rsidR="005E5B68" w:rsidRDefault="00982AEF" w:rsidP="00F31861">
            <w:pPr>
              <w:jc w:val="left"/>
            </w:pPr>
            <w:r>
              <w:t>Task</w:t>
            </w:r>
          </w:p>
        </w:tc>
        <w:tc>
          <w:tcPr>
            <w:tcW w:w="4533" w:type="dxa"/>
          </w:tcPr>
          <w:p w14:paraId="6E0A042B" w14:textId="77777777" w:rsidR="005E5B68" w:rsidRDefault="005E5B68" w:rsidP="00F31861">
            <w:pPr>
              <w:jc w:val="left"/>
            </w:pPr>
            <w:r>
              <w:t xml:space="preserve">There are no large delays between the initiation of an operation and its actual execution. </w:t>
            </w:r>
            <w:hyperlink w:anchor="_Operation_Execution_Delay" w:history="1">
              <w:r w:rsidRPr="007D1611">
                <w:rPr>
                  <w:rStyle w:val="Hyperlink"/>
                </w:rPr>
                <w:t>(Ref. 3.5.3.2 Operation Execution Delay)</w:t>
              </w:r>
            </w:hyperlink>
          </w:p>
        </w:tc>
        <w:sdt>
          <w:sdtPr>
            <w:id w:val="191893877"/>
            <w14:checkbox>
              <w14:checked w14:val="1"/>
              <w14:checkedState w14:val="2612" w14:font="Arial Unicode MS"/>
              <w14:uncheckedState w14:val="2610" w14:font="Arial Unicode MS"/>
            </w14:checkbox>
          </w:sdtPr>
          <w:sdtContent>
            <w:tc>
              <w:tcPr>
                <w:tcW w:w="540" w:type="dxa"/>
              </w:tcPr>
              <w:p w14:paraId="114EE561" w14:textId="07D0E6B1" w:rsidR="005E5B68" w:rsidRDefault="00AB4671" w:rsidP="00F31861">
                <w:pPr>
                  <w:jc w:val="left"/>
                </w:pPr>
                <w:r>
                  <w:rPr>
                    <w:rFonts w:ascii="Arial Unicode MS" w:eastAsia="Arial Unicode MS" w:hAnsi="Arial Unicode MS" w:cs="Arial Unicode MS" w:hint="eastAsia"/>
                  </w:rPr>
                  <w:t>☒</w:t>
                </w:r>
              </w:p>
            </w:tc>
          </w:sdtContent>
        </w:sdt>
        <w:sdt>
          <w:sdtPr>
            <w:id w:val="880521484"/>
            <w14:checkbox>
              <w14:checked w14:val="0"/>
              <w14:checkedState w14:val="2612" w14:font="Arial Unicode MS"/>
              <w14:uncheckedState w14:val="2610" w14:font="Arial Unicode MS"/>
            </w14:checkbox>
          </w:sdtPr>
          <w:sdtContent>
            <w:tc>
              <w:tcPr>
                <w:tcW w:w="540" w:type="dxa"/>
                <w:gridSpan w:val="2"/>
              </w:tcPr>
              <w:p w14:paraId="1AC2622D" w14:textId="77777777" w:rsidR="005E5B68" w:rsidRDefault="00BA355D" w:rsidP="00F31861">
                <w:pPr>
                  <w:jc w:val="left"/>
                </w:pPr>
                <w:r>
                  <w:rPr>
                    <w:rFonts w:ascii="Arial Unicode MS" w:eastAsia="Arial Unicode MS" w:hAnsi="Arial Unicode MS" w:cs="Arial Unicode MS" w:hint="eastAsia"/>
                  </w:rPr>
                  <w:t>☐</w:t>
                </w:r>
              </w:p>
            </w:tc>
          </w:sdtContent>
        </w:sdt>
        <w:sdt>
          <w:sdtPr>
            <w:id w:val="1053271537"/>
            <w14:checkbox>
              <w14:checked w14:val="0"/>
              <w14:checkedState w14:val="2612" w14:font="Arial Unicode MS"/>
              <w14:uncheckedState w14:val="2610" w14:font="Arial Unicode MS"/>
            </w14:checkbox>
          </w:sdtPr>
          <w:sdtContent>
            <w:tc>
              <w:tcPr>
                <w:tcW w:w="450" w:type="dxa"/>
                <w:gridSpan w:val="2"/>
              </w:tcPr>
              <w:p w14:paraId="2E3D2B12"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7BAA1964" w14:textId="77777777" w:rsidR="005E5B68" w:rsidRPr="000F1C01" w:rsidRDefault="005E5B68" w:rsidP="00F31861">
            <w:pPr>
              <w:jc w:val="left"/>
            </w:pPr>
          </w:p>
        </w:tc>
      </w:tr>
      <w:tr w:rsidR="00197BDA" w:rsidRPr="000F1C01" w14:paraId="21BE48AD"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0D2F36C" w14:textId="77777777" w:rsidR="005E5B68" w:rsidRDefault="00885458" w:rsidP="00F31861">
            <w:pPr>
              <w:jc w:val="left"/>
            </w:pPr>
            <w:r>
              <w:t xml:space="preserve">{SCR1116} </w:t>
            </w:r>
          </w:p>
        </w:tc>
        <w:tc>
          <w:tcPr>
            <w:tcW w:w="1048" w:type="dxa"/>
            <w:gridSpan w:val="2"/>
          </w:tcPr>
          <w:p w14:paraId="67D16B92" w14:textId="77777777" w:rsidR="005E5B68" w:rsidRDefault="00982AEF" w:rsidP="00EB16B9">
            <w:pPr>
              <w:jc w:val="left"/>
            </w:pPr>
            <w:r>
              <w:t>Task</w:t>
            </w:r>
          </w:p>
        </w:tc>
        <w:tc>
          <w:tcPr>
            <w:tcW w:w="4533" w:type="dxa"/>
          </w:tcPr>
          <w:p w14:paraId="6818AB42" w14:textId="77777777" w:rsidR="005E5B68" w:rsidRDefault="005E5B68" w:rsidP="00EB16B9">
            <w:pPr>
              <w:jc w:val="left"/>
            </w:pPr>
            <w:r>
              <w:t xml:space="preserve">After a </w:t>
            </w:r>
            <w:r w:rsidRPr="00E65647">
              <w:t>set</w:t>
            </w:r>
            <w:r>
              <w:t xml:space="preserve"> is performed</w:t>
            </w:r>
            <w:r w:rsidRPr="00E65647">
              <w:t xml:space="preserve"> on a device</w:t>
            </w:r>
            <w:r>
              <w:t xml:space="preserve">, the set value is subsequently retrieved to verify that the set </w:t>
            </w:r>
            <w:r w:rsidRPr="00E65647">
              <w:t>succeeded</w:t>
            </w:r>
            <w:r>
              <w:t xml:space="preserve">. </w:t>
            </w:r>
            <w:hyperlink w:anchor="_Value_Update_Verification" w:history="1">
              <w:r w:rsidRPr="00050E73">
                <w:rPr>
                  <w:rStyle w:val="Hyperlink"/>
                </w:rPr>
                <w:t>(Ref. 3.5.3.</w:t>
              </w:r>
              <w:r>
                <w:rPr>
                  <w:rStyle w:val="Hyperlink"/>
                </w:rPr>
                <w:t>3</w:t>
              </w:r>
              <w:r w:rsidRPr="00050E73">
                <w:rPr>
                  <w:rStyle w:val="Hyperlink"/>
                </w:rPr>
                <w:t xml:space="preserve"> Value Update Verification)</w:t>
              </w:r>
            </w:hyperlink>
          </w:p>
        </w:tc>
        <w:sdt>
          <w:sdtPr>
            <w:id w:val="1045107355"/>
            <w14:checkbox>
              <w14:checked w14:val="0"/>
              <w14:checkedState w14:val="2612" w14:font="Arial Unicode MS"/>
              <w14:uncheckedState w14:val="2610" w14:font="Arial Unicode MS"/>
            </w14:checkbox>
          </w:sdtPr>
          <w:sdtContent>
            <w:tc>
              <w:tcPr>
                <w:tcW w:w="540" w:type="dxa"/>
              </w:tcPr>
              <w:p w14:paraId="156F0069" w14:textId="63FDE7FC" w:rsidR="005E5B68" w:rsidRDefault="00AB4671" w:rsidP="00F31861">
                <w:pPr>
                  <w:jc w:val="left"/>
                </w:pPr>
                <w:r>
                  <w:rPr>
                    <w:rFonts w:ascii="Arial Unicode MS" w:eastAsia="Arial Unicode MS" w:hAnsi="Arial Unicode MS" w:cs="Arial Unicode MS" w:hint="eastAsia"/>
                  </w:rPr>
                  <w:t>☐</w:t>
                </w:r>
              </w:p>
            </w:tc>
          </w:sdtContent>
        </w:sdt>
        <w:sdt>
          <w:sdtPr>
            <w:id w:val="-527095869"/>
            <w14:checkbox>
              <w14:checked w14:val="0"/>
              <w14:checkedState w14:val="2612" w14:font="Arial Unicode MS"/>
              <w14:uncheckedState w14:val="2610" w14:font="Arial Unicode MS"/>
            </w14:checkbox>
          </w:sdtPr>
          <w:sdtContent>
            <w:tc>
              <w:tcPr>
                <w:tcW w:w="540" w:type="dxa"/>
                <w:gridSpan w:val="2"/>
              </w:tcPr>
              <w:p w14:paraId="5E6F722B" w14:textId="77777777" w:rsidR="005E5B68" w:rsidRDefault="00BA355D" w:rsidP="00F31861">
                <w:pPr>
                  <w:jc w:val="left"/>
                </w:pPr>
                <w:r>
                  <w:rPr>
                    <w:rFonts w:ascii="Arial Unicode MS" w:eastAsia="Arial Unicode MS" w:hAnsi="Arial Unicode MS" w:cs="Arial Unicode MS" w:hint="eastAsia"/>
                  </w:rPr>
                  <w:t>☐</w:t>
                </w:r>
              </w:p>
            </w:tc>
          </w:sdtContent>
        </w:sdt>
        <w:sdt>
          <w:sdtPr>
            <w:id w:val="830950564"/>
            <w14:checkbox>
              <w14:checked w14:val="1"/>
              <w14:checkedState w14:val="2612" w14:font="Arial Unicode MS"/>
              <w14:uncheckedState w14:val="2610" w14:font="Arial Unicode MS"/>
            </w14:checkbox>
          </w:sdtPr>
          <w:sdtContent>
            <w:tc>
              <w:tcPr>
                <w:tcW w:w="450" w:type="dxa"/>
                <w:gridSpan w:val="2"/>
              </w:tcPr>
              <w:p w14:paraId="747BB409" w14:textId="528EE326"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48B6A3FF" w14:textId="77777777" w:rsidR="005E5B68" w:rsidRPr="000F1C01" w:rsidRDefault="005E5B68" w:rsidP="00F31861">
            <w:pPr>
              <w:jc w:val="left"/>
            </w:pPr>
          </w:p>
        </w:tc>
      </w:tr>
      <w:tr w:rsidR="00197BDA" w:rsidRPr="000F1C01" w14:paraId="5B8F14DC" w14:textId="77777777" w:rsidTr="00306A0A">
        <w:trPr>
          <w:trHeight w:val="284"/>
        </w:trPr>
        <w:tc>
          <w:tcPr>
            <w:tcW w:w="1079" w:type="dxa"/>
          </w:tcPr>
          <w:p w14:paraId="1BF6E2ED" w14:textId="77777777" w:rsidR="005E5B68" w:rsidRDefault="00885458" w:rsidP="00F31861">
            <w:pPr>
              <w:jc w:val="left"/>
            </w:pPr>
            <w:r>
              <w:t xml:space="preserve">{SCR1117} </w:t>
            </w:r>
          </w:p>
        </w:tc>
        <w:tc>
          <w:tcPr>
            <w:tcW w:w="1048" w:type="dxa"/>
            <w:gridSpan w:val="2"/>
          </w:tcPr>
          <w:p w14:paraId="696C5BE9" w14:textId="77777777" w:rsidR="005E5B68" w:rsidRDefault="00D05558" w:rsidP="00EB16B9">
            <w:pPr>
              <w:jc w:val="left"/>
            </w:pPr>
            <w:r>
              <w:t>Task</w:t>
            </w:r>
          </w:p>
        </w:tc>
        <w:tc>
          <w:tcPr>
            <w:tcW w:w="4533" w:type="dxa"/>
          </w:tcPr>
          <w:p w14:paraId="7D0EF439" w14:textId="77777777" w:rsidR="005E5B68" w:rsidRDefault="005E5B68" w:rsidP="00EB16B9">
            <w:pPr>
              <w:jc w:val="left"/>
            </w:pPr>
            <w:r>
              <w:t xml:space="preserve">When appropriate, separate protocol threads are used for optimal performance. </w:t>
            </w:r>
            <w:hyperlink w:anchor="_Protocol_Threads" w:history="1">
              <w:r w:rsidRPr="00050E73">
                <w:rPr>
                  <w:rStyle w:val="Hyperlink"/>
                </w:rPr>
                <w:t>(Ref. 3.5.3.</w:t>
              </w:r>
              <w:r>
                <w:rPr>
                  <w:rStyle w:val="Hyperlink"/>
                </w:rPr>
                <w:t>4</w:t>
              </w:r>
              <w:r w:rsidRPr="00050E73">
                <w:rPr>
                  <w:rStyle w:val="Hyperlink"/>
                </w:rPr>
                <w:t xml:space="preserve"> Protocol Threads)</w:t>
              </w:r>
            </w:hyperlink>
          </w:p>
        </w:tc>
        <w:sdt>
          <w:sdtPr>
            <w:id w:val="941496552"/>
            <w14:checkbox>
              <w14:checked w14:val="1"/>
              <w14:checkedState w14:val="2612" w14:font="Arial Unicode MS"/>
              <w14:uncheckedState w14:val="2610" w14:font="Arial Unicode MS"/>
            </w14:checkbox>
          </w:sdtPr>
          <w:sdtContent>
            <w:tc>
              <w:tcPr>
                <w:tcW w:w="540" w:type="dxa"/>
              </w:tcPr>
              <w:p w14:paraId="41BC3534" w14:textId="5E7F0349" w:rsidR="005E5B68" w:rsidRDefault="00AB4671" w:rsidP="00F31861">
                <w:pPr>
                  <w:jc w:val="left"/>
                </w:pPr>
                <w:r>
                  <w:rPr>
                    <w:rFonts w:ascii="Arial Unicode MS" w:eastAsia="Arial Unicode MS" w:hAnsi="Arial Unicode MS" w:cs="Arial Unicode MS" w:hint="eastAsia"/>
                  </w:rPr>
                  <w:t>☒</w:t>
                </w:r>
              </w:p>
            </w:tc>
          </w:sdtContent>
        </w:sdt>
        <w:sdt>
          <w:sdtPr>
            <w:id w:val="-1395117722"/>
            <w14:checkbox>
              <w14:checked w14:val="0"/>
              <w14:checkedState w14:val="2612" w14:font="Arial Unicode MS"/>
              <w14:uncheckedState w14:val="2610" w14:font="Arial Unicode MS"/>
            </w14:checkbox>
          </w:sdtPr>
          <w:sdtContent>
            <w:tc>
              <w:tcPr>
                <w:tcW w:w="540" w:type="dxa"/>
                <w:gridSpan w:val="2"/>
              </w:tcPr>
              <w:p w14:paraId="6C51E787" w14:textId="77777777" w:rsidR="005E5B68" w:rsidRDefault="00BA355D" w:rsidP="00F31861">
                <w:pPr>
                  <w:jc w:val="left"/>
                </w:pPr>
                <w:r>
                  <w:rPr>
                    <w:rFonts w:ascii="Arial Unicode MS" w:eastAsia="Arial Unicode MS" w:hAnsi="Arial Unicode MS" w:cs="Arial Unicode MS" w:hint="eastAsia"/>
                  </w:rPr>
                  <w:t>☐</w:t>
                </w:r>
              </w:p>
            </w:tc>
          </w:sdtContent>
        </w:sdt>
        <w:sdt>
          <w:sdtPr>
            <w:id w:val="1788807"/>
            <w14:checkbox>
              <w14:checked w14:val="0"/>
              <w14:checkedState w14:val="2612" w14:font="Arial Unicode MS"/>
              <w14:uncheckedState w14:val="2610" w14:font="Arial Unicode MS"/>
            </w14:checkbox>
          </w:sdtPr>
          <w:sdtContent>
            <w:tc>
              <w:tcPr>
                <w:tcW w:w="450" w:type="dxa"/>
                <w:gridSpan w:val="2"/>
              </w:tcPr>
              <w:p w14:paraId="1D2C0581"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3CDBE939" w14:textId="77777777" w:rsidR="005E5B68" w:rsidRPr="000F1C01" w:rsidRDefault="005E5B68" w:rsidP="00F31861">
            <w:pPr>
              <w:jc w:val="left"/>
            </w:pPr>
          </w:p>
        </w:tc>
      </w:tr>
      <w:tr w:rsidR="003A7829" w:rsidRPr="000F1C01" w14:paraId="3A2BDD49"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1B201E01" w14:textId="77777777" w:rsidR="003A7829" w:rsidRPr="000F1C01" w:rsidRDefault="003A7829" w:rsidP="00F31861">
            <w:pPr>
              <w:jc w:val="left"/>
              <w:rPr>
                <w:b/>
              </w:rPr>
            </w:pPr>
            <w:r w:rsidRPr="000F1C01">
              <w:rPr>
                <w:b/>
              </w:rPr>
              <w:t>Timers</w:t>
            </w:r>
          </w:p>
        </w:tc>
      </w:tr>
      <w:tr w:rsidR="00197BDA" w:rsidRPr="000F1C01" w14:paraId="50F93C4A" w14:textId="77777777" w:rsidTr="00306A0A">
        <w:trPr>
          <w:trHeight w:val="284"/>
        </w:trPr>
        <w:tc>
          <w:tcPr>
            <w:tcW w:w="1079" w:type="dxa"/>
          </w:tcPr>
          <w:p w14:paraId="3FD519F4" w14:textId="77777777" w:rsidR="005E5B68" w:rsidRPr="000F1C01" w:rsidRDefault="00C63541" w:rsidP="00F31861">
            <w:pPr>
              <w:jc w:val="left"/>
            </w:pPr>
            <w:r>
              <w:t xml:space="preserve">{SCR1121} </w:t>
            </w:r>
          </w:p>
        </w:tc>
        <w:tc>
          <w:tcPr>
            <w:tcW w:w="1048" w:type="dxa"/>
            <w:gridSpan w:val="2"/>
          </w:tcPr>
          <w:p w14:paraId="6D5176B6" w14:textId="77777777" w:rsidR="005E5B68" w:rsidRDefault="009F0376">
            <w:pPr>
              <w:jc w:val="left"/>
            </w:pPr>
            <w:r>
              <w:t>Task</w:t>
            </w:r>
          </w:p>
        </w:tc>
        <w:tc>
          <w:tcPr>
            <w:tcW w:w="4533" w:type="dxa"/>
          </w:tcPr>
          <w:p w14:paraId="6944127C" w14:textId="77777777" w:rsidR="005E5B68" w:rsidRDefault="005E5B68">
            <w:pPr>
              <w:jc w:val="left"/>
            </w:pPr>
            <w:r>
              <w:t xml:space="preserve">Appropriate timer speeds have been selected. </w:t>
            </w:r>
            <w:r w:rsidRPr="006B59B9">
              <w:t>(</w:t>
            </w:r>
            <w:hyperlink w:anchor="_Default_Timer_Speeds" w:history="1">
              <w:r w:rsidRPr="00993D61">
                <w:rPr>
                  <w:rStyle w:val="Hyperlink"/>
                </w:rPr>
                <w:t>Ref. 3.5.4.2 Default Timer Speeds</w:t>
              </w:r>
            </w:hyperlink>
            <w:r>
              <w:t xml:space="preserve"> and </w:t>
            </w:r>
            <w:hyperlink w:anchor="_Timer_Speed_Restrictions" w:history="1">
              <w:r w:rsidRPr="006B59B9">
                <w:rPr>
                  <w:rStyle w:val="Hyperlink"/>
                </w:rPr>
                <w:t>3.5.</w:t>
              </w:r>
              <w:r w:rsidRPr="00993D61">
                <w:rPr>
                  <w:rStyle w:val="Hyperlink"/>
                </w:rPr>
                <w:t>4.3 Timer Speed Restrictions</w:t>
              </w:r>
            </w:hyperlink>
            <w:r>
              <w:t>)</w:t>
            </w:r>
          </w:p>
          <w:p w14:paraId="73860E50"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312673736"/>
            <w14:checkbox>
              <w14:checked w14:val="1"/>
              <w14:checkedState w14:val="2612" w14:font="Arial Unicode MS"/>
              <w14:uncheckedState w14:val="2610" w14:font="Arial Unicode MS"/>
            </w14:checkbox>
          </w:sdtPr>
          <w:sdtContent>
            <w:tc>
              <w:tcPr>
                <w:tcW w:w="540" w:type="dxa"/>
              </w:tcPr>
              <w:p w14:paraId="78E00925" w14:textId="2EFBD479" w:rsidR="005E5B68" w:rsidRDefault="00AB4671" w:rsidP="00F31861">
                <w:pPr>
                  <w:jc w:val="left"/>
                </w:pPr>
                <w:r>
                  <w:rPr>
                    <w:rFonts w:ascii="Arial Unicode MS" w:eastAsia="Arial Unicode MS" w:hAnsi="Arial Unicode MS" w:cs="Arial Unicode MS" w:hint="eastAsia"/>
                  </w:rPr>
                  <w:t>☒</w:t>
                </w:r>
              </w:p>
            </w:tc>
          </w:sdtContent>
        </w:sdt>
        <w:sdt>
          <w:sdtPr>
            <w:id w:val="2095359404"/>
            <w14:checkbox>
              <w14:checked w14:val="0"/>
              <w14:checkedState w14:val="2612" w14:font="Arial Unicode MS"/>
              <w14:uncheckedState w14:val="2610" w14:font="Arial Unicode MS"/>
            </w14:checkbox>
          </w:sdtPr>
          <w:sdtContent>
            <w:tc>
              <w:tcPr>
                <w:tcW w:w="540" w:type="dxa"/>
                <w:gridSpan w:val="2"/>
              </w:tcPr>
              <w:p w14:paraId="45CBDAD5" w14:textId="77777777" w:rsidR="005E5B68" w:rsidRDefault="00BA355D" w:rsidP="00F31861">
                <w:pPr>
                  <w:jc w:val="left"/>
                </w:pPr>
                <w:r>
                  <w:rPr>
                    <w:rFonts w:ascii="Arial Unicode MS" w:eastAsia="Arial Unicode MS" w:hAnsi="Arial Unicode MS" w:cs="Arial Unicode MS" w:hint="eastAsia"/>
                  </w:rPr>
                  <w:t>☐</w:t>
                </w:r>
              </w:p>
            </w:tc>
          </w:sdtContent>
        </w:sdt>
        <w:sdt>
          <w:sdtPr>
            <w:id w:val="730662380"/>
            <w14:checkbox>
              <w14:checked w14:val="0"/>
              <w14:checkedState w14:val="2612" w14:font="Arial Unicode MS"/>
              <w14:uncheckedState w14:val="2610" w14:font="Arial Unicode MS"/>
            </w14:checkbox>
          </w:sdtPr>
          <w:sdtContent>
            <w:tc>
              <w:tcPr>
                <w:tcW w:w="450" w:type="dxa"/>
                <w:gridSpan w:val="2"/>
              </w:tcPr>
              <w:p w14:paraId="38970A1A"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156B506E" w14:textId="77777777" w:rsidR="005E5B68" w:rsidRPr="000F1C01" w:rsidRDefault="005E5B68" w:rsidP="00F31861">
            <w:pPr>
              <w:jc w:val="left"/>
            </w:pPr>
          </w:p>
        </w:tc>
      </w:tr>
      <w:tr w:rsidR="00197BDA" w:rsidRPr="000F1C01" w14:paraId="4704765A"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48AC2CC" w14:textId="77777777" w:rsidR="005E5B68" w:rsidRPr="000F1C01" w:rsidRDefault="00C63541" w:rsidP="00F31861">
            <w:pPr>
              <w:jc w:val="left"/>
            </w:pPr>
            <w:r>
              <w:t xml:space="preserve">{SCR1122} </w:t>
            </w:r>
          </w:p>
        </w:tc>
        <w:tc>
          <w:tcPr>
            <w:tcW w:w="1048" w:type="dxa"/>
            <w:gridSpan w:val="2"/>
          </w:tcPr>
          <w:p w14:paraId="5A5FAC67" w14:textId="77777777" w:rsidR="005E5B68" w:rsidRDefault="009F0376">
            <w:pPr>
              <w:jc w:val="left"/>
            </w:pPr>
            <w:r>
              <w:t>Task</w:t>
            </w:r>
          </w:p>
        </w:tc>
        <w:tc>
          <w:tcPr>
            <w:tcW w:w="4533" w:type="dxa"/>
          </w:tcPr>
          <w:p w14:paraId="2365D046" w14:textId="77777777" w:rsidR="00601EB8" w:rsidRPr="000F1C01" w:rsidRDefault="005E5B68" w:rsidP="00306A0A">
            <w:pPr>
              <w:jc w:val="left"/>
            </w:pPr>
            <w:r>
              <w:t xml:space="preserve">Conditions are used to conditionally execute timer content </w:t>
            </w:r>
            <w:hyperlink w:anchor="_Starting/Stopping_Timers" w:history="1">
              <w:r w:rsidRPr="003B318C">
                <w:rPr>
                  <w:rStyle w:val="Hyperlink"/>
                </w:rPr>
                <w:t>(Ref</w:t>
              </w:r>
              <w:r>
                <w:rPr>
                  <w:rStyle w:val="Hyperlink"/>
                </w:rPr>
                <w:t>.</w:t>
              </w:r>
              <w:r w:rsidRPr="003B318C">
                <w:rPr>
                  <w:rStyle w:val="Hyperlink"/>
                </w:rPr>
                <w:t xml:space="preserve"> 3.5.4.</w:t>
              </w:r>
              <w:r>
                <w:rPr>
                  <w:rStyle w:val="Hyperlink"/>
                </w:rPr>
                <w:t>4</w:t>
              </w:r>
              <w:r w:rsidRPr="003B318C">
                <w:rPr>
                  <w:rStyle w:val="Hyperlink"/>
                </w:rPr>
                <w:t xml:space="preserve"> Staring/Stopping Timers)</w:t>
              </w:r>
            </w:hyperlink>
            <w:r>
              <w:t>.</w:t>
            </w:r>
          </w:p>
        </w:tc>
        <w:sdt>
          <w:sdtPr>
            <w:id w:val="-70129075"/>
            <w14:checkbox>
              <w14:checked w14:val="1"/>
              <w14:checkedState w14:val="2612" w14:font="Arial Unicode MS"/>
              <w14:uncheckedState w14:val="2610" w14:font="Arial Unicode MS"/>
            </w14:checkbox>
          </w:sdtPr>
          <w:sdtContent>
            <w:tc>
              <w:tcPr>
                <w:tcW w:w="540" w:type="dxa"/>
              </w:tcPr>
              <w:p w14:paraId="13F3D3A4" w14:textId="09CF4814" w:rsidR="005E5B68" w:rsidRDefault="00AB4671" w:rsidP="00F31861">
                <w:pPr>
                  <w:jc w:val="left"/>
                </w:pPr>
                <w:r>
                  <w:rPr>
                    <w:rFonts w:ascii="Arial Unicode MS" w:eastAsia="Arial Unicode MS" w:hAnsi="Arial Unicode MS" w:cs="Arial Unicode MS" w:hint="eastAsia"/>
                  </w:rPr>
                  <w:t>☒</w:t>
                </w:r>
              </w:p>
            </w:tc>
          </w:sdtContent>
        </w:sdt>
        <w:sdt>
          <w:sdtPr>
            <w:id w:val="-350885959"/>
            <w14:checkbox>
              <w14:checked w14:val="0"/>
              <w14:checkedState w14:val="2612" w14:font="Arial Unicode MS"/>
              <w14:uncheckedState w14:val="2610" w14:font="Arial Unicode MS"/>
            </w14:checkbox>
          </w:sdtPr>
          <w:sdtContent>
            <w:tc>
              <w:tcPr>
                <w:tcW w:w="540" w:type="dxa"/>
                <w:gridSpan w:val="2"/>
              </w:tcPr>
              <w:p w14:paraId="0C0AF5A0" w14:textId="77777777" w:rsidR="005E5B68" w:rsidRDefault="00BA355D" w:rsidP="00F31861">
                <w:pPr>
                  <w:jc w:val="left"/>
                </w:pPr>
                <w:r>
                  <w:rPr>
                    <w:rFonts w:ascii="Arial Unicode MS" w:eastAsia="Arial Unicode MS" w:hAnsi="Arial Unicode MS" w:cs="Arial Unicode MS" w:hint="eastAsia"/>
                  </w:rPr>
                  <w:t>☐</w:t>
                </w:r>
              </w:p>
            </w:tc>
          </w:sdtContent>
        </w:sdt>
        <w:sdt>
          <w:sdtPr>
            <w:id w:val="273284255"/>
            <w14:checkbox>
              <w14:checked w14:val="0"/>
              <w14:checkedState w14:val="2612" w14:font="Arial Unicode MS"/>
              <w14:uncheckedState w14:val="2610" w14:font="Arial Unicode MS"/>
            </w14:checkbox>
          </w:sdtPr>
          <w:sdtContent>
            <w:tc>
              <w:tcPr>
                <w:tcW w:w="450" w:type="dxa"/>
                <w:gridSpan w:val="2"/>
              </w:tcPr>
              <w:p w14:paraId="1B7DB3B3"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406392D3" w14:textId="77777777" w:rsidR="005E5B68" w:rsidRPr="000F1C01" w:rsidRDefault="005E5B68" w:rsidP="00F31861">
            <w:pPr>
              <w:jc w:val="left"/>
            </w:pPr>
          </w:p>
        </w:tc>
      </w:tr>
      <w:tr w:rsidR="00C63541" w:rsidRPr="000F1C01" w14:paraId="76290583" w14:textId="77777777" w:rsidTr="008C0BB6">
        <w:trPr>
          <w:trHeight w:val="284"/>
        </w:trPr>
        <w:tc>
          <w:tcPr>
            <w:tcW w:w="9900" w:type="dxa"/>
            <w:gridSpan w:val="11"/>
            <w:shd w:val="clear" w:color="auto" w:fill="F2F2F2" w:themeFill="background1" w:themeFillShade="F2"/>
          </w:tcPr>
          <w:p w14:paraId="113D4266" w14:textId="77777777" w:rsidR="00C63541" w:rsidRPr="000F1C01" w:rsidRDefault="00C63541" w:rsidP="00F31861">
            <w:pPr>
              <w:jc w:val="left"/>
              <w:rPr>
                <w:b/>
              </w:rPr>
            </w:pPr>
            <w:r w:rsidRPr="000F1C01">
              <w:rPr>
                <w:b/>
              </w:rPr>
              <w:t>DVE</w:t>
            </w:r>
          </w:p>
        </w:tc>
      </w:tr>
      <w:tr w:rsidR="00197BDA" w:rsidRPr="000F1C01" w14:paraId="122E8E17"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1EC57737" w14:textId="77777777" w:rsidR="005E5B68" w:rsidRPr="000F1C01" w:rsidRDefault="00D81E74" w:rsidP="00F31861">
            <w:pPr>
              <w:jc w:val="left"/>
            </w:pPr>
            <w:r>
              <w:t xml:space="preserve">{SCR1129} </w:t>
            </w:r>
          </w:p>
        </w:tc>
        <w:tc>
          <w:tcPr>
            <w:tcW w:w="1048" w:type="dxa"/>
            <w:gridSpan w:val="2"/>
          </w:tcPr>
          <w:p w14:paraId="187B3FF1" w14:textId="77777777" w:rsidR="005E5B68" w:rsidRDefault="009F0376" w:rsidP="00F31861">
            <w:pPr>
              <w:jc w:val="left"/>
            </w:pPr>
            <w:r>
              <w:t>Task</w:t>
            </w:r>
          </w:p>
        </w:tc>
        <w:tc>
          <w:tcPr>
            <w:tcW w:w="4533" w:type="dxa"/>
          </w:tcPr>
          <w:p w14:paraId="4B50B48D" w14:textId="77777777" w:rsidR="005E5B68" w:rsidRDefault="005E5B68" w:rsidP="00F31861">
            <w:pPr>
              <w:jc w:val="left"/>
            </w:pPr>
            <w:r>
              <w:t xml:space="preserve">Export rules remove the table name suffixes in case parameters are exported to a DVE element as standalone parameters. </w:t>
            </w:r>
            <w:hyperlink w:anchor="_DVE_Export_Rules" w:history="1">
              <w:r w:rsidRPr="00891ECB">
                <w:rPr>
                  <w:rStyle w:val="Hyperlink"/>
                </w:rPr>
                <w:t>(Ref. 3.5.5.2 DVE Export Rules)</w:t>
              </w:r>
            </w:hyperlink>
            <w:r>
              <w:t xml:space="preserve"> </w:t>
            </w:r>
          </w:p>
          <w:p w14:paraId="722B614F"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611548483"/>
            <w14:checkbox>
              <w14:checked w14:val="0"/>
              <w14:checkedState w14:val="2612" w14:font="Arial Unicode MS"/>
              <w14:uncheckedState w14:val="2610" w14:font="Arial Unicode MS"/>
            </w14:checkbox>
          </w:sdtPr>
          <w:sdtContent>
            <w:tc>
              <w:tcPr>
                <w:tcW w:w="540" w:type="dxa"/>
              </w:tcPr>
              <w:p w14:paraId="0540F69C" w14:textId="77777777" w:rsidR="005E5B68" w:rsidRDefault="00BA355D" w:rsidP="00F31861">
                <w:pPr>
                  <w:jc w:val="left"/>
                </w:pPr>
                <w:r>
                  <w:rPr>
                    <w:rFonts w:ascii="Arial Unicode MS" w:eastAsia="Arial Unicode MS" w:hAnsi="Arial Unicode MS" w:cs="Arial Unicode MS" w:hint="eastAsia"/>
                  </w:rPr>
                  <w:t>☐</w:t>
                </w:r>
              </w:p>
            </w:tc>
          </w:sdtContent>
        </w:sdt>
        <w:sdt>
          <w:sdtPr>
            <w:id w:val="1005865429"/>
            <w14:checkbox>
              <w14:checked w14:val="0"/>
              <w14:checkedState w14:val="2612" w14:font="Arial Unicode MS"/>
              <w14:uncheckedState w14:val="2610" w14:font="Arial Unicode MS"/>
            </w14:checkbox>
          </w:sdtPr>
          <w:sdtContent>
            <w:tc>
              <w:tcPr>
                <w:tcW w:w="540" w:type="dxa"/>
                <w:gridSpan w:val="2"/>
              </w:tcPr>
              <w:p w14:paraId="28416928" w14:textId="77777777" w:rsidR="005E5B68" w:rsidRDefault="00BA355D" w:rsidP="00F31861">
                <w:pPr>
                  <w:jc w:val="left"/>
                </w:pPr>
                <w:r>
                  <w:rPr>
                    <w:rFonts w:ascii="Arial Unicode MS" w:eastAsia="Arial Unicode MS" w:hAnsi="Arial Unicode MS" w:cs="Arial Unicode MS" w:hint="eastAsia"/>
                  </w:rPr>
                  <w:t>☐</w:t>
                </w:r>
              </w:p>
            </w:tc>
          </w:sdtContent>
        </w:sdt>
        <w:sdt>
          <w:sdtPr>
            <w:id w:val="-457653872"/>
            <w14:checkbox>
              <w14:checked w14:val="1"/>
              <w14:checkedState w14:val="2612" w14:font="Arial Unicode MS"/>
              <w14:uncheckedState w14:val="2610" w14:font="Arial Unicode MS"/>
            </w14:checkbox>
          </w:sdtPr>
          <w:sdtContent>
            <w:tc>
              <w:tcPr>
                <w:tcW w:w="450" w:type="dxa"/>
                <w:gridSpan w:val="2"/>
              </w:tcPr>
              <w:p w14:paraId="706BFCFE" w14:textId="388C788F"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79D597D4" w14:textId="77777777" w:rsidR="005E5B68" w:rsidRPr="000F1C01" w:rsidRDefault="005E5B68">
            <w:pPr>
              <w:jc w:val="left"/>
            </w:pPr>
          </w:p>
        </w:tc>
      </w:tr>
      <w:tr w:rsidR="00197BDA" w:rsidRPr="000F1C01" w14:paraId="79E410DB" w14:textId="77777777" w:rsidTr="00306A0A">
        <w:trPr>
          <w:trHeight w:val="284"/>
        </w:trPr>
        <w:tc>
          <w:tcPr>
            <w:tcW w:w="1079" w:type="dxa"/>
          </w:tcPr>
          <w:p w14:paraId="1F0DB564" w14:textId="77777777" w:rsidR="005E5B68" w:rsidRPr="000F1C01" w:rsidRDefault="00D81E74" w:rsidP="00F31861">
            <w:pPr>
              <w:jc w:val="left"/>
            </w:pPr>
            <w:r>
              <w:t xml:space="preserve">{SCR1130} </w:t>
            </w:r>
          </w:p>
        </w:tc>
        <w:tc>
          <w:tcPr>
            <w:tcW w:w="1048" w:type="dxa"/>
            <w:gridSpan w:val="2"/>
          </w:tcPr>
          <w:p w14:paraId="6BF4772C" w14:textId="77777777" w:rsidR="005E5B68" w:rsidRDefault="009F0376" w:rsidP="00F31861">
            <w:pPr>
              <w:jc w:val="left"/>
            </w:pPr>
            <w:r>
              <w:t>Protocol</w:t>
            </w:r>
          </w:p>
        </w:tc>
        <w:tc>
          <w:tcPr>
            <w:tcW w:w="4533" w:type="dxa"/>
          </w:tcPr>
          <w:p w14:paraId="1C8CB584" w14:textId="77777777" w:rsidR="005E5B68" w:rsidRPr="000F1C01" w:rsidRDefault="005E5B68" w:rsidP="00F31861">
            <w:pPr>
              <w:jc w:val="left"/>
            </w:pPr>
            <w:r w:rsidRPr="00765B0C">
              <w:t xml:space="preserve">DVE child elements </w:t>
            </w:r>
            <w:r>
              <w:t xml:space="preserve">are not deleted </w:t>
            </w:r>
            <w:r w:rsidRPr="00765B0C">
              <w:t>automatically</w:t>
            </w:r>
            <w:r>
              <w:t xml:space="preserve"> by default. </w:t>
            </w:r>
            <w:hyperlink w:anchor="_DVE_Child_Element" w:history="1">
              <w:r w:rsidRPr="00891ECB">
                <w:rPr>
                  <w:rStyle w:val="Hyperlink"/>
                </w:rPr>
                <w:t xml:space="preserve">(Ref. 3.5.5.3 DVE </w:t>
              </w:r>
              <w:r>
                <w:rPr>
                  <w:rStyle w:val="Hyperlink"/>
                </w:rPr>
                <w:t xml:space="preserve">Child Element </w:t>
              </w:r>
              <w:r w:rsidRPr="00891ECB">
                <w:rPr>
                  <w:rStyle w:val="Hyperlink"/>
                </w:rPr>
                <w:t>Deletion)</w:t>
              </w:r>
            </w:hyperlink>
          </w:p>
        </w:tc>
        <w:sdt>
          <w:sdtPr>
            <w:id w:val="1431934984"/>
            <w14:checkbox>
              <w14:checked w14:val="0"/>
              <w14:checkedState w14:val="2612" w14:font="Arial Unicode MS"/>
              <w14:uncheckedState w14:val="2610" w14:font="Arial Unicode MS"/>
            </w14:checkbox>
          </w:sdtPr>
          <w:sdtContent>
            <w:tc>
              <w:tcPr>
                <w:tcW w:w="540" w:type="dxa"/>
              </w:tcPr>
              <w:p w14:paraId="5D1C5D65" w14:textId="77777777" w:rsidR="005E5B68" w:rsidRDefault="00BA355D" w:rsidP="00F31861">
                <w:pPr>
                  <w:jc w:val="left"/>
                </w:pPr>
                <w:r>
                  <w:rPr>
                    <w:rFonts w:ascii="Arial Unicode MS" w:eastAsia="Arial Unicode MS" w:hAnsi="Arial Unicode MS" w:cs="Arial Unicode MS" w:hint="eastAsia"/>
                  </w:rPr>
                  <w:t>☐</w:t>
                </w:r>
              </w:p>
            </w:tc>
          </w:sdtContent>
        </w:sdt>
        <w:sdt>
          <w:sdtPr>
            <w:id w:val="243302471"/>
            <w14:checkbox>
              <w14:checked w14:val="0"/>
              <w14:checkedState w14:val="2612" w14:font="Arial Unicode MS"/>
              <w14:uncheckedState w14:val="2610" w14:font="Arial Unicode MS"/>
            </w14:checkbox>
          </w:sdtPr>
          <w:sdtContent>
            <w:tc>
              <w:tcPr>
                <w:tcW w:w="540" w:type="dxa"/>
                <w:gridSpan w:val="2"/>
              </w:tcPr>
              <w:p w14:paraId="2437E0BB" w14:textId="77777777" w:rsidR="005E5B68" w:rsidRDefault="00BA355D" w:rsidP="00F31861">
                <w:pPr>
                  <w:jc w:val="left"/>
                </w:pPr>
                <w:r>
                  <w:rPr>
                    <w:rFonts w:ascii="Arial Unicode MS" w:eastAsia="Arial Unicode MS" w:hAnsi="Arial Unicode MS" w:cs="Arial Unicode MS" w:hint="eastAsia"/>
                  </w:rPr>
                  <w:t>☐</w:t>
                </w:r>
              </w:p>
            </w:tc>
          </w:sdtContent>
        </w:sdt>
        <w:sdt>
          <w:sdtPr>
            <w:id w:val="1248694085"/>
            <w14:checkbox>
              <w14:checked w14:val="1"/>
              <w14:checkedState w14:val="2612" w14:font="Arial Unicode MS"/>
              <w14:uncheckedState w14:val="2610" w14:font="Arial Unicode MS"/>
            </w14:checkbox>
          </w:sdtPr>
          <w:sdtContent>
            <w:tc>
              <w:tcPr>
                <w:tcW w:w="450" w:type="dxa"/>
                <w:gridSpan w:val="2"/>
              </w:tcPr>
              <w:p w14:paraId="0EB53523" w14:textId="2D7BB78B"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58C432F7" w14:textId="77777777" w:rsidR="005E5B68" w:rsidRPr="000F1C01" w:rsidRDefault="005E5B68" w:rsidP="00F31861">
            <w:pPr>
              <w:jc w:val="left"/>
            </w:pPr>
          </w:p>
        </w:tc>
      </w:tr>
      <w:tr w:rsidR="00A01AA9" w:rsidRPr="000F1C01" w14:paraId="4D7E9319"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3D67ADAD" w14:textId="77777777" w:rsidR="00A01AA9" w:rsidRPr="000F1C01" w:rsidRDefault="00A01AA9" w:rsidP="00F31861">
            <w:pPr>
              <w:jc w:val="left"/>
              <w:rPr>
                <w:b/>
              </w:rPr>
            </w:pPr>
            <w:r w:rsidRPr="000F1C01">
              <w:rPr>
                <w:b/>
              </w:rPr>
              <w:t>Tables</w:t>
            </w:r>
          </w:p>
        </w:tc>
      </w:tr>
      <w:tr w:rsidR="00197BDA" w:rsidRPr="000F1C01" w14:paraId="02B5751E" w14:textId="77777777" w:rsidTr="00306A0A">
        <w:trPr>
          <w:trHeight w:val="284"/>
        </w:trPr>
        <w:tc>
          <w:tcPr>
            <w:tcW w:w="1079" w:type="dxa"/>
          </w:tcPr>
          <w:p w14:paraId="0BDE0A57" w14:textId="77777777" w:rsidR="00601EB8" w:rsidRDefault="00601EB8" w:rsidP="00601EB8">
            <w:pPr>
              <w:jc w:val="left"/>
            </w:pPr>
            <w:r>
              <w:t xml:space="preserve">{SCR1137} </w:t>
            </w:r>
          </w:p>
        </w:tc>
        <w:tc>
          <w:tcPr>
            <w:tcW w:w="1048" w:type="dxa"/>
            <w:gridSpan w:val="2"/>
          </w:tcPr>
          <w:p w14:paraId="603F606E" w14:textId="77777777" w:rsidR="00601EB8" w:rsidRDefault="00601EB8" w:rsidP="00601EB8">
            <w:pPr>
              <w:jc w:val="left"/>
            </w:pPr>
            <w:r>
              <w:t>Protocol</w:t>
            </w:r>
          </w:p>
        </w:tc>
        <w:tc>
          <w:tcPr>
            <w:tcW w:w="4533" w:type="dxa"/>
          </w:tcPr>
          <w:p w14:paraId="7A6337F8" w14:textId="77777777" w:rsidR="00601EB8" w:rsidRDefault="00601EB8" w:rsidP="00601EB8">
            <w:pPr>
              <w:jc w:val="left"/>
              <w:rPr>
                <w:rStyle w:val="Hyperlink"/>
              </w:rPr>
            </w:pPr>
            <w:r>
              <w:t xml:space="preserve">The primary keys are unique, do not include prohibited characters and are as compact and efficient as possible. </w:t>
            </w:r>
            <w:hyperlink w:anchor="_Primary_Keys" w:history="1">
              <w:r w:rsidRPr="009C722D">
                <w:rPr>
                  <w:rStyle w:val="Hyperlink"/>
                </w:rPr>
                <w:t>(Ref. 3.5.6.1</w:t>
              </w:r>
              <w:r>
                <w:rPr>
                  <w:rStyle w:val="Hyperlink"/>
                </w:rPr>
                <w:t xml:space="preserve"> Primary Keys</w:t>
              </w:r>
              <w:r w:rsidRPr="009C722D">
                <w:rPr>
                  <w:rStyle w:val="Hyperlink"/>
                </w:rPr>
                <w:t>)</w:t>
              </w:r>
            </w:hyperlink>
          </w:p>
          <w:p w14:paraId="4B672765" w14:textId="77777777" w:rsidR="00601EB8" w:rsidDel="00D81E74" w:rsidRDefault="00601EB8" w:rsidP="00257B7F">
            <w:pPr>
              <w:spacing w:before="120"/>
              <w:jc w:val="left"/>
            </w:pPr>
            <w:r w:rsidRPr="0023472F">
              <w:rPr>
                <w:b/>
                <w:i/>
              </w:rPr>
              <w:t xml:space="preserve">Warning: </w:t>
            </w:r>
            <w:r w:rsidR="002F7C68">
              <w:rPr>
                <w:b/>
                <w:i/>
              </w:rPr>
              <w:t>Possible impact on existing platforms if changed in existing protocol</w:t>
            </w:r>
            <w:r w:rsidRPr="0023472F">
              <w:rPr>
                <w:b/>
                <w:i/>
              </w:rPr>
              <w:t>.</w:t>
            </w:r>
          </w:p>
        </w:tc>
        <w:sdt>
          <w:sdtPr>
            <w:id w:val="-345407119"/>
            <w14:checkbox>
              <w14:checked w14:val="1"/>
              <w14:checkedState w14:val="2612" w14:font="Arial Unicode MS"/>
              <w14:uncheckedState w14:val="2610" w14:font="Arial Unicode MS"/>
            </w14:checkbox>
          </w:sdtPr>
          <w:sdtContent>
            <w:tc>
              <w:tcPr>
                <w:tcW w:w="540" w:type="dxa"/>
              </w:tcPr>
              <w:p w14:paraId="4F5F22BC" w14:textId="0870BC0F" w:rsidR="00601EB8" w:rsidRDefault="00AB4671" w:rsidP="00601EB8">
                <w:pPr>
                  <w:jc w:val="left"/>
                </w:pPr>
                <w:r>
                  <w:rPr>
                    <w:rFonts w:ascii="Arial Unicode MS" w:eastAsia="Arial Unicode MS" w:hAnsi="Arial Unicode MS" w:cs="Arial Unicode MS" w:hint="eastAsia"/>
                  </w:rPr>
                  <w:t>☒</w:t>
                </w:r>
              </w:p>
            </w:tc>
          </w:sdtContent>
        </w:sdt>
        <w:sdt>
          <w:sdtPr>
            <w:id w:val="-49148256"/>
            <w14:checkbox>
              <w14:checked w14:val="0"/>
              <w14:checkedState w14:val="2612" w14:font="Arial Unicode MS"/>
              <w14:uncheckedState w14:val="2610" w14:font="Arial Unicode MS"/>
            </w14:checkbox>
          </w:sdtPr>
          <w:sdtContent>
            <w:tc>
              <w:tcPr>
                <w:tcW w:w="540" w:type="dxa"/>
                <w:gridSpan w:val="2"/>
              </w:tcPr>
              <w:p w14:paraId="0FC4665C" w14:textId="77777777" w:rsidR="00601EB8" w:rsidRDefault="00BA355D" w:rsidP="00601EB8">
                <w:pPr>
                  <w:jc w:val="left"/>
                </w:pPr>
                <w:r>
                  <w:rPr>
                    <w:rFonts w:ascii="Arial Unicode MS" w:eastAsia="Arial Unicode MS" w:hAnsi="Arial Unicode MS" w:cs="Arial Unicode MS" w:hint="eastAsia"/>
                  </w:rPr>
                  <w:t>☐</w:t>
                </w:r>
              </w:p>
            </w:tc>
          </w:sdtContent>
        </w:sdt>
        <w:sdt>
          <w:sdtPr>
            <w:id w:val="1389309140"/>
            <w14:checkbox>
              <w14:checked w14:val="0"/>
              <w14:checkedState w14:val="2612" w14:font="Arial Unicode MS"/>
              <w14:uncheckedState w14:val="2610" w14:font="Arial Unicode MS"/>
            </w14:checkbox>
          </w:sdtPr>
          <w:sdtContent>
            <w:tc>
              <w:tcPr>
                <w:tcW w:w="450" w:type="dxa"/>
                <w:gridSpan w:val="2"/>
              </w:tcPr>
              <w:p w14:paraId="7C9785A6"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BEF3447" w14:textId="77777777" w:rsidR="00601EB8" w:rsidRPr="000F1C01" w:rsidRDefault="00601EB8" w:rsidP="00601EB8">
            <w:pPr>
              <w:jc w:val="left"/>
            </w:pPr>
          </w:p>
        </w:tc>
      </w:tr>
      <w:tr w:rsidR="00197BDA" w:rsidRPr="000F1C01" w14:paraId="3FB35E54"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65AB3E7" w14:textId="77777777" w:rsidR="00601EB8" w:rsidRPr="000F1C01" w:rsidRDefault="00601EB8" w:rsidP="00601EB8">
            <w:pPr>
              <w:jc w:val="left"/>
            </w:pPr>
            <w:r>
              <w:lastRenderedPageBreak/>
              <w:t xml:space="preserve">{SCR1141} </w:t>
            </w:r>
          </w:p>
        </w:tc>
        <w:tc>
          <w:tcPr>
            <w:tcW w:w="1048" w:type="dxa"/>
            <w:gridSpan w:val="2"/>
          </w:tcPr>
          <w:p w14:paraId="60B45AA4" w14:textId="77777777" w:rsidR="00601EB8" w:rsidRDefault="00601EB8" w:rsidP="00601EB8">
            <w:pPr>
              <w:jc w:val="left"/>
            </w:pPr>
            <w:r>
              <w:t>Protocol</w:t>
            </w:r>
          </w:p>
        </w:tc>
        <w:tc>
          <w:tcPr>
            <w:tcW w:w="4533" w:type="dxa"/>
          </w:tcPr>
          <w:p w14:paraId="02063F7B" w14:textId="77777777" w:rsidR="00601EB8" w:rsidRPr="000F1C01" w:rsidRDefault="00601EB8" w:rsidP="00601EB8">
            <w:pPr>
              <w:jc w:val="left"/>
            </w:pPr>
            <w:r>
              <w:t xml:space="preserve">The appropriate table update strategy has been implemented. </w:t>
            </w:r>
            <w:hyperlink w:anchor="_Data_Handling" w:history="1">
              <w:r w:rsidRPr="00261A89">
                <w:rPr>
                  <w:rStyle w:val="Hyperlink"/>
                </w:rPr>
                <w:t>(Ref.  3.5.6.4 Data Handling)</w:t>
              </w:r>
            </w:hyperlink>
            <w:r>
              <w:t xml:space="preserve"> </w:t>
            </w:r>
          </w:p>
        </w:tc>
        <w:sdt>
          <w:sdtPr>
            <w:id w:val="-691909593"/>
            <w14:checkbox>
              <w14:checked w14:val="1"/>
              <w14:checkedState w14:val="2612" w14:font="Arial Unicode MS"/>
              <w14:uncheckedState w14:val="2610" w14:font="Arial Unicode MS"/>
            </w14:checkbox>
          </w:sdtPr>
          <w:sdtContent>
            <w:tc>
              <w:tcPr>
                <w:tcW w:w="540" w:type="dxa"/>
              </w:tcPr>
              <w:p w14:paraId="44BE0A2E" w14:textId="48DF447E"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38538528"/>
            <w14:checkbox>
              <w14:checked w14:val="0"/>
              <w14:checkedState w14:val="2612" w14:font="Arial Unicode MS"/>
              <w14:uncheckedState w14:val="2610" w14:font="Arial Unicode MS"/>
            </w14:checkbox>
          </w:sdtPr>
          <w:sdtContent>
            <w:tc>
              <w:tcPr>
                <w:tcW w:w="540" w:type="dxa"/>
                <w:gridSpan w:val="2"/>
              </w:tcPr>
              <w:p w14:paraId="49995EE7" w14:textId="77777777" w:rsidR="00601EB8" w:rsidRPr="000F1C01" w:rsidRDefault="00BA35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35247856"/>
            <w14:checkbox>
              <w14:checked w14:val="0"/>
              <w14:checkedState w14:val="2612" w14:font="Arial Unicode MS"/>
              <w14:uncheckedState w14:val="2610" w14:font="Arial Unicode MS"/>
            </w14:checkbox>
          </w:sdtPr>
          <w:sdtContent>
            <w:tc>
              <w:tcPr>
                <w:tcW w:w="450" w:type="dxa"/>
                <w:gridSpan w:val="2"/>
              </w:tcPr>
              <w:p w14:paraId="1BDAACBF" w14:textId="77777777" w:rsidR="00601EB8" w:rsidRPr="000F1C01" w:rsidRDefault="00BA35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2F21D349" w14:textId="77777777" w:rsidR="00601EB8" w:rsidRPr="000F1C01" w:rsidRDefault="00601EB8" w:rsidP="00601EB8">
            <w:pPr>
              <w:jc w:val="left"/>
            </w:pPr>
          </w:p>
        </w:tc>
      </w:tr>
      <w:tr w:rsidR="00197BDA" w:rsidRPr="000F1C01" w14:paraId="465AAEA3" w14:textId="77777777" w:rsidTr="00306A0A">
        <w:trPr>
          <w:trHeight w:val="284"/>
        </w:trPr>
        <w:tc>
          <w:tcPr>
            <w:tcW w:w="1079" w:type="dxa"/>
          </w:tcPr>
          <w:p w14:paraId="5F3688F1" w14:textId="77777777" w:rsidR="00601EB8" w:rsidRDefault="00601EB8" w:rsidP="00601EB8">
            <w:pPr>
              <w:jc w:val="left"/>
            </w:pPr>
            <w:r>
              <w:t xml:space="preserve">{SCR1143} </w:t>
            </w:r>
          </w:p>
        </w:tc>
        <w:tc>
          <w:tcPr>
            <w:tcW w:w="1048" w:type="dxa"/>
            <w:gridSpan w:val="2"/>
          </w:tcPr>
          <w:p w14:paraId="4A3069E1" w14:textId="77777777" w:rsidR="00601EB8" w:rsidRDefault="00601EB8" w:rsidP="00601EB8">
            <w:pPr>
              <w:jc w:val="left"/>
            </w:pPr>
            <w:r>
              <w:t>Task</w:t>
            </w:r>
          </w:p>
        </w:tc>
        <w:tc>
          <w:tcPr>
            <w:tcW w:w="4533" w:type="dxa"/>
          </w:tcPr>
          <w:p w14:paraId="3E5ABEE5" w14:textId="77777777" w:rsidR="00601EB8" w:rsidRDefault="00601EB8" w:rsidP="00601EB8">
            <w:pPr>
              <w:jc w:val="left"/>
            </w:pPr>
            <w:r>
              <w:t xml:space="preserve">Integrity constraints defined on tables are respected. </w:t>
            </w:r>
            <w:hyperlink w:anchor="_Integrity_Constraints" w:history="1">
              <w:r w:rsidRPr="00733E23">
                <w:rPr>
                  <w:rStyle w:val="Hyperlink"/>
                </w:rPr>
                <w:t>(Ref. 3.5.6.5 Integrity Constraints)</w:t>
              </w:r>
            </w:hyperlink>
          </w:p>
        </w:tc>
        <w:sdt>
          <w:sdtPr>
            <w:id w:val="476804661"/>
            <w14:checkbox>
              <w14:checked w14:val="1"/>
              <w14:checkedState w14:val="2612" w14:font="Arial Unicode MS"/>
              <w14:uncheckedState w14:val="2610" w14:font="Arial Unicode MS"/>
            </w14:checkbox>
          </w:sdtPr>
          <w:sdtContent>
            <w:tc>
              <w:tcPr>
                <w:tcW w:w="540" w:type="dxa"/>
              </w:tcPr>
              <w:p w14:paraId="3A5A2F15" w14:textId="71EE02B9" w:rsidR="00601EB8" w:rsidRDefault="00AB4671" w:rsidP="00601EB8">
                <w:pPr>
                  <w:jc w:val="left"/>
                </w:pPr>
                <w:r>
                  <w:rPr>
                    <w:rFonts w:ascii="Arial Unicode MS" w:eastAsia="Arial Unicode MS" w:hAnsi="Arial Unicode MS" w:cs="Arial Unicode MS" w:hint="eastAsia"/>
                  </w:rPr>
                  <w:t>☒</w:t>
                </w:r>
              </w:p>
            </w:tc>
          </w:sdtContent>
        </w:sdt>
        <w:sdt>
          <w:sdtPr>
            <w:id w:val="-1627538742"/>
            <w14:checkbox>
              <w14:checked w14:val="0"/>
              <w14:checkedState w14:val="2612" w14:font="Arial Unicode MS"/>
              <w14:uncheckedState w14:val="2610" w14:font="Arial Unicode MS"/>
            </w14:checkbox>
          </w:sdtPr>
          <w:sdtContent>
            <w:tc>
              <w:tcPr>
                <w:tcW w:w="540" w:type="dxa"/>
                <w:gridSpan w:val="2"/>
              </w:tcPr>
              <w:p w14:paraId="30CD14F1" w14:textId="77777777" w:rsidR="00601EB8" w:rsidRDefault="00AF19E0" w:rsidP="00601EB8">
                <w:pPr>
                  <w:jc w:val="left"/>
                </w:pPr>
                <w:r>
                  <w:rPr>
                    <w:rFonts w:ascii="Arial Unicode MS" w:eastAsia="Arial Unicode MS" w:hAnsi="Arial Unicode MS" w:cs="Arial Unicode MS" w:hint="eastAsia"/>
                  </w:rPr>
                  <w:t>☐</w:t>
                </w:r>
              </w:p>
            </w:tc>
          </w:sdtContent>
        </w:sdt>
        <w:sdt>
          <w:sdtPr>
            <w:id w:val="1497386055"/>
            <w14:checkbox>
              <w14:checked w14:val="0"/>
              <w14:checkedState w14:val="2612" w14:font="Arial Unicode MS"/>
              <w14:uncheckedState w14:val="2610" w14:font="Arial Unicode MS"/>
            </w14:checkbox>
          </w:sdtPr>
          <w:sdtContent>
            <w:tc>
              <w:tcPr>
                <w:tcW w:w="450" w:type="dxa"/>
                <w:gridSpan w:val="2"/>
              </w:tcPr>
              <w:p w14:paraId="46A932FF" w14:textId="77777777" w:rsidR="00601EB8" w:rsidRDefault="00BA355D" w:rsidP="00601EB8">
                <w:pPr>
                  <w:jc w:val="left"/>
                </w:pPr>
                <w:r>
                  <w:rPr>
                    <w:rFonts w:ascii="Arial Unicode MS" w:eastAsia="Arial Unicode MS" w:hAnsi="Arial Unicode MS" w:cs="Arial Unicode MS" w:hint="eastAsia"/>
                  </w:rPr>
                  <w:t>☐</w:t>
                </w:r>
              </w:p>
            </w:tc>
          </w:sdtContent>
        </w:sdt>
        <w:tc>
          <w:tcPr>
            <w:tcW w:w="1710" w:type="dxa"/>
            <w:gridSpan w:val="2"/>
          </w:tcPr>
          <w:p w14:paraId="64164B7C" w14:textId="77777777" w:rsidR="00601EB8" w:rsidRPr="000F1C01" w:rsidRDefault="00601EB8" w:rsidP="00601EB8">
            <w:pPr>
              <w:jc w:val="left"/>
            </w:pPr>
          </w:p>
        </w:tc>
      </w:tr>
      <w:tr w:rsidR="00601EB8" w:rsidRPr="000F1C01" w14:paraId="7F84CE0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1FEA6DD9" w14:textId="77777777" w:rsidR="00601EB8" w:rsidRPr="000F1C01" w:rsidRDefault="00601EB8" w:rsidP="00601EB8">
            <w:pPr>
              <w:keepNext/>
              <w:jc w:val="left"/>
              <w:rPr>
                <w:b/>
              </w:rPr>
            </w:pPr>
            <w:r w:rsidRPr="000F1C01">
              <w:rPr>
                <w:b/>
              </w:rPr>
              <w:t>Parameters</w:t>
            </w:r>
          </w:p>
        </w:tc>
      </w:tr>
      <w:tr w:rsidR="00197BDA" w:rsidRPr="000F1C01" w14:paraId="4CD61050" w14:textId="77777777" w:rsidTr="00306A0A">
        <w:trPr>
          <w:trHeight w:val="284"/>
        </w:trPr>
        <w:tc>
          <w:tcPr>
            <w:tcW w:w="1079" w:type="dxa"/>
          </w:tcPr>
          <w:p w14:paraId="24E01B10" w14:textId="77777777" w:rsidR="00601EB8" w:rsidRPr="000F1C01" w:rsidRDefault="00601EB8" w:rsidP="00601EB8">
            <w:pPr>
              <w:jc w:val="left"/>
            </w:pPr>
            <w:r>
              <w:t xml:space="preserve">{SCR1149} </w:t>
            </w:r>
          </w:p>
        </w:tc>
        <w:tc>
          <w:tcPr>
            <w:tcW w:w="1048" w:type="dxa"/>
            <w:gridSpan w:val="2"/>
          </w:tcPr>
          <w:p w14:paraId="447B03DD" w14:textId="77777777" w:rsidR="00601EB8" w:rsidRDefault="00601EB8" w:rsidP="00601EB8">
            <w:pPr>
              <w:jc w:val="left"/>
            </w:pPr>
            <w:r>
              <w:t>Task</w:t>
            </w:r>
          </w:p>
        </w:tc>
        <w:tc>
          <w:tcPr>
            <w:tcW w:w="4533" w:type="dxa"/>
          </w:tcPr>
          <w:p w14:paraId="3E5000F7" w14:textId="77777777" w:rsidR="00601EB8" w:rsidRPr="000F1C01" w:rsidRDefault="00601EB8" w:rsidP="00601EB8">
            <w:pPr>
              <w:jc w:val="left"/>
            </w:pPr>
            <w:r>
              <w:t xml:space="preserve">Parameters are only saved when necessary. </w:t>
            </w:r>
            <w:hyperlink w:anchor="_Saving_Parameters" w:history="1">
              <w:r w:rsidRPr="000E5FE3">
                <w:rPr>
                  <w:rStyle w:val="Hyperlink"/>
                </w:rPr>
                <w:t>(Ref. 3.5.7.1 Saving Parameters)</w:t>
              </w:r>
            </w:hyperlink>
          </w:p>
        </w:tc>
        <w:sdt>
          <w:sdtPr>
            <w:id w:val="1340585192"/>
            <w14:checkbox>
              <w14:checked w14:val="1"/>
              <w14:checkedState w14:val="2612" w14:font="Arial Unicode MS"/>
              <w14:uncheckedState w14:val="2610" w14:font="Arial Unicode MS"/>
            </w14:checkbox>
          </w:sdtPr>
          <w:sdtContent>
            <w:tc>
              <w:tcPr>
                <w:tcW w:w="540" w:type="dxa"/>
              </w:tcPr>
              <w:p w14:paraId="1E41C8BE" w14:textId="2E584DA7"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22077997"/>
            <w14:checkbox>
              <w14:checked w14:val="0"/>
              <w14:checkedState w14:val="2612" w14:font="Arial Unicode MS"/>
              <w14:uncheckedState w14:val="2610" w14:font="Arial Unicode MS"/>
            </w14:checkbox>
          </w:sdtPr>
          <w:sdtContent>
            <w:tc>
              <w:tcPr>
                <w:tcW w:w="540" w:type="dxa"/>
                <w:gridSpan w:val="2"/>
              </w:tcPr>
              <w:p w14:paraId="5CBEDFA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04856338"/>
            <w14:checkbox>
              <w14:checked w14:val="0"/>
              <w14:checkedState w14:val="2612" w14:font="Arial Unicode MS"/>
              <w14:uncheckedState w14:val="2610" w14:font="Arial Unicode MS"/>
            </w14:checkbox>
          </w:sdtPr>
          <w:sdtContent>
            <w:tc>
              <w:tcPr>
                <w:tcW w:w="450" w:type="dxa"/>
                <w:gridSpan w:val="2"/>
              </w:tcPr>
              <w:p w14:paraId="219750E8"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5078715" w14:textId="77777777" w:rsidR="00601EB8" w:rsidRPr="000F1C01" w:rsidRDefault="00601EB8" w:rsidP="00601EB8">
            <w:pPr>
              <w:jc w:val="left"/>
            </w:pPr>
          </w:p>
        </w:tc>
      </w:tr>
      <w:tr w:rsidR="00601EB8" w:rsidRPr="000F1C01" w14:paraId="7099A090"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4B3CA52E" w14:textId="77777777" w:rsidR="00601EB8" w:rsidRPr="000F1C01" w:rsidRDefault="00601EB8" w:rsidP="00601EB8">
            <w:pPr>
              <w:jc w:val="left"/>
              <w:rPr>
                <w:b/>
              </w:rPr>
            </w:pPr>
            <w:r w:rsidRPr="000F1C01">
              <w:rPr>
                <w:b/>
              </w:rPr>
              <w:t xml:space="preserve">QActions </w:t>
            </w:r>
          </w:p>
        </w:tc>
      </w:tr>
      <w:tr w:rsidR="00197BDA" w:rsidRPr="000F1C01" w14:paraId="76DE9536" w14:textId="77777777" w:rsidTr="00306A0A">
        <w:trPr>
          <w:trHeight w:val="284"/>
        </w:trPr>
        <w:tc>
          <w:tcPr>
            <w:tcW w:w="1079" w:type="dxa"/>
          </w:tcPr>
          <w:p w14:paraId="50B19FC2" w14:textId="77777777" w:rsidR="00601EB8" w:rsidRPr="000F1C01" w:rsidRDefault="00601EB8" w:rsidP="00601EB8">
            <w:pPr>
              <w:jc w:val="left"/>
            </w:pPr>
            <w:r>
              <w:t xml:space="preserve">{SCR1180} </w:t>
            </w:r>
          </w:p>
        </w:tc>
        <w:tc>
          <w:tcPr>
            <w:tcW w:w="1048" w:type="dxa"/>
            <w:gridSpan w:val="2"/>
          </w:tcPr>
          <w:p w14:paraId="494AC199" w14:textId="77777777" w:rsidR="00601EB8" w:rsidRDefault="00601EB8" w:rsidP="00601EB8">
            <w:pPr>
              <w:jc w:val="left"/>
            </w:pPr>
            <w:r>
              <w:t>Task</w:t>
            </w:r>
          </w:p>
        </w:tc>
        <w:tc>
          <w:tcPr>
            <w:tcW w:w="4533" w:type="dxa"/>
          </w:tcPr>
          <w:p w14:paraId="53F1E88B" w14:textId="77777777" w:rsidR="00601EB8" w:rsidRPr="000F1C01" w:rsidRDefault="00601EB8" w:rsidP="00601EB8">
            <w:pPr>
              <w:jc w:val="left"/>
            </w:pPr>
            <w:r>
              <w:t xml:space="preserve">QActions are only used when the functionality cannot be implemented by other protocol constructs. </w:t>
            </w:r>
            <w:hyperlink w:anchor="_Functionality" w:history="1">
              <w:r w:rsidRPr="006A443B">
                <w:rPr>
                  <w:rStyle w:val="Hyperlink"/>
                </w:rPr>
                <w:t>(Ref. 3.5.8.1 Functionality)</w:t>
              </w:r>
            </w:hyperlink>
          </w:p>
        </w:tc>
        <w:sdt>
          <w:sdtPr>
            <w:id w:val="-1817247393"/>
            <w14:checkbox>
              <w14:checked w14:val="1"/>
              <w14:checkedState w14:val="2612" w14:font="Arial Unicode MS"/>
              <w14:uncheckedState w14:val="2610" w14:font="Arial Unicode MS"/>
            </w14:checkbox>
          </w:sdtPr>
          <w:sdtContent>
            <w:tc>
              <w:tcPr>
                <w:tcW w:w="540" w:type="dxa"/>
              </w:tcPr>
              <w:p w14:paraId="0272EDCC" w14:textId="197379E6"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57452991"/>
            <w14:checkbox>
              <w14:checked w14:val="0"/>
              <w14:checkedState w14:val="2612" w14:font="Arial Unicode MS"/>
              <w14:uncheckedState w14:val="2610" w14:font="Arial Unicode MS"/>
            </w14:checkbox>
          </w:sdtPr>
          <w:sdtContent>
            <w:tc>
              <w:tcPr>
                <w:tcW w:w="540" w:type="dxa"/>
                <w:gridSpan w:val="2"/>
              </w:tcPr>
              <w:p w14:paraId="0E1961A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95530761"/>
            <w14:checkbox>
              <w14:checked w14:val="0"/>
              <w14:checkedState w14:val="2612" w14:font="Arial Unicode MS"/>
              <w14:uncheckedState w14:val="2610" w14:font="Arial Unicode MS"/>
            </w14:checkbox>
          </w:sdtPr>
          <w:sdtContent>
            <w:tc>
              <w:tcPr>
                <w:tcW w:w="450" w:type="dxa"/>
                <w:gridSpan w:val="2"/>
              </w:tcPr>
              <w:p w14:paraId="7EC44CDC"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BC59B2B" w14:textId="77777777" w:rsidR="00601EB8" w:rsidRPr="000F1C01" w:rsidRDefault="00601EB8" w:rsidP="00601EB8">
            <w:pPr>
              <w:jc w:val="left"/>
            </w:pPr>
          </w:p>
        </w:tc>
      </w:tr>
      <w:tr w:rsidR="00197BDA" w:rsidRPr="000F1C01" w14:paraId="6E50E865"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40F3B97" w14:textId="77777777" w:rsidR="00601EB8" w:rsidRPr="000F1C01" w:rsidRDefault="00601EB8" w:rsidP="00601EB8">
            <w:pPr>
              <w:jc w:val="left"/>
            </w:pPr>
            <w:r>
              <w:t xml:space="preserve">{SCR1181} </w:t>
            </w:r>
          </w:p>
        </w:tc>
        <w:tc>
          <w:tcPr>
            <w:tcW w:w="1048" w:type="dxa"/>
            <w:gridSpan w:val="2"/>
          </w:tcPr>
          <w:p w14:paraId="676DFD2C" w14:textId="77777777" w:rsidR="00601EB8" w:rsidRDefault="00601EB8" w:rsidP="00601EB8">
            <w:pPr>
              <w:jc w:val="left"/>
            </w:pPr>
            <w:r>
              <w:t>Task</w:t>
            </w:r>
          </w:p>
        </w:tc>
        <w:tc>
          <w:tcPr>
            <w:tcW w:w="4533" w:type="dxa"/>
          </w:tcPr>
          <w:p w14:paraId="019681B7" w14:textId="77777777" w:rsidR="00601EB8" w:rsidRPr="000F1C01" w:rsidRDefault="00601EB8" w:rsidP="00601EB8">
            <w:pPr>
              <w:jc w:val="left"/>
            </w:pPr>
            <w:r>
              <w:t>QActions are developed keeping maintainability and reusability in mind. (</w:t>
            </w:r>
            <w:hyperlink w:anchor="_Maintainability" w:history="1">
              <w:r w:rsidRPr="00603B19">
                <w:rPr>
                  <w:rStyle w:val="Hyperlink"/>
                </w:rPr>
                <w:t>Ref</w:t>
              </w:r>
              <w:r>
                <w:rPr>
                  <w:rStyle w:val="Hyperlink"/>
                </w:rPr>
                <w:t>.</w:t>
              </w:r>
              <w:r w:rsidRPr="00603B19">
                <w:rPr>
                  <w:rStyle w:val="Hyperlink"/>
                </w:rPr>
                <w:t xml:space="preserve"> 3.5.8.2 Maintainability</w:t>
              </w:r>
            </w:hyperlink>
            <w:r>
              <w:t>)</w:t>
            </w:r>
          </w:p>
        </w:tc>
        <w:sdt>
          <w:sdtPr>
            <w:id w:val="-1623680888"/>
            <w14:checkbox>
              <w14:checked w14:val="1"/>
              <w14:checkedState w14:val="2612" w14:font="Arial Unicode MS"/>
              <w14:uncheckedState w14:val="2610" w14:font="Arial Unicode MS"/>
            </w14:checkbox>
          </w:sdtPr>
          <w:sdtContent>
            <w:tc>
              <w:tcPr>
                <w:tcW w:w="540" w:type="dxa"/>
              </w:tcPr>
              <w:p w14:paraId="05FAFF35" w14:textId="01746358"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53181594"/>
            <w14:checkbox>
              <w14:checked w14:val="0"/>
              <w14:checkedState w14:val="2612" w14:font="Arial Unicode MS"/>
              <w14:uncheckedState w14:val="2610" w14:font="Arial Unicode MS"/>
            </w14:checkbox>
          </w:sdtPr>
          <w:sdtContent>
            <w:tc>
              <w:tcPr>
                <w:tcW w:w="540" w:type="dxa"/>
                <w:gridSpan w:val="2"/>
              </w:tcPr>
              <w:p w14:paraId="091D50CD"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45747137"/>
            <w14:checkbox>
              <w14:checked w14:val="0"/>
              <w14:checkedState w14:val="2612" w14:font="Arial Unicode MS"/>
              <w14:uncheckedState w14:val="2610" w14:font="Arial Unicode MS"/>
            </w14:checkbox>
          </w:sdtPr>
          <w:sdtContent>
            <w:tc>
              <w:tcPr>
                <w:tcW w:w="450" w:type="dxa"/>
                <w:gridSpan w:val="2"/>
              </w:tcPr>
              <w:p w14:paraId="44B17E74"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684D08A1" w14:textId="77777777" w:rsidR="00601EB8" w:rsidRPr="000F1C01" w:rsidRDefault="00601EB8" w:rsidP="00601EB8">
            <w:pPr>
              <w:jc w:val="left"/>
            </w:pPr>
          </w:p>
        </w:tc>
      </w:tr>
      <w:tr w:rsidR="00197BDA" w:rsidRPr="000F1C01" w14:paraId="199050E8" w14:textId="77777777" w:rsidTr="00306A0A">
        <w:trPr>
          <w:trHeight w:val="284"/>
        </w:trPr>
        <w:tc>
          <w:tcPr>
            <w:tcW w:w="1079" w:type="dxa"/>
          </w:tcPr>
          <w:p w14:paraId="30F057B7" w14:textId="77777777" w:rsidR="00601EB8" w:rsidRPr="000F1C01" w:rsidRDefault="00601EB8" w:rsidP="00601EB8">
            <w:pPr>
              <w:jc w:val="left"/>
            </w:pPr>
            <w:r>
              <w:t xml:space="preserve">{SCR1185} </w:t>
            </w:r>
          </w:p>
        </w:tc>
        <w:tc>
          <w:tcPr>
            <w:tcW w:w="1048" w:type="dxa"/>
            <w:gridSpan w:val="2"/>
          </w:tcPr>
          <w:p w14:paraId="0F61C60D" w14:textId="77777777" w:rsidR="00601EB8" w:rsidRDefault="00601EB8" w:rsidP="00601EB8">
            <w:pPr>
              <w:jc w:val="left"/>
            </w:pPr>
            <w:r>
              <w:t>Task</w:t>
            </w:r>
          </w:p>
        </w:tc>
        <w:tc>
          <w:tcPr>
            <w:tcW w:w="4533" w:type="dxa"/>
          </w:tcPr>
          <w:p w14:paraId="34F78789" w14:textId="77777777" w:rsidR="00601EB8" w:rsidRPr="000F1C01" w:rsidRDefault="00601EB8" w:rsidP="00601EB8">
            <w:pPr>
              <w:jc w:val="left"/>
            </w:pPr>
            <w:r>
              <w:t>In case a</w:t>
            </w:r>
            <w:r w:rsidRPr="00266AD9">
              <w:t xml:space="preserve"> specific format is expected in a QAction variable, </w:t>
            </w:r>
            <w:r>
              <w:t>the format is validated first and handled appropriately</w:t>
            </w:r>
            <w:r w:rsidRPr="00266AD9">
              <w:t>.</w:t>
            </w:r>
            <w:r>
              <w:t xml:space="preserve"> </w:t>
            </w:r>
            <w:hyperlink w:anchor="_Robustness" w:history="1">
              <w:r w:rsidRPr="00266AD9">
                <w:rPr>
                  <w:rStyle w:val="Hyperlink"/>
                </w:rPr>
                <w:t>(Ref. 3.5.8.3 Robustness)</w:t>
              </w:r>
            </w:hyperlink>
          </w:p>
        </w:tc>
        <w:sdt>
          <w:sdtPr>
            <w:id w:val="-367146785"/>
            <w14:checkbox>
              <w14:checked w14:val="1"/>
              <w14:checkedState w14:val="2612" w14:font="Arial Unicode MS"/>
              <w14:uncheckedState w14:val="2610" w14:font="Arial Unicode MS"/>
            </w14:checkbox>
          </w:sdtPr>
          <w:sdtContent>
            <w:tc>
              <w:tcPr>
                <w:tcW w:w="540" w:type="dxa"/>
              </w:tcPr>
              <w:p w14:paraId="1717700F" w14:textId="3BE37FBD"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477750419"/>
            <w14:checkbox>
              <w14:checked w14:val="0"/>
              <w14:checkedState w14:val="2612" w14:font="Arial Unicode MS"/>
              <w14:uncheckedState w14:val="2610" w14:font="Arial Unicode MS"/>
            </w14:checkbox>
          </w:sdtPr>
          <w:sdtContent>
            <w:tc>
              <w:tcPr>
                <w:tcW w:w="540" w:type="dxa"/>
                <w:gridSpan w:val="2"/>
              </w:tcPr>
              <w:p w14:paraId="7932A864"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2350695"/>
            <w14:checkbox>
              <w14:checked w14:val="0"/>
              <w14:checkedState w14:val="2612" w14:font="Arial Unicode MS"/>
              <w14:uncheckedState w14:val="2610" w14:font="Arial Unicode MS"/>
            </w14:checkbox>
          </w:sdtPr>
          <w:sdtContent>
            <w:tc>
              <w:tcPr>
                <w:tcW w:w="450" w:type="dxa"/>
                <w:gridSpan w:val="2"/>
              </w:tcPr>
              <w:p w14:paraId="2773065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02C6A40E" w14:textId="77777777" w:rsidR="00601EB8" w:rsidRPr="000F1C01" w:rsidRDefault="00601EB8" w:rsidP="00601EB8">
            <w:pPr>
              <w:jc w:val="left"/>
            </w:pPr>
          </w:p>
        </w:tc>
      </w:tr>
      <w:tr w:rsidR="00197BDA" w:rsidRPr="000F1C01" w14:paraId="0B6BD2AA"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07C8104" w14:textId="77777777" w:rsidR="00601EB8" w:rsidRPr="000F1C01" w:rsidRDefault="00601EB8" w:rsidP="00601EB8">
            <w:pPr>
              <w:jc w:val="left"/>
            </w:pPr>
            <w:r>
              <w:t xml:space="preserve">{SCR1188} </w:t>
            </w:r>
          </w:p>
        </w:tc>
        <w:tc>
          <w:tcPr>
            <w:tcW w:w="1048" w:type="dxa"/>
            <w:gridSpan w:val="2"/>
          </w:tcPr>
          <w:p w14:paraId="536E51CA" w14:textId="77777777" w:rsidR="00601EB8" w:rsidRDefault="00601EB8" w:rsidP="008D66B7">
            <w:pPr>
              <w:pStyle w:val="SLCBodytext"/>
              <w:ind w:left="0"/>
            </w:pPr>
            <w:r>
              <w:t>Task</w:t>
            </w:r>
          </w:p>
        </w:tc>
        <w:tc>
          <w:tcPr>
            <w:tcW w:w="4533" w:type="dxa"/>
          </w:tcPr>
          <w:p w14:paraId="4A449C55" w14:textId="77777777" w:rsidR="00601EB8" w:rsidRPr="000F1C01" w:rsidRDefault="00601EB8" w:rsidP="008D66B7">
            <w:pPr>
              <w:pStyle w:val="SLCBodytext"/>
              <w:spacing w:after="0"/>
              <w:ind w:left="0"/>
            </w:pPr>
            <w:r>
              <w:t xml:space="preserve">Conditional QAction execution is implemented using conditions. </w:t>
            </w:r>
            <w:hyperlink w:anchor="_Conditional_Execution" w:history="1">
              <w:r w:rsidRPr="00266AD9">
                <w:rPr>
                  <w:rStyle w:val="Hyperlink"/>
                </w:rPr>
                <w:t>(Ref. 3.5.8.4 Conditional Execution)</w:t>
              </w:r>
            </w:hyperlink>
          </w:p>
        </w:tc>
        <w:sdt>
          <w:sdtPr>
            <w:id w:val="-755672684"/>
            <w14:checkbox>
              <w14:checked w14:val="1"/>
              <w14:checkedState w14:val="2612" w14:font="Arial Unicode MS"/>
              <w14:uncheckedState w14:val="2610" w14:font="Arial Unicode MS"/>
            </w14:checkbox>
          </w:sdtPr>
          <w:sdtContent>
            <w:tc>
              <w:tcPr>
                <w:tcW w:w="540" w:type="dxa"/>
              </w:tcPr>
              <w:p w14:paraId="452E3C93" w14:textId="5254C3C8"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71997703"/>
            <w14:checkbox>
              <w14:checked w14:val="0"/>
              <w14:checkedState w14:val="2612" w14:font="Arial Unicode MS"/>
              <w14:uncheckedState w14:val="2610" w14:font="Arial Unicode MS"/>
            </w14:checkbox>
          </w:sdtPr>
          <w:sdtContent>
            <w:tc>
              <w:tcPr>
                <w:tcW w:w="540" w:type="dxa"/>
                <w:gridSpan w:val="2"/>
              </w:tcPr>
              <w:p w14:paraId="19D6A91F"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14603946"/>
            <w14:checkbox>
              <w14:checked w14:val="0"/>
              <w14:checkedState w14:val="2612" w14:font="Arial Unicode MS"/>
              <w14:uncheckedState w14:val="2610" w14:font="Arial Unicode MS"/>
            </w14:checkbox>
          </w:sdtPr>
          <w:sdtContent>
            <w:tc>
              <w:tcPr>
                <w:tcW w:w="450" w:type="dxa"/>
                <w:gridSpan w:val="2"/>
              </w:tcPr>
              <w:p w14:paraId="5B22DC4F"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636A9891" w14:textId="77777777" w:rsidR="00601EB8" w:rsidRPr="000F1C01" w:rsidRDefault="00601EB8" w:rsidP="00601EB8">
            <w:pPr>
              <w:jc w:val="left"/>
            </w:pPr>
          </w:p>
        </w:tc>
      </w:tr>
      <w:tr w:rsidR="00197BDA" w:rsidRPr="000F1C01" w14:paraId="750B5EDC" w14:textId="77777777" w:rsidTr="00306A0A">
        <w:trPr>
          <w:trHeight w:val="284"/>
        </w:trPr>
        <w:tc>
          <w:tcPr>
            <w:tcW w:w="1079" w:type="dxa"/>
          </w:tcPr>
          <w:p w14:paraId="427D6B05" w14:textId="77777777" w:rsidR="00601EB8" w:rsidRPr="000F1C01" w:rsidRDefault="00601EB8" w:rsidP="00601EB8">
            <w:pPr>
              <w:jc w:val="left"/>
            </w:pPr>
            <w:r>
              <w:t xml:space="preserve">{SCR1189} </w:t>
            </w:r>
          </w:p>
        </w:tc>
        <w:tc>
          <w:tcPr>
            <w:tcW w:w="1048" w:type="dxa"/>
            <w:gridSpan w:val="2"/>
          </w:tcPr>
          <w:p w14:paraId="607F7F8C" w14:textId="77777777" w:rsidR="00601EB8" w:rsidRDefault="00601EB8" w:rsidP="00601EB8">
            <w:pPr>
              <w:jc w:val="left"/>
            </w:pPr>
            <w:r>
              <w:t>Task</w:t>
            </w:r>
          </w:p>
        </w:tc>
        <w:tc>
          <w:tcPr>
            <w:tcW w:w="4533" w:type="dxa"/>
          </w:tcPr>
          <w:p w14:paraId="164D0ACF" w14:textId="77777777" w:rsidR="00601EB8" w:rsidRPr="000F1C01" w:rsidRDefault="00601EB8" w:rsidP="00601EB8">
            <w:pPr>
              <w:jc w:val="left"/>
            </w:pPr>
            <w:r>
              <w:t xml:space="preserve">QActions are implemented keeping localization in mind. </w:t>
            </w:r>
            <w:hyperlink w:anchor="_Localization" w:history="1">
              <w:r w:rsidRPr="00932331">
                <w:rPr>
                  <w:rStyle w:val="Hyperlink"/>
                </w:rPr>
                <w:t>(Ref. 3.5.8.5 Localization)</w:t>
              </w:r>
            </w:hyperlink>
          </w:p>
        </w:tc>
        <w:sdt>
          <w:sdtPr>
            <w:id w:val="840590474"/>
            <w14:checkbox>
              <w14:checked w14:val="1"/>
              <w14:checkedState w14:val="2612" w14:font="Arial Unicode MS"/>
              <w14:uncheckedState w14:val="2610" w14:font="Arial Unicode MS"/>
            </w14:checkbox>
          </w:sdtPr>
          <w:sdtContent>
            <w:tc>
              <w:tcPr>
                <w:tcW w:w="540" w:type="dxa"/>
              </w:tcPr>
              <w:p w14:paraId="24A45EB9" w14:textId="0B8C113C"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13447454"/>
            <w14:checkbox>
              <w14:checked w14:val="0"/>
              <w14:checkedState w14:val="2612" w14:font="Arial Unicode MS"/>
              <w14:uncheckedState w14:val="2610" w14:font="Arial Unicode MS"/>
            </w14:checkbox>
          </w:sdtPr>
          <w:sdtContent>
            <w:tc>
              <w:tcPr>
                <w:tcW w:w="540" w:type="dxa"/>
                <w:gridSpan w:val="2"/>
              </w:tcPr>
              <w:p w14:paraId="50D2A98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95737129"/>
            <w14:checkbox>
              <w14:checked w14:val="0"/>
              <w14:checkedState w14:val="2612" w14:font="Arial Unicode MS"/>
              <w14:uncheckedState w14:val="2610" w14:font="Arial Unicode MS"/>
            </w14:checkbox>
          </w:sdtPr>
          <w:sdtContent>
            <w:tc>
              <w:tcPr>
                <w:tcW w:w="450" w:type="dxa"/>
                <w:gridSpan w:val="2"/>
              </w:tcPr>
              <w:p w14:paraId="3CBECDCD"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7EEA13ED" w14:textId="77777777" w:rsidR="00601EB8" w:rsidRPr="000F1C01" w:rsidRDefault="00601EB8" w:rsidP="00601EB8">
            <w:pPr>
              <w:jc w:val="left"/>
            </w:pPr>
          </w:p>
        </w:tc>
      </w:tr>
      <w:tr w:rsidR="00197BDA" w:rsidRPr="000F1C01" w14:paraId="476EA27D"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0431030" w14:textId="77777777" w:rsidR="00601EB8" w:rsidRPr="000F1C01" w:rsidRDefault="00601EB8" w:rsidP="00601EB8">
            <w:pPr>
              <w:jc w:val="left"/>
            </w:pPr>
            <w:r>
              <w:t xml:space="preserve">{SCR1190} </w:t>
            </w:r>
          </w:p>
        </w:tc>
        <w:tc>
          <w:tcPr>
            <w:tcW w:w="1048" w:type="dxa"/>
            <w:gridSpan w:val="2"/>
          </w:tcPr>
          <w:p w14:paraId="37D0DB6D" w14:textId="77777777" w:rsidR="00601EB8" w:rsidRDefault="00601EB8" w:rsidP="00601EB8">
            <w:pPr>
              <w:jc w:val="left"/>
            </w:pPr>
            <w:r>
              <w:t>Task</w:t>
            </w:r>
          </w:p>
        </w:tc>
        <w:tc>
          <w:tcPr>
            <w:tcW w:w="4533" w:type="dxa"/>
          </w:tcPr>
          <w:p w14:paraId="627EC434" w14:textId="77777777" w:rsidR="00601EB8" w:rsidRPr="000F1C01" w:rsidRDefault="00601EB8" w:rsidP="00601EB8">
            <w:pPr>
              <w:jc w:val="left"/>
            </w:pPr>
            <w:r w:rsidRPr="00694077">
              <w:t>Communication between the SLScripting process and other processes is reduced to an absolute minimum</w:t>
            </w:r>
            <w:r>
              <w:t xml:space="preserve"> and implemented in the most efficient way. </w:t>
            </w:r>
            <w:hyperlink w:anchor="_Inter-Process_Communication" w:history="1">
              <w:r w:rsidRPr="00932331">
                <w:rPr>
                  <w:rStyle w:val="Hyperlink"/>
                </w:rPr>
                <w:t>(Ref. 3.5.8.6 Inter-Process Communication)</w:t>
              </w:r>
            </w:hyperlink>
            <w:r w:rsidRPr="000F1C01" w:rsidDel="006A443B">
              <w:t xml:space="preserve"> </w:t>
            </w:r>
          </w:p>
        </w:tc>
        <w:sdt>
          <w:sdtPr>
            <w:id w:val="-6686406"/>
            <w14:checkbox>
              <w14:checked w14:val="1"/>
              <w14:checkedState w14:val="2612" w14:font="Arial Unicode MS"/>
              <w14:uncheckedState w14:val="2610" w14:font="Arial Unicode MS"/>
            </w14:checkbox>
          </w:sdtPr>
          <w:sdtContent>
            <w:tc>
              <w:tcPr>
                <w:tcW w:w="540" w:type="dxa"/>
              </w:tcPr>
              <w:p w14:paraId="3439F667" w14:textId="5118A85F"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84649521"/>
            <w14:checkbox>
              <w14:checked w14:val="0"/>
              <w14:checkedState w14:val="2612" w14:font="Arial Unicode MS"/>
              <w14:uncheckedState w14:val="2610" w14:font="Arial Unicode MS"/>
            </w14:checkbox>
          </w:sdtPr>
          <w:sdtContent>
            <w:tc>
              <w:tcPr>
                <w:tcW w:w="540" w:type="dxa"/>
                <w:gridSpan w:val="2"/>
              </w:tcPr>
              <w:p w14:paraId="2EAE9C6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82258642"/>
            <w14:checkbox>
              <w14:checked w14:val="0"/>
              <w14:checkedState w14:val="2612" w14:font="Arial Unicode MS"/>
              <w14:uncheckedState w14:val="2610" w14:font="Arial Unicode MS"/>
            </w14:checkbox>
          </w:sdtPr>
          <w:sdtContent>
            <w:tc>
              <w:tcPr>
                <w:tcW w:w="450" w:type="dxa"/>
                <w:gridSpan w:val="2"/>
              </w:tcPr>
              <w:p w14:paraId="7BB29366" w14:textId="77777777" w:rsidR="00601EB8" w:rsidRPr="000F1C01" w:rsidRDefault="00BB27BF"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0CCD9F8D" w14:textId="77777777" w:rsidR="00601EB8" w:rsidRPr="000F1C01" w:rsidRDefault="00601EB8" w:rsidP="00601EB8">
            <w:pPr>
              <w:jc w:val="left"/>
            </w:pPr>
          </w:p>
        </w:tc>
      </w:tr>
      <w:tr w:rsidR="00197BDA" w:rsidRPr="000F1C01" w14:paraId="117F7989" w14:textId="77777777" w:rsidTr="00306A0A">
        <w:trPr>
          <w:trHeight w:val="284"/>
        </w:trPr>
        <w:tc>
          <w:tcPr>
            <w:tcW w:w="1079" w:type="dxa"/>
          </w:tcPr>
          <w:p w14:paraId="7A5C6D13" w14:textId="77777777" w:rsidR="00601EB8" w:rsidRPr="000F1C01" w:rsidRDefault="00601EB8" w:rsidP="00601EB8">
            <w:pPr>
              <w:jc w:val="left"/>
            </w:pPr>
            <w:r>
              <w:t xml:space="preserve">{SCR1191} </w:t>
            </w:r>
          </w:p>
        </w:tc>
        <w:tc>
          <w:tcPr>
            <w:tcW w:w="1048" w:type="dxa"/>
            <w:gridSpan w:val="2"/>
          </w:tcPr>
          <w:p w14:paraId="46D15FAC" w14:textId="77777777" w:rsidR="00601EB8" w:rsidRDefault="00601EB8" w:rsidP="00601EB8">
            <w:pPr>
              <w:jc w:val="left"/>
            </w:pPr>
            <w:r>
              <w:t>Task</w:t>
            </w:r>
          </w:p>
        </w:tc>
        <w:tc>
          <w:tcPr>
            <w:tcW w:w="4533" w:type="dxa"/>
          </w:tcPr>
          <w:p w14:paraId="6950275E" w14:textId="77777777" w:rsidR="00601EB8" w:rsidRPr="000F1C01" w:rsidRDefault="00601EB8" w:rsidP="00601EB8">
            <w:pPr>
              <w:jc w:val="left"/>
            </w:pPr>
            <w:r>
              <w:t>The QAction implements exception-handling code when required</w:t>
            </w:r>
            <w:r w:rsidRPr="000F1C01">
              <w:t>.</w:t>
            </w:r>
            <w:r>
              <w:t xml:space="preserve"> </w:t>
            </w:r>
            <w:hyperlink w:anchor="_Exception_Handling" w:history="1">
              <w:r w:rsidRPr="00F95BA2">
                <w:rPr>
                  <w:rStyle w:val="Hyperlink"/>
                </w:rPr>
                <w:t>(Ref. 3.5.8.7 Exception Handling)</w:t>
              </w:r>
            </w:hyperlink>
          </w:p>
        </w:tc>
        <w:sdt>
          <w:sdtPr>
            <w:id w:val="-960336412"/>
            <w14:checkbox>
              <w14:checked w14:val="1"/>
              <w14:checkedState w14:val="2612" w14:font="Arial Unicode MS"/>
              <w14:uncheckedState w14:val="2610" w14:font="Arial Unicode MS"/>
            </w14:checkbox>
          </w:sdtPr>
          <w:sdtContent>
            <w:tc>
              <w:tcPr>
                <w:tcW w:w="540" w:type="dxa"/>
              </w:tcPr>
              <w:p w14:paraId="430331D7" w14:textId="422D32C0" w:rsidR="00601EB8" w:rsidRDefault="00AB4671" w:rsidP="00601EB8">
                <w:pPr>
                  <w:jc w:val="left"/>
                </w:pPr>
                <w:r>
                  <w:rPr>
                    <w:rFonts w:ascii="Arial Unicode MS" w:eastAsia="Arial Unicode MS" w:hAnsi="Arial Unicode MS" w:cs="Arial Unicode MS" w:hint="eastAsia"/>
                  </w:rPr>
                  <w:t>☒</w:t>
                </w:r>
              </w:p>
            </w:tc>
          </w:sdtContent>
        </w:sdt>
        <w:sdt>
          <w:sdtPr>
            <w:id w:val="-549224955"/>
            <w14:checkbox>
              <w14:checked w14:val="0"/>
              <w14:checkedState w14:val="2612" w14:font="Arial Unicode MS"/>
              <w14:uncheckedState w14:val="2610" w14:font="Arial Unicode MS"/>
            </w14:checkbox>
          </w:sdtPr>
          <w:sdtContent>
            <w:tc>
              <w:tcPr>
                <w:tcW w:w="540" w:type="dxa"/>
                <w:gridSpan w:val="2"/>
              </w:tcPr>
              <w:p w14:paraId="6C9BE623" w14:textId="77777777" w:rsidR="00601EB8" w:rsidRDefault="00AF19E0" w:rsidP="00601EB8">
                <w:pPr>
                  <w:jc w:val="left"/>
                </w:pPr>
                <w:r>
                  <w:rPr>
                    <w:rFonts w:ascii="Arial Unicode MS" w:eastAsia="Arial Unicode MS" w:hAnsi="Arial Unicode MS" w:cs="Arial Unicode MS" w:hint="eastAsia"/>
                  </w:rPr>
                  <w:t>☐</w:t>
                </w:r>
              </w:p>
            </w:tc>
          </w:sdtContent>
        </w:sdt>
        <w:sdt>
          <w:sdtPr>
            <w:id w:val="67778623"/>
            <w14:checkbox>
              <w14:checked w14:val="0"/>
              <w14:checkedState w14:val="2612" w14:font="Arial Unicode MS"/>
              <w14:uncheckedState w14:val="2610" w14:font="Arial Unicode MS"/>
            </w14:checkbox>
          </w:sdtPr>
          <w:sdtContent>
            <w:tc>
              <w:tcPr>
                <w:tcW w:w="450" w:type="dxa"/>
                <w:gridSpan w:val="2"/>
              </w:tcPr>
              <w:p w14:paraId="33D8AF2C" w14:textId="77777777" w:rsidR="00601EB8" w:rsidRDefault="00AF19E0" w:rsidP="00601EB8">
                <w:pPr>
                  <w:jc w:val="left"/>
                </w:pPr>
                <w:r>
                  <w:rPr>
                    <w:rFonts w:ascii="Arial Unicode MS" w:eastAsia="Arial Unicode MS" w:hAnsi="Arial Unicode MS" w:cs="Arial Unicode MS" w:hint="eastAsia"/>
                  </w:rPr>
                  <w:t>☐</w:t>
                </w:r>
              </w:p>
            </w:tc>
          </w:sdtContent>
        </w:sdt>
        <w:tc>
          <w:tcPr>
            <w:tcW w:w="1710" w:type="dxa"/>
            <w:gridSpan w:val="2"/>
          </w:tcPr>
          <w:p w14:paraId="1AC4F88A" w14:textId="77777777" w:rsidR="00601EB8" w:rsidRPr="000F1C01" w:rsidRDefault="00601EB8" w:rsidP="00601EB8">
            <w:pPr>
              <w:jc w:val="left"/>
            </w:pPr>
          </w:p>
        </w:tc>
      </w:tr>
      <w:tr w:rsidR="00197BDA" w:rsidRPr="000F1C01" w14:paraId="10B0F9D0"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2664779" w14:textId="77777777" w:rsidR="00601EB8" w:rsidRPr="000F1C01" w:rsidRDefault="00601EB8" w:rsidP="00601EB8">
            <w:pPr>
              <w:jc w:val="left"/>
            </w:pPr>
            <w:r>
              <w:t xml:space="preserve">{SCR1192} </w:t>
            </w:r>
          </w:p>
        </w:tc>
        <w:tc>
          <w:tcPr>
            <w:tcW w:w="1048" w:type="dxa"/>
            <w:gridSpan w:val="2"/>
          </w:tcPr>
          <w:p w14:paraId="08D0CA79" w14:textId="77777777" w:rsidR="00601EB8" w:rsidRDefault="00601EB8" w:rsidP="00601EB8">
            <w:pPr>
              <w:jc w:val="left"/>
            </w:pPr>
            <w:r>
              <w:t>Task</w:t>
            </w:r>
          </w:p>
        </w:tc>
        <w:tc>
          <w:tcPr>
            <w:tcW w:w="4533" w:type="dxa"/>
          </w:tcPr>
          <w:p w14:paraId="4CF42B72" w14:textId="77777777" w:rsidR="00601EB8" w:rsidRPr="000F1C01" w:rsidRDefault="00601EB8" w:rsidP="00601EB8">
            <w:pPr>
              <w:jc w:val="left"/>
            </w:pPr>
            <w:r>
              <w:t>Logging is provided in a QAction when necessary and the log messages are correctly formatted</w:t>
            </w:r>
            <w:r w:rsidRPr="000F1C01">
              <w:t>.</w:t>
            </w:r>
            <w:r>
              <w:t xml:space="preserve"> </w:t>
            </w:r>
            <w:hyperlink w:anchor="_Logging" w:history="1">
              <w:r w:rsidRPr="00F95BA2">
                <w:rPr>
                  <w:rStyle w:val="Hyperlink"/>
                </w:rPr>
                <w:t>(</w:t>
              </w:r>
              <w:r>
                <w:rPr>
                  <w:rStyle w:val="Hyperlink"/>
                </w:rPr>
                <w:t>Ref. 3.5.8</w:t>
              </w:r>
              <w:r w:rsidRPr="00F95BA2">
                <w:rPr>
                  <w:rStyle w:val="Hyperlink"/>
                </w:rPr>
                <w:t>.9 Logging)</w:t>
              </w:r>
            </w:hyperlink>
          </w:p>
        </w:tc>
        <w:sdt>
          <w:sdtPr>
            <w:id w:val="-2099477867"/>
            <w14:checkbox>
              <w14:checked w14:val="1"/>
              <w14:checkedState w14:val="2612" w14:font="Arial Unicode MS"/>
              <w14:uncheckedState w14:val="2610" w14:font="Arial Unicode MS"/>
            </w14:checkbox>
          </w:sdtPr>
          <w:sdtContent>
            <w:tc>
              <w:tcPr>
                <w:tcW w:w="540" w:type="dxa"/>
              </w:tcPr>
              <w:p w14:paraId="4E3383B0" w14:textId="319094C2" w:rsidR="00601EB8" w:rsidRDefault="00AB4671" w:rsidP="00601EB8">
                <w:pPr>
                  <w:jc w:val="left"/>
                </w:pPr>
                <w:r>
                  <w:rPr>
                    <w:rFonts w:ascii="Arial Unicode MS" w:eastAsia="Arial Unicode MS" w:hAnsi="Arial Unicode MS" w:cs="Arial Unicode MS" w:hint="eastAsia"/>
                  </w:rPr>
                  <w:t>☒</w:t>
                </w:r>
              </w:p>
            </w:tc>
          </w:sdtContent>
        </w:sdt>
        <w:sdt>
          <w:sdtPr>
            <w:id w:val="840200643"/>
            <w14:checkbox>
              <w14:checked w14:val="0"/>
              <w14:checkedState w14:val="2612" w14:font="Arial Unicode MS"/>
              <w14:uncheckedState w14:val="2610" w14:font="Arial Unicode MS"/>
            </w14:checkbox>
          </w:sdtPr>
          <w:sdtContent>
            <w:tc>
              <w:tcPr>
                <w:tcW w:w="540" w:type="dxa"/>
                <w:gridSpan w:val="2"/>
              </w:tcPr>
              <w:p w14:paraId="294FD786" w14:textId="77777777" w:rsidR="00601EB8" w:rsidRDefault="00AF19E0" w:rsidP="00601EB8">
                <w:pPr>
                  <w:jc w:val="left"/>
                </w:pPr>
                <w:r>
                  <w:rPr>
                    <w:rFonts w:ascii="Arial Unicode MS" w:eastAsia="Arial Unicode MS" w:hAnsi="Arial Unicode MS" w:cs="Arial Unicode MS" w:hint="eastAsia"/>
                  </w:rPr>
                  <w:t>☐</w:t>
                </w:r>
              </w:p>
            </w:tc>
          </w:sdtContent>
        </w:sdt>
        <w:sdt>
          <w:sdtPr>
            <w:id w:val="-379318322"/>
            <w14:checkbox>
              <w14:checked w14:val="0"/>
              <w14:checkedState w14:val="2612" w14:font="Arial Unicode MS"/>
              <w14:uncheckedState w14:val="2610" w14:font="Arial Unicode MS"/>
            </w14:checkbox>
          </w:sdtPr>
          <w:sdtContent>
            <w:tc>
              <w:tcPr>
                <w:tcW w:w="450" w:type="dxa"/>
                <w:gridSpan w:val="2"/>
              </w:tcPr>
              <w:p w14:paraId="770BE853" w14:textId="77777777" w:rsidR="00601EB8" w:rsidRDefault="00AF19E0" w:rsidP="00601EB8">
                <w:pPr>
                  <w:jc w:val="left"/>
                </w:pPr>
                <w:r>
                  <w:rPr>
                    <w:rFonts w:ascii="Arial Unicode MS" w:eastAsia="Arial Unicode MS" w:hAnsi="Arial Unicode MS" w:cs="Arial Unicode MS" w:hint="eastAsia"/>
                  </w:rPr>
                  <w:t>☐</w:t>
                </w:r>
              </w:p>
            </w:tc>
          </w:sdtContent>
        </w:sdt>
        <w:tc>
          <w:tcPr>
            <w:tcW w:w="1710" w:type="dxa"/>
            <w:gridSpan w:val="2"/>
          </w:tcPr>
          <w:p w14:paraId="1EDC9E48" w14:textId="77777777" w:rsidR="00601EB8" w:rsidRPr="000F1C01" w:rsidRDefault="00601EB8" w:rsidP="00601EB8">
            <w:pPr>
              <w:jc w:val="left"/>
            </w:pPr>
          </w:p>
        </w:tc>
      </w:tr>
      <w:tr w:rsidR="00197BDA" w:rsidRPr="000F1C01" w14:paraId="627C945E" w14:textId="77777777" w:rsidTr="00306A0A">
        <w:trPr>
          <w:trHeight w:val="284"/>
        </w:trPr>
        <w:tc>
          <w:tcPr>
            <w:tcW w:w="1079" w:type="dxa"/>
          </w:tcPr>
          <w:p w14:paraId="706C693E" w14:textId="77777777" w:rsidR="00601EB8" w:rsidRPr="000F1C01" w:rsidRDefault="00601EB8" w:rsidP="00601EB8">
            <w:pPr>
              <w:jc w:val="left"/>
            </w:pPr>
            <w:r>
              <w:t xml:space="preserve">{SCR1194} </w:t>
            </w:r>
          </w:p>
        </w:tc>
        <w:tc>
          <w:tcPr>
            <w:tcW w:w="1048" w:type="dxa"/>
            <w:gridSpan w:val="2"/>
          </w:tcPr>
          <w:p w14:paraId="0A0E50B6" w14:textId="77777777" w:rsidR="00601EB8" w:rsidRDefault="00601EB8" w:rsidP="00601EB8">
            <w:pPr>
              <w:jc w:val="left"/>
            </w:pPr>
            <w:r>
              <w:t>Protocol</w:t>
            </w:r>
          </w:p>
        </w:tc>
        <w:tc>
          <w:tcPr>
            <w:tcW w:w="4533" w:type="dxa"/>
          </w:tcPr>
          <w:p w14:paraId="623AF9DB" w14:textId="77777777" w:rsidR="00601EB8" w:rsidRPr="000F1C01" w:rsidRDefault="00601EB8" w:rsidP="00601EB8">
            <w:pPr>
              <w:jc w:val="left"/>
            </w:pPr>
            <w:r>
              <w:t xml:space="preserve">Multi-threaded implementations are implemented correctly (e.g. no threads outlasting the QAction) </w:t>
            </w:r>
            <w:hyperlink w:anchor="_Multi-threading" w:history="1">
              <w:r w:rsidRPr="00F95BA2">
                <w:rPr>
                  <w:rStyle w:val="Hyperlink"/>
                </w:rPr>
                <w:t>(Ref. 3.5.8.10</w:t>
              </w:r>
              <w:r>
                <w:rPr>
                  <w:rStyle w:val="Hyperlink"/>
                </w:rPr>
                <w:t xml:space="preserve"> Multi-threading</w:t>
              </w:r>
              <w:r w:rsidRPr="00F95BA2">
                <w:rPr>
                  <w:rStyle w:val="Hyperlink"/>
                </w:rPr>
                <w:t>)</w:t>
              </w:r>
            </w:hyperlink>
          </w:p>
        </w:tc>
        <w:sdt>
          <w:sdtPr>
            <w:id w:val="826481516"/>
            <w14:checkbox>
              <w14:checked w14:val="1"/>
              <w14:checkedState w14:val="2612" w14:font="Arial Unicode MS"/>
              <w14:uncheckedState w14:val="2610" w14:font="Arial Unicode MS"/>
            </w14:checkbox>
          </w:sdtPr>
          <w:sdtContent>
            <w:tc>
              <w:tcPr>
                <w:tcW w:w="540" w:type="dxa"/>
              </w:tcPr>
              <w:p w14:paraId="0B90390D" w14:textId="47BB5D9B" w:rsidR="00601EB8" w:rsidRDefault="00AB4671" w:rsidP="00601EB8">
                <w:pPr>
                  <w:jc w:val="left"/>
                </w:pPr>
                <w:r>
                  <w:rPr>
                    <w:rFonts w:ascii="Arial Unicode MS" w:eastAsia="Arial Unicode MS" w:hAnsi="Arial Unicode MS" w:cs="Arial Unicode MS" w:hint="eastAsia"/>
                  </w:rPr>
                  <w:t>☒</w:t>
                </w:r>
              </w:p>
            </w:tc>
          </w:sdtContent>
        </w:sdt>
        <w:sdt>
          <w:sdtPr>
            <w:id w:val="1480261221"/>
            <w14:checkbox>
              <w14:checked w14:val="0"/>
              <w14:checkedState w14:val="2612" w14:font="Arial Unicode MS"/>
              <w14:uncheckedState w14:val="2610" w14:font="Arial Unicode MS"/>
            </w14:checkbox>
          </w:sdtPr>
          <w:sdtContent>
            <w:tc>
              <w:tcPr>
                <w:tcW w:w="540" w:type="dxa"/>
                <w:gridSpan w:val="2"/>
              </w:tcPr>
              <w:p w14:paraId="36E9702E" w14:textId="77777777" w:rsidR="00601EB8" w:rsidRDefault="00AF19E0" w:rsidP="00601EB8">
                <w:pPr>
                  <w:jc w:val="left"/>
                </w:pPr>
                <w:r>
                  <w:rPr>
                    <w:rFonts w:ascii="Arial Unicode MS" w:eastAsia="Arial Unicode MS" w:hAnsi="Arial Unicode MS" w:cs="Arial Unicode MS" w:hint="eastAsia"/>
                  </w:rPr>
                  <w:t>☐</w:t>
                </w:r>
              </w:p>
            </w:tc>
          </w:sdtContent>
        </w:sdt>
        <w:sdt>
          <w:sdtPr>
            <w:id w:val="1866711281"/>
            <w14:checkbox>
              <w14:checked w14:val="0"/>
              <w14:checkedState w14:val="2612" w14:font="Arial Unicode MS"/>
              <w14:uncheckedState w14:val="2610" w14:font="Arial Unicode MS"/>
            </w14:checkbox>
          </w:sdtPr>
          <w:sdtContent>
            <w:tc>
              <w:tcPr>
                <w:tcW w:w="450" w:type="dxa"/>
                <w:gridSpan w:val="2"/>
              </w:tcPr>
              <w:p w14:paraId="348160FD" w14:textId="77777777" w:rsidR="00601EB8" w:rsidRDefault="00BB27BF" w:rsidP="00601EB8">
                <w:pPr>
                  <w:jc w:val="left"/>
                </w:pPr>
                <w:r>
                  <w:rPr>
                    <w:rFonts w:ascii="Arial Unicode MS" w:eastAsia="Arial Unicode MS" w:hAnsi="Arial Unicode MS" w:cs="Arial Unicode MS" w:hint="eastAsia"/>
                  </w:rPr>
                  <w:t>☐</w:t>
                </w:r>
              </w:p>
            </w:tc>
          </w:sdtContent>
        </w:sdt>
        <w:tc>
          <w:tcPr>
            <w:tcW w:w="1710" w:type="dxa"/>
            <w:gridSpan w:val="2"/>
          </w:tcPr>
          <w:p w14:paraId="6272A04D" w14:textId="77777777" w:rsidR="00601EB8" w:rsidRPr="000F1C01" w:rsidRDefault="00601EB8" w:rsidP="00601EB8">
            <w:pPr>
              <w:jc w:val="left"/>
            </w:pPr>
          </w:p>
        </w:tc>
      </w:tr>
      <w:tr w:rsidR="00197BDA" w:rsidRPr="000F1C01" w14:paraId="79138BA1"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054D7A7" w14:textId="77777777" w:rsidR="00601EB8" w:rsidRDefault="00601EB8" w:rsidP="00601EB8">
            <w:pPr>
              <w:jc w:val="left"/>
            </w:pPr>
            <w:r>
              <w:t xml:space="preserve">{SCR1195} </w:t>
            </w:r>
          </w:p>
        </w:tc>
        <w:tc>
          <w:tcPr>
            <w:tcW w:w="1048" w:type="dxa"/>
            <w:gridSpan w:val="2"/>
          </w:tcPr>
          <w:p w14:paraId="31E20506" w14:textId="77777777" w:rsidR="00601EB8" w:rsidRDefault="00601EB8" w:rsidP="00601EB8">
            <w:pPr>
              <w:jc w:val="left"/>
            </w:pPr>
            <w:r>
              <w:t>Protocol</w:t>
            </w:r>
          </w:p>
        </w:tc>
        <w:tc>
          <w:tcPr>
            <w:tcW w:w="4533" w:type="dxa"/>
          </w:tcPr>
          <w:p w14:paraId="46E78B79" w14:textId="77777777" w:rsidR="00601EB8" w:rsidRDefault="00601EB8" w:rsidP="00601EB8">
            <w:pPr>
              <w:jc w:val="left"/>
            </w:pPr>
            <w:r>
              <w:t xml:space="preserve">Critical sections are implemented correctly. </w:t>
            </w:r>
            <w:hyperlink w:anchor="_Multi-threading" w:history="1">
              <w:r w:rsidRPr="00733E23">
                <w:rPr>
                  <w:rStyle w:val="Hyperlink"/>
                </w:rPr>
                <w:t xml:space="preserve">(Ref. 3.5.8.10 </w:t>
              </w:r>
              <w:r>
                <w:rPr>
                  <w:rStyle w:val="Hyperlink"/>
                </w:rPr>
                <w:t>Multi-threading</w:t>
              </w:r>
              <w:r w:rsidRPr="00733E23">
                <w:rPr>
                  <w:rStyle w:val="Hyperlink"/>
                </w:rPr>
                <w:t>)</w:t>
              </w:r>
            </w:hyperlink>
          </w:p>
        </w:tc>
        <w:sdt>
          <w:sdtPr>
            <w:id w:val="-1688212470"/>
            <w14:checkbox>
              <w14:checked w14:val="1"/>
              <w14:checkedState w14:val="2612" w14:font="Arial Unicode MS"/>
              <w14:uncheckedState w14:val="2610" w14:font="Arial Unicode MS"/>
            </w14:checkbox>
          </w:sdtPr>
          <w:sdtContent>
            <w:tc>
              <w:tcPr>
                <w:tcW w:w="540" w:type="dxa"/>
              </w:tcPr>
              <w:p w14:paraId="3BDE880F" w14:textId="5B216A05" w:rsidR="00601EB8" w:rsidRDefault="00AB4671" w:rsidP="00601EB8">
                <w:pPr>
                  <w:jc w:val="left"/>
                </w:pPr>
                <w:r>
                  <w:rPr>
                    <w:rFonts w:ascii="Arial Unicode MS" w:eastAsia="Arial Unicode MS" w:hAnsi="Arial Unicode MS" w:cs="Arial Unicode MS" w:hint="eastAsia"/>
                  </w:rPr>
                  <w:t>☒</w:t>
                </w:r>
              </w:p>
            </w:tc>
          </w:sdtContent>
        </w:sdt>
        <w:sdt>
          <w:sdtPr>
            <w:id w:val="511104100"/>
            <w14:checkbox>
              <w14:checked w14:val="0"/>
              <w14:checkedState w14:val="2612" w14:font="Arial Unicode MS"/>
              <w14:uncheckedState w14:val="2610" w14:font="Arial Unicode MS"/>
            </w14:checkbox>
          </w:sdtPr>
          <w:sdtContent>
            <w:tc>
              <w:tcPr>
                <w:tcW w:w="540" w:type="dxa"/>
                <w:gridSpan w:val="2"/>
              </w:tcPr>
              <w:p w14:paraId="63167EE4" w14:textId="77777777" w:rsidR="00601EB8" w:rsidRDefault="00AF19E0" w:rsidP="00601EB8">
                <w:pPr>
                  <w:jc w:val="left"/>
                </w:pPr>
                <w:r>
                  <w:rPr>
                    <w:rFonts w:ascii="Arial Unicode MS" w:eastAsia="Arial Unicode MS" w:hAnsi="Arial Unicode MS" w:cs="Arial Unicode MS" w:hint="eastAsia"/>
                  </w:rPr>
                  <w:t>☐</w:t>
                </w:r>
              </w:p>
            </w:tc>
          </w:sdtContent>
        </w:sdt>
        <w:sdt>
          <w:sdtPr>
            <w:id w:val="2080324537"/>
            <w14:checkbox>
              <w14:checked w14:val="0"/>
              <w14:checkedState w14:val="2612" w14:font="Arial Unicode MS"/>
              <w14:uncheckedState w14:val="2610" w14:font="Arial Unicode MS"/>
            </w14:checkbox>
          </w:sdtPr>
          <w:sdtContent>
            <w:tc>
              <w:tcPr>
                <w:tcW w:w="450" w:type="dxa"/>
                <w:gridSpan w:val="2"/>
              </w:tcPr>
              <w:p w14:paraId="710EC9B1"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F5C7579" w14:textId="77777777" w:rsidR="00601EB8" w:rsidRPr="000F1C01" w:rsidRDefault="00601EB8" w:rsidP="00601EB8">
            <w:pPr>
              <w:jc w:val="left"/>
            </w:pPr>
          </w:p>
        </w:tc>
      </w:tr>
      <w:tr w:rsidR="00197BDA" w:rsidRPr="000F1C01" w14:paraId="3BC45FAC" w14:textId="77777777" w:rsidTr="00306A0A">
        <w:trPr>
          <w:trHeight w:val="284"/>
        </w:trPr>
        <w:tc>
          <w:tcPr>
            <w:tcW w:w="1079" w:type="dxa"/>
          </w:tcPr>
          <w:p w14:paraId="7DE0962C" w14:textId="77777777" w:rsidR="00601EB8" w:rsidRDefault="00601EB8" w:rsidP="00601EB8">
            <w:pPr>
              <w:jc w:val="left"/>
            </w:pPr>
            <w:r>
              <w:t xml:space="preserve">{SCR1196} </w:t>
            </w:r>
          </w:p>
        </w:tc>
        <w:tc>
          <w:tcPr>
            <w:tcW w:w="1048" w:type="dxa"/>
            <w:gridSpan w:val="2"/>
          </w:tcPr>
          <w:p w14:paraId="2BEE0B66" w14:textId="77777777" w:rsidR="00601EB8" w:rsidRDefault="00601EB8" w:rsidP="00601EB8">
            <w:pPr>
              <w:jc w:val="left"/>
            </w:pPr>
            <w:r>
              <w:t>Protocol</w:t>
            </w:r>
          </w:p>
        </w:tc>
        <w:tc>
          <w:tcPr>
            <w:tcW w:w="4533" w:type="dxa"/>
          </w:tcPr>
          <w:p w14:paraId="663813CE" w14:textId="77777777" w:rsidR="00601EB8" w:rsidRDefault="00601EB8" w:rsidP="00601EB8">
            <w:pPr>
              <w:jc w:val="left"/>
            </w:pPr>
            <w:r>
              <w:t>A time to sleep of at least 15</w:t>
            </w:r>
            <w:r w:rsidR="00F85437">
              <w:t> </w:t>
            </w:r>
            <w:r>
              <w:t xml:space="preserve">ms </w:t>
            </w:r>
            <w:r w:rsidR="00896070">
              <w:t>or a multiple of 15</w:t>
            </w:r>
            <w:r w:rsidR="00F85437">
              <w:t> </w:t>
            </w:r>
            <w:r w:rsidR="00896070">
              <w:t xml:space="preserve">ms </w:t>
            </w:r>
            <w:r>
              <w:t>is used with Thread.Sleep calls.</w:t>
            </w:r>
            <w:r w:rsidR="00896070">
              <w:t xml:space="preserve"> A valid reason is specified to use Thread.Sleep</w:t>
            </w:r>
            <w:r>
              <w:t xml:space="preserve"> </w:t>
            </w:r>
            <w:hyperlink w:anchor="_Thread.Sleep" w:history="1">
              <w:r w:rsidRPr="00964C7A">
                <w:rPr>
                  <w:rStyle w:val="Hyperlink"/>
                </w:rPr>
                <w:t>(Ref. 3.5.8.11 Thread.Sleep)</w:t>
              </w:r>
            </w:hyperlink>
            <w:r>
              <w:t xml:space="preserve"> </w:t>
            </w:r>
          </w:p>
        </w:tc>
        <w:sdt>
          <w:sdtPr>
            <w:id w:val="169616019"/>
            <w14:checkbox>
              <w14:checked w14:val="1"/>
              <w14:checkedState w14:val="2612" w14:font="Arial Unicode MS"/>
              <w14:uncheckedState w14:val="2610" w14:font="Arial Unicode MS"/>
            </w14:checkbox>
          </w:sdtPr>
          <w:sdtContent>
            <w:tc>
              <w:tcPr>
                <w:tcW w:w="540" w:type="dxa"/>
              </w:tcPr>
              <w:p w14:paraId="105CB82E" w14:textId="42001111" w:rsidR="00601EB8" w:rsidRDefault="00AB4671" w:rsidP="00601EB8">
                <w:pPr>
                  <w:jc w:val="left"/>
                </w:pPr>
                <w:r>
                  <w:rPr>
                    <w:rFonts w:ascii="Arial Unicode MS" w:eastAsia="Arial Unicode MS" w:hAnsi="Arial Unicode MS" w:cs="Arial Unicode MS" w:hint="eastAsia"/>
                  </w:rPr>
                  <w:t>☒</w:t>
                </w:r>
              </w:p>
            </w:tc>
          </w:sdtContent>
        </w:sdt>
        <w:sdt>
          <w:sdtPr>
            <w:id w:val="1206454851"/>
            <w14:checkbox>
              <w14:checked w14:val="0"/>
              <w14:checkedState w14:val="2612" w14:font="Arial Unicode MS"/>
              <w14:uncheckedState w14:val="2610" w14:font="Arial Unicode MS"/>
            </w14:checkbox>
          </w:sdtPr>
          <w:sdtContent>
            <w:tc>
              <w:tcPr>
                <w:tcW w:w="540" w:type="dxa"/>
                <w:gridSpan w:val="2"/>
              </w:tcPr>
              <w:p w14:paraId="5012773B" w14:textId="77777777" w:rsidR="00601EB8" w:rsidRDefault="00AF19E0" w:rsidP="00601EB8">
                <w:pPr>
                  <w:jc w:val="left"/>
                </w:pPr>
                <w:r>
                  <w:rPr>
                    <w:rFonts w:ascii="Arial Unicode MS" w:eastAsia="Arial Unicode MS" w:hAnsi="Arial Unicode MS" w:cs="Arial Unicode MS" w:hint="eastAsia"/>
                  </w:rPr>
                  <w:t>☐</w:t>
                </w:r>
              </w:p>
            </w:tc>
          </w:sdtContent>
        </w:sdt>
        <w:sdt>
          <w:sdtPr>
            <w:id w:val="1556125881"/>
            <w14:checkbox>
              <w14:checked w14:val="0"/>
              <w14:checkedState w14:val="2612" w14:font="Arial Unicode MS"/>
              <w14:uncheckedState w14:val="2610" w14:font="Arial Unicode MS"/>
            </w14:checkbox>
          </w:sdtPr>
          <w:sdtContent>
            <w:tc>
              <w:tcPr>
                <w:tcW w:w="450" w:type="dxa"/>
                <w:gridSpan w:val="2"/>
              </w:tcPr>
              <w:p w14:paraId="6F74E6F3"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72CCF448" w14:textId="77777777" w:rsidR="00601EB8" w:rsidRPr="000F1C01" w:rsidRDefault="00601EB8" w:rsidP="00601EB8">
            <w:pPr>
              <w:jc w:val="left"/>
            </w:pPr>
          </w:p>
        </w:tc>
      </w:tr>
      <w:tr w:rsidR="00197BDA" w:rsidRPr="000F1C01" w14:paraId="5B97B9CB"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7972A83" w14:textId="77777777" w:rsidR="00601EB8" w:rsidRDefault="00601EB8" w:rsidP="00601EB8">
            <w:pPr>
              <w:jc w:val="left"/>
            </w:pPr>
            <w:r>
              <w:t xml:space="preserve">{SCR1234} </w:t>
            </w:r>
          </w:p>
        </w:tc>
        <w:tc>
          <w:tcPr>
            <w:tcW w:w="1048" w:type="dxa"/>
            <w:gridSpan w:val="2"/>
          </w:tcPr>
          <w:p w14:paraId="7D46EC68" w14:textId="77777777" w:rsidR="00601EB8" w:rsidRDefault="00601EB8" w:rsidP="00601EB8">
            <w:pPr>
              <w:jc w:val="left"/>
            </w:pPr>
            <w:r>
              <w:t>Task</w:t>
            </w:r>
          </w:p>
        </w:tc>
        <w:tc>
          <w:tcPr>
            <w:tcW w:w="4533" w:type="dxa"/>
          </w:tcPr>
          <w:p w14:paraId="24E845B3" w14:textId="77777777" w:rsidR="00601EB8" w:rsidRPr="004042F5" w:rsidRDefault="00601EB8" w:rsidP="00601EB8">
            <w:pPr>
              <w:jc w:val="left"/>
              <w:rPr>
                <w:lang w:val="fr-FR"/>
              </w:rPr>
            </w:pPr>
            <w:r>
              <w:t xml:space="preserve">StyleCop does not generate any warnings. </w:t>
            </w:r>
            <w:r w:rsidRPr="004042F5">
              <w:rPr>
                <w:lang w:val="fr-FR"/>
              </w:rPr>
              <w:t>(</w:t>
            </w:r>
            <w:hyperlink w:anchor="_C#_Code_Style" w:history="1">
              <w:r w:rsidRPr="004042F5">
                <w:rPr>
                  <w:rStyle w:val="Hyperlink"/>
                  <w:lang w:val="fr-FR"/>
                </w:rPr>
                <w:t>Ref. 3.5.8.12 StyleCop</w:t>
              </w:r>
            </w:hyperlink>
            <w:r w:rsidRPr="004042F5">
              <w:rPr>
                <w:lang w:val="fr-FR"/>
              </w:rPr>
              <w:t xml:space="preserve">, </w:t>
            </w:r>
            <w:hyperlink w:anchor="_C#_Code_Conventions" w:history="1">
              <w:r w:rsidRPr="004042F5">
                <w:rPr>
                  <w:rStyle w:val="Hyperlink"/>
                  <w:lang w:val="fr-FR"/>
                </w:rPr>
                <w:t>Ref. C# Code Conventions</w:t>
              </w:r>
            </w:hyperlink>
            <w:r w:rsidRPr="004042F5">
              <w:rPr>
                <w:lang w:val="fr-FR"/>
              </w:rPr>
              <w:t>).</w:t>
            </w:r>
          </w:p>
        </w:tc>
        <w:sdt>
          <w:sdtPr>
            <w:id w:val="1843275567"/>
            <w14:checkbox>
              <w14:checked w14:val="1"/>
              <w14:checkedState w14:val="2612" w14:font="Arial Unicode MS"/>
              <w14:uncheckedState w14:val="2610" w14:font="Arial Unicode MS"/>
            </w14:checkbox>
          </w:sdtPr>
          <w:sdtContent>
            <w:tc>
              <w:tcPr>
                <w:tcW w:w="540" w:type="dxa"/>
              </w:tcPr>
              <w:p w14:paraId="7DC69780" w14:textId="4C0FA48F" w:rsidR="00601EB8" w:rsidRDefault="00CD7133" w:rsidP="00601EB8">
                <w:pPr>
                  <w:jc w:val="left"/>
                </w:pPr>
                <w:r>
                  <w:rPr>
                    <w:rFonts w:ascii="Arial Unicode MS" w:eastAsia="Arial Unicode MS" w:hAnsi="Arial Unicode MS" w:cs="Arial Unicode MS" w:hint="eastAsia"/>
                  </w:rPr>
                  <w:t>☒</w:t>
                </w:r>
              </w:p>
            </w:tc>
          </w:sdtContent>
        </w:sdt>
        <w:sdt>
          <w:sdtPr>
            <w:id w:val="2122028041"/>
            <w14:checkbox>
              <w14:checked w14:val="0"/>
              <w14:checkedState w14:val="2612" w14:font="Arial Unicode MS"/>
              <w14:uncheckedState w14:val="2610" w14:font="Arial Unicode MS"/>
            </w14:checkbox>
          </w:sdtPr>
          <w:sdtContent>
            <w:tc>
              <w:tcPr>
                <w:tcW w:w="540" w:type="dxa"/>
                <w:gridSpan w:val="2"/>
              </w:tcPr>
              <w:p w14:paraId="46AF0189" w14:textId="04C64169" w:rsidR="00601EB8" w:rsidRDefault="00CD7133" w:rsidP="00601EB8">
                <w:pPr>
                  <w:jc w:val="left"/>
                </w:pPr>
                <w:r>
                  <w:rPr>
                    <w:rFonts w:ascii="Arial Unicode MS" w:eastAsia="Arial Unicode MS" w:hAnsi="Arial Unicode MS" w:cs="Arial Unicode MS" w:hint="eastAsia"/>
                  </w:rPr>
                  <w:t>☐</w:t>
                </w:r>
              </w:p>
            </w:tc>
          </w:sdtContent>
        </w:sdt>
        <w:sdt>
          <w:sdtPr>
            <w:id w:val="2110381330"/>
            <w14:checkbox>
              <w14:checked w14:val="0"/>
              <w14:checkedState w14:val="2612" w14:font="Arial Unicode MS"/>
              <w14:uncheckedState w14:val="2610" w14:font="Arial Unicode MS"/>
            </w14:checkbox>
          </w:sdtPr>
          <w:sdtContent>
            <w:tc>
              <w:tcPr>
                <w:tcW w:w="450" w:type="dxa"/>
                <w:gridSpan w:val="2"/>
              </w:tcPr>
              <w:p w14:paraId="42DABE4F"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CC3B8DC" w14:textId="0F28E4A2" w:rsidR="00601EB8" w:rsidRPr="000F1C01" w:rsidRDefault="00601EB8" w:rsidP="00601EB8">
            <w:pPr>
              <w:jc w:val="left"/>
            </w:pPr>
          </w:p>
        </w:tc>
      </w:tr>
      <w:tr w:rsidR="00197BDA" w:rsidRPr="000F1C01" w14:paraId="02687901" w14:textId="77777777" w:rsidTr="00306A0A">
        <w:trPr>
          <w:trHeight w:val="284"/>
        </w:trPr>
        <w:tc>
          <w:tcPr>
            <w:tcW w:w="1079" w:type="dxa"/>
          </w:tcPr>
          <w:p w14:paraId="66BF93D5" w14:textId="77777777" w:rsidR="00601EB8" w:rsidRDefault="00601EB8" w:rsidP="00601EB8">
            <w:pPr>
              <w:jc w:val="left"/>
            </w:pPr>
            <w:r>
              <w:lastRenderedPageBreak/>
              <w:t xml:space="preserve">{SCR1235} </w:t>
            </w:r>
          </w:p>
        </w:tc>
        <w:tc>
          <w:tcPr>
            <w:tcW w:w="1048" w:type="dxa"/>
            <w:gridSpan w:val="2"/>
          </w:tcPr>
          <w:p w14:paraId="5E975294" w14:textId="77777777" w:rsidR="00601EB8" w:rsidRDefault="00601EB8" w:rsidP="00601EB8">
            <w:pPr>
              <w:jc w:val="left"/>
            </w:pPr>
            <w:r>
              <w:t>Task</w:t>
            </w:r>
          </w:p>
        </w:tc>
        <w:tc>
          <w:tcPr>
            <w:tcW w:w="4533" w:type="dxa"/>
          </w:tcPr>
          <w:p w14:paraId="6E47EFCC" w14:textId="77777777" w:rsidR="00601EB8" w:rsidRDefault="00601EB8" w:rsidP="00601EB8">
            <w:pPr>
              <w:jc w:val="left"/>
            </w:pPr>
            <w:r>
              <w:t>For statements where curly braces are optional, these are only omitted if the statement is written on a single line (</w:t>
            </w:r>
            <w:hyperlink w:anchor="_Layout" w:history="1">
              <w:r>
                <w:rPr>
                  <w:rStyle w:val="Hyperlink"/>
                </w:rPr>
                <w:t>Ref. 3.1.5.12 L</w:t>
              </w:r>
              <w:r w:rsidRPr="00A649F4">
                <w:rPr>
                  <w:rStyle w:val="Hyperlink"/>
                </w:rPr>
                <w:t>ayout</w:t>
              </w:r>
            </w:hyperlink>
            <w:r>
              <w:t xml:space="preserve">).  </w:t>
            </w:r>
          </w:p>
        </w:tc>
        <w:tc>
          <w:tcPr>
            <w:tcW w:w="540" w:type="dxa"/>
          </w:tcPr>
          <w:p w14:paraId="58C764DC" w14:textId="41FB23F8" w:rsidR="00601EB8" w:rsidRDefault="00000000" w:rsidP="00601EB8">
            <w:pPr>
              <w:jc w:val="left"/>
            </w:pPr>
            <w:sdt>
              <w:sdtPr>
                <w:id w:val="-1385636167"/>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540" w:type="dxa"/>
            <w:gridSpan w:val="2"/>
          </w:tcPr>
          <w:p w14:paraId="74754095" w14:textId="77777777" w:rsidR="00601EB8" w:rsidRDefault="00000000" w:rsidP="00601EB8">
            <w:pPr>
              <w:jc w:val="left"/>
            </w:pPr>
            <w:sdt>
              <w:sdtPr>
                <w:id w:val="-836072618"/>
                <w14:checkbox>
                  <w14:checked w14:val="0"/>
                  <w14:checkedState w14:val="2612" w14:font="Arial Unicode MS"/>
                  <w14:uncheckedState w14:val="2610" w14:font="Arial Unicode MS"/>
                </w14:checkbox>
              </w:sdtPr>
              <w:sdtContent>
                <w:r w:rsidR="00AF19E0">
                  <w:rPr>
                    <w:rFonts w:ascii="Arial Unicode MS" w:eastAsia="Arial Unicode MS" w:hAnsi="Arial Unicode MS" w:cs="Arial Unicode MS" w:hint="eastAsia"/>
                  </w:rPr>
                  <w:t>☐</w:t>
                </w:r>
              </w:sdtContent>
            </w:sdt>
          </w:p>
        </w:tc>
        <w:tc>
          <w:tcPr>
            <w:tcW w:w="450" w:type="dxa"/>
            <w:gridSpan w:val="2"/>
          </w:tcPr>
          <w:p w14:paraId="513B8D36" w14:textId="77777777" w:rsidR="00601EB8" w:rsidRDefault="00000000" w:rsidP="00601EB8">
            <w:pPr>
              <w:jc w:val="left"/>
            </w:pPr>
            <w:sdt>
              <w:sdtPr>
                <w:id w:val="-1240023413"/>
                <w14:checkbox>
                  <w14:checked w14:val="0"/>
                  <w14:checkedState w14:val="2612" w14:font="Arial Unicode MS"/>
                  <w14:uncheckedState w14:val="2610" w14:font="Arial Unicode MS"/>
                </w14:checkbox>
              </w:sdtPr>
              <w:sdtContent>
                <w:r w:rsidR="00CC6821">
                  <w:rPr>
                    <w:rFonts w:ascii="Arial Unicode MS" w:eastAsia="Arial Unicode MS" w:hAnsi="Arial Unicode MS" w:cs="Arial Unicode MS" w:hint="eastAsia"/>
                  </w:rPr>
                  <w:t>☐</w:t>
                </w:r>
              </w:sdtContent>
            </w:sdt>
          </w:p>
        </w:tc>
        <w:tc>
          <w:tcPr>
            <w:tcW w:w="1710" w:type="dxa"/>
            <w:gridSpan w:val="2"/>
          </w:tcPr>
          <w:p w14:paraId="74A53ED5" w14:textId="77777777" w:rsidR="00601EB8" w:rsidRPr="000F1C01" w:rsidRDefault="00601EB8" w:rsidP="00601EB8">
            <w:pPr>
              <w:jc w:val="left"/>
            </w:pPr>
          </w:p>
        </w:tc>
      </w:tr>
      <w:tr w:rsidR="00197BDA" w:rsidRPr="000F1C01" w14:paraId="3671A226"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CF6C625" w14:textId="77777777" w:rsidR="00601EB8" w:rsidRDefault="00601EB8" w:rsidP="00601EB8">
            <w:pPr>
              <w:jc w:val="left"/>
            </w:pPr>
            <w:r>
              <w:t xml:space="preserve">{SCR1236} </w:t>
            </w:r>
          </w:p>
        </w:tc>
        <w:tc>
          <w:tcPr>
            <w:tcW w:w="1048" w:type="dxa"/>
            <w:gridSpan w:val="2"/>
          </w:tcPr>
          <w:p w14:paraId="221C6EC9" w14:textId="77777777" w:rsidR="00601EB8" w:rsidRDefault="00601EB8" w:rsidP="00601EB8">
            <w:pPr>
              <w:jc w:val="left"/>
            </w:pPr>
            <w:r>
              <w:t>Task</w:t>
            </w:r>
          </w:p>
        </w:tc>
        <w:tc>
          <w:tcPr>
            <w:tcW w:w="4533" w:type="dxa"/>
          </w:tcPr>
          <w:p w14:paraId="37D2CA72" w14:textId="77777777" w:rsidR="00601EB8" w:rsidRDefault="00601EB8" w:rsidP="00601EB8">
            <w:pPr>
              <w:jc w:val="left"/>
            </w:pPr>
            <w:r>
              <w:t>C# type aliases are used instead of the predefined types in the System namespace, except when calling static members (</w:t>
            </w:r>
            <w:hyperlink w:anchor="_Readability" w:history="1">
              <w:r w:rsidRPr="008D345D">
                <w:rPr>
                  <w:rStyle w:val="Hyperlink"/>
                </w:rPr>
                <w:t>Ref. 3.1.5.15 Readability</w:t>
              </w:r>
            </w:hyperlink>
            <w:r>
              <w:t>).</w:t>
            </w:r>
          </w:p>
        </w:tc>
        <w:tc>
          <w:tcPr>
            <w:tcW w:w="540" w:type="dxa"/>
          </w:tcPr>
          <w:p w14:paraId="2CAD3E73" w14:textId="3C54BA30" w:rsidR="00601EB8" w:rsidRDefault="00000000" w:rsidP="00601EB8">
            <w:pPr>
              <w:jc w:val="left"/>
            </w:pPr>
            <w:sdt>
              <w:sdtPr>
                <w:id w:val="755558828"/>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540" w:type="dxa"/>
            <w:gridSpan w:val="2"/>
          </w:tcPr>
          <w:p w14:paraId="0D417CC0" w14:textId="77777777" w:rsidR="00601EB8" w:rsidRDefault="00000000" w:rsidP="00601EB8">
            <w:pPr>
              <w:jc w:val="left"/>
            </w:pPr>
            <w:sdt>
              <w:sdtPr>
                <w:id w:val="-713881590"/>
                <w14:checkbox>
                  <w14:checked w14:val="0"/>
                  <w14:checkedState w14:val="2612" w14:font="Arial Unicode MS"/>
                  <w14:uncheckedState w14:val="2610" w14:font="Arial Unicode MS"/>
                </w14:checkbox>
              </w:sdtPr>
              <w:sdtContent>
                <w:r w:rsidR="00AF19E0">
                  <w:rPr>
                    <w:rFonts w:ascii="Arial Unicode MS" w:eastAsia="Arial Unicode MS" w:hAnsi="Arial Unicode MS" w:cs="Arial Unicode MS" w:hint="eastAsia"/>
                  </w:rPr>
                  <w:t>☐</w:t>
                </w:r>
              </w:sdtContent>
            </w:sdt>
          </w:p>
        </w:tc>
        <w:tc>
          <w:tcPr>
            <w:tcW w:w="450" w:type="dxa"/>
            <w:gridSpan w:val="2"/>
          </w:tcPr>
          <w:p w14:paraId="245B835B" w14:textId="77777777" w:rsidR="00601EB8" w:rsidRDefault="00000000" w:rsidP="00601EB8">
            <w:pPr>
              <w:jc w:val="left"/>
            </w:pPr>
            <w:sdt>
              <w:sdtPr>
                <w:id w:val="-1458944327"/>
                <w14:checkbox>
                  <w14:checked w14:val="0"/>
                  <w14:checkedState w14:val="2612" w14:font="Arial Unicode MS"/>
                  <w14:uncheckedState w14:val="2610" w14:font="Arial Unicode MS"/>
                </w14:checkbox>
              </w:sdtPr>
              <w:sdtContent>
                <w:r w:rsidR="00BB27BF">
                  <w:rPr>
                    <w:rFonts w:ascii="Arial Unicode MS" w:eastAsia="Arial Unicode MS" w:hAnsi="Arial Unicode MS" w:cs="Arial Unicode MS" w:hint="eastAsia"/>
                  </w:rPr>
                  <w:t>☐</w:t>
                </w:r>
              </w:sdtContent>
            </w:sdt>
          </w:p>
        </w:tc>
        <w:tc>
          <w:tcPr>
            <w:tcW w:w="1710" w:type="dxa"/>
            <w:gridSpan w:val="2"/>
          </w:tcPr>
          <w:p w14:paraId="65CAF6F9" w14:textId="77777777" w:rsidR="00601EB8" w:rsidRPr="000F1C01" w:rsidRDefault="00601EB8" w:rsidP="00601EB8">
            <w:pPr>
              <w:jc w:val="left"/>
            </w:pPr>
          </w:p>
        </w:tc>
      </w:tr>
      <w:tr w:rsidR="00197BDA" w:rsidRPr="000F1C01" w14:paraId="5055B683" w14:textId="77777777" w:rsidTr="00306A0A">
        <w:trPr>
          <w:trHeight w:val="284"/>
        </w:trPr>
        <w:tc>
          <w:tcPr>
            <w:tcW w:w="1079" w:type="dxa"/>
          </w:tcPr>
          <w:p w14:paraId="406650AA" w14:textId="77777777" w:rsidR="00601EB8" w:rsidRDefault="00601EB8" w:rsidP="00601EB8">
            <w:pPr>
              <w:jc w:val="left"/>
            </w:pPr>
            <w:r>
              <w:t xml:space="preserve">{SCR1237} </w:t>
            </w:r>
          </w:p>
        </w:tc>
        <w:tc>
          <w:tcPr>
            <w:tcW w:w="1048" w:type="dxa"/>
            <w:gridSpan w:val="2"/>
          </w:tcPr>
          <w:p w14:paraId="303160D3" w14:textId="77777777" w:rsidR="00601EB8" w:rsidRDefault="00601EB8" w:rsidP="00601EB8">
            <w:pPr>
              <w:jc w:val="left"/>
            </w:pPr>
            <w:r>
              <w:t>Task</w:t>
            </w:r>
          </w:p>
        </w:tc>
        <w:tc>
          <w:tcPr>
            <w:tcW w:w="4533" w:type="dxa"/>
          </w:tcPr>
          <w:p w14:paraId="715C5B09" w14:textId="77777777" w:rsidR="00601EB8" w:rsidRDefault="00601EB8" w:rsidP="00601EB8">
            <w:pPr>
              <w:jc w:val="left"/>
            </w:pPr>
            <w:r>
              <w:t>XML documentation has been provided where useful (manager protocols or protocols implementing complex functionality) (</w:t>
            </w:r>
            <w:hyperlink w:anchor="_XML_Documentation" w:history="1">
              <w:r w:rsidRPr="0080663E">
                <w:rPr>
                  <w:rStyle w:val="Hyperlink"/>
                </w:rPr>
                <w:t>Ref 3.1.5.16 XML Documentation</w:t>
              </w:r>
            </w:hyperlink>
            <w:r>
              <w:t>).</w:t>
            </w:r>
          </w:p>
        </w:tc>
        <w:tc>
          <w:tcPr>
            <w:tcW w:w="540" w:type="dxa"/>
          </w:tcPr>
          <w:p w14:paraId="7F1D670B" w14:textId="1B35D159" w:rsidR="00601EB8" w:rsidRDefault="00000000" w:rsidP="00601EB8">
            <w:pPr>
              <w:jc w:val="left"/>
            </w:pPr>
            <w:sdt>
              <w:sdtPr>
                <w:id w:val="-2091221296"/>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540" w:type="dxa"/>
            <w:gridSpan w:val="2"/>
          </w:tcPr>
          <w:p w14:paraId="26071E17" w14:textId="77777777" w:rsidR="00601EB8" w:rsidRDefault="00000000" w:rsidP="00601EB8">
            <w:pPr>
              <w:jc w:val="left"/>
            </w:pPr>
            <w:sdt>
              <w:sdtPr>
                <w:id w:val="1138535253"/>
                <w14:checkbox>
                  <w14:checked w14:val="0"/>
                  <w14:checkedState w14:val="2612" w14:font="Arial Unicode MS"/>
                  <w14:uncheckedState w14:val="2610" w14:font="Arial Unicode MS"/>
                </w14:checkbox>
              </w:sdtPr>
              <w:sdtContent>
                <w:r w:rsidR="00AF19E0">
                  <w:rPr>
                    <w:rFonts w:ascii="Arial Unicode MS" w:eastAsia="Arial Unicode MS" w:hAnsi="Arial Unicode MS" w:cs="Arial Unicode MS" w:hint="eastAsia"/>
                  </w:rPr>
                  <w:t>☐</w:t>
                </w:r>
              </w:sdtContent>
            </w:sdt>
          </w:p>
        </w:tc>
        <w:tc>
          <w:tcPr>
            <w:tcW w:w="450" w:type="dxa"/>
            <w:gridSpan w:val="2"/>
          </w:tcPr>
          <w:p w14:paraId="7A1A0D07" w14:textId="77777777" w:rsidR="00601EB8" w:rsidRDefault="00000000" w:rsidP="00601EB8">
            <w:pPr>
              <w:jc w:val="left"/>
            </w:pPr>
            <w:sdt>
              <w:sdtPr>
                <w:id w:val="795881734"/>
                <w14:checkbox>
                  <w14:checked w14:val="0"/>
                  <w14:checkedState w14:val="2612" w14:font="Arial Unicode MS"/>
                  <w14:uncheckedState w14:val="2610" w14:font="Arial Unicode MS"/>
                </w14:checkbox>
              </w:sdtPr>
              <w:sdtContent>
                <w:r w:rsidR="00CC6821">
                  <w:rPr>
                    <w:rFonts w:ascii="Arial Unicode MS" w:eastAsia="Arial Unicode MS" w:hAnsi="Arial Unicode MS" w:cs="Arial Unicode MS" w:hint="eastAsia"/>
                  </w:rPr>
                  <w:t>☐</w:t>
                </w:r>
              </w:sdtContent>
            </w:sdt>
          </w:p>
        </w:tc>
        <w:tc>
          <w:tcPr>
            <w:tcW w:w="1710" w:type="dxa"/>
            <w:gridSpan w:val="2"/>
          </w:tcPr>
          <w:p w14:paraId="5472B9FB" w14:textId="77777777" w:rsidR="00601EB8" w:rsidRPr="000F1C01" w:rsidRDefault="00601EB8" w:rsidP="00601EB8">
            <w:pPr>
              <w:jc w:val="left"/>
            </w:pPr>
          </w:p>
        </w:tc>
      </w:tr>
      <w:tr w:rsidR="00601EB8" w:rsidRPr="000F1C01" w14:paraId="6E14F446"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0347A1C0" w14:textId="77777777" w:rsidR="00601EB8" w:rsidRPr="000F1C01" w:rsidRDefault="00601EB8" w:rsidP="00601EB8">
            <w:pPr>
              <w:jc w:val="left"/>
              <w:rPr>
                <w:b/>
              </w:rPr>
            </w:pPr>
            <w:r w:rsidRPr="000F1C01">
              <w:rPr>
                <w:b/>
              </w:rPr>
              <w:t>.NET Recommendation</w:t>
            </w:r>
          </w:p>
        </w:tc>
      </w:tr>
      <w:tr w:rsidR="00197BDA" w:rsidRPr="000F1C01" w14:paraId="14AC67BC" w14:textId="77777777" w:rsidTr="00306A0A">
        <w:trPr>
          <w:trHeight w:val="284"/>
        </w:trPr>
        <w:tc>
          <w:tcPr>
            <w:tcW w:w="1079" w:type="dxa"/>
          </w:tcPr>
          <w:p w14:paraId="34EC241C" w14:textId="77777777" w:rsidR="00601EB8" w:rsidRPr="000F1C01" w:rsidRDefault="00601EB8" w:rsidP="00601EB8">
            <w:pPr>
              <w:jc w:val="left"/>
            </w:pPr>
            <w:r>
              <w:t xml:space="preserve">{SCR1208} </w:t>
            </w:r>
          </w:p>
        </w:tc>
        <w:tc>
          <w:tcPr>
            <w:tcW w:w="1048" w:type="dxa"/>
            <w:gridSpan w:val="2"/>
          </w:tcPr>
          <w:p w14:paraId="62320855" w14:textId="77777777" w:rsidR="00601EB8" w:rsidRDefault="00601EB8" w:rsidP="00601EB8">
            <w:pPr>
              <w:jc w:val="left"/>
            </w:pPr>
            <w:r>
              <w:t>Task</w:t>
            </w:r>
          </w:p>
        </w:tc>
        <w:tc>
          <w:tcPr>
            <w:tcW w:w="4533" w:type="dxa"/>
          </w:tcPr>
          <w:p w14:paraId="34768DA1" w14:textId="77777777" w:rsidR="00601EB8" w:rsidRPr="000F1C01" w:rsidRDefault="00601EB8" w:rsidP="00601EB8">
            <w:pPr>
              <w:jc w:val="left"/>
            </w:pPr>
            <w:r>
              <w:t>The types of the collections used have been carefully chosen for optimal performance</w:t>
            </w:r>
            <w:r w:rsidRPr="000F1C01">
              <w:t>.</w:t>
            </w:r>
            <w:r>
              <w:t xml:space="preserve"> </w:t>
            </w:r>
            <w:hyperlink w:anchor="_Collections" w:history="1">
              <w:r w:rsidRPr="0032255A">
                <w:rPr>
                  <w:rStyle w:val="Hyperlink"/>
                </w:rPr>
                <w:t>(Ref. 3.5.9.</w:t>
              </w:r>
              <w:r>
                <w:rPr>
                  <w:rStyle w:val="Hyperlink"/>
                </w:rPr>
                <w:t>5</w:t>
              </w:r>
              <w:r w:rsidRPr="0032255A">
                <w:rPr>
                  <w:rStyle w:val="Hyperlink"/>
                </w:rPr>
                <w:t xml:space="preserve"> Collections)</w:t>
              </w:r>
            </w:hyperlink>
          </w:p>
        </w:tc>
        <w:sdt>
          <w:sdtPr>
            <w:id w:val="-503354479"/>
            <w14:checkbox>
              <w14:checked w14:val="1"/>
              <w14:checkedState w14:val="2612" w14:font="Arial Unicode MS"/>
              <w14:uncheckedState w14:val="2610" w14:font="Arial Unicode MS"/>
            </w14:checkbox>
          </w:sdtPr>
          <w:sdtContent>
            <w:tc>
              <w:tcPr>
                <w:tcW w:w="585" w:type="dxa"/>
                <w:gridSpan w:val="2"/>
              </w:tcPr>
              <w:p w14:paraId="432430C8" w14:textId="5C620862"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8747743"/>
            <w14:checkbox>
              <w14:checked w14:val="0"/>
              <w14:checkedState w14:val="2612" w14:font="Arial Unicode MS"/>
              <w14:uncheckedState w14:val="2610" w14:font="Arial Unicode MS"/>
            </w14:checkbox>
          </w:sdtPr>
          <w:sdtContent>
            <w:tc>
              <w:tcPr>
                <w:tcW w:w="585" w:type="dxa"/>
                <w:gridSpan w:val="2"/>
              </w:tcPr>
              <w:p w14:paraId="5E70339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37373964"/>
            <w14:checkbox>
              <w14:checked w14:val="0"/>
              <w14:checkedState w14:val="2612" w14:font="Arial Unicode MS"/>
              <w14:uncheckedState w14:val="2610" w14:font="Arial Unicode MS"/>
            </w14:checkbox>
          </w:sdtPr>
          <w:sdtContent>
            <w:tc>
              <w:tcPr>
                <w:tcW w:w="1154" w:type="dxa"/>
                <w:gridSpan w:val="2"/>
              </w:tcPr>
              <w:p w14:paraId="1177CD8C"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916" w:type="dxa"/>
          </w:tcPr>
          <w:p w14:paraId="3C153559" w14:textId="77777777" w:rsidR="00601EB8" w:rsidRPr="000F1C01" w:rsidRDefault="00601EB8" w:rsidP="00601EB8">
            <w:pPr>
              <w:jc w:val="left"/>
            </w:pPr>
          </w:p>
        </w:tc>
      </w:tr>
      <w:tr w:rsidR="00197BDA" w:rsidRPr="000F1C01" w14:paraId="1C8DF69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351446F4" w14:textId="77777777" w:rsidR="00601EB8" w:rsidRPr="000F1C01" w:rsidRDefault="00601EB8" w:rsidP="00601EB8">
            <w:pPr>
              <w:jc w:val="left"/>
            </w:pPr>
            <w:r>
              <w:t xml:space="preserve">{SCR1209} </w:t>
            </w:r>
          </w:p>
        </w:tc>
        <w:tc>
          <w:tcPr>
            <w:tcW w:w="964" w:type="dxa"/>
          </w:tcPr>
          <w:p w14:paraId="65F2C632" w14:textId="77777777" w:rsidR="00601EB8" w:rsidRDefault="00601EB8" w:rsidP="00601EB8">
            <w:pPr>
              <w:jc w:val="left"/>
            </w:pPr>
            <w:r>
              <w:t>Task</w:t>
            </w:r>
          </w:p>
        </w:tc>
        <w:tc>
          <w:tcPr>
            <w:tcW w:w="4617" w:type="dxa"/>
            <w:gridSpan w:val="2"/>
          </w:tcPr>
          <w:p w14:paraId="2DAA57EA" w14:textId="77777777" w:rsidR="00601EB8" w:rsidRPr="000F1C01" w:rsidRDefault="00601EB8" w:rsidP="00601EB8">
            <w:pPr>
              <w:jc w:val="left"/>
            </w:pPr>
            <w:r>
              <w:t>Implementations using LINQ are used when appropriate</w:t>
            </w:r>
            <w:r w:rsidRPr="000F1C01">
              <w:t>.</w:t>
            </w:r>
            <w:r>
              <w:t xml:space="preserve"> </w:t>
            </w:r>
            <w:hyperlink w:anchor="_LINQ" w:history="1">
              <w:r w:rsidRPr="0032255A">
                <w:rPr>
                  <w:rStyle w:val="Hyperlink"/>
                </w:rPr>
                <w:t>(Ref. 3.5.9.</w:t>
              </w:r>
              <w:r>
                <w:rPr>
                  <w:rStyle w:val="Hyperlink"/>
                </w:rPr>
                <w:t>6</w:t>
              </w:r>
              <w:r w:rsidRPr="0032255A">
                <w:rPr>
                  <w:rStyle w:val="Hyperlink"/>
                </w:rPr>
                <w:t xml:space="preserve"> LINQ)</w:t>
              </w:r>
            </w:hyperlink>
          </w:p>
        </w:tc>
        <w:sdt>
          <w:sdtPr>
            <w:id w:val="633765084"/>
            <w14:checkbox>
              <w14:checked w14:val="1"/>
              <w14:checkedState w14:val="2612" w14:font="Arial Unicode MS"/>
              <w14:uncheckedState w14:val="2610" w14:font="Arial Unicode MS"/>
            </w14:checkbox>
          </w:sdtPr>
          <w:sdtContent>
            <w:tc>
              <w:tcPr>
                <w:tcW w:w="585" w:type="dxa"/>
                <w:gridSpan w:val="2"/>
              </w:tcPr>
              <w:p w14:paraId="7AFB671F" w14:textId="6B8E4B22"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71985482"/>
            <w14:checkbox>
              <w14:checked w14:val="0"/>
              <w14:checkedState w14:val="2612" w14:font="Arial Unicode MS"/>
              <w14:uncheckedState w14:val="2610" w14:font="Arial Unicode MS"/>
            </w14:checkbox>
          </w:sdtPr>
          <w:sdtContent>
            <w:tc>
              <w:tcPr>
                <w:tcW w:w="585" w:type="dxa"/>
                <w:gridSpan w:val="2"/>
              </w:tcPr>
              <w:p w14:paraId="19B01C88"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78346343"/>
            <w14:checkbox>
              <w14:checked w14:val="0"/>
              <w14:checkedState w14:val="2612" w14:font="Arial Unicode MS"/>
              <w14:uncheckedState w14:val="2610" w14:font="Arial Unicode MS"/>
            </w14:checkbox>
          </w:sdtPr>
          <w:sdtContent>
            <w:tc>
              <w:tcPr>
                <w:tcW w:w="1154" w:type="dxa"/>
                <w:gridSpan w:val="2"/>
              </w:tcPr>
              <w:p w14:paraId="14434215"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916" w:type="dxa"/>
          </w:tcPr>
          <w:p w14:paraId="734AEDB4" w14:textId="77777777" w:rsidR="00601EB8" w:rsidRPr="000F1C01" w:rsidRDefault="00601EB8" w:rsidP="00601EB8">
            <w:pPr>
              <w:jc w:val="left"/>
            </w:pPr>
          </w:p>
        </w:tc>
      </w:tr>
    </w:tbl>
    <w:p w14:paraId="0D391356" w14:textId="77777777" w:rsidR="00306A0A" w:rsidRDefault="00306A0A" w:rsidP="00AB4B4F">
      <w:pPr>
        <w:spacing w:line="259" w:lineRule="auto"/>
        <w:jc w:val="left"/>
      </w:pPr>
      <w:bookmarkStart w:id="15" w:name="_Toc473039742"/>
    </w:p>
    <w:p w14:paraId="61A78AFA" w14:textId="77777777" w:rsidR="000F1C01" w:rsidRPr="000F1C01" w:rsidRDefault="000F1C01" w:rsidP="006B59B9">
      <w:pPr>
        <w:pStyle w:val="Heading2"/>
      </w:pPr>
      <w:bookmarkStart w:id="16" w:name="_Toc32916703"/>
      <w:r w:rsidRPr="000F1C01">
        <w:t>Validation</w:t>
      </w:r>
      <w:bookmarkEnd w:id="15"/>
      <w:bookmarkEnd w:id="16"/>
    </w:p>
    <w:tbl>
      <w:tblPr>
        <w:tblStyle w:val="PlainTable212"/>
        <w:tblW w:w="9900" w:type="dxa"/>
        <w:tblCellMar>
          <w:top w:w="57" w:type="dxa"/>
          <w:left w:w="57" w:type="dxa"/>
          <w:bottom w:w="57" w:type="dxa"/>
          <w:right w:w="57" w:type="dxa"/>
        </w:tblCellMar>
        <w:tblLook w:val="0420" w:firstRow="1" w:lastRow="0" w:firstColumn="0" w:lastColumn="0" w:noHBand="0" w:noVBand="1"/>
      </w:tblPr>
      <w:tblGrid>
        <w:gridCol w:w="1062"/>
        <w:gridCol w:w="1051"/>
        <w:gridCol w:w="4559"/>
        <w:gridCol w:w="545"/>
        <w:gridCol w:w="569"/>
        <w:gridCol w:w="554"/>
        <w:gridCol w:w="1560"/>
      </w:tblGrid>
      <w:tr w:rsidR="00995190" w:rsidRPr="000F1C01" w14:paraId="10737D2D" w14:textId="77777777" w:rsidTr="009B6D48">
        <w:trPr>
          <w:cnfStyle w:val="100000000000" w:firstRow="1" w:lastRow="0" w:firstColumn="0" w:lastColumn="0" w:oddVBand="0" w:evenVBand="0" w:oddHBand="0" w:evenHBand="0" w:firstRowFirstColumn="0" w:firstRowLastColumn="0" w:lastRowFirstColumn="0" w:lastRowLastColumn="0"/>
          <w:trHeight w:val="284"/>
          <w:tblHeader/>
        </w:trPr>
        <w:tc>
          <w:tcPr>
            <w:tcW w:w="1062" w:type="dxa"/>
            <w:shd w:val="clear" w:color="auto" w:fill="D9D9D9" w:themeFill="background1" w:themeFillShade="D9"/>
          </w:tcPr>
          <w:p w14:paraId="738B969F" w14:textId="77777777" w:rsidR="00F50ECE" w:rsidRPr="000F1C01" w:rsidRDefault="00F50ECE" w:rsidP="000F1C01">
            <w:pPr>
              <w:jc w:val="left"/>
            </w:pPr>
            <w:r w:rsidRPr="000F1C01">
              <w:t>#</w:t>
            </w:r>
          </w:p>
        </w:tc>
        <w:tc>
          <w:tcPr>
            <w:tcW w:w="1051" w:type="dxa"/>
            <w:shd w:val="clear" w:color="auto" w:fill="D9D9D9" w:themeFill="background1" w:themeFillShade="D9"/>
          </w:tcPr>
          <w:p w14:paraId="4D1E50FD" w14:textId="77777777" w:rsidR="00F50ECE" w:rsidRPr="000F1C01" w:rsidRDefault="00363DC8" w:rsidP="000F1C01">
            <w:pPr>
              <w:jc w:val="left"/>
            </w:pPr>
            <w:r>
              <w:t>Scope</w:t>
            </w:r>
          </w:p>
        </w:tc>
        <w:tc>
          <w:tcPr>
            <w:tcW w:w="4559" w:type="dxa"/>
            <w:shd w:val="clear" w:color="auto" w:fill="D9D9D9" w:themeFill="background1" w:themeFillShade="D9"/>
          </w:tcPr>
          <w:p w14:paraId="1F15E43C" w14:textId="77777777" w:rsidR="00F50ECE" w:rsidRPr="000F1C01" w:rsidRDefault="00F50ECE" w:rsidP="000F1C01">
            <w:pPr>
              <w:jc w:val="left"/>
            </w:pPr>
            <w:r w:rsidRPr="000F1C01">
              <w:t>Description</w:t>
            </w:r>
          </w:p>
        </w:tc>
        <w:tc>
          <w:tcPr>
            <w:tcW w:w="545" w:type="dxa"/>
            <w:shd w:val="clear" w:color="auto" w:fill="D9D9D9" w:themeFill="background1" w:themeFillShade="D9"/>
          </w:tcPr>
          <w:p w14:paraId="25E1A1F9" w14:textId="77777777" w:rsidR="00F50ECE" w:rsidRPr="000F1C01" w:rsidRDefault="00F50ECE" w:rsidP="000F1C01">
            <w:pPr>
              <w:jc w:val="left"/>
            </w:pPr>
            <w:r w:rsidRPr="000F1C01">
              <w:t>OK</w:t>
            </w:r>
          </w:p>
        </w:tc>
        <w:tc>
          <w:tcPr>
            <w:tcW w:w="569" w:type="dxa"/>
            <w:shd w:val="clear" w:color="auto" w:fill="D9D9D9" w:themeFill="background1" w:themeFillShade="D9"/>
          </w:tcPr>
          <w:p w14:paraId="5C0F8E91" w14:textId="77777777" w:rsidR="00F50ECE" w:rsidRPr="000F1C01" w:rsidRDefault="00F50ECE" w:rsidP="000F1C01">
            <w:pPr>
              <w:jc w:val="left"/>
            </w:pPr>
            <w:r w:rsidRPr="000F1C01">
              <w:t>Fail</w:t>
            </w:r>
          </w:p>
        </w:tc>
        <w:tc>
          <w:tcPr>
            <w:tcW w:w="554" w:type="dxa"/>
            <w:shd w:val="clear" w:color="auto" w:fill="D9D9D9" w:themeFill="background1" w:themeFillShade="D9"/>
          </w:tcPr>
          <w:p w14:paraId="5BDD4AF5" w14:textId="77777777" w:rsidR="00F50ECE" w:rsidRPr="000F1C01" w:rsidRDefault="00F50ECE" w:rsidP="000F1C01">
            <w:pPr>
              <w:jc w:val="left"/>
            </w:pPr>
            <w:r w:rsidRPr="000F1C01">
              <w:t>NA</w:t>
            </w:r>
          </w:p>
        </w:tc>
        <w:tc>
          <w:tcPr>
            <w:tcW w:w="1560" w:type="dxa"/>
            <w:shd w:val="clear" w:color="auto" w:fill="D9D9D9" w:themeFill="background1" w:themeFillShade="D9"/>
          </w:tcPr>
          <w:p w14:paraId="539183A0" w14:textId="77777777" w:rsidR="00F50ECE" w:rsidRPr="000F1C01" w:rsidRDefault="00F50ECE" w:rsidP="000F1C01">
            <w:pPr>
              <w:jc w:val="left"/>
            </w:pPr>
            <w:r w:rsidRPr="000F1C01">
              <w:t>Remarks</w:t>
            </w:r>
          </w:p>
        </w:tc>
      </w:tr>
      <w:tr w:rsidR="00F50ECE" w:rsidRPr="000F1C01" w14:paraId="448B673D"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7"/>
            <w:shd w:val="clear" w:color="auto" w:fill="F2F2F2" w:themeFill="background1" w:themeFillShade="F2"/>
          </w:tcPr>
          <w:p w14:paraId="3995D7FA" w14:textId="77777777" w:rsidR="00F50ECE" w:rsidRPr="000F1C01" w:rsidRDefault="00F50ECE" w:rsidP="00F72A9E">
            <w:pPr>
              <w:keepNext/>
              <w:jc w:val="left"/>
              <w:rPr>
                <w:b/>
              </w:rPr>
            </w:pPr>
            <w:r>
              <w:rPr>
                <w:b/>
              </w:rPr>
              <w:t>General</w:t>
            </w:r>
          </w:p>
        </w:tc>
      </w:tr>
      <w:tr w:rsidR="00F50ECE" w:rsidRPr="000F1C01" w14:paraId="73E81BA2" w14:textId="77777777" w:rsidTr="009B6D48">
        <w:trPr>
          <w:trHeight w:val="284"/>
        </w:trPr>
        <w:tc>
          <w:tcPr>
            <w:tcW w:w="1062" w:type="dxa"/>
          </w:tcPr>
          <w:p w14:paraId="33046BB3" w14:textId="77777777" w:rsidR="00F50ECE" w:rsidRPr="000F1C01" w:rsidRDefault="00A01AA9" w:rsidP="000F1C01">
            <w:pPr>
              <w:jc w:val="left"/>
            </w:pPr>
            <w:r>
              <w:t xml:space="preserve">{SCR1083} </w:t>
            </w:r>
          </w:p>
        </w:tc>
        <w:tc>
          <w:tcPr>
            <w:tcW w:w="1051" w:type="dxa"/>
          </w:tcPr>
          <w:p w14:paraId="4BA47204" w14:textId="77777777" w:rsidR="00F50ECE" w:rsidRDefault="00CA2201">
            <w:pPr>
              <w:jc w:val="left"/>
            </w:pPr>
            <w:r>
              <w:t>Task</w:t>
            </w:r>
          </w:p>
        </w:tc>
        <w:tc>
          <w:tcPr>
            <w:tcW w:w="4559" w:type="dxa"/>
          </w:tcPr>
          <w:p w14:paraId="7EB6E1EF" w14:textId="77777777" w:rsidR="00F50ECE" w:rsidRPr="000F1C01" w:rsidRDefault="00F50ECE" w:rsidP="00257B7F">
            <w:pPr>
              <w:keepLines/>
              <w:jc w:val="left"/>
            </w:pPr>
            <w:r w:rsidRPr="00B25EDD">
              <w:t>Parameter gets and sets succeed and uninitialized parameters are verified. No errors/issues occur when the device is not reachable or while initializing communication.</w:t>
            </w:r>
            <w:r>
              <w:t xml:space="preserve"> </w:t>
            </w:r>
            <w:hyperlink w:anchor="_General" w:history="1">
              <w:r w:rsidRPr="001E42CD">
                <w:rPr>
                  <w:rStyle w:val="Hyperlink"/>
                </w:rPr>
                <w:t>(Ref. 3.6.1 General)</w:t>
              </w:r>
            </w:hyperlink>
          </w:p>
        </w:tc>
        <w:sdt>
          <w:sdtPr>
            <w:id w:val="377371709"/>
            <w14:checkbox>
              <w14:checked w14:val="1"/>
              <w14:checkedState w14:val="2612" w14:font="Arial Unicode MS"/>
              <w14:uncheckedState w14:val="2610" w14:font="Arial Unicode MS"/>
            </w14:checkbox>
          </w:sdtPr>
          <w:sdtContent>
            <w:tc>
              <w:tcPr>
                <w:tcW w:w="545" w:type="dxa"/>
              </w:tcPr>
              <w:p w14:paraId="49068FE6" w14:textId="1470FEF1" w:rsidR="00F50ECE"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8314058"/>
            <w14:checkbox>
              <w14:checked w14:val="0"/>
              <w14:checkedState w14:val="2612" w14:font="Arial Unicode MS"/>
              <w14:uncheckedState w14:val="2610" w14:font="Arial Unicode MS"/>
            </w14:checkbox>
          </w:sdtPr>
          <w:sdtContent>
            <w:tc>
              <w:tcPr>
                <w:tcW w:w="569" w:type="dxa"/>
              </w:tcPr>
              <w:p w14:paraId="1BCB50FC" w14:textId="77777777" w:rsidR="00F50ECE" w:rsidRPr="000F1C01" w:rsidRDefault="00AF19E0"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22502901"/>
            <w14:checkbox>
              <w14:checked w14:val="0"/>
              <w14:checkedState w14:val="2612" w14:font="Arial Unicode MS"/>
              <w14:uncheckedState w14:val="2610" w14:font="Arial Unicode MS"/>
            </w14:checkbox>
          </w:sdtPr>
          <w:sdtContent>
            <w:tc>
              <w:tcPr>
                <w:tcW w:w="554" w:type="dxa"/>
              </w:tcPr>
              <w:p w14:paraId="61EE92A2" w14:textId="77777777" w:rsidR="00F50ECE"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60" w:type="dxa"/>
          </w:tcPr>
          <w:p w14:paraId="187C4ECF" w14:textId="77777777" w:rsidR="00F50ECE" w:rsidRPr="000F1C01" w:rsidRDefault="00F50ECE" w:rsidP="000F1C01">
            <w:pPr>
              <w:jc w:val="left"/>
            </w:pPr>
          </w:p>
        </w:tc>
      </w:tr>
      <w:tr w:rsidR="00F50ECE" w:rsidRPr="000F1C01" w14:paraId="2C327C36"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2A791E26" w14:textId="77777777" w:rsidR="00F50ECE" w:rsidRDefault="00A01AA9" w:rsidP="000F1C01">
            <w:pPr>
              <w:jc w:val="left"/>
            </w:pPr>
            <w:r>
              <w:t xml:space="preserve">{SCR1084} </w:t>
            </w:r>
          </w:p>
        </w:tc>
        <w:tc>
          <w:tcPr>
            <w:tcW w:w="1051" w:type="dxa"/>
          </w:tcPr>
          <w:p w14:paraId="03865ADF" w14:textId="77777777" w:rsidR="00F50ECE" w:rsidRDefault="009F0376">
            <w:pPr>
              <w:jc w:val="left"/>
            </w:pPr>
            <w:r>
              <w:t>Task</w:t>
            </w:r>
          </w:p>
        </w:tc>
        <w:tc>
          <w:tcPr>
            <w:tcW w:w="4559" w:type="dxa"/>
          </w:tcPr>
          <w:p w14:paraId="5458BFED" w14:textId="77777777" w:rsidR="00F50ECE" w:rsidRDefault="00F50ECE">
            <w:pPr>
              <w:jc w:val="left"/>
              <w:rPr>
                <w:rStyle w:val="Hyperlink"/>
              </w:rPr>
            </w:pPr>
            <w:r>
              <w:t xml:space="preserve">The spell checker does not show any valid mistakes. </w:t>
            </w:r>
            <w:hyperlink w:anchor="_Spell_Checker" w:history="1">
              <w:r w:rsidRPr="009E4456">
                <w:rPr>
                  <w:rStyle w:val="Hyperlink"/>
                </w:rPr>
                <w:t>(Ref. 3.6.2 Spell Checker)</w:t>
              </w:r>
            </w:hyperlink>
          </w:p>
          <w:p w14:paraId="6BC7D9A9" w14:textId="77777777" w:rsidR="00F50ECE" w:rsidRDefault="00F50ECE"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732516680"/>
            <w14:checkbox>
              <w14:checked w14:val="1"/>
              <w14:checkedState w14:val="2612" w14:font="Arial Unicode MS"/>
              <w14:uncheckedState w14:val="2610" w14:font="Arial Unicode MS"/>
            </w14:checkbox>
          </w:sdtPr>
          <w:sdtContent>
            <w:tc>
              <w:tcPr>
                <w:tcW w:w="545" w:type="dxa"/>
              </w:tcPr>
              <w:p w14:paraId="6CF61E2E" w14:textId="34ED9AA3" w:rsidR="00F50ECE" w:rsidRDefault="00AB4671" w:rsidP="000F1C01">
                <w:pPr>
                  <w:jc w:val="left"/>
                </w:pPr>
                <w:r>
                  <w:rPr>
                    <w:rFonts w:ascii="Arial Unicode MS" w:eastAsia="Arial Unicode MS" w:hAnsi="Arial Unicode MS" w:cs="Arial Unicode MS" w:hint="eastAsia"/>
                  </w:rPr>
                  <w:t>☒</w:t>
                </w:r>
              </w:p>
            </w:tc>
          </w:sdtContent>
        </w:sdt>
        <w:sdt>
          <w:sdtPr>
            <w:id w:val="803510847"/>
            <w14:checkbox>
              <w14:checked w14:val="0"/>
              <w14:checkedState w14:val="2612" w14:font="Arial Unicode MS"/>
              <w14:uncheckedState w14:val="2610" w14:font="Arial Unicode MS"/>
            </w14:checkbox>
          </w:sdtPr>
          <w:sdtContent>
            <w:tc>
              <w:tcPr>
                <w:tcW w:w="569" w:type="dxa"/>
              </w:tcPr>
              <w:p w14:paraId="38F0B93B" w14:textId="77777777" w:rsidR="00F50ECE" w:rsidRDefault="00AF19E0" w:rsidP="000F1C01">
                <w:pPr>
                  <w:jc w:val="left"/>
                </w:pPr>
                <w:r>
                  <w:rPr>
                    <w:rFonts w:ascii="Arial Unicode MS" w:eastAsia="Arial Unicode MS" w:hAnsi="Arial Unicode MS" w:cs="Arial Unicode MS" w:hint="eastAsia"/>
                  </w:rPr>
                  <w:t>☐</w:t>
                </w:r>
              </w:p>
            </w:tc>
          </w:sdtContent>
        </w:sdt>
        <w:sdt>
          <w:sdtPr>
            <w:id w:val="1206758928"/>
            <w14:checkbox>
              <w14:checked w14:val="0"/>
              <w14:checkedState w14:val="2612" w14:font="Arial Unicode MS"/>
              <w14:uncheckedState w14:val="2610" w14:font="Arial Unicode MS"/>
            </w14:checkbox>
          </w:sdtPr>
          <w:sdtContent>
            <w:tc>
              <w:tcPr>
                <w:tcW w:w="554" w:type="dxa"/>
              </w:tcPr>
              <w:p w14:paraId="05FEE348" w14:textId="77777777" w:rsidR="00F50ECE" w:rsidRDefault="00CC6821" w:rsidP="000F1C01">
                <w:pPr>
                  <w:jc w:val="left"/>
                </w:pPr>
                <w:r>
                  <w:rPr>
                    <w:rFonts w:ascii="Arial Unicode MS" w:eastAsia="Arial Unicode MS" w:hAnsi="Arial Unicode MS" w:cs="Arial Unicode MS" w:hint="eastAsia"/>
                  </w:rPr>
                  <w:t>☐</w:t>
                </w:r>
              </w:p>
            </w:tc>
          </w:sdtContent>
        </w:sdt>
        <w:tc>
          <w:tcPr>
            <w:tcW w:w="1560" w:type="dxa"/>
          </w:tcPr>
          <w:p w14:paraId="1E61E247" w14:textId="77777777" w:rsidR="00F50ECE" w:rsidRPr="000F1C01" w:rsidRDefault="00F50ECE" w:rsidP="000F1C01">
            <w:pPr>
              <w:jc w:val="left"/>
            </w:pPr>
          </w:p>
        </w:tc>
      </w:tr>
      <w:tr w:rsidR="00F50ECE" w:rsidRPr="000F1C01" w14:paraId="5817F884" w14:textId="77777777" w:rsidTr="009B6D48">
        <w:trPr>
          <w:trHeight w:val="284"/>
        </w:trPr>
        <w:tc>
          <w:tcPr>
            <w:tcW w:w="1062" w:type="dxa"/>
          </w:tcPr>
          <w:p w14:paraId="27D3E2DC" w14:textId="77777777" w:rsidR="00F50ECE" w:rsidRPr="000F1C01" w:rsidRDefault="00A01AA9" w:rsidP="000F1C01">
            <w:pPr>
              <w:jc w:val="left"/>
            </w:pPr>
            <w:r>
              <w:t xml:space="preserve">{SCR1086} </w:t>
            </w:r>
          </w:p>
        </w:tc>
        <w:tc>
          <w:tcPr>
            <w:tcW w:w="1051" w:type="dxa"/>
          </w:tcPr>
          <w:p w14:paraId="06B2D117" w14:textId="77777777" w:rsidR="00F50ECE" w:rsidRDefault="009F0376" w:rsidP="009E4456">
            <w:pPr>
              <w:jc w:val="left"/>
            </w:pPr>
            <w:r>
              <w:t>Protocol</w:t>
            </w:r>
          </w:p>
        </w:tc>
        <w:tc>
          <w:tcPr>
            <w:tcW w:w="4559" w:type="dxa"/>
          </w:tcPr>
          <w:p w14:paraId="150C178E" w14:textId="77777777" w:rsidR="00F50ECE" w:rsidRDefault="00F50ECE" w:rsidP="008C0BB6">
            <w:pPr>
              <w:keepNext/>
              <w:jc w:val="left"/>
              <w:rPr>
                <w:rStyle w:val="Hyperlink"/>
              </w:rPr>
            </w:pPr>
            <w:r>
              <w:t xml:space="preserve">All </w:t>
            </w:r>
            <w:r w:rsidR="006E430A">
              <w:t>notifications</w:t>
            </w:r>
            <w:r w:rsidR="00905EF1">
              <w:t xml:space="preserve"> with severity critical </w:t>
            </w:r>
            <w:r>
              <w:t xml:space="preserve">reported by the DIS validator are handled </w:t>
            </w:r>
            <w:hyperlink w:anchor="_DIS_validatior" w:history="1">
              <w:r w:rsidR="004D7425">
                <w:rPr>
                  <w:rStyle w:val="Hyperlink"/>
                </w:rPr>
                <w:t>(Ref. 3.6.3 DIS Validator)</w:t>
              </w:r>
            </w:hyperlink>
          </w:p>
          <w:p w14:paraId="0BF05EE8" w14:textId="77777777" w:rsidR="00F50ECE" w:rsidRDefault="00F50ECE"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262269540"/>
            <w14:checkbox>
              <w14:checked w14:val="1"/>
              <w14:checkedState w14:val="2612" w14:font="Arial Unicode MS"/>
              <w14:uncheckedState w14:val="2610" w14:font="Arial Unicode MS"/>
            </w14:checkbox>
          </w:sdtPr>
          <w:sdtContent>
            <w:tc>
              <w:tcPr>
                <w:tcW w:w="545" w:type="dxa"/>
              </w:tcPr>
              <w:p w14:paraId="1F75A63A" w14:textId="605DB481" w:rsidR="00F50ECE" w:rsidRDefault="00AB4671" w:rsidP="000F1C01">
                <w:pPr>
                  <w:jc w:val="left"/>
                </w:pPr>
                <w:r>
                  <w:rPr>
                    <w:rFonts w:ascii="Arial Unicode MS" w:eastAsia="Arial Unicode MS" w:hAnsi="Arial Unicode MS" w:cs="Arial Unicode MS" w:hint="eastAsia"/>
                  </w:rPr>
                  <w:t>☒</w:t>
                </w:r>
              </w:p>
            </w:tc>
          </w:sdtContent>
        </w:sdt>
        <w:sdt>
          <w:sdtPr>
            <w:id w:val="1351603311"/>
            <w14:checkbox>
              <w14:checked w14:val="0"/>
              <w14:checkedState w14:val="2612" w14:font="Arial Unicode MS"/>
              <w14:uncheckedState w14:val="2610" w14:font="Arial Unicode MS"/>
            </w14:checkbox>
          </w:sdtPr>
          <w:sdtContent>
            <w:tc>
              <w:tcPr>
                <w:tcW w:w="569" w:type="dxa"/>
              </w:tcPr>
              <w:p w14:paraId="7F76BE88" w14:textId="77777777" w:rsidR="00F50ECE" w:rsidRDefault="00AF19E0" w:rsidP="000F1C01">
                <w:pPr>
                  <w:jc w:val="left"/>
                </w:pPr>
                <w:r>
                  <w:rPr>
                    <w:rFonts w:ascii="Arial Unicode MS" w:eastAsia="Arial Unicode MS" w:hAnsi="Arial Unicode MS" w:cs="Arial Unicode MS" w:hint="eastAsia"/>
                  </w:rPr>
                  <w:t>☐</w:t>
                </w:r>
              </w:p>
            </w:tc>
          </w:sdtContent>
        </w:sdt>
        <w:sdt>
          <w:sdtPr>
            <w:id w:val="-1953783720"/>
            <w14:checkbox>
              <w14:checked w14:val="0"/>
              <w14:checkedState w14:val="2612" w14:font="Arial Unicode MS"/>
              <w14:uncheckedState w14:val="2610" w14:font="Arial Unicode MS"/>
            </w14:checkbox>
          </w:sdtPr>
          <w:sdtContent>
            <w:tc>
              <w:tcPr>
                <w:tcW w:w="554" w:type="dxa"/>
              </w:tcPr>
              <w:p w14:paraId="097861D8" w14:textId="77777777" w:rsidR="00F50ECE" w:rsidRDefault="00AF19E0" w:rsidP="000F1C01">
                <w:pPr>
                  <w:jc w:val="left"/>
                </w:pPr>
                <w:r>
                  <w:rPr>
                    <w:rFonts w:ascii="Arial Unicode MS" w:eastAsia="Arial Unicode MS" w:hAnsi="Arial Unicode MS" w:cs="Arial Unicode MS" w:hint="eastAsia"/>
                  </w:rPr>
                  <w:t>☐</w:t>
                </w:r>
              </w:p>
            </w:tc>
          </w:sdtContent>
        </w:sdt>
        <w:tc>
          <w:tcPr>
            <w:tcW w:w="1560" w:type="dxa"/>
          </w:tcPr>
          <w:p w14:paraId="6A4E4773" w14:textId="77777777" w:rsidR="00F50ECE" w:rsidRPr="000F1C01" w:rsidRDefault="00F50ECE" w:rsidP="000F1C01">
            <w:pPr>
              <w:jc w:val="left"/>
            </w:pPr>
          </w:p>
        </w:tc>
      </w:tr>
      <w:tr w:rsidR="00995190" w:rsidRPr="000F1C01" w14:paraId="59529D7B"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2AA5D5D1" w14:textId="77777777" w:rsidR="00995190" w:rsidRDefault="00641049" w:rsidP="00995190">
            <w:pPr>
              <w:jc w:val="left"/>
            </w:pPr>
            <w:r>
              <w:t>{SCR1247}</w:t>
            </w:r>
          </w:p>
        </w:tc>
        <w:tc>
          <w:tcPr>
            <w:tcW w:w="1051" w:type="dxa"/>
          </w:tcPr>
          <w:p w14:paraId="3708820D" w14:textId="77777777" w:rsidR="00995190" w:rsidRDefault="00995190" w:rsidP="00995190">
            <w:pPr>
              <w:jc w:val="left"/>
            </w:pPr>
            <w:r>
              <w:t>Task</w:t>
            </w:r>
          </w:p>
        </w:tc>
        <w:tc>
          <w:tcPr>
            <w:tcW w:w="4559" w:type="dxa"/>
          </w:tcPr>
          <w:p w14:paraId="5C71FF5E" w14:textId="77777777" w:rsidR="00995190" w:rsidRDefault="00995190" w:rsidP="00995190">
            <w:pPr>
              <w:jc w:val="left"/>
              <w:rPr>
                <w:rStyle w:val="Hyperlink"/>
              </w:rPr>
            </w:pPr>
            <w:r>
              <w:t xml:space="preserve">All </w:t>
            </w:r>
            <w:r w:rsidR="006E430A">
              <w:t>notifications</w:t>
            </w:r>
            <w:r>
              <w:t xml:space="preserve"> with severity less then critical reported by the DIS validator are handled </w:t>
            </w:r>
            <w:hyperlink w:anchor="_DIS_validatior" w:history="1">
              <w:r w:rsidR="004D7425">
                <w:rPr>
                  <w:rStyle w:val="Hyperlink"/>
                </w:rPr>
                <w:t>(Ref. 3.6.3 DIS Validator)</w:t>
              </w:r>
            </w:hyperlink>
          </w:p>
          <w:p w14:paraId="1C5EA067" w14:textId="77777777" w:rsidR="00995190" w:rsidDel="00A01AA9" w:rsidRDefault="00995190"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823820573"/>
            <w14:checkbox>
              <w14:checked w14:val="1"/>
              <w14:checkedState w14:val="2612" w14:font="Arial Unicode MS"/>
              <w14:uncheckedState w14:val="2610" w14:font="Arial Unicode MS"/>
            </w14:checkbox>
          </w:sdtPr>
          <w:sdtContent>
            <w:tc>
              <w:tcPr>
                <w:tcW w:w="545" w:type="dxa"/>
              </w:tcPr>
              <w:p w14:paraId="753C4E6E" w14:textId="63D48A83" w:rsidR="00995190" w:rsidRDefault="00AB4671" w:rsidP="00995190">
                <w:pPr>
                  <w:jc w:val="left"/>
                </w:pPr>
                <w:r>
                  <w:rPr>
                    <w:rFonts w:ascii="Arial Unicode MS" w:eastAsia="Arial Unicode MS" w:hAnsi="Arial Unicode MS" w:cs="Arial Unicode MS" w:hint="eastAsia"/>
                  </w:rPr>
                  <w:t>☒</w:t>
                </w:r>
              </w:p>
            </w:tc>
          </w:sdtContent>
        </w:sdt>
        <w:sdt>
          <w:sdtPr>
            <w:id w:val="674156108"/>
            <w14:checkbox>
              <w14:checked w14:val="0"/>
              <w14:checkedState w14:val="2612" w14:font="Arial Unicode MS"/>
              <w14:uncheckedState w14:val="2610" w14:font="Arial Unicode MS"/>
            </w14:checkbox>
          </w:sdtPr>
          <w:sdtContent>
            <w:tc>
              <w:tcPr>
                <w:tcW w:w="569" w:type="dxa"/>
              </w:tcPr>
              <w:p w14:paraId="2599C8F3" w14:textId="77777777" w:rsidR="00995190" w:rsidRDefault="00AF19E0" w:rsidP="00995190">
                <w:pPr>
                  <w:jc w:val="left"/>
                </w:pPr>
                <w:r>
                  <w:rPr>
                    <w:rFonts w:ascii="Arial Unicode MS" w:eastAsia="Arial Unicode MS" w:hAnsi="Arial Unicode MS" w:cs="Arial Unicode MS" w:hint="eastAsia"/>
                  </w:rPr>
                  <w:t>☐</w:t>
                </w:r>
              </w:p>
            </w:tc>
          </w:sdtContent>
        </w:sdt>
        <w:sdt>
          <w:sdtPr>
            <w:id w:val="-1487092462"/>
            <w14:checkbox>
              <w14:checked w14:val="0"/>
              <w14:checkedState w14:val="2612" w14:font="Arial Unicode MS"/>
              <w14:uncheckedState w14:val="2610" w14:font="Arial Unicode MS"/>
            </w14:checkbox>
          </w:sdtPr>
          <w:sdtContent>
            <w:tc>
              <w:tcPr>
                <w:tcW w:w="554" w:type="dxa"/>
              </w:tcPr>
              <w:p w14:paraId="17BED6D7" w14:textId="77777777" w:rsidR="00995190" w:rsidRDefault="00CC6821" w:rsidP="00995190">
                <w:pPr>
                  <w:jc w:val="left"/>
                </w:pPr>
                <w:r>
                  <w:rPr>
                    <w:rFonts w:ascii="Arial Unicode MS" w:eastAsia="Arial Unicode MS" w:hAnsi="Arial Unicode MS" w:cs="Arial Unicode MS" w:hint="eastAsia"/>
                  </w:rPr>
                  <w:t>☐</w:t>
                </w:r>
              </w:p>
            </w:tc>
          </w:sdtContent>
        </w:sdt>
        <w:tc>
          <w:tcPr>
            <w:tcW w:w="1560" w:type="dxa"/>
          </w:tcPr>
          <w:p w14:paraId="0F44B14D" w14:textId="77777777" w:rsidR="00995190" w:rsidRPr="000F1C01" w:rsidRDefault="00995190" w:rsidP="00995190">
            <w:pPr>
              <w:jc w:val="left"/>
            </w:pPr>
          </w:p>
        </w:tc>
      </w:tr>
      <w:tr w:rsidR="00995190" w:rsidRPr="000F1C01" w14:paraId="7AEBDF65" w14:textId="77777777" w:rsidTr="009B6D48">
        <w:trPr>
          <w:trHeight w:val="284"/>
        </w:trPr>
        <w:tc>
          <w:tcPr>
            <w:tcW w:w="1062" w:type="dxa"/>
          </w:tcPr>
          <w:p w14:paraId="51704E9A" w14:textId="77777777" w:rsidR="00995190" w:rsidRDefault="00995190" w:rsidP="00995190">
            <w:pPr>
              <w:jc w:val="left"/>
            </w:pPr>
            <w:r>
              <w:t xml:space="preserve">{SCR1088} </w:t>
            </w:r>
          </w:p>
        </w:tc>
        <w:tc>
          <w:tcPr>
            <w:tcW w:w="1051" w:type="dxa"/>
          </w:tcPr>
          <w:p w14:paraId="5C843865" w14:textId="77777777" w:rsidR="00995190" w:rsidRDefault="00CA2201" w:rsidP="00995190">
            <w:pPr>
              <w:jc w:val="left"/>
            </w:pPr>
            <w:r>
              <w:t>Task</w:t>
            </w:r>
          </w:p>
        </w:tc>
        <w:tc>
          <w:tcPr>
            <w:tcW w:w="4559" w:type="dxa"/>
          </w:tcPr>
          <w:p w14:paraId="57745B59" w14:textId="77777777" w:rsidR="00995190" w:rsidRDefault="00995190" w:rsidP="00995190">
            <w:pPr>
              <w:jc w:val="left"/>
            </w:pPr>
            <w:r>
              <w:t xml:space="preserve">No problems are indicated in Stream Viewer. </w:t>
            </w:r>
            <w:hyperlink w:anchor="_Stream_Viewer" w:history="1">
              <w:r w:rsidR="004D7425">
                <w:rPr>
                  <w:rStyle w:val="Hyperlink"/>
                </w:rPr>
                <w:t>(Ref. 3.6.4 Stream Viewer)</w:t>
              </w:r>
            </w:hyperlink>
          </w:p>
        </w:tc>
        <w:sdt>
          <w:sdtPr>
            <w:id w:val="-1473051383"/>
            <w14:checkbox>
              <w14:checked w14:val="1"/>
              <w14:checkedState w14:val="2612" w14:font="Arial Unicode MS"/>
              <w14:uncheckedState w14:val="2610" w14:font="Arial Unicode MS"/>
            </w14:checkbox>
          </w:sdtPr>
          <w:sdtContent>
            <w:tc>
              <w:tcPr>
                <w:tcW w:w="545" w:type="dxa"/>
              </w:tcPr>
              <w:p w14:paraId="25E14B50" w14:textId="0DA5CBD4" w:rsidR="00995190" w:rsidRDefault="00AB4671" w:rsidP="00995190">
                <w:pPr>
                  <w:jc w:val="left"/>
                </w:pPr>
                <w:r>
                  <w:rPr>
                    <w:rFonts w:ascii="Arial Unicode MS" w:eastAsia="Arial Unicode MS" w:hAnsi="Arial Unicode MS" w:cs="Arial Unicode MS" w:hint="eastAsia"/>
                  </w:rPr>
                  <w:t>☒</w:t>
                </w:r>
              </w:p>
            </w:tc>
          </w:sdtContent>
        </w:sdt>
        <w:sdt>
          <w:sdtPr>
            <w:id w:val="-1775237412"/>
            <w14:checkbox>
              <w14:checked w14:val="0"/>
              <w14:checkedState w14:val="2612" w14:font="Arial Unicode MS"/>
              <w14:uncheckedState w14:val="2610" w14:font="Arial Unicode MS"/>
            </w14:checkbox>
          </w:sdtPr>
          <w:sdtContent>
            <w:tc>
              <w:tcPr>
                <w:tcW w:w="569" w:type="dxa"/>
              </w:tcPr>
              <w:p w14:paraId="4F12F7B4" w14:textId="77777777" w:rsidR="00995190" w:rsidRDefault="00AF19E0" w:rsidP="00995190">
                <w:pPr>
                  <w:jc w:val="left"/>
                </w:pPr>
                <w:r>
                  <w:rPr>
                    <w:rFonts w:ascii="Arial Unicode MS" w:eastAsia="Arial Unicode MS" w:hAnsi="Arial Unicode MS" w:cs="Arial Unicode MS" w:hint="eastAsia"/>
                  </w:rPr>
                  <w:t>☐</w:t>
                </w:r>
              </w:p>
            </w:tc>
          </w:sdtContent>
        </w:sdt>
        <w:sdt>
          <w:sdtPr>
            <w:id w:val="1762412972"/>
            <w14:checkbox>
              <w14:checked w14:val="0"/>
              <w14:checkedState w14:val="2612" w14:font="Arial Unicode MS"/>
              <w14:uncheckedState w14:val="2610" w14:font="Arial Unicode MS"/>
            </w14:checkbox>
          </w:sdtPr>
          <w:sdtContent>
            <w:tc>
              <w:tcPr>
                <w:tcW w:w="554" w:type="dxa"/>
              </w:tcPr>
              <w:p w14:paraId="25B5A4B6"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447C984F" w14:textId="77777777" w:rsidR="00995190" w:rsidRPr="000F1C01" w:rsidRDefault="00995190" w:rsidP="00995190">
            <w:pPr>
              <w:jc w:val="left"/>
            </w:pPr>
          </w:p>
        </w:tc>
      </w:tr>
      <w:tr w:rsidR="00995190" w:rsidRPr="000F1C01" w14:paraId="3DC36840" w14:textId="77777777" w:rsidTr="00C16B99">
        <w:trPr>
          <w:cnfStyle w:val="000000100000" w:firstRow="0" w:lastRow="0" w:firstColumn="0" w:lastColumn="0" w:oddVBand="0" w:evenVBand="0" w:oddHBand="1" w:evenHBand="0" w:firstRowFirstColumn="0" w:firstRowLastColumn="0" w:lastRowFirstColumn="0" w:lastRowLastColumn="0"/>
          <w:cantSplit/>
          <w:trHeight w:val="284"/>
        </w:trPr>
        <w:tc>
          <w:tcPr>
            <w:tcW w:w="1062" w:type="dxa"/>
          </w:tcPr>
          <w:p w14:paraId="45E61795" w14:textId="77777777" w:rsidR="00995190" w:rsidRDefault="00995190" w:rsidP="00995190">
            <w:pPr>
              <w:jc w:val="left"/>
            </w:pPr>
            <w:r>
              <w:lastRenderedPageBreak/>
              <w:t xml:space="preserve">{SCR1089} </w:t>
            </w:r>
          </w:p>
        </w:tc>
        <w:tc>
          <w:tcPr>
            <w:tcW w:w="1051" w:type="dxa"/>
          </w:tcPr>
          <w:p w14:paraId="27238C91" w14:textId="77777777" w:rsidR="00995190" w:rsidRDefault="00CA2201" w:rsidP="00995190">
            <w:pPr>
              <w:jc w:val="left"/>
            </w:pPr>
            <w:r>
              <w:t>Task</w:t>
            </w:r>
          </w:p>
        </w:tc>
        <w:tc>
          <w:tcPr>
            <w:tcW w:w="4559" w:type="dxa"/>
          </w:tcPr>
          <w:p w14:paraId="19D45D90" w14:textId="77777777" w:rsidR="00995190" w:rsidRDefault="00995190" w:rsidP="00995190">
            <w:pPr>
              <w:jc w:val="left"/>
            </w:pPr>
            <w:r>
              <w:t xml:space="preserve">The element log file or other log files do not contain problems related to an element running the implemented protocol. </w:t>
            </w:r>
            <w:hyperlink w:anchor="_log_Files" w:history="1">
              <w:r w:rsidR="004D7425">
                <w:rPr>
                  <w:rStyle w:val="Hyperlink"/>
                </w:rPr>
                <w:t>(Ref. 3.6.5 Log Files)</w:t>
              </w:r>
            </w:hyperlink>
          </w:p>
        </w:tc>
        <w:sdt>
          <w:sdtPr>
            <w:id w:val="1993367730"/>
            <w14:checkbox>
              <w14:checked w14:val="1"/>
              <w14:checkedState w14:val="2612" w14:font="Arial Unicode MS"/>
              <w14:uncheckedState w14:val="2610" w14:font="Arial Unicode MS"/>
            </w14:checkbox>
          </w:sdtPr>
          <w:sdtContent>
            <w:tc>
              <w:tcPr>
                <w:tcW w:w="545" w:type="dxa"/>
              </w:tcPr>
              <w:p w14:paraId="03160A59" w14:textId="29A0D1BD" w:rsidR="00995190" w:rsidRDefault="00AB4671" w:rsidP="00995190">
                <w:pPr>
                  <w:jc w:val="left"/>
                </w:pPr>
                <w:r>
                  <w:rPr>
                    <w:rFonts w:ascii="Arial Unicode MS" w:eastAsia="Arial Unicode MS" w:hAnsi="Arial Unicode MS" w:cs="Arial Unicode MS" w:hint="eastAsia"/>
                  </w:rPr>
                  <w:t>☒</w:t>
                </w:r>
              </w:p>
            </w:tc>
          </w:sdtContent>
        </w:sdt>
        <w:sdt>
          <w:sdtPr>
            <w:id w:val="-279654772"/>
            <w14:checkbox>
              <w14:checked w14:val="0"/>
              <w14:checkedState w14:val="2612" w14:font="Arial Unicode MS"/>
              <w14:uncheckedState w14:val="2610" w14:font="Arial Unicode MS"/>
            </w14:checkbox>
          </w:sdtPr>
          <w:sdtContent>
            <w:tc>
              <w:tcPr>
                <w:tcW w:w="569" w:type="dxa"/>
              </w:tcPr>
              <w:p w14:paraId="7F97B22C" w14:textId="77777777" w:rsidR="00995190" w:rsidRDefault="00AF19E0" w:rsidP="00995190">
                <w:pPr>
                  <w:jc w:val="left"/>
                </w:pPr>
                <w:r>
                  <w:rPr>
                    <w:rFonts w:ascii="Arial Unicode MS" w:eastAsia="Arial Unicode MS" w:hAnsi="Arial Unicode MS" w:cs="Arial Unicode MS" w:hint="eastAsia"/>
                  </w:rPr>
                  <w:t>☐</w:t>
                </w:r>
              </w:p>
            </w:tc>
          </w:sdtContent>
        </w:sdt>
        <w:sdt>
          <w:sdtPr>
            <w:id w:val="1118721069"/>
            <w14:checkbox>
              <w14:checked w14:val="0"/>
              <w14:checkedState w14:val="2612" w14:font="Arial Unicode MS"/>
              <w14:uncheckedState w14:val="2610" w14:font="Arial Unicode MS"/>
            </w14:checkbox>
          </w:sdtPr>
          <w:sdtContent>
            <w:tc>
              <w:tcPr>
                <w:tcW w:w="554" w:type="dxa"/>
              </w:tcPr>
              <w:p w14:paraId="799B4AE1"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5594851C" w14:textId="77777777" w:rsidR="00995190" w:rsidRPr="000F1C01" w:rsidRDefault="00995190" w:rsidP="00995190">
            <w:pPr>
              <w:jc w:val="left"/>
            </w:pPr>
          </w:p>
        </w:tc>
      </w:tr>
      <w:tr w:rsidR="00995190" w:rsidRPr="000F1C01" w14:paraId="15DC70FD" w14:textId="77777777" w:rsidTr="009B6D48">
        <w:trPr>
          <w:trHeight w:val="284"/>
        </w:trPr>
        <w:tc>
          <w:tcPr>
            <w:tcW w:w="1062" w:type="dxa"/>
          </w:tcPr>
          <w:p w14:paraId="0C833A5E" w14:textId="77777777" w:rsidR="00995190" w:rsidRDefault="00995190" w:rsidP="00995190">
            <w:pPr>
              <w:jc w:val="left"/>
            </w:pPr>
            <w:r>
              <w:t xml:space="preserve">{SCR1090} </w:t>
            </w:r>
          </w:p>
        </w:tc>
        <w:tc>
          <w:tcPr>
            <w:tcW w:w="1051" w:type="dxa"/>
          </w:tcPr>
          <w:p w14:paraId="2162D6D5" w14:textId="77777777" w:rsidR="00995190" w:rsidRDefault="00995190" w:rsidP="00995190">
            <w:pPr>
              <w:jc w:val="left"/>
            </w:pPr>
            <w:r>
              <w:t>Protocol</w:t>
            </w:r>
          </w:p>
        </w:tc>
        <w:tc>
          <w:tcPr>
            <w:tcW w:w="4559" w:type="dxa"/>
          </w:tcPr>
          <w:p w14:paraId="67D86312" w14:textId="77777777" w:rsidR="00995190" w:rsidRDefault="00995190" w:rsidP="00995190">
            <w:pPr>
              <w:jc w:val="left"/>
            </w:pPr>
            <w:r>
              <w:t xml:space="preserve">No problems are indicated in the Alarm Console. </w:t>
            </w:r>
            <w:hyperlink w:anchor="_Alarm_Console" w:history="1">
              <w:r w:rsidR="004D7425">
                <w:rPr>
                  <w:rStyle w:val="Hyperlink"/>
                </w:rPr>
                <w:t>(Ref. 3.6.6 Alarm Console)</w:t>
              </w:r>
            </w:hyperlink>
          </w:p>
        </w:tc>
        <w:sdt>
          <w:sdtPr>
            <w:id w:val="-977983836"/>
            <w14:checkbox>
              <w14:checked w14:val="1"/>
              <w14:checkedState w14:val="2612" w14:font="Arial Unicode MS"/>
              <w14:uncheckedState w14:val="2610" w14:font="Arial Unicode MS"/>
            </w14:checkbox>
          </w:sdtPr>
          <w:sdtContent>
            <w:tc>
              <w:tcPr>
                <w:tcW w:w="545" w:type="dxa"/>
              </w:tcPr>
              <w:p w14:paraId="735DA47E" w14:textId="693D4E13" w:rsidR="00995190" w:rsidRDefault="00AB4671" w:rsidP="00995190">
                <w:pPr>
                  <w:jc w:val="left"/>
                </w:pPr>
                <w:r>
                  <w:rPr>
                    <w:rFonts w:ascii="Arial Unicode MS" w:eastAsia="Arial Unicode MS" w:hAnsi="Arial Unicode MS" w:cs="Arial Unicode MS" w:hint="eastAsia"/>
                  </w:rPr>
                  <w:t>☒</w:t>
                </w:r>
              </w:p>
            </w:tc>
          </w:sdtContent>
        </w:sdt>
        <w:sdt>
          <w:sdtPr>
            <w:id w:val="1009639124"/>
            <w14:checkbox>
              <w14:checked w14:val="0"/>
              <w14:checkedState w14:val="2612" w14:font="Arial Unicode MS"/>
              <w14:uncheckedState w14:val="2610" w14:font="Arial Unicode MS"/>
            </w14:checkbox>
          </w:sdtPr>
          <w:sdtContent>
            <w:tc>
              <w:tcPr>
                <w:tcW w:w="569" w:type="dxa"/>
              </w:tcPr>
              <w:p w14:paraId="6A7C78BF" w14:textId="77777777" w:rsidR="00995190" w:rsidRDefault="00AF19E0" w:rsidP="00995190">
                <w:pPr>
                  <w:jc w:val="left"/>
                </w:pPr>
                <w:r>
                  <w:rPr>
                    <w:rFonts w:ascii="Arial Unicode MS" w:eastAsia="Arial Unicode MS" w:hAnsi="Arial Unicode MS" w:cs="Arial Unicode MS" w:hint="eastAsia"/>
                  </w:rPr>
                  <w:t>☐</w:t>
                </w:r>
              </w:p>
            </w:tc>
          </w:sdtContent>
        </w:sdt>
        <w:sdt>
          <w:sdtPr>
            <w:id w:val="-413549826"/>
            <w14:checkbox>
              <w14:checked w14:val="0"/>
              <w14:checkedState w14:val="2612" w14:font="Arial Unicode MS"/>
              <w14:uncheckedState w14:val="2610" w14:font="Arial Unicode MS"/>
            </w14:checkbox>
          </w:sdtPr>
          <w:sdtContent>
            <w:tc>
              <w:tcPr>
                <w:tcW w:w="554" w:type="dxa"/>
              </w:tcPr>
              <w:p w14:paraId="443124B5"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2C5A0E1E" w14:textId="77777777" w:rsidR="00995190" w:rsidRPr="000F1C01" w:rsidRDefault="00995190" w:rsidP="00995190">
            <w:pPr>
              <w:jc w:val="left"/>
            </w:pPr>
          </w:p>
        </w:tc>
      </w:tr>
    </w:tbl>
    <w:p w14:paraId="44E75674" w14:textId="77777777" w:rsidR="00BA355D" w:rsidRDefault="00BA355D" w:rsidP="00AB4B4F">
      <w:pPr>
        <w:spacing w:line="259" w:lineRule="auto"/>
        <w:jc w:val="left"/>
      </w:pPr>
    </w:p>
    <w:p w14:paraId="79EC70FC" w14:textId="77777777" w:rsidR="000F1C01" w:rsidRPr="000F1C01" w:rsidRDefault="00337148" w:rsidP="006B59B9">
      <w:pPr>
        <w:pStyle w:val="Heading2"/>
      </w:pPr>
      <w:bookmarkStart w:id="17" w:name="_Toc32916704"/>
      <w:r>
        <w:t>Points of Attention</w:t>
      </w:r>
      <w:r w:rsidR="0076375E">
        <w:t xml:space="preserve"> (for Skyline Developers only)</w:t>
      </w:r>
      <w:bookmarkEnd w:id="17"/>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4"/>
        <w:gridCol w:w="1053"/>
        <w:gridCol w:w="4586"/>
        <w:gridCol w:w="552"/>
        <w:gridCol w:w="573"/>
        <w:gridCol w:w="560"/>
        <w:gridCol w:w="1497"/>
      </w:tblGrid>
      <w:tr w:rsidR="004042F5" w:rsidRPr="000F1C01" w14:paraId="42F64ED5" w14:textId="77777777" w:rsidTr="009B6D48">
        <w:trPr>
          <w:cnfStyle w:val="100000000000" w:firstRow="1" w:lastRow="0" w:firstColumn="0" w:lastColumn="0" w:oddVBand="0" w:evenVBand="0" w:oddHBand="0" w:evenHBand="0" w:firstRowFirstColumn="0" w:firstRowLastColumn="0" w:lastRowFirstColumn="0" w:lastRowLastColumn="0"/>
          <w:trHeight w:val="284"/>
          <w:tblHeader/>
        </w:trPr>
        <w:tc>
          <w:tcPr>
            <w:tcW w:w="1044" w:type="dxa"/>
            <w:shd w:val="clear" w:color="auto" w:fill="D9D9D9" w:themeFill="background1" w:themeFillShade="D9"/>
          </w:tcPr>
          <w:p w14:paraId="7EB7735F" w14:textId="77777777" w:rsidR="00F50ECE" w:rsidRPr="000F1C01" w:rsidRDefault="00F50ECE" w:rsidP="000F1C01">
            <w:pPr>
              <w:jc w:val="left"/>
            </w:pPr>
            <w:r w:rsidRPr="000F1C01">
              <w:t>#</w:t>
            </w:r>
          </w:p>
        </w:tc>
        <w:tc>
          <w:tcPr>
            <w:tcW w:w="1053" w:type="dxa"/>
            <w:shd w:val="clear" w:color="auto" w:fill="D9D9D9" w:themeFill="background1" w:themeFillShade="D9"/>
          </w:tcPr>
          <w:p w14:paraId="5ED1FF37" w14:textId="77777777" w:rsidR="00F50ECE" w:rsidRPr="000F1C01" w:rsidRDefault="00363DC8" w:rsidP="000F1C01">
            <w:pPr>
              <w:jc w:val="left"/>
            </w:pPr>
            <w:r>
              <w:t>Scope</w:t>
            </w:r>
          </w:p>
        </w:tc>
        <w:tc>
          <w:tcPr>
            <w:tcW w:w="4586" w:type="dxa"/>
            <w:shd w:val="clear" w:color="auto" w:fill="D9D9D9" w:themeFill="background1" w:themeFillShade="D9"/>
          </w:tcPr>
          <w:p w14:paraId="3938DCFD" w14:textId="77777777" w:rsidR="00F50ECE" w:rsidRPr="000F1C01" w:rsidRDefault="00F50ECE" w:rsidP="000F1C01">
            <w:pPr>
              <w:jc w:val="left"/>
            </w:pPr>
            <w:r w:rsidRPr="000F1C01">
              <w:t>Description</w:t>
            </w:r>
          </w:p>
        </w:tc>
        <w:tc>
          <w:tcPr>
            <w:tcW w:w="552" w:type="dxa"/>
            <w:shd w:val="clear" w:color="auto" w:fill="D9D9D9" w:themeFill="background1" w:themeFillShade="D9"/>
          </w:tcPr>
          <w:p w14:paraId="5582A0FD" w14:textId="77777777" w:rsidR="00F50ECE" w:rsidRPr="000F1C01" w:rsidRDefault="00F50ECE" w:rsidP="000F1C01">
            <w:pPr>
              <w:jc w:val="left"/>
            </w:pPr>
            <w:r w:rsidRPr="000F1C01">
              <w:t>OK</w:t>
            </w:r>
          </w:p>
        </w:tc>
        <w:tc>
          <w:tcPr>
            <w:tcW w:w="573" w:type="dxa"/>
            <w:shd w:val="clear" w:color="auto" w:fill="D9D9D9" w:themeFill="background1" w:themeFillShade="D9"/>
          </w:tcPr>
          <w:p w14:paraId="0F66E3E7" w14:textId="77777777" w:rsidR="00F50ECE" w:rsidRPr="000F1C01" w:rsidRDefault="00F50ECE" w:rsidP="000F1C01">
            <w:pPr>
              <w:jc w:val="left"/>
            </w:pPr>
            <w:r w:rsidRPr="000F1C01">
              <w:t>Fail</w:t>
            </w:r>
          </w:p>
        </w:tc>
        <w:tc>
          <w:tcPr>
            <w:tcW w:w="560" w:type="dxa"/>
            <w:shd w:val="clear" w:color="auto" w:fill="D9D9D9" w:themeFill="background1" w:themeFillShade="D9"/>
          </w:tcPr>
          <w:p w14:paraId="7941CE29" w14:textId="77777777" w:rsidR="00F50ECE" w:rsidRPr="000F1C01" w:rsidRDefault="00F50ECE" w:rsidP="000F1C01">
            <w:pPr>
              <w:jc w:val="left"/>
            </w:pPr>
            <w:r w:rsidRPr="000F1C01">
              <w:t>NA</w:t>
            </w:r>
          </w:p>
        </w:tc>
        <w:tc>
          <w:tcPr>
            <w:tcW w:w="1497" w:type="dxa"/>
            <w:shd w:val="clear" w:color="auto" w:fill="D9D9D9" w:themeFill="background1" w:themeFillShade="D9"/>
          </w:tcPr>
          <w:p w14:paraId="6C8EF267" w14:textId="77777777" w:rsidR="00F50ECE" w:rsidRPr="000F1C01" w:rsidRDefault="00F50ECE" w:rsidP="000F1C01">
            <w:pPr>
              <w:jc w:val="left"/>
            </w:pPr>
            <w:r w:rsidRPr="000F1C01">
              <w:t>Remarks</w:t>
            </w:r>
          </w:p>
        </w:tc>
      </w:tr>
      <w:tr w:rsidR="009B6D48" w:rsidRPr="009B6D48" w14:paraId="3A739D54"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E3B0D21" w14:textId="77777777" w:rsidR="009B6D48" w:rsidRPr="009B6D48" w:rsidRDefault="009B6D48" w:rsidP="009B6D48">
            <w:pPr>
              <w:jc w:val="left"/>
              <w:rPr>
                <w:b/>
              </w:rPr>
            </w:pPr>
            <w:r>
              <w:rPr>
                <w:b/>
              </w:rPr>
              <w:t>Validation</w:t>
            </w:r>
          </w:p>
        </w:tc>
      </w:tr>
      <w:tr w:rsidR="009B6D48" w:rsidRPr="000F1C01" w14:paraId="2FE85614" w14:textId="77777777" w:rsidTr="009B6D48">
        <w:trPr>
          <w:trHeight w:val="284"/>
        </w:trPr>
        <w:tc>
          <w:tcPr>
            <w:tcW w:w="1044" w:type="dxa"/>
          </w:tcPr>
          <w:p w14:paraId="0067808D" w14:textId="77777777" w:rsidR="009B6D48" w:rsidRDefault="009B6D48" w:rsidP="009B6D48">
            <w:pPr>
              <w:jc w:val="left"/>
            </w:pPr>
            <w:r>
              <w:t xml:space="preserve">{SCR1250} </w:t>
            </w:r>
          </w:p>
        </w:tc>
        <w:tc>
          <w:tcPr>
            <w:tcW w:w="1053" w:type="dxa"/>
          </w:tcPr>
          <w:p w14:paraId="1DBB5D51" w14:textId="77777777" w:rsidR="009B6D48" w:rsidRDefault="009B6D48" w:rsidP="009B6D48">
            <w:pPr>
              <w:jc w:val="left"/>
            </w:pPr>
            <w:r>
              <w:t>Task</w:t>
            </w:r>
          </w:p>
        </w:tc>
        <w:tc>
          <w:tcPr>
            <w:tcW w:w="4586" w:type="dxa"/>
          </w:tcPr>
          <w:p w14:paraId="37F7B9D4" w14:textId="77777777" w:rsidR="009B6D48" w:rsidRDefault="009B6D48" w:rsidP="009B6D48">
            <w:pPr>
              <w:jc w:val="left"/>
            </w:pPr>
            <w:r w:rsidRPr="00921290">
              <w:t>A test has been scheduled on the Skyline DataMiner Driver Passport Platform when the task is applicable for Code Review or when deemed useful.</w:t>
            </w:r>
            <w:r w:rsidR="00C04523">
              <w:t xml:space="preserve"> Supported connections are SNMP (v1 to v3) and HTTP.</w:t>
            </w:r>
            <w:r>
              <w:t xml:space="preserve"> </w:t>
            </w:r>
            <w:hyperlink w:anchor="_Minimum_DMA_version" w:history="1">
              <w:r>
                <w:rPr>
                  <w:rStyle w:val="Hyperlink"/>
                </w:rPr>
                <w:t>(Ref. 3.7.1 Skyline Driver Passport Platform)</w:t>
              </w:r>
            </w:hyperlink>
          </w:p>
        </w:tc>
        <w:sdt>
          <w:sdtPr>
            <w:id w:val="1279223514"/>
            <w14:checkbox>
              <w14:checked w14:val="0"/>
              <w14:checkedState w14:val="2612" w14:font="Arial Unicode MS"/>
              <w14:uncheckedState w14:val="2610" w14:font="Arial Unicode MS"/>
            </w14:checkbox>
          </w:sdtPr>
          <w:sdtContent>
            <w:tc>
              <w:tcPr>
                <w:tcW w:w="552" w:type="dxa"/>
              </w:tcPr>
              <w:p w14:paraId="35A0D43B" w14:textId="77777777" w:rsidR="009B6D48" w:rsidRDefault="009B6D48" w:rsidP="009B6D48">
                <w:pPr>
                  <w:jc w:val="left"/>
                </w:pPr>
                <w:r w:rsidRPr="000F1C01">
                  <w:rPr>
                    <w:rFonts w:ascii="Segoe UI Symbol" w:hAnsi="Segoe UI Symbol" w:cs="Segoe UI Symbol"/>
                  </w:rPr>
                  <w:t>☐</w:t>
                </w:r>
              </w:p>
            </w:tc>
          </w:sdtContent>
        </w:sdt>
        <w:sdt>
          <w:sdtPr>
            <w:id w:val="515808736"/>
            <w14:checkbox>
              <w14:checked w14:val="0"/>
              <w14:checkedState w14:val="2612" w14:font="Arial Unicode MS"/>
              <w14:uncheckedState w14:val="2610" w14:font="Arial Unicode MS"/>
            </w14:checkbox>
          </w:sdtPr>
          <w:sdtContent>
            <w:tc>
              <w:tcPr>
                <w:tcW w:w="573" w:type="dxa"/>
              </w:tcPr>
              <w:p w14:paraId="75FAA995" w14:textId="77777777" w:rsidR="009B6D48" w:rsidRDefault="009B6D48" w:rsidP="009B6D48">
                <w:pPr>
                  <w:jc w:val="left"/>
                </w:pPr>
                <w:r w:rsidRPr="000F1C01">
                  <w:rPr>
                    <w:rFonts w:ascii="Segoe UI Symbol" w:hAnsi="Segoe UI Symbol" w:cs="Segoe UI Symbol"/>
                  </w:rPr>
                  <w:t>☐</w:t>
                </w:r>
              </w:p>
            </w:tc>
          </w:sdtContent>
        </w:sdt>
        <w:sdt>
          <w:sdtPr>
            <w:id w:val="-383632428"/>
            <w14:checkbox>
              <w14:checked w14:val="1"/>
              <w14:checkedState w14:val="2612" w14:font="Arial Unicode MS"/>
              <w14:uncheckedState w14:val="2610" w14:font="Arial Unicode MS"/>
            </w14:checkbox>
          </w:sdtPr>
          <w:sdtContent>
            <w:tc>
              <w:tcPr>
                <w:tcW w:w="560" w:type="dxa"/>
              </w:tcPr>
              <w:p w14:paraId="2C48A447" w14:textId="5B76E1E2" w:rsidR="009B6D48" w:rsidRDefault="00AB4671" w:rsidP="009B6D48">
                <w:pPr>
                  <w:jc w:val="left"/>
                </w:pPr>
                <w:r>
                  <w:rPr>
                    <w:rFonts w:ascii="Arial Unicode MS" w:eastAsia="Arial Unicode MS" w:hAnsi="Arial Unicode MS" w:cs="Arial Unicode MS" w:hint="eastAsia"/>
                  </w:rPr>
                  <w:t>☒</w:t>
                </w:r>
              </w:p>
            </w:tc>
          </w:sdtContent>
        </w:sdt>
        <w:tc>
          <w:tcPr>
            <w:tcW w:w="1497" w:type="dxa"/>
          </w:tcPr>
          <w:p w14:paraId="79D3080A" w14:textId="77777777" w:rsidR="009B6D48" w:rsidRPr="001E4CA8" w:rsidRDefault="009B6D48" w:rsidP="009B6D48">
            <w:pPr>
              <w:jc w:val="left"/>
            </w:pPr>
          </w:p>
        </w:tc>
      </w:tr>
      <w:tr w:rsidR="009B6D48" w:rsidRPr="000F1C01" w14:paraId="1776C98E" w14:textId="77777777" w:rsidTr="00450F97">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F3B0D36" w14:textId="77777777" w:rsidR="009B6D48" w:rsidRPr="004042F5" w:rsidRDefault="009B6D48" w:rsidP="00450F97">
            <w:pPr>
              <w:jc w:val="left"/>
              <w:rPr>
                <w:b/>
              </w:rPr>
            </w:pPr>
            <w:r w:rsidRPr="004042F5">
              <w:rPr>
                <w:b/>
              </w:rPr>
              <w:t>Registration</w:t>
            </w:r>
          </w:p>
        </w:tc>
      </w:tr>
      <w:tr w:rsidR="009B6D48" w:rsidRPr="000F1C01" w14:paraId="51E38FF3" w14:textId="77777777" w:rsidTr="009B6D48">
        <w:trPr>
          <w:trHeight w:val="284"/>
        </w:trPr>
        <w:tc>
          <w:tcPr>
            <w:tcW w:w="1044" w:type="dxa"/>
          </w:tcPr>
          <w:p w14:paraId="431F06A8" w14:textId="77777777" w:rsidR="009B6D48" w:rsidRDefault="009B6D48" w:rsidP="009B6D48">
            <w:pPr>
              <w:jc w:val="left"/>
            </w:pPr>
            <w:r>
              <w:t xml:space="preserve">{SCR1002} </w:t>
            </w:r>
          </w:p>
        </w:tc>
        <w:tc>
          <w:tcPr>
            <w:tcW w:w="1053" w:type="dxa"/>
          </w:tcPr>
          <w:p w14:paraId="184F2C1B" w14:textId="77777777" w:rsidR="009B6D48" w:rsidRDefault="009B6D48" w:rsidP="009B6D48">
            <w:pPr>
              <w:jc w:val="left"/>
            </w:pPr>
            <w:r>
              <w:t>Protocol</w:t>
            </w:r>
          </w:p>
        </w:tc>
        <w:tc>
          <w:tcPr>
            <w:tcW w:w="4586" w:type="dxa"/>
          </w:tcPr>
          <w:p w14:paraId="305BCFD1" w14:textId="77777777" w:rsidR="009B6D48" w:rsidRPr="00921290" w:rsidRDefault="009B6D48" w:rsidP="009B6D48">
            <w:pPr>
              <w:jc w:val="left"/>
            </w:pPr>
            <w:r w:rsidRPr="000F1C01">
              <w:t xml:space="preserve">A driver help page is available on </w:t>
            </w:r>
            <w:hyperlink r:id="rId13" w:history="1">
              <w:r w:rsidRPr="00555A5C">
                <w:rPr>
                  <w:rStyle w:val="Hyperlink"/>
                </w:rPr>
                <w:t>DCP</w:t>
              </w:r>
            </w:hyperlink>
            <w:r w:rsidRPr="000F1C01">
              <w:t xml:space="preserve">. </w:t>
            </w:r>
            <w:r>
              <w:t>I</w:t>
            </w:r>
            <w:r w:rsidRPr="000F1C01">
              <w:t xml:space="preserve">n case of </w:t>
            </w:r>
            <w:r>
              <w:t xml:space="preserve">a </w:t>
            </w:r>
            <w:r w:rsidRPr="000F1C01">
              <w:t xml:space="preserve">DVE protocol, each exported protocol </w:t>
            </w:r>
            <w:r>
              <w:t>has</w:t>
            </w:r>
            <w:r w:rsidRPr="000F1C01">
              <w:t xml:space="preserve"> a page.</w:t>
            </w:r>
          </w:p>
        </w:tc>
        <w:sdt>
          <w:sdtPr>
            <w:id w:val="-299221096"/>
            <w14:checkbox>
              <w14:checked w14:val="1"/>
              <w14:checkedState w14:val="2612" w14:font="Arial Unicode MS"/>
              <w14:uncheckedState w14:val="2610" w14:font="Arial Unicode MS"/>
            </w14:checkbox>
          </w:sdtPr>
          <w:sdtContent>
            <w:tc>
              <w:tcPr>
                <w:tcW w:w="552" w:type="dxa"/>
              </w:tcPr>
              <w:p w14:paraId="4D404DC1" w14:textId="5DE991AB" w:rsidR="009B6D48" w:rsidRDefault="00AB4671" w:rsidP="009B6D48">
                <w:pPr>
                  <w:jc w:val="left"/>
                </w:pPr>
                <w:r>
                  <w:rPr>
                    <w:rFonts w:ascii="Arial Unicode MS" w:eastAsia="Arial Unicode MS" w:hAnsi="Arial Unicode MS" w:cs="Arial Unicode MS" w:hint="eastAsia"/>
                  </w:rPr>
                  <w:t>☒</w:t>
                </w:r>
              </w:p>
            </w:tc>
          </w:sdtContent>
        </w:sdt>
        <w:sdt>
          <w:sdtPr>
            <w:id w:val="105935092"/>
            <w14:checkbox>
              <w14:checked w14:val="0"/>
              <w14:checkedState w14:val="2612" w14:font="Arial Unicode MS"/>
              <w14:uncheckedState w14:val="2610" w14:font="Arial Unicode MS"/>
            </w14:checkbox>
          </w:sdtPr>
          <w:sdtContent>
            <w:tc>
              <w:tcPr>
                <w:tcW w:w="573" w:type="dxa"/>
              </w:tcPr>
              <w:p w14:paraId="36F3D43C" w14:textId="77777777" w:rsidR="009B6D48" w:rsidRDefault="009B6D48" w:rsidP="009B6D48">
                <w:pPr>
                  <w:jc w:val="left"/>
                </w:pPr>
                <w:r>
                  <w:rPr>
                    <w:rFonts w:ascii="Arial Unicode MS" w:eastAsia="Arial Unicode MS" w:hAnsi="Arial Unicode MS" w:cs="Arial Unicode MS" w:hint="eastAsia"/>
                  </w:rPr>
                  <w:t>☐</w:t>
                </w:r>
              </w:p>
            </w:tc>
          </w:sdtContent>
        </w:sdt>
        <w:sdt>
          <w:sdtPr>
            <w:id w:val="-1990774418"/>
            <w14:checkbox>
              <w14:checked w14:val="0"/>
              <w14:checkedState w14:val="2612" w14:font="Arial Unicode MS"/>
              <w14:uncheckedState w14:val="2610" w14:font="Arial Unicode MS"/>
            </w14:checkbox>
          </w:sdtPr>
          <w:sdtContent>
            <w:tc>
              <w:tcPr>
                <w:tcW w:w="560" w:type="dxa"/>
              </w:tcPr>
              <w:p w14:paraId="4321C396" w14:textId="77777777" w:rsidR="009B6D48" w:rsidRDefault="009B6D48" w:rsidP="009B6D48">
                <w:pPr>
                  <w:jc w:val="left"/>
                </w:pPr>
                <w:r>
                  <w:rPr>
                    <w:rFonts w:ascii="Arial Unicode MS" w:eastAsia="Arial Unicode MS" w:hAnsi="Arial Unicode MS" w:cs="Arial Unicode MS" w:hint="eastAsia"/>
                  </w:rPr>
                  <w:t>☐</w:t>
                </w:r>
              </w:p>
            </w:tc>
          </w:sdtContent>
        </w:sdt>
        <w:tc>
          <w:tcPr>
            <w:tcW w:w="1497" w:type="dxa"/>
          </w:tcPr>
          <w:p w14:paraId="01591768" w14:textId="77777777" w:rsidR="009B6D48" w:rsidRPr="001E4CA8" w:rsidRDefault="009B6D48" w:rsidP="009B6D48">
            <w:pPr>
              <w:jc w:val="left"/>
            </w:pPr>
          </w:p>
        </w:tc>
      </w:tr>
      <w:tr w:rsidR="009B6D48" w:rsidRPr="000F1C01" w14:paraId="5ECE565A"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2164CB3" w14:textId="77777777" w:rsidR="009B6D48" w:rsidRDefault="009B6D48" w:rsidP="009B6D48">
            <w:pPr>
              <w:jc w:val="left"/>
            </w:pPr>
            <w:r>
              <w:t>{SCR1249}</w:t>
            </w:r>
          </w:p>
        </w:tc>
        <w:tc>
          <w:tcPr>
            <w:tcW w:w="1053" w:type="dxa"/>
          </w:tcPr>
          <w:p w14:paraId="4C8931CA" w14:textId="77777777" w:rsidR="009B6D48" w:rsidRDefault="009B6D48" w:rsidP="009B6D48">
            <w:pPr>
              <w:jc w:val="left"/>
            </w:pPr>
            <w:r>
              <w:t>Protocol</w:t>
            </w:r>
          </w:p>
        </w:tc>
        <w:tc>
          <w:tcPr>
            <w:tcW w:w="4586" w:type="dxa"/>
          </w:tcPr>
          <w:p w14:paraId="4647E627" w14:textId="77777777" w:rsidR="009B6D48" w:rsidRPr="00921290" w:rsidRDefault="009B6D48" w:rsidP="009B6D48">
            <w:pPr>
              <w:jc w:val="left"/>
            </w:pPr>
            <w:r>
              <w:t>The System Development Admin Tool has been used in the task flow in order to guarantee proper registration on DCP and the Version Control System.</w:t>
            </w:r>
          </w:p>
        </w:tc>
        <w:sdt>
          <w:sdtPr>
            <w:id w:val="-1886710982"/>
            <w14:checkbox>
              <w14:checked w14:val="0"/>
              <w14:checkedState w14:val="2612" w14:font="Arial Unicode MS"/>
              <w14:uncheckedState w14:val="2610" w14:font="Arial Unicode MS"/>
            </w14:checkbox>
          </w:sdtPr>
          <w:sdtContent>
            <w:tc>
              <w:tcPr>
                <w:tcW w:w="552" w:type="dxa"/>
              </w:tcPr>
              <w:p w14:paraId="4F5542DB" w14:textId="77777777" w:rsidR="009B6D48" w:rsidRDefault="009B6D48" w:rsidP="009B6D48">
                <w:pPr>
                  <w:jc w:val="left"/>
                </w:pPr>
                <w:r w:rsidRPr="000F1C01">
                  <w:rPr>
                    <w:rFonts w:ascii="Segoe UI Symbol" w:hAnsi="Segoe UI Symbol" w:cs="Segoe UI Symbol"/>
                  </w:rPr>
                  <w:t>☐</w:t>
                </w:r>
              </w:p>
            </w:tc>
          </w:sdtContent>
        </w:sdt>
        <w:sdt>
          <w:sdtPr>
            <w:id w:val="-495960500"/>
            <w14:checkbox>
              <w14:checked w14:val="0"/>
              <w14:checkedState w14:val="2612" w14:font="Arial Unicode MS"/>
              <w14:uncheckedState w14:val="2610" w14:font="Arial Unicode MS"/>
            </w14:checkbox>
          </w:sdtPr>
          <w:sdtContent>
            <w:tc>
              <w:tcPr>
                <w:tcW w:w="573" w:type="dxa"/>
              </w:tcPr>
              <w:p w14:paraId="14F2997D" w14:textId="77777777" w:rsidR="009B6D48" w:rsidRDefault="009B6D48" w:rsidP="009B6D48">
                <w:pPr>
                  <w:jc w:val="left"/>
                </w:pPr>
                <w:r w:rsidRPr="000F1C01">
                  <w:rPr>
                    <w:rFonts w:ascii="Segoe UI Symbol" w:hAnsi="Segoe UI Symbol" w:cs="Segoe UI Symbol"/>
                  </w:rPr>
                  <w:t>☐</w:t>
                </w:r>
              </w:p>
            </w:tc>
          </w:sdtContent>
        </w:sdt>
        <w:sdt>
          <w:sdtPr>
            <w:id w:val="1062607589"/>
            <w14:checkbox>
              <w14:checked w14:val="1"/>
              <w14:checkedState w14:val="2612" w14:font="Arial Unicode MS"/>
              <w14:uncheckedState w14:val="2610" w14:font="Arial Unicode MS"/>
            </w14:checkbox>
          </w:sdtPr>
          <w:sdtContent>
            <w:tc>
              <w:tcPr>
                <w:tcW w:w="560" w:type="dxa"/>
              </w:tcPr>
              <w:p w14:paraId="39F7004A" w14:textId="0D9C4E7C" w:rsidR="009B6D48" w:rsidRDefault="00AB4671" w:rsidP="009B6D48">
                <w:pPr>
                  <w:jc w:val="left"/>
                </w:pPr>
                <w:r>
                  <w:rPr>
                    <w:rFonts w:ascii="Arial Unicode MS" w:eastAsia="Arial Unicode MS" w:hAnsi="Arial Unicode MS" w:cs="Arial Unicode MS" w:hint="eastAsia"/>
                  </w:rPr>
                  <w:t>☒</w:t>
                </w:r>
              </w:p>
            </w:tc>
          </w:sdtContent>
        </w:sdt>
        <w:tc>
          <w:tcPr>
            <w:tcW w:w="1497" w:type="dxa"/>
          </w:tcPr>
          <w:p w14:paraId="53D2F358" w14:textId="77777777" w:rsidR="009B6D48" w:rsidRPr="001E4CA8" w:rsidRDefault="009B6D48" w:rsidP="009B6D48">
            <w:pPr>
              <w:jc w:val="left"/>
            </w:pPr>
          </w:p>
        </w:tc>
      </w:tr>
      <w:tr w:rsidR="009B6D48" w:rsidRPr="000F1C01" w14:paraId="4D466E4F" w14:textId="77777777" w:rsidTr="00885458">
        <w:trPr>
          <w:trHeight w:val="284"/>
        </w:trPr>
        <w:tc>
          <w:tcPr>
            <w:tcW w:w="9865" w:type="dxa"/>
            <w:gridSpan w:val="7"/>
            <w:shd w:val="clear" w:color="auto" w:fill="F2F2F2" w:themeFill="background1" w:themeFillShade="F2"/>
          </w:tcPr>
          <w:p w14:paraId="2CD39D4D" w14:textId="77777777" w:rsidR="009B6D48" w:rsidRPr="004042F5" w:rsidRDefault="009B6D48" w:rsidP="009B6D48">
            <w:pPr>
              <w:jc w:val="left"/>
              <w:rPr>
                <w:b/>
              </w:rPr>
            </w:pPr>
            <w:r w:rsidRPr="004042F5">
              <w:rPr>
                <w:b/>
              </w:rPr>
              <w:t>Simulation</w:t>
            </w:r>
          </w:p>
        </w:tc>
      </w:tr>
      <w:tr w:rsidR="009B6D48" w:rsidRPr="000F1C01" w14:paraId="5EB6A731"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202B6A6" w14:textId="77777777" w:rsidR="009B6D48" w:rsidRPr="000F1C01" w:rsidRDefault="009B6D48" w:rsidP="009B6D48">
            <w:pPr>
              <w:jc w:val="left"/>
            </w:pPr>
            <w:r>
              <w:t xml:space="preserve">{SCR1012} </w:t>
            </w:r>
          </w:p>
        </w:tc>
        <w:tc>
          <w:tcPr>
            <w:tcW w:w="1053" w:type="dxa"/>
          </w:tcPr>
          <w:p w14:paraId="5D25D200" w14:textId="77777777" w:rsidR="009B6D48" w:rsidRDefault="009B6D48" w:rsidP="009B6D48">
            <w:pPr>
              <w:jc w:val="left"/>
            </w:pPr>
            <w:r>
              <w:t>Protocol</w:t>
            </w:r>
          </w:p>
        </w:tc>
        <w:tc>
          <w:tcPr>
            <w:tcW w:w="4586" w:type="dxa"/>
          </w:tcPr>
          <w:p w14:paraId="0EF61FB9" w14:textId="77777777" w:rsidR="009B6D48" w:rsidRPr="000F1C01" w:rsidRDefault="009B6D48" w:rsidP="009B6D48">
            <w:pPr>
              <w:jc w:val="left"/>
            </w:pPr>
            <w:r w:rsidRPr="000F1C01">
              <w:t xml:space="preserve">A simulation file is available </w:t>
            </w:r>
            <w:r>
              <w:t>i</w:t>
            </w:r>
            <w:r w:rsidRPr="000F1C01">
              <w:t>n the designated shared folder.</w:t>
            </w:r>
          </w:p>
        </w:tc>
        <w:sdt>
          <w:sdtPr>
            <w:id w:val="1417669848"/>
            <w14:checkbox>
              <w14:checked w14:val="0"/>
              <w14:checkedState w14:val="2612" w14:font="Arial Unicode MS"/>
              <w14:uncheckedState w14:val="2610" w14:font="Arial Unicode MS"/>
            </w14:checkbox>
          </w:sdtPr>
          <w:sdtContent>
            <w:tc>
              <w:tcPr>
                <w:tcW w:w="552" w:type="dxa"/>
              </w:tcPr>
              <w:p w14:paraId="132BA7E5"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75010969"/>
            <w14:checkbox>
              <w14:checked w14:val="0"/>
              <w14:checkedState w14:val="2612" w14:font="Arial Unicode MS"/>
              <w14:uncheckedState w14:val="2610" w14:font="Arial Unicode MS"/>
            </w14:checkbox>
          </w:sdtPr>
          <w:sdtContent>
            <w:tc>
              <w:tcPr>
                <w:tcW w:w="573" w:type="dxa"/>
              </w:tcPr>
              <w:p w14:paraId="0CD4ABB3"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42698990"/>
            <w14:checkbox>
              <w14:checked w14:val="1"/>
              <w14:checkedState w14:val="2612" w14:font="Arial Unicode MS"/>
              <w14:uncheckedState w14:val="2610" w14:font="Arial Unicode MS"/>
            </w14:checkbox>
          </w:sdtPr>
          <w:sdtContent>
            <w:tc>
              <w:tcPr>
                <w:tcW w:w="560" w:type="dxa"/>
              </w:tcPr>
              <w:p w14:paraId="55CBABA5" w14:textId="634EF766"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0184CCEF" w14:textId="77777777" w:rsidR="009B6D48" w:rsidRPr="001E4CA8" w:rsidRDefault="009B6D48" w:rsidP="009B6D48">
            <w:pPr>
              <w:jc w:val="left"/>
            </w:pPr>
          </w:p>
        </w:tc>
      </w:tr>
      <w:tr w:rsidR="009B6D48" w:rsidRPr="000F1C01" w14:paraId="74B4F9E1" w14:textId="77777777" w:rsidTr="009B6D48">
        <w:trPr>
          <w:trHeight w:val="284"/>
        </w:trPr>
        <w:tc>
          <w:tcPr>
            <w:tcW w:w="1044" w:type="dxa"/>
          </w:tcPr>
          <w:p w14:paraId="2038EFC0" w14:textId="77777777" w:rsidR="009B6D48" w:rsidRPr="000F1C01" w:rsidRDefault="009B6D48" w:rsidP="009B6D48">
            <w:pPr>
              <w:jc w:val="left"/>
            </w:pPr>
            <w:r>
              <w:t xml:space="preserve">{SCR1013} </w:t>
            </w:r>
          </w:p>
        </w:tc>
        <w:tc>
          <w:tcPr>
            <w:tcW w:w="1053" w:type="dxa"/>
          </w:tcPr>
          <w:p w14:paraId="43525BBC" w14:textId="77777777" w:rsidR="009B6D48" w:rsidRDefault="009B6D48" w:rsidP="009B6D48">
            <w:pPr>
              <w:jc w:val="left"/>
            </w:pPr>
            <w:r>
              <w:t>Protocol</w:t>
            </w:r>
          </w:p>
        </w:tc>
        <w:tc>
          <w:tcPr>
            <w:tcW w:w="4586" w:type="dxa"/>
          </w:tcPr>
          <w:p w14:paraId="499623F9" w14:textId="77777777" w:rsidR="009B6D48" w:rsidRPr="000F1C01" w:rsidRDefault="009B6D48" w:rsidP="009B6D48">
            <w:pPr>
              <w:jc w:val="left"/>
            </w:pPr>
            <w:r w:rsidRPr="000F1C01">
              <w:t>An element is running a simulation on “QA-DMA-VM2-70” of the DriverDMA DMS.</w:t>
            </w:r>
          </w:p>
        </w:tc>
        <w:sdt>
          <w:sdtPr>
            <w:id w:val="2045091683"/>
            <w14:checkbox>
              <w14:checked w14:val="0"/>
              <w14:checkedState w14:val="2612" w14:font="Arial Unicode MS"/>
              <w14:uncheckedState w14:val="2610" w14:font="Arial Unicode MS"/>
            </w14:checkbox>
          </w:sdtPr>
          <w:sdtContent>
            <w:tc>
              <w:tcPr>
                <w:tcW w:w="552" w:type="dxa"/>
              </w:tcPr>
              <w:p w14:paraId="1FEED7C8" w14:textId="755C4151" w:rsidR="009B6D48" w:rsidRPr="000F1C01" w:rsidRDefault="007219C7"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64050211"/>
            <w14:checkbox>
              <w14:checked w14:val="0"/>
              <w14:checkedState w14:val="2612" w14:font="Arial Unicode MS"/>
              <w14:uncheckedState w14:val="2610" w14:font="Arial Unicode MS"/>
            </w14:checkbox>
          </w:sdtPr>
          <w:sdtContent>
            <w:tc>
              <w:tcPr>
                <w:tcW w:w="573" w:type="dxa"/>
              </w:tcPr>
              <w:p w14:paraId="28D8E2B5"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92980275"/>
            <w14:checkbox>
              <w14:checked w14:val="1"/>
              <w14:checkedState w14:val="2612" w14:font="Arial Unicode MS"/>
              <w14:uncheckedState w14:val="2610" w14:font="Arial Unicode MS"/>
            </w14:checkbox>
          </w:sdtPr>
          <w:sdtContent>
            <w:tc>
              <w:tcPr>
                <w:tcW w:w="560" w:type="dxa"/>
              </w:tcPr>
              <w:p w14:paraId="237E056F" w14:textId="6BA8D77B" w:rsidR="009B6D48" w:rsidRPr="000F1C01" w:rsidRDefault="007219C7"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34A33856" w14:textId="77777777" w:rsidR="009B6D48" w:rsidRPr="001E4CA8" w:rsidRDefault="009B6D48" w:rsidP="009B6D48">
            <w:pPr>
              <w:jc w:val="left"/>
            </w:pPr>
          </w:p>
        </w:tc>
      </w:tr>
      <w:tr w:rsidR="009B6D48" w:rsidRPr="000F1C01" w14:paraId="6E657520"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5DE3273F" w14:textId="77777777" w:rsidR="009B6D48" w:rsidRPr="004042F5" w:rsidRDefault="009B6D48" w:rsidP="009B6D48">
            <w:pPr>
              <w:jc w:val="left"/>
              <w:rPr>
                <w:b/>
              </w:rPr>
            </w:pPr>
            <w:r w:rsidRPr="004042F5">
              <w:rPr>
                <w:b/>
              </w:rPr>
              <w:t>Pitfalls</w:t>
            </w:r>
          </w:p>
        </w:tc>
      </w:tr>
      <w:tr w:rsidR="009B6D48" w:rsidRPr="000F1C01" w14:paraId="2B5CBF11" w14:textId="77777777" w:rsidTr="009B6D48">
        <w:trPr>
          <w:trHeight w:val="284"/>
        </w:trPr>
        <w:tc>
          <w:tcPr>
            <w:tcW w:w="1044" w:type="dxa"/>
          </w:tcPr>
          <w:p w14:paraId="454B3347" w14:textId="77777777" w:rsidR="009B6D48" w:rsidRPr="000F1C01" w:rsidRDefault="009B6D48" w:rsidP="009B6D48">
            <w:pPr>
              <w:jc w:val="left"/>
            </w:pPr>
            <w:r>
              <w:t xml:space="preserve">{SCR1110} </w:t>
            </w:r>
          </w:p>
        </w:tc>
        <w:tc>
          <w:tcPr>
            <w:tcW w:w="1053" w:type="dxa"/>
          </w:tcPr>
          <w:p w14:paraId="70FAFEEF" w14:textId="77777777" w:rsidR="009B6D48" w:rsidRDefault="009B6D48" w:rsidP="009B6D48">
            <w:pPr>
              <w:jc w:val="left"/>
            </w:pPr>
            <w:r>
              <w:t>Task</w:t>
            </w:r>
          </w:p>
        </w:tc>
        <w:tc>
          <w:tcPr>
            <w:tcW w:w="4586" w:type="dxa"/>
          </w:tcPr>
          <w:p w14:paraId="6813165A" w14:textId="77777777" w:rsidR="009B6D48" w:rsidRPr="000F1C01" w:rsidRDefault="009B6D48" w:rsidP="009B6D48">
            <w:pPr>
              <w:jc w:val="left"/>
            </w:pPr>
            <w:r w:rsidRPr="000F1C01">
              <w:t>The Param.SNMP.Type value correspond</w:t>
            </w:r>
            <w:r>
              <w:t>s</w:t>
            </w:r>
            <w:r w:rsidRPr="000F1C01">
              <w:t xml:space="preserve"> </w:t>
            </w:r>
            <w:r>
              <w:t>with what is</w:t>
            </w:r>
            <w:r w:rsidRPr="000F1C01">
              <w:t xml:space="preserve"> defined in </w:t>
            </w:r>
            <w:r>
              <w:t xml:space="preserve">the </w:t>
            </w:r>
            <w:r w:rsidRPr="000F1C01">
              <w:t>MIB.</w:t>
            </w:r>
          </w:p>
        </w:tc>
        <w:sdt>
          <w:sdtPr>
            <w:id w:val="1968468298"/>
            <w14:checkbox>
              <w14:checked w14:val="0"/>
              <w14:checkedState w14:val="2612" w14:font="Arial Unicode MS"/>
              <w14:uncheckedState w14:val="2610" w14:font="Arial Unicode MS"/>
            </w14:checkbox>
          </w:sdtPr>
          <w:sdtContent>
            <w:tc>
              <w:tcPr>
                <w:tcW w:w="552" w:type="dxa"/>
              </w:tcPr>
              <w:p w14:paraId="3F4D5A87" w14:textId="0C4BC850" w:rsidR="009B6D48" w:rsidRPr="000F1C01" w:rsidRDefault="007108E2"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04761007"/>
            <w14:checkbox>
              <w14:checked w14:val="0"/>
              <w14:checkedState w14:val="2612" w14:font="Arial Unicode MS"/>
              <w14:uncheckedState w14:val="2610" w14:font="Arial Unicode MS"/>
            </w14:checkbox>
          </w:sdtPr>
          <w:sdtContent>
            <w:tc>
              <w:tcPr>
                <w:tcW w:w="573" w:type="dxa"/>
              </w:tcPr>
              <w:p w14:paraId="1596D319"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83260810"/>
            <w14:checkbox>
              <w14:checked w14:val="1"/>
              <w14:checkedState w14:val="2612" w14:font="Arial Unicode MS"/>
              <w14:uncheckedState w14:val="2610" w14:font="Arial Unicode MS"/>
            </w14:checkbox>
          </w:sdtPr>
          <w:sdtContent>
            <w:tc>
              <w:tcPr>
                <w:tcW w:w="560" w:type="dxa"/>
              </w:tcPr>
              <w:p w14:paraId="562D28B1" w14:textId="7294B2F2" w:rsidR="009B6D48" w:rsidRPr="000F1C01" w:rsidRDefault="007108E2"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1D7EFA80" w14:textId="77777777" w:rsidR="009B6D48" w:rsidRPr="000F1C01" w:rsidRDefault="009B6D48" w:rsidP="009B6D48">
            <w:pPr>
              <w:jc w:val="left"/>
            </w:pPr>
          </w:p>
        </w:tc>
      </w:tr>
      <w:tr w:rsidR="009B6D48" w:rsidRPr="000F1C01" w14:paraId="018EDC30"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01ABC5B" w14:textId="77777777" w:rsidR="009B6D48" w:rsidRPr="000F1C01" w:rsidRDefault="009B6D48" w:rsidP="009B6D48">
            <w:pPr>
              <w:jc w:val="left"/>
            </w:pPr>
            <w:r>
              <w:t xml:space="preserve">{SCR1131} </w:t>
            </w:r>
          </w:p>
        </w:tc>
        <w:tc>
          <w:tcPr>
            <w:tcW w:w="1053" w:type="dxa"/>
          </w:tcPr>
          <w:p w14:paraId="3CB8A5FB" w14:textId="77777777" w:rsidR="009B6D48" w:rsidRDefault="009B6D48" w:rsidP="009B6D48">
            <w:pPr>
              <w:jc w:val="left"/>
            </w:pPr>
            <w:r>
              <w:t>Protocol</w:t>
            </w:r>
          </w:p>
        </w:tc>
        <w:tc>
          <w:tcPr>
            <w:tcW w:w="4586" w:type="dxa"/>
          </w:tcPr>
          <w:p w14:paraId="12C46D7F" w14:textId="77777777" w:rsidR="009B6D48" w:rsidRDefault="009B6D48" w:rsidP="009B6D48">
            <w:pPr>
              <w:jc w:val="left"/>
            </w:pPr>
            <w:r w:rsidRPr="000F1C01">
              <w:t xml:space="preserve">When a DVE protocol </w:t>
            </w:r>
            <w:r>
              <w:t>uses</w:t>
            </w:r>
            <w:r w:rsidRPr="000F1C01">
              <w:t xml:space="preserve"> </w:t>
            </w:r>
            <w:r>
              <w:t>“</w:t>
            </w:r>
            <w:r w:rsidRPr="000F1C01">
              <w:t>noElementprefix</w:t>
            </w:r>
            <w:r>
              <w:t>”</w:t>
            </w:r>
            <w:r w:rsidRPr="000F1C01">
              <w:t xml:space="preserve">, the unique element name is enforced </w:t>
            </w:r>
            <w:r>
              <w:t>i</w:t>
            </w:r>
            <w:r w:rsidRPr="000F1C01">
              <w:t xml:space="preserve">n the DMS </w:t>
            </w:r>
            <w:r>
              <w:t>through the use of</w:t>
            </w:r>
            <w:r w:rsidRPr="000F1C01">
              <w:t xml:space="preserve"> DMS Notify 72 as described in the </w:t>
            </w:r>
            <w:r>
              <w:t>P</w:t>
            </w:r>
            <w:r w:rsidRPr="000F1C01">
              <w:t xml:space="preserve">rotocol </w:t>
            </w:r>
            <w:r>
              <w:t>D</w:t>
            </w:r>
            <w:r w:rsidRPr="000F1C01">
              <w:t xml:space="preserve">evelopment </w:t>
            </w:r>
            <w:r>
              <w:t>G</w:t>
            </w:r>
            <w:r w:rsidRPr="000F1C01">
              <w:t>uide.</w:t>
            </w:r>
          </w:p>
          <w:p w14:paraId="14A9566A" w14:textId="77777777" w:rsidR="009B6D48" w:rsidRPr="000F1C01" w:rsidRDefault="009B6D48" w:rsidP="009B6D48">
            <w:pPr>
              <w:spacing w:before="120"/>
              <w:jc w:val="left"/>
            </w:pPr>
            <w:r w:rsidRPr="00B2362E">
              <w:rPr>
                <w:b/>
                <w:i/>
              </w:rPr>
              <w:t xml:space="preserve">Warning: </w:t>
            </w:r>
            <w:r>
              <w:rPr>
                <w:b/>
                <w:i/>
              </w:rPr>
              <w:t>Possible impact on existing platforms if changed in existing protocol</w:t>
            </w:r>
            <w:r w:rsidRPr="00B2362E">
              <w:rPr>
                <w:b/>
                <w:i/>
              </w:rPr>
              <w:t>.</w:t>
            </w:r>
          </w:p>
        </w:tc>
        <w:sdt>
          <w:sdtPr>
            <w:id w:val="407208"/>
            <w14:checkbox>
              <w14:checked w14:val="0"/>
              <w14:checkedState w14:val="2612" w14:font="Arial Unicode MS"/>
              <w14:uncheckedState w14:val="2610" w14:font="Arial Unicode MS"/>
            </w14:checkbox>
          </w:sdtPr>
          <w:sdtContent>
            <w:tc>
              <w:tcPr>
                <w:tcW w:w="552" w:type="dxa"/>
              </w:tcPr>
              <w:p w14:paraId="3F64D99B" w14:textId="32F587F9"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12768199"/>
            <w14:checkbox>
              <w14:checked w14:val="0"/>
              <w14:checkedState w14:val="2612" w14:font="Arial Unicode MS"/>
              <w14:uncheckedState w14:val="2610" w14:font="Arial Unicode MS"/>
            </w14:checkbox>
          </w:sdtPr>
          <w:sdtContent>
            <w:tc>
              <w:tcPr>
                <w:tcW w:w="573" w:type="dxa"/>
              </w:tcPr>
              <w:p w14:paraId="1AFCD286"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4954367"/>
            <w14:checkbox>
              <w14:checked w14:val="1"/>
              <w14:checkedState w14:val="2612" w14:font="Arial Unicode MS"/>
              <w14:uncheckedState w14:val="2610" w14:font="Arial Unicode MS"/>
            </w14:checkbox>
          </w:sdtPr>
          <w:sdtContent>
            <w:tc>
              <w:tcPr>
                <w:tcW w:w="560" w:type="dxa"/>
              </w:tcPr>
              <w:p w14:paraId="70250F88" w14:textId="6E391F34"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58D1BEBA" w14:textId="77777777" w:rsidR="009B6D48" w:rsidRPr="000F1C01" w:rsidRDefault="009B6D48" w:rsidP="009B6D48">
            <w:pPr>
              <w:jc w:val="left"/>
            </w:pPr>
          </w:p>
        </w:tc>
      </w:tr>
    </w:tbl>
    <w:p w14:paraId="60A1BF27" w14:textId="77777777" w:rsidR="000F1C01" w:rsidRPr="000F1C01" w:rsidRDefault="000F1C01" w:rsidP="000F1C01">
      <w:pPr>
        <w:tabs>
          <w:tab w:val="left" w:pos="915"/>
        </w:tabs>
      </w:pPr>
    </w:p>
    <w:p w14:paraId="382F3155" w14:textId="77777777" w:rsidR="00404E7D" w:rsidRPr="0061561C" w:rsidRDefault="008A3994" w:rsidP="006B59B9">
      <w:pPr>
        <w:pStyle w:val="Heading1"/>
      </w:pPr>
      <w:bookmarkStart w:id="18" w:name="_Toc32916705"/>
      <w:r>
        <w:lastRenderedPageBreak/>
        <w:t>Protocol Development Coding Guidelines</w:t>
      </w:r>
      <w:bookmarkEnd w:id="18"/>
    </w:p>
    <w:p w14:paraId="058459FB" w14:textId="77777777" w:rsidR="00AB05AA" w:rsidRDefault="00AB05AA" w:rsidP="006B59B9">
      <w:pPr>
        <w:pStyle w:val="Heading2"/>
      </w:pPr>
      <w:bookmarkStart w:id="19" w:name="_Toc32916706"/>
      <w:r>
        <w:t>General</w:t>
      </w:r>
      <w:bookmarkEnd w:id="19"/>
    </w:p>
    <w:p w14:paraId="417CAC54" w14:textId="77777777" w:rsidR="00840DA5" w:rsidRPr="00E41CAB" w:rsidRDefault="00840DA5" w:rsidP="006B59B9">
      <w:pPr>
        <w:pStyle w:val="Heading3"/>
      </w:pPr>
      <w:bookmarkStart w:id="20" w:name="_Protocol_Name"/>
      <w:bookmarkStart w:id="21" w:name="_Toc32916707"/>
      <w:bookmarkEnd w:id="20"/>
      <w:r w:rsidRPr="00E41CAB">
        <w:t>Protocol Name</w:t>
      </w:r>
      <w:bookmarkEnd w:id="21"/>
    </w:p>
    <w:p w14:paraId="66EBEA8E" w14:textId="77777777" w:rsidR="00840DA5" w:rsidRPr="00E41CAB" w:rsidRDefault="00840DA5" w:rsidP="00314D9C">
      <w:pPr>
        <w:pStyle w:val="SLCUnorderedlist"/>
      </w:pPr>
      <w:r w:rsidRPr="00E41CAB">
        <w:t xml:space="preserve">The protocol name (just like </w:t>
      </w:r>
      <w:r w:rsidR="005F466E">
        <w:t xml:space="preserve">a </w:t>
      </w:r>
      <w:r w:rsidRPr="00E41CAB">
        <w:t xml:space="preserve">trend </w:t>
      </w:r>
      <w:r w:rsidR="005F466E">
        <w:t>or</w:t>
      </w:r>
      <w:r w:rsidR="005F466E" w:rsidRPr="00E41CAB">
        <w:t xml:space="preserve"> </w:t>
      </w:r>
      <w:r w:rsidRPr="00E41CAB">
        <w:t>alarm template name) must not start with “Production”.</w:t>
      </w:r>
    </w:p>
    <w:p w14:paraId="039233D7" w14:textId="77777777" w:rsidR="00E26C25" w:rsidRDefault="00E26C25" w:rsidP="006B59B9">
      <w:pPr>
        <w:pStyle w:val="Heading3"/>
      </w:pPr>
      <w:bookmarkStart w:id="22" w:name="_Spelling"/>
      <w:bookmarkStart w:id="23" w:name="_Formatting"/>
      <w:bookmarkStart w:id="24" w:name="_Toc32916708"/>
      <w:bookmarkEnd w:id="22"/>
      <w:bookmarkEnd w:id="23"/>
      <w:r>
        <w:t>Formatting</w:t>
      </w:r>
      <w:bookmarkEnd w:id="24"/>
    </w:p>
    <w:p w14:paraId="1ADB61F3" w14:textId="77777777" w:rsidR="008E4DF0" w:rsidRPr="00766C12" w:rsidRDefault="008E4DF0" w:rsidP="006B59B9">
      <w:pPr>
        <w:pStyle w:val="Heading4"/>
      </w:pPr>
      <w:bookmarkStart w:id="25" w:name="_Indentation"/>
      <w:bookmarkEnd w:id="25"/>
      <w:r w:rsidRPr="00766C12">
        <w:t>Indentation</w:t>
      </w:r>
    </w:p>
    <w:p w14:paraId="6D496C82" w14:textId="77777777" w:rsidR="00E26C25" w:rsidRDefault="005C711D" w:rsidP="00314D9C">
      <w:pPr>
        <w:pStyle w:val="SLCUnorderedlist"/>
        <w:ind w:hanging="288"/>
      </w:pPr>
      <w:r>
        <w:t>Indentation in the protocol consists of either only tabs or only sequences of four spaces.</w:t>
      </w:r>
    </w:p>
    <w:p w14:paraId="34D4B123" w14:textId="77777777" w:rsidR="008E4DF0" w:rsidRDefault="008E4DF0" w:rsidP="006B59B9">
      <w:pPr>
        <w:pStyle w:val="Heading4"/>
      </w:pPr>
      <w:bookmarkStart w:id="26" w:name="_Alignment_and_Wording"/>
      <w:bookmarkEnd w:id="26"/>
      <w:r>
        <w:t>Alignment and Wording</w:t>
      </w:r>
    </w:p>
    <w:p w14:paraId="5E9C5392" w14:textId="77777777" w:rsidR="00835E90" w:rsidRPr="00835E90" w:rsidRDefault="00E26C25" w:rsidP="00314D9C">
      <w:pPr>
        <w:pStyle w:val="SLCUnorderedlist"/>
        <w:ind w:hanging="288"/>
      </w:pPr>
      <w:r>
        <w:t>Alignment and wording must be consistent.</w:t>
      </w:r>
    </w:p>
    <w:p w14:paraId="2E3EE94C" w14:textId="77777777" w:rsidR="00B74444" w:rsidRDefault="00B74444" w:rsidP="006B59B9">
      <w:pPr>
        <w:pStyle w:val="Heading3"/>
      </w:pPr>
      <w:bookmarkStart w:id="27" w:name="_Toc32916709"/>
      <w:r>
        <w:t>Names</w:t>
      </w:r>
      <w:bookmarkEnd w:id="27"/>
    </w:p>
    <w:p w14:paraId="3E88D99B" w14:textId="77777777" w:rsidR="00531B0F" w:rsidRPr="0061561C" w:rsidRDefault="002E4AA9" w:rsidP="006B59B9">
      <w:pPr>
        <w:pStyle w:val="Heading4"/>
      </w:pPr>
      <w:bookmarkStart w:id="28" w:name="_Protocol_Name_Items"/>
      <w:bookmarkStart w:id="29" w:name="_Unique_and_Meaningful"/>
      <w:bookmarkEnd w:id="28"/>
      <w:bookmarkEnd w:id="29"/>
      <w:r>
        <w:t>Unique and Meaningful</w:t>
      </w:r>
      <w:r w:rsidR="005D5E3A">
        <w:t xml:space="preserve"> Names</w:t>
      </w:r>
    </w:p>
    <w:p w14:paraId="2310F6B6" w14:textId="77777777" w:rsidR="005C711D" w:rsidRDefault="00690D68" w:rsidP="00314D9C">
      <w:pPr>
        <w:pStyle w:val="SLCUnorderedlist"/>
      </w:pPr>
      <w:r w:rsidRPr="00E41CAB">
        <w:t>A protocol consists of different items such as para</w:t>
      </w:r>
      <w:r>
        <w:t>meters, actions, QActions, etc. E</w:t>
      </w:r>
      <w:r w:rsidRPr="00E41CAB">
        <w:t xml:space="preserve">very item has a </w:t>
      </w:r>
      <w:r>
        <w:t xml:space="preserve">name </w:t>
      </w:r>
      <w:r w:rsidR="00BD5C21">
        <w:t xml:space="preserve">that </w:t>
      </w:r>
      <w:r>
        <w:t>is used for internal reference in e.g. SLProtocol</w:t>
      </w:r>
      <w:r w:rsidR="00827AE1">
        <w:t xml:space="preserve"> or</w:t>
      </w:r>
      <w:r>
        <w:t xml:space="preserve"> DIS. </w:t>
      </w:r>
      <w:r w:rsidR="005C711D">
        <w:t>Protocol item names must be unique per item type and must be meaningful.</w:t>
      </w:r>
    </w:p>
    <w:p w14:paraId="5CD57111" w14:textId="77777777" w:rsidR="008A607C" w:rsidRDefault="008A607C" w:rsidP="008A607C">
      <w:pPr>
        <w:pStyle w:val="Heading4"/>
      </w:pPr>
      <w:bookmarkStart w:id="30" w:name="_Parameter_Names_1"/>
      <w:bookmarkEnd w:id="30"/>
      <w:r>
        <w:t>Parameter Names</w:t>
      </w:r>
    </w:p>
    <w:p w14:paraId="035F87EC" w14:textId="77777777" w:rsidR="00306A0A" w:rsidRDefault="008A607C" w:rsidP="00314D9C">
      <w:pPr>
        <w:pStyle w:val="SLCUnorderedlist"/>
      </w:pPr>
      <w:r>
        <w:t xml:space="preserve">Parameter names must be well-chosen, describing the value </w:t>
      </w:r>
      <w:r w:rsidR="00827AE1">
        <w:t>that the parameter</w:t>
      </w:r>
      <w:r>
        <w:t xml:space="preserve"> will hold. Note that this is also important to improve the readability of code in Quick Actions:</w:t>
      </w:r>
    </w:p>
    <w:p w14:paraId="02EE2E0C" w14:textId="77777777" w:rsidR="008A607C" w:rsidRDefault="008A607C" w:rsidP="004A3E68">
      <w:pPr>
        <w:pStyle w:val="SLCUnorderedlist"/>
        <w:numPr>
          <w:ilvl w:val="1"/>
          <w:numId w:val="13"/>
        </w:numPr>
      </w:pPr>
      <w:r>
        <w:t>The Parameter class (</w:t>
      </w:r>
      <w:r w:rsidRPr="00306A0A">
        <w:rPr>
          <w:highlight w:val="white"/>
        </w:rPr>
        <w:t>Skyline.DataMiner.Scripting</w:t>
      </w:r>
      <w:r>
        <w:t xml:space="preserve">) generates constant fields for parameters defined in a protocol. The name of </w:t>
      </w:r>
      <w:r w:rsidR="00827AE1">
        <w:t xml:space="preserve">a </w:t>
      </w:r>
      <w:r>
        <w:t xml:space="preserve">field </w:t>
      </w:r>
      <w:r w:rsidR="00827AE1">
        <w:t>corresponds to</w:t>
      </w:r>
      <w:r>
        <w:t xml:space="preserve"> the name of the parameter, excluding spaces and symbols.</w:t>
      </w:r>
    </w:p>
    <w:p w14:paraId="06693683" w14:textId="77777777" w:rsidR="008A607C" w:rsidRDefault="008A607C" w:rsidP="004A3E68">
      <w:pPr>
        <w:pStyle w:val="SLCUnorderedlist"/>
        <w:numPr>
          <w:ilvl w:val="1"/>
          <w:numId w:val="13"/>
        </w:numPr>
      </w:pPr>
      <w:r>
        <w:t xml:space="preserve">The SLProtocolExt class generates properties for parameters defined in a protocol. The name of </w:t>
      </w:r>
      <w:r w:rsidR="00827AE1">
        <w:t xml:space="preserve">a </w:t>
      </w:r>
      <w:r>
        <w:t xml:space="preserve">property </w:t>
      </w:r>
      <w:r w:rsidR="00827AE1">
        <w:t>corresponds to</w:t>
      </w:r>
      <w:r>
        <w:t xml:space="preserve"> the name of the parameter, excluding spaces and symbols.</w:t>
      </w:r>
    </w:p>
    <w:p w14:paraId="0D5D0341" w14:textId="77777777" w:rsidR="008A607C" w:rsidRPr="00306A0A" w:rsidRDefault="008A607C" w:rsidP="008C7DAA">
      <w:pPr>
        <w:pStyle w:val="SLCBodytext"/>
        <w:rPr>
          <w:rStyle w:val="SLCBold"/>
        </w:rPr>
      </w:pPr>
      <w:bookmarkStart w:id="31" w:name="_Hlk32917827"/>
      <w:r w:rsidRPr="00306A0A">
        <w:rPr>
          <w:rStyle w:val="SLCBold"/>
        </w:rPr>
        <w:t>Prohibited names</w:t>
      </w:r>
    </w:p>
    <w:p w14:paraId="44529FE8" w14:textId="77777777" w:rsidR="008A607C" w:rsidRPr="00D324A5" w:rsidRDefault="008A607C" w:rsidP="008C7DAA">
      <w:pPr>
        <w:pStyle w:val="SLCBodytext"/>
      </w:pPr>
      <w:r>
        <w:t xml:space="preserve">The following strings must not be used </w:t>
      </w:r>
      <w:r w:rsidRPr="00306178">
        <w:t>as parameter names or parameter descriptions</w:t>
      </w:r>
      <w:r>
        <w:t xml:space="preserve">. Note that the items in the table should be considered case-insensitive (E.g. _clients_connected must also not be </w:t>
      </w:r>
      <w:r w:rsidRPr="00D324A5">
        <w:t>used).</w:t>
      </w:r>
    </w:p>
    <w:tbl>
      <w:tblPr>
        <w:tblStyle w:val="PlainTable21"/>
        <w:tblW w:w="0" w:type="auto"/>
        <w:tblInd w:w="284" w:type="dxa"/>
        <w:tblLook w:val="04A0" w:firstRow="1" w:lastRow="0" w:firstColumn="1" w:lastColumn="0" w:noHBand="0" w:noVBand="1"/>
      </w:tblPr>
      <w:tblGrid>
        <w:gridCol w:w="3271"/>
        <w:gridCol w:w="3566"/>
        <w:gridCol w:w="2680"/>
      </w:tblGrid>
      <w:tr w:rsidR="008A607C" w:rsidRPr="00CF4167" w14:paraId="355AD5DE" w14:textId="77777777" w:rsidTr="008D66B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bookmarkEnd w:id="31"/>
          <w:p w14:paraId="30CD66E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__Clients_connected</w:t>
            </w:r>
          </w:p>
        </w:tc>
        <w:tc>
          <w:tcPr>
            <w:tcW w:w="0" w:type="auto"/>
            <w:noWrap/>
            <w:hideMark/>
          </w:tcPr>
          <w:p w14:paraId="52F279F3"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DMA Redundancy Status</w:t>
            </w:r>
          </w:p>
        </w:tc>
        <w:tc>
          <w:tcPr>
            <w:tcW w:w="0" w:type="auto"/>
            <w:noWrap/>
            <w:hideMark/>
          </w:tcPr>
          <w:p w14:paraId="3B3D2FAD"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Redundancy Group added</w:t>
            </w:r>
          </w:p>
        </w:tc>
      </w:tr>
      <w:tr w:rsidR="008A607C" w:rsidRPr="00CF4167" w14:paraId="7910AF4E"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CB6D3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__Communication_DataMiner_RX</w:t>
            </w:r>
          </w:p>
        </w:tc>
        <w:tc>
          <w:tcPr>
            <w:tcW w:w="0" w:type="auto"/>
            <w:noWrap/>
            <w:hideMark/>
          </w:tcPr>
          <w:p w14:paraId="2F294FA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DMS Revisioned</w:t>
            </w:r>
          </w:p>
        </w:tc>
        <w:tc>
          <w:tcPr>
            <w:tcW w:w="0" w:type="auto"/>
            <w:noWrap/>
            <w:hideMark/>
          </w:tcPr>
          <w:p w14:paraId="5EE101D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Scheduler info</w:t>
            </w:r>
          </w:p>
        </w:tc>
      </w:tr>
      <w:tr w:rsidR="008A607C" w:rsidRPr="00CF4167" w14:paraId="469B542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223C8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__Communication_DataMiner_TX</w:t>
            </w:r>
          </w:p>
        </w:tc>
        <w:tc>
          <w:tcPr>
            <w:tcW w:w="0" w:type="auto"/>
            <w:noWrap/>
            <w:hideMark/>
          </w:tcPr>
          <w:p w14:paraId="0C77A30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added</w:t>
            </w:r>
          </w:p>
        </w:tc>
        <w:tc>
          <w:tcPr>
            <w:tcW w:w="0" w:type="auto"/>
            <w:noWrap/>
            <w:hideMark/>
          </w:tcPr>
          <w:p w14:paraId="64B6745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Created</w:t>
            </w:r>
          </w:p>
        </w:tc>
      </w:tr>
      <w:tr w:rsidR="008A607C" w:rsidRPr="00CF4167" w14:paraId="09EA8F1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F733E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w:t>
            </w:r>
          </w:p>
        </w:tc>
        <w:tc>
          <w:tcPr>
            <w:tcW w:w="0" w:type="auto"/>
            <w:noWrap/>
            <w:hideMark/>
          </w:tcPr>
          <w:p w14:paraId="598E19E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edited</w:t>
            </w:r>
          </w:p>
        </w:tc>
        <w:tc>
          <w:tcPr>
            <w:tcW w:w="0" w:type="auto"/>
            <w:noWrap/>
            <w:hideMark/>
          </w:tcPr>
          <w:p w14:paraId="3B85751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Updated</w:t>
            </w:r>
          </w:p>
        </w:tc>
      </w:tr>
      <w:tr w:rsidR="008A607C" w:rsidRPr="00CF4167" w14:paraId="3B05317B"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80FA2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__Communication_Device_DataMiner_RX</w:t>
            </w:r>
          </w:p>
        </w:tc>
        <w:tc>
          <w:tcPr>
            <w:tcW w:w="0" w:type="auto"/>
            <w:noWrap/>
            <w:hideMark/>
          </w:tcPr>
          <w:p w14:paraId="1D09102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removed</w:t>
            </w:r>
          </w:p>
        </w:tc>
        <w:tc>
          <w:tcPr>
            <w:tcW w:w="0" w:type="auto"/>
            <w:noWrap/>
            <w:hideMark/>
          </w:tcPr>
          <w:p w14:paraId="7FBE1A5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Deleted</w:t>
            </w:r>
          </w:p>
        </w:tc>
      </w:tr>
      <w:tr w:rsidR="008A607C" w:rsidRPr="00CF4167" w14:paraId="22086DD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48063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__Communication_Device_Iteration</w:t>
            </w:r>
          </w:p>
        </w:tc>
        <w:tc>
          <w:tcPr>
            <w:tcW w:w="0" w:type="auto"/>
            <w:noWrap/>
            <w:hideMark/>
          </w:tcPr>
          <w:p w14:paraId="532421B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Edited</w:t>
            </w:r>
          </w:p>
        </w:tc>
        <w:tc>
          <w:tcPr>
            <w:tcW w:w="0" w:type="auto"/>
            <w:noWrap/>
            <w:hideMark/>
          </w:tcPr>
          <w:p w14:paraId="2C2EFF6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Security Edited</w:t>
            </w:r>
          </w:p>
        </w:tc>
      </w:tr>
      <w:tr w:rsidR="008A607C" w:rsidRPr="00CF4167" w14:paraId="2C007F1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6B2BD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__Communication_Device_RTT</w:t>
            </w:r>
          </w:p>
        </w:tc>
        <w:tc>
          <w:tcPr>
            <w:tcW w:w="0" w:type="auto"/>
            <w:noWrap/>
            <w:hideMark/>
          </w:tcPr>
          <w:p w14:paraId="027CF92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alarm state</w:t>
            </w:r>
          </w:p>
        </w:tc>
        <w:tc>
          <w:tcPr>
            <w:tcW w:w="0" w:type="auto"/>
            <w:noWrap/>
            <w:hideMark/>
          </w:tcPr>
          <w:p w14:paraId="0F6EE2D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Templates</w:t>
            </w:r>
          </w:p>
        </w:tc>
      </w:tr>
      <w:tr w:rsidR="008A607C" w:rsidRPr="00CF4167" w14:paraId="6646E33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1855F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__Communication_info_state</w:t>
            </w:r>
          </w:p>
        </w:tc>
        <w:tc>
          <w:tcPr>
            <w:tcW w:w="0" w:type="auto"/>
            <w:noWrap/>
            <w:hideMark/>
          </w:tcPr>
          <w:p w14:paraId="02A5EE6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Connections Edited</w:t>
            </w:r>
          </w:p>
        </w:tc>
        <w:tc>
          <w:tcPr>
            <w:tcW w:w="0" w:type="auto"/>
            <w:noWrap/>
            <w:hideMark/>
          </w:tcPr>
          <w:p w14:paraId="32B85FF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Added</w:t>
            </w:r>
          </w:p>
        </w:tc>
      </w:tr>
      <w:tr w:rsidR="008A607C" w:rsidRPr="00CF4167" w14:paraId="182345AC"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88C82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__Communication_Message_Drops</w:t>
            </w:r>
          </w:p>
        </w:tc>
        <w:tc>
          <w:tcPr>
            <w:tcW w:w="0" w:type="auto"/>
            <w:noWrap/>
            <w:hideMark/>
          </w:tcPr>
          <w:p w14:paraId="4274031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created</w:t>
            </w:r>
          </w:p>
        </w:tc>
        <w:tc>
          <w:tcPr>
            <w:tcW w:w="0" w:type="auto"/>
            <w:noWrap/>
            <w:hideMark/>
          </w:tcPr>
          <w:p w14:paraId="77A88C8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Deleted</w:t>
            </w:r>
          </w:p>
        </w:tc>
      </w:tr>
      <w:tr w:rsidR="008A607C" w:rsidRPr="00CF4167" w14:paraId="65CD2F7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34A76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__Communication_Session_DataMiner_TX</w:t>
            </w:r>
          </w:p>
        </w:tc>
        <w:tc>
          <w:tcPr>
            <w:tcW w:w="0" w:type="auto"/>
            <w:noWrap/>
            <w:hideMark/>
          </w:tcPr>
          <w:p w14:paraId="2B081FE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disconnection</w:t>
            </w:r>
          </w:p>
        </w:tc>
        <w:tc>
          <w:tcPr>
            <w:tcW w:w="0" w:type="auto"/>
            <w:noWrap/>
            <w:hideMark/>
          </w:tcPr>
          <w:p w14:paraId="71BC747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Edited</w:t>
            </w:r>
          </w:p>
        </w:tc>
      </w:tr>
      <w:tr w:rsidR="008A607C" w:rsidRPr="00CF4167" w14:paraId="2D662C7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A26BC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lastRenderedPageBreak/>
              <w:t>__Communication info</w:t>
            </w:r>
          </w:p>
        </w:tc>
        <w:tc>
          <w:tcPr>
            <w:tcW w:w="0" w:type="auto"/>
            <w:noWrap/>
            <w:hideMark/>
          </w:tcPr>
          <w:p w14:paraId="710C933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masked</w:t>
            </w:r>
          </w:p>
        </w:tc>
        <w:tc>
          <w:tcPr>
            <w:tcW w:w="0" w:type="auto"/>
            <w:noWrap/>
            <w:hideMark/>
          </w:tcPr>
          <w:p w14:paraId="0A77B4F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execution failure</w:t>
            </w:r>
          </w:p>
        </w:tc>
      </w:tr>
      <w:tr w:rsidR="008A607C" w:rsidRPr="00CF4167" w14:paraId="334456D6"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C3B42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id</w:t>
            </w:r>
          </w:p>
        </w:tc>
        <w:tc>
          <w:tcPr>
            <w:tcW w:w="0" w:type="auto"/>
            <w:noWrap/>
            <w:hideMark/>
          </w:tcPr>
          <w:p w14:paraId="45E42D5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unmasked</w:t>
            </w:r>
          </w:p>
        </w:tc>
        <w:tc>
          <w:tcPr>
            <w:tcW w:w="0" w:type="auto"/>
            <w:noWrap/>
            <w:hideMark/>
          </w:tcPr>
          <w:p w14:paraId="5DAC3A4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started</w:t>
            </w:r>
          </w:p>
        </w:tc>
      </w:tr>
      <w:tr w:rsidR="008A607C" w:rsidRPr="00CF4167" w14:paraId="661A0E4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C42D8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041463F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Entered Prioritized Mode</w:t>
            </w:r>
          </w:p>
        </w:tc>
        <w:tc>
          <w:tcPr>
            <w:tcW w:w="0" w:type="auto"/>
            <w:noWrap/>
            <w:hideMark/>
          </w:tcPr>
          <w:p w14:paraId="1D4B201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added</w:t>
            </w:r>
          </w:p>
        </w:tc>
      </w:tr>
      <w:tr w:rsidR="008A607C" w:rsidRPr="00CF4167" w14:paraId="6F9B5E8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A1CAE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29F1B9F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Error during synchronization</w:t>
            </w:r>
          </w:p>
        </w:tc>
        <w:tc>
          <w:tcPr>
            <w:tcW w:w="0" w:type="auto"/>
            <w:noWrap/>
            <w:hideMark/>
          </w:tcPr>
          <w:p w14:paraId="3978EFF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path changed</w:t>
            </w:r>
          </w:p>
        </w:tc>
      </w:tr>
      <w:tr w:rsidR="008A607C" w:rsidRPr="00CF4167" w14:paraId="24CAAADA"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87366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7C3F6FA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File changed</w:t>
            </w:r>
          </w:p>
        </w:tc>
        <w:tc>
          <w:tcPr>
            <w:tcW w:w="0" w:type="auto"/>
            <w:noWrap/>
            <w:hideMark/>
          </w:tcPr>
          <w:p w14:paraId="28AA354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as production protocol</w:t>
            </w:r>
          </w:p>
        </w:tc>
      </w:tr>
      <w:tr w:rsidR="008A607C" w:rsidRPr="00CF4167" w14:paraId="3BEF058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0940A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1402A0F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added</w:t>
            </w:r>
          </w:p>
        </w:tc>
        <w:tc>
          <w:tcPr>
            <w:tcW w:w="0" w:type="auto"/>
            <w:noWrap/>
            <w:hideMark/>
          </w:tcPr>
          <w:p w14:paraId="43E4CF3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Parameter</w:t>
            </w:r>
          </w:p>
        </w:tc>
      </w:tr>
      <w:tr w:rsidR="008A607C" w:rsidRPr="00CF4167" w14:paraId="66EA5DA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B469A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RCA Level</w:t>
            </w:r>
          </w:p>
        </w:tc>
        <w:tc>
          <w:tcPr>
            <w:tcW w:w="0" w:type="auto"/>
            <w:noWrap/>
            <w:hideMark/>
          </w:tcPr>
          <w:p w14:paraId="33471D4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edited</w:t>
            </w:r>
          </w:p>
        </w:tc>
        <w:tc>
          <w:tcPr>
            <w:tcW w:w="0" w:type="auto"/>
            <w:noWrap/>
            <w:hideMark/>
          </w:tcPr>
          <w:p w14:paraId="4A3B7AF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Received</w:t>
            </w:r>
          </w:p>
        </w:tc>
      </w:tr>
      <w:tr w:rsidR="008A607C" w:rsidRPr="00CF4167" w14:paraId="4757F2A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18BC4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__Increment_PID</w:t>
            </w:r>
          </w:p>
        </w:tc>
        <w:tc>
          <w:tcPr>
            <w:tcW w:w="0" w:type="auto"/>
            <w:noWrap/>
            <w:hideMark/>
          </w:tcPr>
          <w:p w14:paraId="77FB77A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deleted</w:t>
            </w:r>
          </w:p>
        </w:tc>
        <w:tc>
          <w:tcPr>
            <w:tcW w:w="0" w:type="auto"/>
            <w:noWrap/>
            <w:hideMark/>
          </w:tcPr>
          <w:p w14:paraId="052A6B0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Sent</w:t>
            </w:r>
          </w:p>
        </w:tc>
      </w:tr>
      <w:tr w:rsidR="008A607C" w:rsidRPr="00CF4167" w14:paraId="55BA301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05FDF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__Last_reset_time_pi_alarm</w:t>
            </w:r>
          </w:p>
        </w:tc>
        <w:tc>
          <w:tcPr>
            <w:tcW w:w="0" w:type="auto"/>
            <w:noWrap/>
            <w:hideMark/>
          </w:tcPr>
          <w:p w14:paraId="44EBBC4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Signal Strength</w:t>
            </w:r>
          </w:p>
        </w:tc>
        <w:tc>
          <w:tcPr>
            <w:tcW w:w="0" w:type="auto"/>
            <w:noWrap/>
            <w:hideMark/>
          </w:tcPr>
          <w:p w14:paraId="22A2AC5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SNMP-Managers edited</w:t>
            </w:r>
          </w:p>
        </w:tc>
      </w:tr>
      <w:tr w:rsidR="008A607C" w:rsidRPr="00CF4167" w14:paraId="140F6791"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D3BBD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__Nbr_of_alarms</w:t>
            </w:r>
          </w:p>
        </w:tc>
        <w:tc>
          <w:tcPr>
            <w:tcW w:w="0" w:type="auto"/>
            <w:noWrap/>
            <w:hideMark/>
          </w:tcPr>
          <w:p w14:paraId="6FD93C7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General Information</w:t>
            </w:r>
          </w:p>
        </w:tc>
        <w:tc>
          <w:tcPr>
            <w:tcW w:w="0" w:type="auto"/>
            <w:noWrap/>
            <w:hideMark/>
          </w:tcPr>
          <w:p w14:paraId="7BF228A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SNMPAgent</w:t>
            </w:r>
          </w:p>
        </w:tc>
      </w:tr>
      <w:tr w:rsidR="008A607C" w:rsidRPr="00CF4167" w14:paraId="735FFB18"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04DCC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__PID</w:t>
            </w:r>
          </w:p>
        </w:tc>
        <w:tc>
          <w:tcPr>
            <w:tcW w:w="0" w:type="auto"/>
            <w:noWrap/>
            <w:hideMark/>
          </w:tcPr>
          <w:p w14:paraId="0B9578A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Import elements</w:t>
            </w:r>
          </w:p>
        </w:tc>
        <w:tc>
          <w:tcPr>
            <w:tcW w:w="0" w:type="auto"/>
            <w:noWrap/>
            <w:hideMark/>
          </w:tcPr>
          <w:p w14:paraId="0041B24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Created</w:t>
            </w:r>
          </w:p>
        </w:tc>
      </w:tr>
      <w:tr w:rsidR="008A607C" w:rsidRPr="00CF4167" w14:paraId="27DF47D0"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30AA4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__Reset_alarms</w:t>
            </w:r>
          </w:p>
        </w:tc>
        <w:tc>
          <w:tcPr>
            <w:tcW w:w="0" w:type="auto"/>
            <w:noWrap/>
            <w:hideMark/>
          </w:tcPr>
          <w:p w14:paraId="1A003C1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Information.xml assigned</w:t>
            </w:r>
          </w:p>
        </w:tc>
        <w:tc>
          <w:tcPr>
            <w:tcW w:w="0" w:type="auto"/>
            <w:noWrap/>
            <w:hideMark/>
          </w:tcPr>
          <w:p w14:paraId="160DBB8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Deleted</w:t>
            </w:r>
          </w:p>
        </w:tc>
      </w:tr>
      <w:tr w:rsidR="008A607C" w:rsidRPr="00CF4167" w14:paraId="7007C80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BD2CB6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__Start_time_first_alarm</w:t>
            </w:r>
          </w:p>
        </w:tc>
        <w:tc>
          <w:tcPr>
            <w:tcW w:w="0" w:type="auto"/>
            <w:noWrap/>
            <w:hideMark/>
          </w:tcPr>
          <w:p w14:paraId="20D139C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Added</w:t>
            </w:r>
          </w:p>
        </w:tc>
        <w:tc>
          <w:tcPr>
            <w:tcW w:w="0" w:type="auto"/>
            <w:noWrap/>
            <w:hideMark/>
          </w:tcPr>
          <w:p w14:paraId="15A1821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Edited</w:t>
            </w:r>
          </w:p>
        </w:tc>
      </w:tr>
      <w:tr w:rsidR="008A607C" w:rsidRPr="00CF4167" w14:paraId="5DF3ACF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91861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__Start_time_last_alarm</w:t>
            </w:r>
          </w:p>
        </w:tc>
        <w:tc>
          <w:tcPr>
            <w:tcW w:w="0" w:type="auto"/>
            <w:noWrap/>
            <w:hideMark/>
          </w:tcPr>
          <w:p w14:paraId="6AD105A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Deleted</w:t>
            </w:r>
          </w:p>
        </w:tc>
        <w:tc>
          <w:tcPr>
            <w:tcW w:w="0" w:type="auto"/>
            <w:noWrap/>
            <w:hideMark/>
          </w:tcPr>
          <w:p w14:paraId="6FD1C80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Failure</w:t>
            </w:r>
          </w:p>
        </w:tc>
      </w:tr>
      <w:tr w:rsidR="008A607C" w:rsidRPr="00CF4167" w14:paraId="1358897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83EE29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__Timer_base</w:t>
            </w:r>
          </w:p>
        </w:tc>
        <w:tc>
          <w:tcPr>
            <w:tcW w:w="0" w:type="auto"/>
            <w:noWrap/>
            <w:hideMark/>
          </w:tcPr>
          <w:p w14:paraId="4F87551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Edited</w:t>
            </w:r>
          </w:p>
        </w:tc>
        <w:tc>
          <w:tcPr>
            <w:tcW w:w="0" w:type="auto"/>
            <w:noWrap/>
            <w:hideMark/>
          </w:tcPr>
          <w:p w14:paraId="15D7D02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Added</w:t>
            </w:r>
          </w:p>
        </w:tc>
      </w:tr>
      <w:tr w:rsidR="008A607C" w:rsidRPr="00CF4167" w14:paraId="0189EA80"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69E36E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__Properties</w:t>
            </w:r>
          </w:p>
        </w:tc>
        <w:tc>
          <w:tcPr>
            <w:tcW w:w="0" w:type="auto"/>
            <w:noWrap/>
            <w:hideMark/>
          </w:tcPr>
          <w:p w14:paraId="3EAE11B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IP Settings</w:t>
            </w:r>
          </w:p>
        </w:tc>
        <w:tc>
          <w:tcPr>
            <w:tcW w:w="0" w:type="auto"/>
            <w:noWrap/>
            <w:hideMark/>
          </w:tcPr>
          <w:p w14:paraId="36EB723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Edited</w:t>
            </w:r>
          </w:p>
        </w:tc>
      </w:tr>
      <w:tr w:rsidR="008A607C" w:rsidRPr="00CF4167" w14:paraId="35834BD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F5D24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name</w:t>
            </w:r>
          </w:p>
        </w:tc>
        <w:tc>
          <w:tcPr>
            <w:tcW w:w="0" w:type="auto"/>
            <w:noWrap/>
            <w:hideMark/>
          </w:tcPr>
          <w:p w14:paraId="4B915E0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Latch reset info</w:t>
            </w:r>
          </w:p>
        </w:tc>
        <w:tc>
          <w:tcPr>
            <w:tcW w:w="0" w:type="auto"/>
            <w:noWrap/>
            <w:hideMark/>
          </w:tcPr>
          <w:p w14:paraId="22D08B7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Deleted</w:t>
            </w:r>
          </w:p>
        </w:tc>
      </w:tr>
      <w:tr w:rsidR="008A607C" w:rsidRPr="00CF4167" w14:paraId="5AA426F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0066D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type</w:t>
            </w:r>
          </w:p>
        </w:tc>
        <w:tc>
          <w:tcPr>
            <w:tcW w:w="0" w:type="auto"/>
            <w:noWrap/>
            <w:hideMark/>
          </w:tcPr>
          <w:p w14:paraId="6F77399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Left Prioritized Mode</w:t>
            </w:r>
          </w:p>
        </w:tc>
        <w:tc>
          <w:tcPr>
            <w:tcW w:w="0" w:type="auto"/>
            <w:noWrap/>
            <w:hideMark/>
          </w:tcPr>
          <w:p w14:paraId="4BE9927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Element Failed</w:t>
            </w:r>
          </w:p>
        </w:tc>
      </w:tr>
      <w:tr w:rsidR="008A607C" w:rsidRPr="00CF4167" w14:paraId="455D22DA"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77756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value</w:t>
            </w:r>
          </w:p>
        </w:tc>
        <w:tc>
          <w:tcPr>
            <w:tcW w:w="0" w:type="auto"/>
            <w:noWrap/>
            <w:hideMark/>
          </w:tcPr>
          <w:p w14:paraId="0FDF8F3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 file</w:t>
            </w:r>
          </w:p>
        </w:tc>
        <w:tc>
          <w:tcPr>
            <w:tcW w:w="0" w:type="auto"/>
            <w:noWrap/>
            <w:hideMark/>
          </w:tcPr>
          <w:p w14:paraId="0E85FD8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synchronization</w:t>
            </w:r>
          </w:p>
        </w:tc>
      </w:tr>
      <w:tr w:rsidR="008A607C" w:rsidRPr="00CF4167" w14:paraId="5D6DEEF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10EDF1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__Read out properties</w:t>
            </w:r>
          </w:p>
        </w:tc>
        <w:tc>
          <w:tcPr>
            <w:tcW w:w="0" w:type="auto"/>
            <w:noWrap/>
            <w:hideMark/>
          </w:tcPr>
          <w:p w14:paraId="52920DD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Linked to</w:t>
            </w:r>
          </w:p>
        </w:tc>
        <w:tc>
          <w:tcPr>
            <w:tcW w:w="0" w:type="auto"/>
            <w:noWrap/>
            <w:hideMark/>
          </w:tcPr>
          <w:p w14:paraId="4828B9D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DataMiner Agent</w:t>
            </w:r>
          </w:p>
        </w:tc>
      </w:tr>
      <w:tr w:rsidR="008A607C" w:rsidRPr="00CF4167" w14:paraId="678BED1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D75DB6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colors edited</w:t>
            </w:r>
          </w:p>
        </w:tc>
        <w:tc>
          <w:tcPr>
            <w:tcW w:w="0" w:type="auto"/>
            <w:noWrap/>
            <w:hideMark/>
          </w:tcPr>
          <w:p w14:paraId="0D6F4F3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Element Failed</w:t>
            </w:r>
          </w:p>
        </w:tc>
        <w:tc>
          <w:tcPr>
            <w:tcW w:w="0" w:type="auto"/>
            <w:noWrap/>
            <w:hideMark/>
          </w:tcPr>
          <w:p w14:paraId="023FE04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error</w:t>
            </w:r>
          </w:p>
        </w:tc>
      </w:tr>
      <w:tr w:rsidR="008A607C" w:rsidRPr="00CF4167" w14:paraId="38D4782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E1286E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Added</w:t>
            </w:r>
          </w:p>
        </w:tc>
        <w:tc>
          <w:tcPr>
            <w:tcW w:w="0" w:type="auto"/>
            <w:noWrap/>
            <w:hideMark/>
          </w:tcPr>
          <w:p w14:paraId="27CD778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Protocol Failed</w:t>
            </w:r>
          </w:p>
        </w:tc>
        <w:tc>
          <w:tcPr>
            <w:tcW w:w="0" w:type="auto"/>
            <w:noWrap/>
            <w:hideMark/>
          </w:tcPr>
          <w:p w14:paraId="107021F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w:t>
            </w:r>
          </w:p>
        </w:tc>
      </w:tr>
      <w:tr w:rsidR="008A607C" w:rsidRPr="00CF4167" w14:paraId="00C3B6E5"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11F4B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Assigned</w:t>
            </w:r>
          </w:p>
        </w:tc>
        <w:tc>
          <w:tcPr>
            <w:tcW w:w="0" w:type="auto"/>
            <w:noWrap/>
            <w:hideMark/>
          </w:tcPr>
          <w:p w14:paraId="2DE6D39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0B4F6AD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 change</w:t>
            </w:r>
          </w:p>
        </w:tc>
      </w:tr>
      <w:tr w:rsidR="008A607C" w:rsidRPr="00CF4167" w14:paraId="3B52D72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4C266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Deleted</w:t>
            </w:r>
          </w:p>
        </w:tc>
        <w:tc>
          <w:tcPr>
            <w:tcW w:w="0" w:type="auto"/>
            <w:noWrap/>
            <w:hideMark/>
          </w:tcPr>
          <w:p w14:paraId="576A855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2C89BE3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Stop DataMiner</w:t>
            </w:r>
          </w:p>
        </w:tc>
      </w:tr>
      <w:tr w:rsidR="008A607C" w:rsidRPr="00CF4167" w14:paraId="68FB8FFF"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152CE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Edited</w:t>
            </w:r>
          </w:p>
        </w:tc>
        <w:tc>
          <w:tcPr>
            <w:tcW w:w="0" w:type="auto"/>
            <w:noWrap/>
            <w:hideMark/>
          </w:tcPr>
          <w:p w14:paraId="6B68F1D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lock_owner</w:t>
            </w:r>
          </w:p>
        </w:tc>
        <w:tc>
          <w:tcPr>
            <w:tcW w:w="0" w:type="auto"/>
            <w:noWrap/>
            <w:hideMark/>
          </w:tcPr>
          <w:p w14:paraId="341371A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Synchronization finished</w:t>
            </w:r>
          </w:p>
        </w:tc>
      </w:tr>
      <w:tr w:rsidR="008A607C" w:rsidRPr="00CF4167" w14:paraId="03B6975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D0074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Annotations Edited</w:t>
            </w:r>
          </w:p>
        </w:tc>
        <w:tc>
          <w:tcPr>
            <w:tcW w:w="0" w:type="auto"/>
            <w:noWrap/>
            <w:hideMark/>
          </w:tcPr>
          <w:p w14:paraId="68B4CA6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Map Configuration</w:t>
            </w:r>
          </w:p>
        </w:tc>
        <w:tc>
          <w:tcPr>
            <w:tcW w:w="0" w:type="auto"/>
            <w:noWrap/>
            <w:hideMark/>
          </w:tcPr>
          <w:p w14:paraId="7AC5721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Table Repair</w:t>
            </w:r>
          </w:p>
        </w:tc>
      </w:tr>
      <w:tr w:rsidR="008A607C" w:rsidRPr="00CF4167" w14:paraId="137EDFB3"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D8233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Asset Manager Configuration</w:t>
            </w:r>
          </w:p>
        </w:tc>
        <w:tc>
          <w:tcPr>
            <w:tcW w:w="0" w:type="auto"/>
            <w:noWrap/>
            <w:hideMark/>
          </w:tcPr>
          <w:p w14:paraId="14CAF90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w:t>
            </w:r>
          </w:p>
        </w:tc>
        <w:tc>
          <w:tcPr>
            <w:tcW w:w="0" w:type="auto"/>
            <w:noWrap/>
            <w:hideMark/>
          </w:tcPr>
          <w:p w14:paraId="49C130E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Task started</w:t>
            </w:r>
          </w:p>
        </w:tc>
      </w:tr>
      <w:tr w:rsidR="008A607C" w:rsidRPr="00CF4167" w14:paraId="689D6216"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58833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Automation info</w:t>
            </w:r>
          </w:p>
        </w:tc>
        <w:tc>
          <w:tcPr>
            <w:tcW w:w="0" w:type="auto"/>
            <w:noWrap/>
            <w:hideMark/>
          </w:tcPr>
          <w:p w14:paraId="2FAE766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 lost contact with DataMiner</w:t>
            </w:r>
          </w:p>
        </w:tc>
        <w:tc>
          <w:tcPr>
            <w:tcW w:w="0" w:type="auto"/>
            <w:noWrap/>
            <w:hideMark/>
          </w:tcPr>
          <w:p w14:paraId="5301015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TIMEOUT</w:t>
            </w:r>
          </w:p>
        </w:tc>
      </w:tr>
      <w:tr w:rsidR="008A607C" w:rsidRPr="00CF4167" w14:paraId="6503463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C8CD0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Backup status</w:t>
            </w:r>
          </w:p>
        </w:tc>
        <w:tc>
          <w:tcPr>
            <w:tcW w:w="0" w:type="auto"/>
            <w:noWrap/>
            <w:hideMark/>
          </w:tcPr>
          <w:p w14:paraId="4A6E094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Nbr of alarms</w:t>
            </w:r>
          </w:p>
        </w:tc>
        <w:tc>
          <w:tcPr>
            <w:tcW w:w="0" w:type="auto"/>
            <w:noWrap/>
            <w:hideMark/>
          </w:tcPr>
          <w:p w14:paraId="7A67390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TotalNbrOfActiveAlarms</w:t>
            </w:r>
          </w:p>
        </w:tc>
      </w:tr>
      <w:tr w:rsidR="008A607C" w:rsidRPr="00CF4167" w14:paraId="6F46AD8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A8837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disconnected</w:t>
            </w:r>
          </w:p>
        </w:tc>
        <w:tc>
          <w:tcPr>
            <w:tcW w:w="0" w:type="auto"/>
            <w:noWrap/>
            <w:hideMark/>
          </w:tcPr>
          <w:p w14:paraId="60C858E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client registered</w:t>
            </w:r>
          </w:p>
        </w:tc>
        <w:tc>
          <w:tcPr>
            <w:tcW w:w="0" w:type="auto"/>
            <w:noWrap/>
            <w:hideMark/>
          </w:tcPr>
          <w:p w14:paraId="010671C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TotalNbrOfActiveCriticalAlarms</w:t>
            </w:r>
          </w:p>
        </w:tc>
      </w:tr>
      <w:tr w:rsidR="008A607C" w:rsidRPr="00CF4167" w14:paraId="09A503D4"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D4CD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Eventing</w:t>
            </w:r>
          </w:p>
        </w:tc>
        <w:tc>
          <w:tcPr>
            <w:tcW w:w="0" w:type="auto"/>
            <w:noWrap/>
            <w:hideMark/>
          </w:tcPr>
          <w:p w14:paraId="32F9F6A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Element connection</w:t>
            </w:r>
          </w:p>
        </w:tc>
        <w:tc>
          <w:tcPr>
            <w:tcW w:w="0" w:type="auto"/>
            <w:noWrap/>
            <w:hideMark/>
          </w:tcPr>
          <w:p w14:paraId="3A77312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TotalNbrOfActiveMajorAlarms</w:t>
            </w:r>
          </w:p>
        </w:tc>
      </w:tr>
      <w:tr w:rsidR="008A607C" w:rsidRPr="00CF4167" w14:paraId="16E3BAB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90960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notification</w:t>
            </w:r>
          </w:p>
        </w:tc>
        <w:tc>
          <w:tcPr>
            <w:tcW w:w="0" w:type="auto"/>
            <w:noWrap/>
            <w:hideMark/>
          </w:tcPr>
          <w:p w14:paraId="37D7BB3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 connection with DMA</w:t>
            </w:r>
          </w:p>
        </w:tc>
        <w:tc>
          <w:tcPr>
            <w:tcW w:w="0" w:type="auto"/>
            <w:noWrap/>
            <w:hideMark/>
          </w:tcPr>
          <w:p w14:paraId="6A35394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TotalNbrOfActiveMaskedAlarms</w:t>
            </w:r>
          </w:p>
        </w:tc>
      </w:tr>
      <w:tr w:rsidR="008A607C" w:rsidRPr="00CF4167" w14:paraId="1367990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7E57A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Collaboration Message</w:t>
            </w:r>
          </w:p>
        </w:tc>
        <w:tc>
          <w:tcPr>
            <w:tcW w:w="0" w:type="auto"/>
            <w:noWrap/>
            <w:hideMark/>
          </w:tcPr>
          <w:p w14:paraId="3EF6118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Notification</w:t>
            </w:r>
          </w:p>
        </w:tc>
        <w:tc>
          <w:tcPr>
            <w:tcW w:w="0" w:type="auto"/>
            <w:noWrap/>
            <w:hideMark/>
          </w:tcPr>
          <w:p w14:paraId="010AB8F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TotalNbrOfActiveMinorAlarms</w:t>
            </w:r>
          </w:p>
        </w:tc>
      </w:tr>
      <w:tr w:rsidR="008A607C" w:rsidRPr="00CF4167" w14:paraId="302EEB62"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8676B1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Connection established with DMA</w:t>
            </w:r>
          </w:p>
        </w:tc>
        <w:tc>
          <w:tcPr>
            <w:tcW w:w="0" w:type="auto"/>
            <w:noWrap/>
            <w:hideMark/>
          </w:tcPr>
          <w:p w14:paraId="0283BE1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Parameter descriptions</w:t>
            </w:r>
          </w:p>
        </w:tc>
        <w:tc>
          <w:tcPr>
            <w:tcW w:w="0" w:type="auto"/>
            <w:noWrap/>
            <w:hideMark/>
          </w:tcPr>
          <w:p w14:paraId="131F3B3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TotalNbrOfActiveWarningAlarms</w:t>
            </w:r>
          </w:p>
        </w:tc>
      </w:tr>
      <w:tr w:rsidR="008A607C" w:rsidRPr="00CF4167" w14:paraId="47C2CD73"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08EB4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Correlation engine</w:t>
            </w:r>
          </w:p>
        </w:tc>
        <w:tc>
          <w:tcPr>
            <w:tcW w:w="0" w:type="auto"/>
            <w:noWrap/>
            <w:hideMark/>
          </w:tcPr>
          <w:p w14:paraId="5835D3D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Created</w:t>
            </w:r>
          </w:p>
        </w:tc>
        <w:tc>
          <w:tcPr>
            <w:tcW w:w="0" w:type="auto"/>
            <w:noWrap/>
            <w:hideMark/>
          </w:tcPr>
          <w:p w14:paraId="240DFD8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Added</w:t>
            </w:r>
          </w:p>
        </w:tc>
      </w:tr>
      <w:tr w:rsidR="008A607C" w:rsidRPr="00CF4167" w14:paraId="3D025DF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750863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w:t>
            </w:r>
          </w:p>
        </w:tc>
        <w:tc>
          <w:tcPr>
            <w:tcW w:w="0" w:type="auto"/>
            <w:noWrap/>
            <w:hideMark/>
          </w:tcPr>
          <w:p w14:paraId="073A238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Edited</w:t>
            </w:r>
          </w:p>
        </w:tc>
        <w:tc>
          <w:tcPr>
            <w:tcW w:w="0" w:type="auto"/>
            <w:noWrap/>
            <w:hideMark/>
          </w:tcPr>
          <w:p w14:paraId="5C72D92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Assigned</w:t>
            </w:r>
          </w:p>
        </w:tc>
      </w:tr>
      <w:tr w:rsidR="008A607C" w:rsidRPr="00CF4167" w14:paraId="65B2FB0D"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DC165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optimization</w:t>
            </w:r>
          </w:p>
        </w:tc>
        <w:tc>
          <w:tcPr>
            <w:tcW w:w="0" w:type="auto"/>
            <w:noWrap/>
            <w:hideMark/>
          </w:tcPr>
          <w:p w14:paraId="7C52BFC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Renamed</w:t>
            </w:r>
          </w:p>
        </w:tc>
        <w:tc>
          <w:tcPr>
            <w:tcW w:w="0" w:type="auto"/>
            <w:noWrap/>
            <w:hideMark/>
          </w:tcPr>
          <w:p w14:paraId="0D93446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Deleted</w:t>
            </w:r>
          </w:p>
        </w:tc>
      </w:tr>
      <w:tr w:rsidR="008A607C" w:rsidRPr="00CF4167" w14:paraId="53588E0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561C4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stack</w:t>
            </w:r>
          </w:p>
        </w:tc>
        <w:tc>
          <w:tcPr>
            <w:tcW w:w="0" w:type="auto"/>
            <w:noWrap/>
            <w:hideMark/>
          </w:tcPr>
          <w:p w14:paraId="6888BC7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Deleted</w:t>
            </w:r>
          </w:p>
        </w:tc>
        <w:tc>
          <w:tcPr>
            <w:tcW w:w="0" w:type="auto"/>
            <w:noWrap/>
            <w:hideMark/>
          </w:tcPr>
          <w:p w14:paraId="60B3232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Edited</w:t>
            </w:r>
          </w:p>
        </w:tc>
      </w:tr>
      <w:tr w:rsidR="008A607C" w:rsidRPr="00CF4167" w14:paraId="59616F9D"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4D438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found</w:t>
            </w:r>
          </w:p>
        </w:tc>
        <w:tc>
          <w:tcPr>
            <w:tcW w:w="0" w:type="auto"/>
            <w:noWrap/>
            <w:hideMark/>
          </w:tcPr>
          <w:p w14:paraId="3A23CF6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Added</w:t>
            </w:r>
          </w:p>
        </w:tc>
        <w:tc>
          <w:tcPr>
            <w:tcW w:w="0" w:type="auto"/>
            <w:noWrap/>
            <w:hideMark/>
          </w:tcPr>
          <w:p w14:paraId="0AD99CC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User settings</w:t>
            </w:r>
          </w:p>
        </w:tc>
      </w:tr>
      <w:tr w:rsidR="008A607C" w:rsidRPr="00CF4167" w14:paraId="3433EEC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03BFA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lost</w:t>
            </w:r>
          </w:p>
        </w:tc>
        <w:tc>
          <w:tcPr>
            <w:tcW w:w="0" w:type="auto"/>
            <w:noWrap/>
            <w:hideMark/>
          </w:tcPr>
          <w:p w14:paraId="4CDBB5B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Deleted</w:t>
            </w:r>
          </w:p>
        </w:tc>
        <w:tc>
          <w:tcPr>
            <w:tcW w:w="0" w:type="auto"/>
            <w:noWrap/>
            <w:hideMark/>
          </w:tcPr>
          <w:p w14:paraId="23D8189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Deleted</w:t>
            </w:r>
          </w:p>
        </w:tc>
      </w:tr>
      <w:tr w:rsidR="008A607C" w:rsidRPr="00CF4167" w14:paraId="295D1BB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5D5D8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run-time</w:t>
            </w:r>
          </w:p>
        </w:tc>
        <w:tc>
          <w:tcPr>
            <w:tcW w:w="0" w:type="auto"/>
            <w:noWrap/>
            <w:hideMark/>
          </w:tcPr>
          <w:p w14:paraId="63D903B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Edited</w:t>
            </w:r>
          </w:p>
        </w:tc>
        <w:tc>
          <w:tcPr>
            <w:tcW w:w="0" w:type="auto"/>
            <w:noWrap/>
            <w:hideMark/>
          </w:tcPr>
          <w:p w14:paraId="176F716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Added</w:t>
            </w:r>
          </w:p>
        </w:tc>
      </w:tr>
      <w:tr w:rsidR="008A607C" w:rsidRPr="00CF4167" w14:paraId="42C47168"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FCD28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settings edited</w:t>
            </w:r>
          </w:p>
        </w:tc>
        <w:tc>
          <w:tcPr>
            <w:tcW w:w="0" w:type="auto"/>
            <w:noWrap/>
            <w:hideMark/>
          </w:tcPr>
          <w:p w14:paraId="45268FB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Replaced</w:t>
            </w:r>
          </w:p>
        </w:tc>
        <w:tc>
          <w:tcPr>
            <w:tcW w:w="0" w:type="auto"/>
            <w:noWrap/>
            <w:hideMark/>
          </w:tcPr>
          <w:p w14:paraId="736347B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Edited</w:t>
            </w:r>
          </w:p>
        </w:tc>
      </w:tr>
      <w:tr w:rsidR="008A607C" w:rsidRPr="00CF4167" w14:paraId="51B74409"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3F88E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Deleted</w:t>
            </w:r>
          </w:p>
        </w:tc>
        <w:tc>
          <w:tcPr>
            <w:tcW w:w="0" w:type="auto"/>
            <w:noWrap/>
            <w:hideMark/>
          </w:tcPr>
          <w:p w14:paraId="71741C3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Real-time TCP Socket</w:t>
            </w:r>
          </w:p>
        </w:tc>
        <w:tc>
          <w:tcPr>
            <w:tcW w:w="0" w:type="auto"/>
            <w:noWrap/>
            <w:hideMark/>
          </w:tcPr>
          <w:p w14:paraId="0E6B9EC9" w14:textId="77777777" w:rsidR="008A607C" w:rsidRPr="00CF4167" w:rsidRDefault="008A607C" w:rsidP="00707013">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Views Edited</w:t>
            </w:r>
          </w:p>
        </w:tc>
      </w:tr>
    </w:tbl>
    <w:p w14:paraId="7EB9DDE4" w14:textId="77777777" w:rsidR="00B74444" w:rsidRDefault="002E4AA9" w:rsidP="006B59B9">
      <w:pPr>
        <w:pStyle w:val="Heading4"/>
      </w:pPr>
      <w:bookmarkStart w:id="32" w:name="_QAction_and_Action"/>
      <w:bookmarkEnd w:id="32"/>
      <w:r>
        <w:lastRenderedPageBreak/>
        <w:t>QAction and Action Names</w:t>
      </w:r>
    </w:p>
    <w:p w14:paraId="3B825EC0" w14:textId="77777777" w:rsidR="003117E0" w:rsidRDefault="003117E0" w:rsidP="00314D9C">
      <w:pPr>
        <w:pStyle w:val="SLCUnorderedlist"/>
      </w:pPr>
      <w:r>
        <w:t xml:space="preserve">A meaningful name </w:t>
      </w:r>
      <w:r w:rsidR="005B70F6">
        <w:t>must</w:t>
      </w:r>
      <w:r w:rsidR="008E4DF0">
        <w:t xml:space="preserve"> be chosen for QActions</w:t>
      </w:r>
      <w:r w:rsidR="00827AE1">
        <w:t xml:space="preserve"> or </w:t>
      </w:r>
      <w:r w:rsidR="008E4DF0">
        <w:t xml:space="preserve">Actions, indicating the functionality </w:t>
      </w:r>
      <w:r w:rsidR="00827AE1">
        <w:t xml:space="preserve">that is </w:t>
      </w:r>
      <w:r w:rsidR="008E4DF0">
        <w:t>executed</w:t>
      </w:r>
      <w:r>
        <w:t>.</w:t>
      </w:r>
      <w:r w:rsidR="008E4DF0">
        <w:t xml:space="preserve"> The name </w:t>
      </w:r>
      <w:r w:rsidR="00AD57FA">
        <w:t xml:space="preserve">of an action </w:t>
      </w:r>
      <w:r w:rsidR="008E4DF0">
        <w:t xml:space="preserve">should contain a verb (e.g. </w:t>
      </w:r>
      <w:r w:rsidR="00AD57FA">
        <w:t>C</w:t>
      </w:r>
      <w:r w:rsidR="008E4DF0">
        <w:t>heckMaximumDuration, Initiate</w:t>
      </w:r>
      <w:r w:rsidR="00D21024">
        <w:t>Image</w:t>
      </w:r>
      <w:r w:rsidR="008E4DF0">
        <w:t xml:space="preserve">Transfer, </w:t>
      </w:r>
      <w:r w:rsidR="002E4AA9">
        <w:t>etc.</w:t>
      </w:r>
      <w:r w:rsidR="00555A5C">
        <w:t>)</w:t>
      </w:r>
      <w:r w:rsidR="008E4DF0">
        <w:t>.</w:t>
      </w:r>
    </w:p>
    <w:p w14:paraId="1379CD62" w14:textId="77777777" w:rsidR="002E4AA9" w:rsidRDefault="002E4AA9" w:rsidP="006B59B9">
      <w:pPr>
        <w:pStyle w:val="Heading4"/>
      </w:pPr>
      <w:bookmarkStart w:id="33" w:name="_Trigger_Names"/>
      <w:bookmarkEnd w:id="33"/>
      <w:r>
        <w:t>Trigger Names</w:t>
      </w:r>
    </w:p>
    <w:p w14:paraId="42C8F614" w14:textId="77777777" w:rsidR="003A235C" w:rsidRPr="00B00D25" w:rsidRDefault="003A235C" w:rsidP="00314D9C">
      <w:pPr>
        <w:pStyle w:val="SLCUnorderedlist"/>
      </w:pPr>
      <w:r>
        <w:t xml:space="preserve">The name of a trigger </w:t>
      </w:r>
      <w:r w:rsidR="005B70F6">
        <w:t>must</w:t>
      </w:r>
      <w:r>
        <w:t xml:space="preserve"> reflect what it is triggering on (e.g. On Poll Counter Change).</w:t>
      </w:r>
    </w:p>
    <w:p w14:paraId="32953010" w14:textId="77777777" w:rsidR="002E4AA9" w:rsidRDefault="002E4AA9" w:rsidP="006B59B9">
      <w:pPr>
        <w:pStyle w:val="Heading4"/>
      </w:pPr>
      <w:bookmarkStart w:id="34" w:name="_Group_Names"/>
      <w:bookmarkEnd w:id="34"/>
      <w:r>
        <w:t>Group Names</w:t>
      </w:r>
    </w:p>
    <w:p w14:paraId="2061A4A4" w14:textId="77777777" w:rsidR="002E4AA9" w:rsidRDefault="003A235C" w:rsidP="00314D9C">
      <w:pPr>
        <w:pStyle w:val="SLCUnorderedlist"/>
      </w:pPr>
      <w:r>
        <w:t xml:space="preserve">The name of a group </w:t>
      </w:r>
      <w:r w:rsidR="005B70F6">
        <w:t xml:space="preserve">must </w:t>
      </w:r>
      <w:r>
        <w:t>clearly describe its content.</w:t>
      </w:r>
    </w:p>
    <w:p w14:paraId="5CF5DE59" w14:textId="77777777" w:rsidR="00531B0F" w:rsidRDefault="00531B0F" w:rsidP="006B59B9">
      <w:pPr>
        <w:pStyle w:val="Heading4"/>
      </w:pPr>
      <w:bookmarkStart w:id="35" w:name="_Parameter_Names"/>
      <w:bookmarkStart w:id="36" w:name="_DMS_Element_Names"/>
      <w:bookmarkEnd w:id="35"/>
      <w:bookmarkEnd w:id="36"/>
      <w:r>
        <w:t>DMS Element Names</w:t>
      </w:r>
    </w:p>
    <w:p w14:paraId="5F5FF411" w14:textId="77777777" w:rsidR="00531B0F" w:rsidRDefault="00531B0F" w:rsidP="00314D9C">
      <w:pPr>
        <w:pStyle w:val="SLCUnorderedlist"/>
      </w:pPr>
      <w:r>
        <w:t xml:space="preserve">Names of </w:t>
      </w:r>
      <w:r w:rsidR="00827AE1">
        <w:t>DataMiner e</w:t>
      </w:r>
      <w:r>
        <w:t xml:space="preserve">lements must be unique and the following restrictions </w:t>
      </w:r>
      <w:r w:rsidR="00555A5C">
        <w:t>apply</w:t>
      </w:r>
      <w:r>
        <w:t xml:space="preserve"> when an element </w:t>
      </w:r>
      <w:r w:rsidR="00827AE1">
        <w:t xml:space="preserve">is created by </w:t>
      </w:r>
      <w:r>
        <w:t xml:space="preserve">a protocol QAction or as </w:t>
      </w:r>
      <w:r w:rsidR="00827AE1">
        <w:t xml:space="preserve">a </w:t>
      </w:r>
      <w:r>
        <w:t>DVE.</w:t>
      </w:r>
    </w:p>
    <w:p w14:paraId="7F23140D" w14:textId="77777777" w:rsidR="00531B0F" w:rsidRPr="00A82513" w:rsidRDefault="00531B0F" w:rsidP="00314D9C">
      <w:pPr>
        <w:pStyle w:val="SLCOrderedlist"/>
      </w:pPr>
      <w:r>
        <w:t>N</w:t>
      </w:r>
      <w:r w:rsidRPr="00A82513">
        <w:t>o leading and/or trailing spaces</w:t>
      </w:r>
      <w:r>
        <w:t>.</w:t>
      </w:r>
    </w:p>
    <w:p w14:paraId="7FC53BCB" w14:textId="77777777" w:rsidR="00531B0F" w:rsidRPr="00A82513" w:rsidRDefault="00531B0F" w:rsidP="00314D9C">
      <w:pPr>
        <w:pStyle w:val="SLCOrderedlist"/>
      </w:pPr>
      <w:r>
        <w:t>N</w:t>
      </w:r>
      <w:r w:rsidRPr="00A82513">
        <w:t>o empty names</w:t>
      </w:r>
      <w:r>
        <w:t>.</w:t>
      </w:r>
    </w:p>
    <w:p w14:paraId="4C93CB5D" w14:textId="77777777" w:rsidR="00531B0F" w:rsidRPr="00A82513" w:rsidRDefault="00531B0F" w:rsidP="00314D9C">
      <w:pPr>
        <w:pStyle w:val="SLCOrderedlist"/>
      </w:pPr>
      <w:r>
        <w:t xml:space="preserve">Disallowed characters: </w:t>
      </w:r>
      <w:hyperlink r:id="rId14" w:history="1">
        <w:r w:rsidRPr="00A82513">
          <w:t>\</w:t>
        </w:r>
        <w:r>
          <w:t xml:space="preserve"> </w:t>
        </w:r>
        <w:r w:rsidRPr="00A82513">
          <w:t> </w:t>
        </w:r>
      </w:hyperlink>
      <w:r w:rsidRPr="00A82513">
        <w:t>;</w:t>
      </w:r>
      <w:r>
        <w:t xml:space="preserve"> </w:t>
      </w:r>
      <w:r w:rsidRPr="00A82513">
        <w:t xml:space="preserve"> /  :  *  ?  "  &lt;  &gt;  | ; °</w:t>
      </w:r>
    </w:p>
    <w:p w14:paraId="5CED88EC" w14:textId="77777777" w:rsidR="00E26C25" w:rsidRDefault="00531B0F" w:rsidP="00314D9C">
      <w:pPr>
        <w:pStyle w:val="SLCOrderedlist"/>
      </w:pPr>
      <w:r>
        <w:t>N</w:t>
      </w:r>
      <w:r w:rsidRPr="00A82513">
        <w:t>o duplicate names</w:t>
      </w:r>
      <w:r w:rsidR="00827AE1">
        <w:t>:</w:t>
      </w:r>
      <w:r w:rsidRPr="00A82513">
        <w:t xml:space="preserve"> an element must be unique in the </w:t>
      </w:r>
      <w:r>
        <w:t>DMS.</w:t>
      </w:r>
    </w:p>
    <w:p w14:paraId="1FAAB348" w14:textId="77777777" w:rsidR="00B74444" w:rsidRDefault="00B74444" w:rsidP="006B59B9">
      <w:pPr>
        <w:pStyle w:val="Heading3"/>
      </w:pPr>
      <w:bookmarkStart w:id="37" w:name="_Toc32916710"/>
      <w:r>
        <w:t xml:space="preserve">ID </w:t>
      </w:r>
      <w:r w:rsidR="009C722D">
        <w:t>V</w:t>
      </w:r>
      <w:r>
        <w:t>alues</w:t>
      </w:r>
      <w:bookmarkEnd w:id="37"/>
    </w:p>
    <w:p w14:paraId="72AC9A0F" w14:textId="77777777" w:rsidR="00586711" w:rsidRPr="00F31FA0" w:rsidRDefault="00586711" w:rsidP="006B59B9">
      <w:pPr>
        <w:pStyle w:val="Heading4"/>
      </w:pPr>
      <w:bookmarkStart w:id="38" w:name="_ID_Range"/>
      <w:bookmarkEnd w:id="38"/>
      <w:r>
        <w:t>ID Range</w:t>
      </w:r>
    </w:p>
    <w:p w14:paraId="629F2789" w14:textId="77777777" w:rsidR="00B74444" w:rsidRDefault="00B74444" w:rsidP="00314D9C">
      <w:pPr>
        <w:pStyle w:val="SLCUnorderedlist"/>
      </w:pPr>
      <w:r w:rsidRPr="00E41CAB">
        <w:t xml:space="preserve">A protocol consists of different items such as parameters, actions, QActions, </w:t>
      </w:r>
      <w:r w:rsidR="00827AE1">
        <w:t>and so on,</w:t>
      </w:r>
      <w:r w:rsidRPr="00E41CAB">
        <w:t xml:space="preserve"> where every item has a unique ID. IDs </w:t>
      </w:r>
      <w:r w:rsidR="00664997">
        <w:t xml:space="preserve">must be </w:t>
      </w:r>
      <w:r w:rsidRPr="00E41CAB">
        <w:t>within the following ranges:</w:t>
      </w:r>
    </w:p>
    <w:tbl>
      <w:tblPr>
        <w:tblStyle w:val="PlainTable21"/>
        <w:tblW w:w="4769" w:type="pct"/>
        <w:tblInd w:w="284" w:type="dxa"/>
        <w:tblLook w:val="04A0" w:firstRow="1" w:lastRow="0" w:firstColumn="1" w:lastColumn="0" w:noHBand="0" w:noVBand="1"/>
      </w:tblPr>
      <w:tblGrid>
        <w:gridCol w:w="2551"/>
        <w:gridCol w:w="2693"/>
        <w:gridCol w:w="2693"/>
        <w:gridCol w:w="1472"/>
      </w:tblGrid>
      <w:tr w:rsidR="00B74444" w:rsidRPr="00E41CAB" w14:paraId="0BCB281D" w14:textId="77777777" w:rsidTr="00314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0EBC96CD" w14:textId="77777777" w:rsidR="00B74444" w:rsidRPr="00E41CAB" w:rsidRDefault="00B74444" w:rsidP="00314D9C">
            <w:pPr>
              <w:pStyle w:val="SLCBodytext"/>
              <w:ind w:left="38"/>
            </w:pPr>
            <w:r w:rsidRPr="00E41CAB">
              <w:t>Range</w:t>
            </w:r>
          </w:p>
        </w:tc>
        <w:tc>
          <w:tcPr>
            <w:tcW w:w="1431" w:type="pct"/>
          </w:tcPr>
          <w:p w14:paraId="73F1FCC1" w14:textId="77777777" w:rsidR="00B74444" w:rsidRPr="00E41CAB" w:rsidRDefault="00B74444" w:rsidP="00314D9C">
            <w:pPr>
              <w:pStyle w:val="SLCBodytext"/>
              <w:ind w:left="38"/>
              <w:cnfStyle w:val="100000000000" w:firstRow="1" w:lastRow="0" w:firstColumn="0" w:lastColumn="0" w:oddVBand="0" w:evenVBand="0" w:oddHBand="0" w:evenHBand="0" w:firstRowFirstColumn="0" w:firstRowLastColumn="0" w:lastRowFirstColumn="0" w:lastRowLastColumn="0"/>
            </w:pPr>
            <w:r w:rsidRPr="00E41CAB">
              <w:t>Owner</w:t>
            </w:r>
          </w:p>
        </w:tc>
        <w:tc>
          <w:tcPr>
            <w:tcW w:w="1431" w:type="pct"/>
          </w:tcPr>
          <w:p w14:paraId="257A607E" w14:textId="77777777" w:rsidR="00B74444" w:rsidRPr="00E41CAB" w:rsidRDefault="00B74444" w:rsidP="00314D9C">
            <w:pPr>
              <w:pStyle w:val="SLCBodytext"/>
              <w:ind w:left="28"/>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82" w:type="pct"/>
          </w:tcPr>
          <w:p w14:paraId="62D4764C" w14:textId="77777777" w:rsidR="00B74444" w:rsidRPr="00E41CAB" w:rsidRDefault="00B74444" w:rsidP="00314D9C">
            <w:pPr>
              <w:pStyle w:val="SLCBodytext"/>
              <w:ind w:left="16"/>
              <w:cnfStyle w:val="100000000000" w:firstRow="1" w:lastRow="0" w:firstColumn="0" w:lastColumn="0" w:oddVBand="0" w:evenVBand="0" w:oddHBand="0" w:evenHBand="0" w:firstRowFirstColumn="0" w:firstRowLastColumn="0" w:lastRowFirstColumn="0" w:lastRowLastColumn="0"/>
            </w:pPr>
            <w:r w:rsidRPr="00E41CAB">
              <w:t>Allowed</w:t>
            </w:r>
          </w:p>
        </w:tc>
      </w:tr>
      <w:tr w:rsidR="00B74444" w:rsidRPr="00E41CAB" w14:paraId="1738FDA9"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0BCEA699" w14:textId="77777777" w:rsidR="00B74444" w:rsidRPr="00E41CAB" w:rsidRDefault="00B74444" w:rsidP="00314D9C">
            <w:pPr>
              <w:pStyle w:val="SLCBodytext"/>
              <w:ind w:left="38"/>
            </w:pPr>
            <w:r w:rsidRPr="00E41CAB">
              <w:t>[1</w:t>
            </w:r>
            <w:r w:rsidR="00827AE1">
              <w:t>–</w:t>
            </w:r>
            <w:r w:rsidRPr="00E41CAB">
              <w:t>63999]</w:t>
            </w:r>
          </w:p>
        </w:tc>
        <w:tc>
          <w:tcPr>
            <w:tcW w:w="1431" w:type="pct"/>
          </w:tcPr>
          <w:p w14:paraId="11D9E8B1" w14:textId="77777777" w:rsidR="00B74444" w:rsidRPr="00E41CAB" w:rsidRDefault="00B74444" w:rsidP="00314D9C">
            <w:pPr>
              <w:pStyle w:val="SLCBodytext"/>
              <w:ind w:left="38"/>
              <w:cnfStyle w:val="000000100000" w:firstRow="0" w:lastRow="0" w:firstColumn="0" w:lastColumn="0" w:oddVBand="0" w:evenVBand="0" w:oddHBand="1" w:evenHBand="0" w:firstRowFirstColumn="0" w:firstRowLastColumn="0" w:lastRowFirstColumn="0" w:lastRowLastColumn="0"/>
            </w:pPr>
            <w:r w:rsidRPr="00E41CAB">
              <w:t>Protocol</w:t>
            </w:r>
          </w:p>
        </w:tc>
        <w:tc>
          <w:tcPr>
            <w:tcW w:w="1431" w:type="pct"/>
          </w:tcPr>
          <w:p w14:paraId="6FC08F1C" w14:textId="77777777" w:rsidR="00B74444" w:rsidRPr="00E41CAB" w:rsidRDefault="00B74444" w:rsidP="00314D9C">
            <w:pPr>
              <w:pStyle w:val="SLCBodytext"/>
              <w:ind w:left="28"/>
              <w:cnfStyle w:val="000000100000" w:firstRow="0" w:lastRow="0" w:firstColumn="0" w:lastColumn="0" w:oddVBand="0" w:evenVBand="0" w:oddHBand="1" w:evenHBand="0" w:firstRowFirstColumn="0" w:firstRowLastColumn="0" w:lastRowFirstColumn="0" w:lastRowLastColumn="0"/>
            </w:pPr>
            <w:r w:rsidRPr="00E41CAB">
              <w:t>1.0.0</w:t>
            </w:r>
          </w:p>
        </w:tc>
        <w:tc>
          <w:tcPr>
            <w:tcW w:w="782" w:type="pct"/>
          </w:tcPr>
          <w:p w14:paraId="493F29F2" w14:textId="77777777" w:rsidR="00B74444" w:rsidRPr="00E41CAB" w:rsidRDefault="00B74444" w:rsidP="00314D9C">
            <w:pPr>
              <w:pStyle w:val="SLCBodytext"/>
              <w:ind w:left="16"/>
              <w:cnfStyle w:val="000000100000" w:firstRow="0" w:lastRow="0" w:firstColumn="0" w:lastColumn="0" w:oddVBand="0" w:evenVBand="0" w:oddHBand="1" w:evenHBand="0" w:firstRowFirstColumn="0" w:firstRowLastColumn="0" w:lastRowFirstColumn="0" w:lastRowLastColumn="0"/>
            </w:pPr>
            <w:r w:rsidRPr="00E41CAB">
              <w:t>Yes</w:t>
            </w:r>
          </w:p>
        </w:tc>
      </w:tr>
      <w:tr w:rsidR="00B74444" w:rsidRPr="00E41CAB" w14:paraId="62555F36" w14:textId="77777777" w:rsidTr="00314D9C">
        <w:tc>
          <w:tcPr>
            <w:cnfStyle w:val="001000000000" w:firstRow="0" w:lastRow="0" w:firstColumn="1" w:lastColumn="0" w:oddVBand="0" w:evenVBand="0" w:oddHBand="0" w:evenHBand="0" w:firstRowFirstColumn="0" w:firstRowLastColumn="0" w:lastRowFirstColumn="0" w:lastRowLastColumn="0"/>
            <w:tcW w:w="1356" w:type="pct"/>
          </w:tcPr>
          <w:p w14:paraId="00680095" w14:textId="77777777" w:rsidR="00B74444" w:rsidRPr="00E41CAB" w:rsidRDefault="00B74444" w:rsidP="00314D9C">
            <w:pPr>
              <w:pStyle w:val="SLCBodytext"/>
              <w:ind w:left="38"/>
            </w:pPr>
            <w:r w:rsidRPr="00E41CAB">
              <w:t>[1 000 000</w:t>
            </w:r>
            <w:r w:rsidR="00827AE1">
              <w:t>–</w:t>
            </w:r>
            <w:r w:rsidRPr="00E41CAB">
              <w:t>9 999 999]</w:t>
            </w:r>
          </w:p>
        </w:tc>
        <w:tc>
          <w:tcPr>
            <w:tcW w:w="1431" w:type="pct"/>
          </w:tcPr>
          <w:p w14:paraId="30EB12D8" w14:textId="77777777" w:rsidR="00B74444" w:rsidRPr="00E41CAB" w:rsidRDefault="00B74444" w:rsidP="00314D9C">
            <w:pPr>
              <w:pStyle w:val="SLCBodytext"/>
              <w:ind w:left="38"/>
              <w:cnfStyle w:val="000000000000" w:firstRow="0" w:lastRow="0" w:firstColumn="0" w:lastColumn="0" w:oddVBand="0" w:evenVBand="0" w:oddHBand="0" w:evenHBand="0" w:firstRowFirstColumn="0" w:firstRowLastColumn="0" w:lastRowFirstColumn="0" w:lastRowLastColumn="0"/>
            </w:pPr>
            <w:r w:rsidRPr="00E41CAB">
              <w:t>Protocol</w:t>
            </w:r>
          </w:p>
        </w:tc>
        <w:tc>
          <w:tcPr>
            <w:tcW w:w="1431" w:type="pct"/>
          </w:tcPr>
          <w:p w14:paraId="453EC395" w14:textId="77777777" w:rsidR="00B74444" w:rsidRPr="00E41CAB" w:rsidRDefault="00B74444" w:rsidP="00314D9C">
            <w:pPr>
              <w:pStyle w:val="SLCBodytext"/>
              <w:ind w:left="28"/>
              <w:cnfStyle w:val="000000000000" w:firstRow="0" w:lastRow="0" w:firstColumn="0" w:lastColumn="0" w:oddVBand="0" w:evenVBand="0" w:oddHBand="0" w:evenHBand="0" w:firstRowFirstColumn="0" w:firstRowLastColumn="0" w:lastRowFirstColumn="0" w:lastRowLastColumn="0"/>
            </w:pPr>
            <w:r w:rsidRPr="00E41CAB">
              <w:t>9.0.4</w:t>
            </w:r>
          </w:p>
        </w:tc>
        <w:tc>
          <w:tcPr>
            <w:tcW w:w="782" w:type="pct"/>
          </w:tcPr>
          <w:p w14:paraId="13E20E90" w14:textId="77777777" w:rsidR="00B74444" w:rsidRPr="00E41CAB" w:rsidRDefault="00B74444" w:rsidP="00314D9C">
            <w:pPr>
              <w:pStyle w:val="SLCBodytext"/>
              <w:ind w:left="16"/>
              <w:cnfStyle w:val="000000000000" w:firstRow="0" w:lastRow="0" w:firstColumn="0" w:lastColumn="0" w:oddVBand="0" w:evenVBand="0" w:oddHBand="0" w:evenHBand="0" w:firstRowFirstColumn="0" w:firstRowLastColumn="0" w:lastRowFirstColumn="0" w:lastRowLastColumn="0"/>
            </w:pPr>
            <w:r w:rsidRPr="00E41CAB">
              <w:t>Yes</w:t>
            </w:r>
          </w:p>
        </w:tc>
      </w:tr>
    </w:tbl>
    <w:p w14:paraId="00327D9A" w14:textId="77777777" w:rsidR="000C5C68" w:rsidRPr="00E41CAB" w:rsidRDefault="000C5C68" w:rsidP="00314D9C">
      <w:pPr>
        <w:spacing w:before="120"/>
        <w:ind w:left="284"/>
      </w:pPr>
      <w:r w:rsidRPr="00E41CAB">
        <w:t xml:space="preserve">The following table gives an overview of the available </w:t>
      </w:r>
      <w:r w:rsidR="00DE3128">
        <w:t>p</w:t>
      </w:r>
      <w:r>
        <w:t xml:space="preserve">arameter </w:t>
      </w:r>
      <w:r w:rsidRPr="00E41CAB">
        <w:t xml:space="preserve">IDs that can be used </w:t>
      </w:r>
      <w:r>
        <w:t>by a</w:t>
      </w:r>
      <w:r w:rsidRPr="00E41CAB">
        <w:t xml:space="preserve"> protocol.</w:t>
      </w:r>
    </w:p>
    <w:tbl>
      <w:tblPr>
        <w:tblStyle w:val="PlainTable21"/>
        <w:tblW w:w="4746" w:type="pct"/>
        <w:tblInd w:w="284" w:type="dxa"/>
        <w:tblLook w:val="04A0" w:firstRow="1" w:lastRow="0" w:firstColumn="1" w:lastColumn="0" w:noHBand="0" w:noVBand="1"/>
      </w:tblPr>
      <w:tblGrid>
        <w:gridCol w:w="2551"/>
        <w:gridCol w:w="2695"/>
        <w:gridCol w:w="2693"/>
        <w:gridCol w:w="1425"/>
      </w:tblGrid>
      <w:tr w:rsidR="000C5C68" w:rsidRPr="00E41CAB" w14:paraId="2BAEBEA8" w14:textId="77777777" w:rsidTr="00314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2C092E66" w14:textId="77777777" w:rsidR="000C5C68" w:rsidRPr="00E41CAB" w:rsidRDefault="000C5C68" w:rsidP="00314D9C">
            <w:pPr>
              <w:pStyle w:val="SLCBodytext"/>
              <w:ind w:left="38"/>
            </w:pPr>
            <w:r w:rsidRPr="00E41CAB">
              <w:t>Range</w:t>
            </w:r>
          </w:p>
        </w:tc>
        <w:tc>
          <w:tcPr>
            <w:tcW w:w="1439" w:type="pct"/>
          </w:tcPr>
          <w:p w14:paraId="7745D465" w14:textId="77777777" w:rsidR="000C5C68" w:rsidRPr="00E41CAB" w:rsidRDefault="000C5C68" w:rsidP="00314D9C">
            <w:pPr>
              <w:pStyle w:val="SLCBodytext"/>
              <w:ind w:left="34"/>
              <w:cnfStyle w:val="100000000000" w:firstRow="1" w:lastRow="0" w:firstColumn="0" w:lastColumn="0" w:oddVBand="0" w:evenVBand="0" w:oddHBand="0" w:evenHBand="0" w:firstRowFirstColumn="0" w:firstRowLastColumn="0" w:lastRowFirstColumn="0" w:lastRowLastColumn="0"/>
            </w:pPr>
            <w:r w:rsidRPr="00E41CAB">
              <w:t>Owner</w:t>
            </w:r>
          </w:p>
        </w:tc>
        <w:tc>
          <w:tcPr>
            <w:tcW w:w="1438" w:type="pct"/>
          </w:tcPr>
          <w:p w14:paraId="4CF23102" w14:textId="77777777" w:rsidR="000C5C68" w:rsidRPr="00E41CAB" w:rsidRDefault="000C5C68" w:rsidP="00314D9C">
            <w:pPr>
              <w:pStyle w:val="SLCBodytext"/>
              <w:ind w:left="0"/>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61" w:type="pct"/>
          </w:tcPr>
          <w:p w14:paraId="024EFF8F" w14:textId="77777777" w:rsidR="000C5C68" w:rsidRPr="00E41CAB" w:rsidRDefault="000C5C68" w:rsidP="00314D9C">
            <w:pPr>
              <w:pStyle w:val="SLCBodytext"/>
              <w:ind w:left="37" w:hanging="37"/>
              <w:cnfStyle w:val="100000000000" w:firstRow="1" w:lastRow="0" w:firstColumn="0" w:lastColumn="0" w:oddVBand="0" w:evenVBand="0" w:oddHBand="0" w:evenHBand="0" w:firstRowFirstColumn="0" w:firstRowLastColumn="0" w:lastRowFirstColumn="0" w:lastRowLastColumn="0"/>
            </w:pPr>
            <w:r w:rsidRPr="00E41CAB">
              <w:t>Allowed</w:t>
            </w:r>
          </w:p>
        </w:tc>
      </w:tr>
      <w:tr w:rsidR="000C5C68" w:rsidRPr="00E41CAB" w14:paraId="033FE85F"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69D5053A" w14:textId="77777777" w:rsidR="000C5C68" w:rsidRPr="00E41CAB" w:rsidRDefault="000C5C68" w:rsidP="00314D9C">
            <w:pPr>
              <w:pStyle w:val="SLCBodytext"/>
              <w:ind w:left="38"/>
            </w:pPr>
            <w:r w:rsidRPr="00E41CAB">
              <w:t>[1</w:t>
            </w:r>
            <w:r w:rsidR="00BA233A">
              <w:t>–</w:t>
            </w:r>
            <w:r w:rsidRPr="00E41CAB">
              <w:t>63999]</w:t>
            </w:r>
          </w:p>
        </w:tc>
        <w:tc>
          <w:tcPr>
            <w:tcW w:w="1439" w:type="pct"/>
          </w:tcPr>
          <w:p w14:paraId="2C367CE1"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4161926A"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573ABBB5"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0C5C68" w:rsidRPr="00E41CAB" w14:paraId="62E41D70" w14:textId="77777777" w:rsidTr="00314D9C">
        <w:tc>
          <w:tcPr>
            <w:cnfStyle w:val="001000000000" w:firstRow="0" w:lastRow="0" w:firstColumn="1" w:lastColumn="0" w:oddVBand="0" w:evenVBand="0" w:oddHBand="0" w:evenHBand="0" w:firstRowFirstColumn="0" w:firstRowLastColumn="0" w:lastRowFirstColumn="0" w:lastRowLastColumn="0"/>
            <w:tcW w:w="1362" w:type="pct"/>
          </w:tcPr>
          <w:p w14:paraId="45C24147" w14:textId="77777777" w:rsidR="000C5C68" w:rsidRPr="00E41CAB" w:rsidRDefault="000C5C68" w:rsidP="00314D9C">
            <w:pPr>
              <w:pStyle w:val="SLCBodytext"/>
              <w:ind w:left="38"/>
            </w:pPr>
            <w:r w:rsidRPr="00E41CAB">
              <w:t>[64000</w:t>
            </w:r>
            <w:r w:rsidR="00BA233A">
              <w:t>–</w:t>
            </w:r>
            <w:r w:rsidRPr="00E41CAB">
              <w:t>64299]</w:t>
            </w:r>
          </w:p>
        </w:tc>
        <w:tc>
          <w:tcPr>
            <w:tcW w:w="1439" w:type="pct"/>
          </w:tcPr>
          <w:p w14:paraId="484F268C"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DataMiner/Protocol</w:t>
            </w:r>
          </w:p>
        </w:tc>
        <w:tc>
          <w:tcPr>
            <w:tcW w:w="1438" w:type="pct"/>
          </w:tcPr>
          <w:p w14:paraId="1F86ACF7"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1.0.0</w:t>
            </w:r>
          </w:p>
        </w:tc>
        <w:tc>
          <w:tcPr>
            <w:tcW w:w="761" w:type="pct"/>
          </w:tcPr>
          <w:p w14:paraId="0CA64CFC"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0C5C68" w:rsidRPr="00E41CAB" w14:paraId="2C144D8E"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644A2CE0" w14:textId="77777777" w:rsidR="000C5C68" w:rsidRPr="00E41CAB" w:rsidRDefault="000C5C68" w:rsidP="00314D9C">
            <w:pPr>
              <w:pStyle w:val="SLCBodytext"/>
              <w:ind w:left="38"/>
            </w:pPr>
            <w:r w:rsidRPr="00E41CAB">
              <w:t>[64300</w:t>
            </w:r>
            <w:r w:rsidR="00BA233A">
              <w:t>–</w:t>
            </w:r>
            <w:r w:rsidRPr="00E41CAB">
              <w:t>69999]</w:t>
            </w:r>
          </w:p>
        </w:tc>
        <w:tc>
          <w:tcPr>
            <w:tcW w:w="1439" w:type="pct"/>
          </w:tcPr>
          <w:p w14:paraId="0CA86964"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w:t>
            </w:r>
          </w:p>
        </w:tc>
        <w:tc>
          <w:tcPr>
            <w:tcW w:w="1438" w:type="pct"/>
          </w:tcPr>
          <w:p w14:paraId="33DFD6E7"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2D4430E3"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No</w:t>
            </w:r>
          </w:p>
        </w:tc>
      </w:tr>
      <w:tr w:rsidR="000C5C68" w:rsidRPr="00E41CAB" w14:paraId="48AF1E27" w14:textId="77777777" w:rsidTr="00314D9C">
        <w:tc>
          <w:tcPr>
            <w:cnfStyle w:val="001000000000" w:firstRow="0" w:lastRow="0" w:firstColumn="1" w:lastColumn="0" w:oddVBand="0" w:evenVBand="0" w:oddHBand="0" w:evenHBand="0" w:firstRowFirstColumn="0" w:firstRowLastColumn="0" w:lastRowFirstColumn="0" w:lastRowLastColumn="0"/>
            <w:tcW w:w="1362" w:type="pct"/>
          </w:tcPr>
          <w:p w14:paraId="21F0194E" w14:textId="77777777" w:rsidR="000C5C68" w:rsidRPr="00E41CAB" w:rsidRDefault="000C5C68" w:rsidP="00314D9C">
            <w:pPr>
              <w:pStyle w:val="SLCBodytext"/>
              <w:ind w:left="38"/>
            </w:pPr>
            <w:r w:rsidRPr="00E41CAB">
              <w:t>[70000</w:t>
            </w:r>
            <w:r w:rsidR="00BA233A">
              <w:t>–</w:t>
            </w:r>
            <w:r w:rsidRPr="00E41CAB">
              <w:t>79999]</w:t>
            </w:r>
          </w:p>
        </w:tc>
        <w:tc>
          <w:tcPr>
            <w:tcW w:w="1439" w:type="pct"/>
          </w:tcPr>
          <w:p w14:paraId="13077B36"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Protocol</w:t>
            </w:r>
          </w:p>
        </w:tc>
        <w:tc>
          <w:tcPr>
            <w:tcW w:w="1438" w:type="pct"/>
          </w:tcPr>
          <w:p w14:paraId="210E9119"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7.5.6</w:t>
            </w:r>
          </w:p>
        </w:tc>
        <w:tc>
          <w:tcPr>
            <w:tcW w:w="761" w:type="pct"/>
          </w:tcPr>
          <w:p w14:paraId="46E134B0"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0C5C68" w:rsidRPr="00E41CAB" w14:paraId="715784B8"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01248C53" w14:textId="77777777" w:rsidR="000C5C68" w:rsidRPr="00E41CAB" w:rsidRDefault="000C5C68" w:rsidP="00314D9C">
            <w:pPr>
              <w:pStyle w:val="SLCBodytext"/>
              <w:ind w:left="38"/>
            </w:pPr>
            <w:r w:rsidRPr="00E41CAB">
              <w:t>[80000</w:t>
            </w:r>
            <w:r w:rsidR="00BA233A">
              <w:t>–</w:t>
            </w:r>
            <w:r w:rsidRPr="00E41CAB">
              <w:t>99999]</w:t>
            </w:r>
          </w:p>
        </w:tc>
        <w:tc>
          <w:tcPr>
            <w:tcW w:w="1439" w:type="pct"/>
          </w:tcPr>
          <w:p w14:paraId="7227EA92"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DataMiner/Protocol</w:t>
            </w:r>
          </w:p>
        </w:tc>
        <w:tc>
          <w:tcPr>
            <w:tcW w:w="1438" w:type="pct"/>
          </w:tcPr>
          <w:p w14:paraId="005ED982"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51CAEF9F"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0C5C68" w:rsidRPr="00E41CAB" w14:paraId="1A61527B" w14:textId="77777777" w:rsidTr="00314D9C">
        <w:trPr>
          <w:trHeight w:val="60"/>
        </w:trPr>
        <w:tc>
          <w:tcPr>
            <w:cnfStyle w:val="001000000000" w:firstRow="0" w:lastRow="0" w:firstColumn="1" w:lastColumn="0" w:oddVBand="0" w:evenVBand="0" w:oddHBand="0" w:evenHBand="0" w:firstRowFirstColumn="0" w:firstRowLastColumn="0" w:lastRowFirstColumn="0" w:lastRowLastColumn="0"/>
            <w:tcW w:w="1362" w:type="pct"/>
          </w:tcPr>
          <w:p w14:paraId="458B8CE4" w14:textId="77777777" w:rsidR="000C5C68" w:rsidRPr="00E41CAB" w:rsidRDefault="000C5C68" w:rsidP="00314D9C">
            <w:pPr>
              <w:pStyle w:val="SLCBodytext"/>
              <w:ind w:left="38"/>
            </w:pPr>
            <w:r w:rsidRPr="00E41CAB">
              <w:t>[100000</w:t>
            </w:r>
            <w:r w:rsidR="00BA233A">
              <w:t>–</w:t>
            </w:r>
            <w:r w:rsidRPr="00E41CAB">
              <w:t>999999]</w:t>
            </w:r>
          </w:p>
        </w:tc>
        <w:tc>
          <w:tcPr>
            <w:tcW w:w="1439" w:type="pct"/>
          </w:tcPr>
          <w:p w14:paraId="15A8DF06"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w:t>
            </w:r>
          </w:p>
        </w:tc>
        <w:tc>
          <w:tcPr>
            <w:tcW w:w="1438" w:type="pct"/>
          </w:tcPr>
          <w:p w14:paraId="0A8094A4"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9.0.4</w:t>
            </w:r>
          </w:p>
        </w:tc>
        <w:tc>
          <w:tcPr>
            <w:tcW w:w="761" w:type="pct"/>
          </w:tcPr>
          <w:p w14:paraId="01D3188C"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No</w:t>
            </w:r>
          </w:p>
        </w:tc>
      </w:tr>
      <w:tr w:rsidR="000C5C68" w:rsidRPr="00E41CAB" w14:paraId="37CBC6BD"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22A60531" w14:textId="77777777" w:rsidR="000C5C68" w:rsidRPr="00E41CAB" w:rsidRDefault="000C5C68" w:rsidP="00314D9C">
            <w:pPr>
              <w:pStyle w:val="SLCBodytext"/>
              <w:ind w:left="38"/>
            </w:pPr>
            <w:r w:rsidRPr="00E41CAB">
              <w:t>[1 000 000</w:t>
            </w:r>
            <w:r w:rsidR="00BA233A">
              <w:t>–</w:t>
            </w:r>
            <w:r w:rsidRPr="00E41CAB">
              <w:t>9 999 999]</w:t>
            </w:r>
          </w:p>
        </w:tc>
        <w:tc>
          <w:tcPr>
            <w:tcW w:w="1439" w:type="pct"/>
          </w:tcPr>
          <w:p w14:paraId="5621DE60"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6C5CDDD7"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41B7808F"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bl>
    <w:p w14:paraId="1F9423DE"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D324A5">
        <w:rPr>
          <w:sz w:val="18"/>
          <w:szCs w:val="18"/>
        </w:rPr>
        <w:t>In general, the range [1–63999] can be used in a protocol for parameters. However, for some specific types of protocols</w:t>
      </w:r>
      <w:r>
        <w:rPr>
          <w:sz w:val="18"/>
          <w:szCs w:val="18"/>
        </w:rPr>
        <w:t>,</w:t>
      </w:r>
      <w:r w:rsidRPr="00D324A5">
        <w:rPr>
          <w:sz w:val="18"/>
          <w:szCs w:val="18"/>
        </w:rPr>
        <w:t xml:space="preserve"> additional restrictions apply:</w:t>
      </w:r>
      <w:bookmarkStart w:id="39" w:name="_Hlk32918064"/>
    </w:p>
    <w:tbl>
      <w:tblPr>
        <w:tblStyle w:val="PlainTable21"/>
        <w:tblW w:w="9072" w:type="dxa"/>
        <w:tblInd w:w="851" w:type="dxa"/>
        <w:tblLayout w:type="fixed"/>
        <w:tblLook w:val="04A0" w:firstRow="1" w:lastRow="0" w:firstColumn="1" w:lastColumn="0" w:noHBand="0" w:noVBand="1"/>
      </w:tblPr>
      <w:tblGrid>
        <w:gridCol w:w="1440"/>
        <w:gridCol w:w="1710"/>
        <w:gridCol w:w="1260"/>
        <w:gridCol w:w="4662"/>
      </w:tblGrid>
      <w:tr w:rsidR="00825DF9" w:rsidRPr="00E41CAB" w14:paraId="39DD28CF" w14:textId="77777777" w:rsidTr="00825D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bookmarkEnd w:id="39"/>
          <w:p w14:paraId="1130C202" w14:textId="77777777" w:rsidR="00825DF9" w:rsidRPr="00E41CAB" w:rsidRDefault="00825DF9" w:rsidP="00825DF9">
            <w:pPr>
              <w:pStyle w:val="SLCBodytext"/>
              <w:ind w:left="0"/>
              <w:rPr>
                <w:sz w:val="18"/>
                <w:szCs w:val="18"/>
              </w:rPr>
            </w:pPr>
            <w:r w:rsidRPr="00E41CAB">
              <w:rPr>
                <w:sz w:val="18"/>
                <w:szCs w:val="18"/>
              </w:rPr>
              <w:t>Protocol type</w:t>
            </w:r>
          </w:p>
        </w:tc>
        <w:tc>
          <w:tcPr>
            <w:tcW w:w="1710" w:type="dxa"/>
          </w:tcPr>
          <w:p w14:paraId="168F8FB6" w14:textId="77777777" w:rsidR="00825DF9" w:rsidRPr="00E41CAB" w:rsidRDefault="00825DF9" w:rsidP="00825DF9">
            <w:pPr>
              <w:pStyle w:val="SLCBodytext"/>
              <w:ind w:left="6"/>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Restricted Range</w:t>
            </w:r>
          </w:p>
        </w:tc>
        <w:tc>
          <w:tcPr>
            <w:tcW w:w="1260" w:type="dxa"/>
          </w:tcPr>
          <w:p w14:paraId="1C88E973" w14:textId="77777777" w:rsidR="00825DF9" w:rsidRPr="00E41CAB" w:rsidRDefault="00825DF9" w:rsidP="00825DF9">
            <w:pPr>
              <w:pStyle w:val="SLCBodytext"/>
              <w:ind w:left="4"/>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4662" w:type="dxa"/>
          </w:tcPr>
          <w:p w14:paraId="4B709A52" w14:textId="77777777" w:rsidR="00825DF9" w:rsidRPr="00E41CAB" w:rsidRDefault="00825DF9" w:rsidP="00825DF9">
            <w:pPr>
              <w:pStyle w:val="SLCBodytext"/>
              <w:ind w:left="0"/>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Description</w:t>
            </w:r>
          </w:p>
        </w:tc>
      </w:tr>
      <w:tr w:rsidR="00825DF9" w:rsidRPr="00E41CAB" w14:paraId="33E288FF" w14:textId="77777777" w:rsidTr="00825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473720D" w14:textId="77777777" w:rsidR="00825DF9" w:rsidRPr="00E41CAB" w:rsidRDefault="00825DF9" w:rsidP="00825DF9">
            <w:pPr>
              <w:pStyle w:val="SLCBodytext"/>
              <w:ind w:left="29"/>
              <w:rPr>
                <w:sz w:val="18"/>
                <w:szCs w:val="18"/>
              </w:rPr>
            </w:pPr>
            <w:r w:rsidRPr="00E41CAB">
              <w:rPr>
                <w:sz w:val="18"/>
                <w:szCs w:val="18"/>
              </w:rPr>
              <w:t>Enhanced Service</w:t>
            </w:r>
          </w:p>
        </w:tc>
        <w:tc>
          <w:tcPr>
            <w:tcW w:w="1710" w:type="dxa"/>
          </w:tcPr>
          <w:p w14:paraId="0BEB494C" w14:textId="77777777" w:rsidR="00825DF9" w:rsidRPr="00E41CAB" w:rsidRDefault="00825DF9" w:rsidP="00825DF9">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999]</w:t>
            </w:r>
          </w:p>
        </w:tc>
        <w:tc>
          <w:tcPr>
            <w:tcW w:w="1260" w:type="dxa"/>
          </w:tcPr>
          <w:p w14:paraId="5C67A3BA" w14:textId="77777777" w:rsidR="00825DF9" w:rsidRPr="00E41CAB" w:rsidRDefault="00825DF9" w:rsidP="00825DF9">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0F00FC7A" w14:textId="77777777" w:rsidR="00825DF9" w:rsidRPr="00E41CAB" w:rsidRDefault="00825DF9" w:rsidP="00825DF9">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This range must only be used </w:t>
            </w:r>
            <w:r>
              <w:rPr>
                <w:sz w:val="18"/>
                <w:szCs w:val="18"/>
              </w:rPr>
              <w:t>to</w:t>
            </w:r>
            <w:r w:rsidRPr="00E41CAB">
              <w:rPr>
                <w:sz w:val="18"/>
                <w:szCs w:val="18"/>
              </w:rPr>
              <w:t xml:space="preserve"> communicat</w:t>
            </w:r>
            <w:r>
              <w:rPr>
                <w:sz w:val="18"/>
                <w:szCs w:val="18"/>
              </w:rPr>
              <w:t>e</w:t>
            </w:r>
            <w:r w:rsidRPr="00E41CAB">
              <w:rPr>
                <w:sz w:val="18"/>
                <w:szCs w:val="18"/>
              </w:rPr>
              <w:t xml:space="preserve"> with DataMiner via predefined parameters.</w:t>
            </w:r>
          </w:p>
        </w:tc>
      </w:tr>
      <w:tr w:rsidR="00825DF9" w:rsidRPr="00E41CAB" w14:paraId="60D9C25C" w14:textId="77777777" w:rsidTr="00825DF9">
        <w:tc>
          <w:tcPr>
            <w:cnfStyle w:val="001000000000" w:firstRow="0" w:lastRow="0" w:firstColumn="1" w:lastColumn="0" w:oddVBand="0" w:evenVBand="0" w:oddHBand="0" w:evenHBand="0" w:firstRowFirstColumn="0" w:firstRowLastColumn="0" w:lastRowFirstColumn="0" w:lastRowLastColumn="0"/>
            <w:tcW w:w="1440" w:type="dxa"/>
          </w:tcPr>
          <w:p w14:paraId="14AE6CB7" w14:textId="77777777" w:rsidR="00825DF9" w:rsidRPr="00E41CAB" w:rsidRDefault="00825DF9" w:rsidP="00825DF9">
            <w:pPr>
              <w:pStyle w:val="SLCBodytext"/>
              <w:ind w:left="29"/>
              <w:rPr>
                <w:sz w:val="18"/>
                <w:szCs w:val="18"/>
              </w:rPr>
            </w:pPr>
            <w:r w:rsidRPr="00E41CAB">
              <w:rPr>
                <w:sz w:val="18"/>
                <w:szCs w:val="18"/>
              </w:rPr>
              <w:lastRenderedPageBreak/>
              <w:t>Spectrum Analyzer</w:t>
            </w:r>
          </w:p>
        </w:tc>
        <w:tc>
          <w:tcPr>
            <w:tcW w:w="1710" w:type="dxa"/>
          </w:tcPr>
          <w:p w14:paraId="028D664D" w14:textId="77777777" w:rsidR="00825DF9" w:rsidRPr="00E41CAB" w:rsidRDefault="00825DF9" w:rsidP="00825DF9">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[50000</w:t>
            </w:r>
            <w:r>
              <w:rPr>
                <w:sz w:val="18"/>
                <w:szCs w:val="18"/>
              </w:rPr>
              <w:t>–</w:t>
            </w:r>
            <w:r w:rsidRPr="00E41CAB">
              <w:rPr>
                <w:sz w:val="18"/>
                <w:szCs w:val="18"/>
              </w:rPr>
              <w:t>60000]</w:t>
            </w:r>
          </w:p>
        </w:tc>
        <w:tc>
          <w:tcPr>
            <w:tcW w:w="1260" w:type="dxa"/>
          </w:tcPr>
          <w:p w14:paraId="059A45D5" w14:textId="77777777" w:rsidR="00825DF9" w:rsidRPr="00E41CAB" w:rsidRDefault="00825DF9" w:rsidP="00825DF9">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0A75B628" w14:textId="77777777" w:rsidR="00825DF9" w:rsidRPr="00E41CAB" w:rsidRDefault="00825DF9" w:rsidP="00825DF9">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This range is used by the SLSpectrum process to create dynamic parameters for spectrum monitoring results.</w:t>
            </w:r>
          </w:p>
        </w:tc>
      </w:tr>
      <w:tr w:rsidR="00825DF9" w:rsidRPr="00E41CAB" w14:paraId="0DCB0F6C" w14:textId="77777777" w:rsidTr="00825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D0229F4" w14:textId="77777777" w:rsidR="00825DF9" w:rsidRPr="00E41CAB" w:rsidRDefault="00825DF9" w:rsidP="00825DF9">
            <w:pPr>
              <w:pStyle w:val="SLCBodytext"/>
              <w:ind w:left="29"/>
              <w:rPr>
                <w:sz w:val="18"/>
                <w:szCs w:val="18"/>
              </w:rPr>
            </w:pPr>
            <w:r w:rsidRPr="00E41CAB">
              <w:rPr>
                <w:sz w:val="18"/>
                <w:szCs w:val="18"/>
              </w:rPr>
              <w:t>SLA</w:t>
            </w:r>
          </w:p>
        </w:tc>
        <w:tc>
          <w:tcPr>
            <w:tcW w:w="1710" w:type="dxa"/>
          </w:tcPr>
          <w:p w14:paraId="7710431D" w14:textId="77777777" w:rsidR="00825DF9" w:rsidRPr="00E41CAB" w:rsidRDefault="00825DF9" w:rsidP="00825DF9">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2999]</w:t>
            </w:r>
          </w:p>
        </w:tc>
        <w:tc>
          <w:tcPr>
            <w:tcW w:w="1260" w:type="dxa"/>
          </w:tcPr>
          <w:p w14:paraId="45EBA8B2" w14:textId="77777777" w:rsidR="00825DF9" w:rsidRPr="00E41CAB" w:rsidRDefault="00825DF9" w:rsidP="00825DF9">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7CB3838F" w14:textId="77777777" w:rsidR="00825DF9" w:rsidRPr="00E41CAB" w:rsidRDefault="00825DF9" w:rsidP="00825DF9">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SLA drivers.</w:t>
            </w:r>
          </w:p>
        </w:tc>
      </w:tr>
      <w:tr w:rsidR="00825DF9" w:rsidRPr="00E41CAB" w14:paraId="60542C4A" w14:textId="77777777" w:rsidTr="00825DF9">
        <w:tc>
          <w:tcPr>
            <w:cnfStyle w:val="001000000000" w:firstRow="0" w:lastRow="0" w:firstColumn="1" w:lastColumn="0" w:oddVBand="0" w:evenVBand="0" w:oddHBand="0" w:evenHBand="0" w:firstRowFirstColumn="0" w:firstRowLastColumn="0" w:lastRowFirstColumn="0" w:lastRowLastColumn="0"/>
            <w:tcW w:w="1440" w:type="dxa"/>
          </w:tcPr>
          <w:p w14:paraId="421B491F" w14:textId="77777777" w:rsidR="00825DF9" w:rsidRPr="00E41CAB" w:rsidRDefault="00825DF9" w:rsidP="00825DF9">
            <w:pPr>
              <w:pStyle w:val="SLCBodytext"/>
              <w:ind w:left="29"/>
              <w:rPr>
                <w:sz w:val="18"/>
                <w:szCs w:val="18"/>
              </w:rPr>
            </w:pPr>
            <w:r w:rsidRPr="00E41CAB">
              <w:rPr>
                <w:sz w:val="18"/>
                <w:szCs w:val="18"/>
              </w:rPr>
              <w:t>Aggregation</w:t>
            </w:r>
          </w:p>
        </w:tc>
        <w:tc>
          <w:tcPr>
            <w:tcW w:w="1710" w:type="dxa"/>
          </w:tcPr>
          <w:p w14:paraId="2BD10E84" w14:textId="77777777" w:rsidR="00825DF9" w:rsidRPr="00E41CAB" w:rsidRDefault="00825DF9" w:rsidP="00825DF9">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4999]</w:t>
            </w:r>
          </w:p>
        </w:tc>
        <w:tc>
          <w:tcPr>
            <w:tcW w:w="1260" w:type="dxa"/>
          </w:tcPr>
          <w:p w14:paraId="0E26B925" w14:textId="77777777" w:rsidR="00825DF9" w:rsidRPr="00E41CAB" w:rsidRDefault="00825DF9" w:rsidP="00825DF9">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7E997616" w14:textId="77777777" w:rsidR="00825DF9" w:rsidRPr="00E41CAB" w:rsidRDefault="00825DF9" w:rsidP="00825DF9">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aggregation drivers.</w:t>
            </w:r>
          </w:p>
        </w:tc>
      </w:tr>
    </w:tbl>
    <w:p w14:paraId="18340E4B"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for communication with DataMiner modules. This range contains parameters that can be implemented in protocols to communicate with DataMiner (e.g. </w:t>
      </w:r>
      <w:r>
        <w:rPr>
          <w:sz w:val="18"/>
          <w:szCs w:val="18"/>
        </w:rPr>
        <w:t xml:space="preserve">a </w:t>
      </w:r>
      <w:r w:rsidRPr="008A607C">
        <w:rPr>
          <w:sz w:val="18"/>
          <w:szCs w:val="18"/>
        </w:rPr>
        <w:t>spectrum analyzer). A registry of assigned parameters is maintained. Only these specific parameter IDs can be implemented in the protocol.</w:t>
      </w:r>
      <w:bookmarkStart w:id="40" w:name="_Hlk32918086"/>
    </w:p>
    <w:bookmarkEnd w:id="40"/>
    <w:p w14:paraId="20150CF1"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in mediation/base protocols. </w:t>
      </w:r>
    </w:p>
    <w:p w14:paraId="629E4E25"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Only to be used for communication with DataMiner modules. This range contains parameters that can be implemented in protocols to communicate with DataMiner (e.g. enhanced service drivers, spectrum analyzer drivers, ticketing drivers, etc.). A registry of assigned parameters is maintained. Only these specific parameter IDs can be implemented in the protocol.</w:t>
      </w:r>
    </w:p>
    <w:p w14:paraId="6E28BE0D"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Must only be used in case all parameters in the range [1</w:t>
      </w:r>
      <w:r>
        <w:rPr>
          <w:sz w:val="18"/>
          <w:szCs w:val="18"/>
        </w:rPr>
        <w:t>–</w:t>
      </w:r>
      <w:r w:rsidRPr="008A607C">
        <w:rPr>
          <w:sz w:val="18"/>
          <w:szCs w:val="18"/>
        </w:rPr>
        <w:t>63999] are already used.</w:t>
      </w:r>
    </w:p>
    <w:p w14:paraId="2C0FE60B" w14:textId="77777777" w:rsidR="00B74444" w:rsidRDefault="00B74444" w:rsidP="00825DF9">
      <w:pPr>
        <w:pStyle w:val="SLCUnorderedlist"/>
      </w:pPr>
      <w:r w:rsidRPr="00E41CAB">
        <w:t>IDs from the range [1 000 000</w:t>
      </w:r>
      <w:r w:rsidR="00DE3128">
        <w:t>–</w:t>
      </w:r>
      <w:r w:rsidRPr="00E41CAB">
        <w:t xml:space="preserve">9 999 999] </w:t>
      </w:r>
      <w:r w:rsidR="00664997">
        <w:t>must</w:t>
      </w:r>
      <w:r w:rsidRPr="00E41CAB">
        <w:t xml:space="preserve"> only be used in case all IDs from the range [1</w:t>
      </w:r>
      <w:r w:rsidR="00DE3128">
        <w:t>–</w:t>
      </w:r>
      <w:r w:rsidRPr="00E41CAB">
        <w:t>63999] are already used.</w:t>
      </w:r>
    </w:p>
    <w:p w14:paraId="78F90E6E" w14:textId="77777777" w:rsidR="000273B8" w:rsidRDefault="000273B8" w:rsidP="00314D9C">
      <w:pPr>
        <w:pStyle w:val="SLCUnorderedlist"/>
      </w:pPr>
      <w:r>
        <w:t>Protocol.</w:t>
      </w:r>
      <w:r w:rsidRPr="00E41CAB">
        <w:t>Parameter</w:t>
      </w:r>
      <w:r>
        <w:t>G</w:t>
      </w:r>
      <w:r w:rsidRPr="00E41CAB">
        <w:t>roups</w:t>
      </w:r>
      <w:r>
        <w:t>:</w:t>
      </w:r>
      <w:r w:rsidRPr="00E41CAB">
        <w:t xml:space="preserve"> IDs larger than or equal to 10000 </w:t>
      </w:r>
      <w:r>
        <w:t>must not</w:t>
      </w:r>
      <w:r w:rsidRPr="00E41CAB">
        <w:t xml:space="preserve"> be </w:t>
      </w:r>
      <w:r>
        <w:t xml:space="preserve">used </w:t>
      </w:r>
      <w:r w:rsidRPr="00E41CAB">
        <w:t xml:space="preserve">for existing protocols </w:t>
      </w:r>
      <w:r w:rsidR="00475123">
        <w:t>or</w:t>
      </w:r>
      <w:r w:rsidR="00475123" w:rsidRPr="00E41CAB">
        <w:t xml:space="preserve"> </w:t>
      </w:r>
      <w:r w:rsidRPr="00E41CAB">
        <w:t>protocols intended to be used on DataMiner Agents prior to version 9.0.4.</w:t>
      </w:r>
    </w:p>
    <w:p w14:paraId="05AB9B62" w14:textId="77777777" w:rsidR="00586711" w:rsidRDefault="00586711" w:rsidP="006B59B9">
      <w:pPr>
        <w:pStyle w:val="Heading4"/>
      </w:pPr>
      <w:bookmarkStart w:id="41" w:name="_ID_Gaps"/>
      <w:bookmarkEnd w:id="41"/>
      <w:r>
        <w:t>ID Gaps</w:t>
      </w:r>
    </w:p>
    <w:p w14:paraId="2374B72D" w14:textId="77777777" w:rsidR="00E26C25" w:rsidRDefault="00664997" w:rsidP="00314D9C">
      <w:pPr>
        <w:pStyle w:val="SLCUnorderedlist"/>
      </w:pPr>
      <w:r>
        <w:t>L</w:t>
      </w:r>
      <w:r w:rsidR="00E26C25">
        <w:t>arge gaps</w:t>
      </w:r>
      <w:r>
        <w:t xml:space="preserve"> must not occur</w:t>
      </w:r>
      <w:r w:rsidR="00E26C25">
        <w:t xml:space="preserve"> in ID values</w:t>
      </w:r>
      <w:r w:rsidR="00E5261A">
        <w:t xml:space="preserve"> of related parameters</w:t>
      </w:r>
      <w:r w:rsidR="00E26C25">
        <w:t>.</w:t>
      </w:r>
    </w:p>
    <w:p w14:paraId="4FA3F225" w14:textId="77777777" w:rsidR="00586711" w:rsidRDefault="00586711" w:rsidP="006B59B9">
      <w:pPr>
        <w:pStyle w:val="Heading4"/>
      </w:pPr>
      <w:bookmarkStart w:id="42" w:name="_ID_Ordering"/>
      <w:bookmarkEnd w:id="42"/>
      <w:r>
        <w:t>ID Ordering</w:t>
      </w:r>
    </w:p>
    <w:p w14:paraId="5F8D4324" w14:textId="77777777" w:rsidR="004A2E59" w:rsidRDefault="00690D68" w:rsidP="00314D9C">
      <w:pPr>
        <w:pStyle w:val="SLCUnorderedlist"/>
      </w:pPr>
      <w:r>
        <w:t>I</w:t>
      </w:r>
      <w:r w:rsidR="004A2E59">
        <w:t xml:space="preserve">tems </w:t>
      </w:r>
      <w:r w:rsidR="00664997">
        <w:t>must</w:t>
      </w:r>
      <w:r w:rsidR="004A2E59">
        <w:t xml:space="preserve"> be ordered so that the IDs are monotonically increasing. The only allowed exception is in case of read/write parameters that have a fixed offset. </w:t>
      </w:r>
    </w:p>
    <w:p w14:paraId="4955A3C7" w14:textId="77777777" w:rsidR="00586711" w:rsidRDefault="00586711" w:rsidP="006B59B9">
      <w:pPr>
        <w:pStyle w:val="Heading4"/>
      </w:pPr>
      <w:bookmarkStart w:id="43" w:name="_ID_Grouping"/>
      <w:bookmarkEnd w:id="43"/>
      <w:r>
        <w:t>ID Grouping</w:t>
      </w:r>
    </w:p>
    <w:p w14:paraId="7578F21D" w14:textId="77777777" w:rsidR="00B74444" w:rsidRDefault="00664997" w:rsidP="00314D9C">
      <w:pPr>
        <w:pStyle w:val="SLCUnorderedlist"/>
      </w:pPr>
      <w:r>
        <w:t>I</w:t>
      </w:r>
      <w:r w:rsidR="004A2E59">
        <w:t xml:space="preserve">tems </w:t>
      </w:r>
      <w:r w:rsidR="004C1593">
        <w:t xml:space="preserve">with </w:t>
      </w:r>
      <w:r w:rsidR="004A2E59">
        <w:t>the same functionality</w:t>
      </w:r>
      <w:r w:rsidR="004C1593">
        <w:t xml:space="preserve"> or </w:t>
      </w:r>
      <w:r w:rsidR="004A2E59">
        <w:t>purpose should be grouped together.</w:t>
      </w:r>
    </w:p>
    <w:p w14:paraId="3BED4729" w14:textId="77777777" w:rsidR="00BF137A" w:rsidRDefault="00BF137A" w:rsidP="006B59B9">
      <w:pPr>
        <w:pStyle w:val="Heading3"/>
      </w:pPr>
      <w:bookmarkStart w:id="44" w:name="_C#_Code_Conventions"/>
      <w:bookmarkStart w:id="45" w:name="_Ref505073741"/>
      <w:bookmarkStart w:id="46" w:name="_Ref505073771"/>
      <w:bookmarkStart w:id="47" w:name="_Toc32916711"/>
      <w:bookmarkEnd w:id="44"/>
      <w:r>
        <w:t xml:space="preserve">C# Code </w:t>
      </w:r>
      <w:r w:rsidR="0090448B">
        <w:t>Conventions</w:t>
      </w:r>
      <w:bookmarkEnd w:id="45"/>
      <w:bookmarkEnd w:id="46"/>
      <w:bookmarkEnd w:id="47"/>
    </w:p>
    <w:p w14:paraId="18CFB6DB" w14:textId="77777777" w:rsidR="00CB00E6" w:rsidRPr="00A12B3C" w:rsidRDefault="00CB00E6" w:rsidP="002E61E1">
      <w:pPr>
        <w:keepNext/>
      </w:pPr>
      <w:r>
        <w:t xml:space="preserve">Try </w:t>
      </w:r>
      <w:r w:rsidR="004C1593">
        <w:t xml:space="preserve">to </w:t>
      </w:r>
      <w:r>
        <w:t xml:space="preserve">use the C# code style guidelines described below. </w:t>
      </w:r>
      <w:r w:rsidR="004C1593">
        <w:t>F</w:t>
      </w:r>
      <w:r>
        <w:t>rom 2018</w:t>
      </w:r>
      <w:r w:rsidR="004C1593">
        <w:t xml:space="preserve"> onwards, these guidelines must always be followed</w:t>
      </w:r>
      <w:r>
        <w:t xml:space="preserve">. </w:t>
      </w:r>
    </w:p>
    <w:p w14:paraId="73A6A38E" w14:textId="77777777" w:rsidR="00BF137A" w:rsidRDefault="00BF137A" w:rsidP="006B59B9">
      <w:pPr>
        <w:pStyle w:val="Heading4"/>
      </w:pPr>
      <w:r>
        <w:t>General</w:t>
      </w:r>
    </w:p>
    <w:p w14:paraId="5ADD8109" w14:textId="77777777" w:rsidR="00BF137A" w:rsidRDefault="00BF137A" w:rsidP="002E61E1">
      <w:pPr>
        <w:pStyle w:val="SLCUnorderedlist"/>
      </w:pPr>
      <w:r>
        <w:t>Meaningful names should be used, denoting the semantics of the identifier.</w:t>
      </w:r>
    </w:p>
    <w:p w14:paraId="7EAC193F" w14:textId="77777777" w:rsidR="00BF137A" w:rsidRDefault="00BF137A" w:rsidP="002E61E1">
      <w:pPr>
        <w:pStyle w:val="SLCUnorderedlist"/>
      </w:pPr>
      <w:r>
        <w:t>Readability should be favored over brevity.</w:t>
      </w:r>
    </w:p>
    <w:p w14:paraId="2B518411" w14:textId="77777777" w:rsidR="00BF137A" w:rsidRDefault="00BF137A" w:rsidP="002E61E1">
      <w:pPr>
        <w:pStyle w:val="SLCUnorderedlist"/>
      </w:pPr>
      <w:r>
        <w:t>Use of underscores, hyphens and other non-alphanumeric characters should be avoided.</w:t>
      </w:r>
    </w:p>
    <w:p w14:paraId="71445584" w14:textId="77777777" w:rsidR="00BF137A" w:rsidRDefault="00BF137A" w:rsidP="002E61E1">
      <w:pPr>
        <w:pStyle w:val="SLCUnorderedlist"/>
      </w:pPr>
      <w:r>
        <w:t>Use of abbreviations or contractions as part of variable names should be avoided (e.g. use “</w:t>
      </w:r>
      <w:r w:rsidR="002F68E2">
        <w:t>counter“</w:t>
      </w:r>
      <w:r w:rsidR="00DA3D77">
        <w:t xml:space="preserve"> i</w:t>
      </w:r>
      <w:r w:rsidR="002F68E2">
        <w:t>nstead</w:t>
      </w:r>
      <w:r>
        <w:t xml:space="preserve"> of “cntr”).</w:t>
      </w:r>
    </w:p>
    <w:p w14:paraId="6591A4E2" w14:textId="77777777" w:rsidR="00BF137A" w:rsidRPr="00265901" w:rsidRDefault="00BF137A" w:rsidP="002E61E1">
      <w:pPr>
        <w:pStyle w:val="SLCUnorderedlist"/>
      </w:pPr>
      <w:r>
        <w:t>Only acronyms and initialisms that are generally accepted in the field of computing, broadcasting, etc. may be used.</w:t>
      </w:r>
    </w:p>
    <w:p w14:paraId="1F6F5CBA" w14:textId="77777777" w:rsidR="00BF137A" w:rsidRPr="00643387" w:rsidRDefault="00BF137A" w:rsidP="006B59B9">
      <w:pPr>
        <w:pStyle w:val="Heading4"/>
      </w:pPr>
      <w:r w:rsidRPr="00643387">
        <w:lastRenderedPageBreak/>
        <w:t xml:space="preserve">Capitalization </w:t>
      </w:r>
      <w:r w:rsidR="00AD57FA">
        <w:t>s</w:t>
      </w:r>
      <w:r w:rsidRPr="00643387">
        <w:t>tyle</w:t>
      </w:r>
    </w:p>
    <w:p w14:paraId="0E451142" w14:textId="77777777" w:rsidR="00BF137A" w:rsidRDefault="00BF137A" w:rsidP="00923C3D">
      <w:pPr>
        <w:keepNext/>
      </w:pPr>
      <w:r>
        <w:t>Throughout this chapter, two capitalization styles are mentioned: Pascal case and Camel case.</w:t>
      </w:r>
    </w:p>
    <w:p w14:paraId="0AB3C19C" w14:textId="77777777" w:rsidR="00BF137A" w:rsidRDefault="00BF137A" w:rsidP="002E61E1">
      <w:pPr>
        <w:pStyle w:val="SLCUnorderedlist"/>
      </w:pPr>
      <w:r>
        <w:t>Pascal case (hereafter referred to as PascalCasing) refers to the capitalization style where the first letter of the identifier and the first letter of each subsequent concatenated word are capitalized.</w:t>
      </w:r>
    </w:p>
    <w:p w14:paraId="2D172CBA" w14:textId="77777777" w:rsidR="00BF137A" w:rsidRDefault="00BF137A" w:rsidP="002E61E1">
      <w:pPr>
        <w:pStyle w:val="SLCUnorderedlist"/>
      </w:pPr>
      <w:r>
        <w:t>Camel case (hereafter referred to as camelCasing) refers to the capitalization style where the first letter of an identifier is lowercase and the first letter of each subsequent concatenated word is capitalized.</w:t>
      </w:r>
    </w:p>
    <w:tbl>
      <w:tblPr>
        <w:tblStyle w:val="PlainTable21"/>
        <w:tblW w:w="9181" w:type="dxa"/>
        <w:tblInd w:w="284" w:type="dxa"/>
        <w:tblLook w:val="04A0" w:firstRow="1" w:lastRow="0" w:firstColumn="1" w:lastColumn="0" w:noHBand="0" w:noVBand="1"/>
      </w:tblPr>
      <w:tblGrid>
        <w:gridCol w:w="4253"/>
        <w:gridCol w:w="4928"/>
      </w:tblGrid>
      <w:tr w:rsidR="00BF137A" w14:paraId="5DC26587"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6D1BB81B" w14:textId="77777777" w:rsidR="00BF137A" w:rsidRPr="00265901" w:rsidRDefault="00BF137A" w:rsidP="002E61E1">
            <w:pPr>
              <w:pStyle w:val="SLCBodytext"/>
              <w:ind w:left="0"/>
            </w:pPr>
            <w:r w:rsidRPr="00265901">
              <w:t>Casing</w:t>
            </w:r>
          </w:p>
        </w:tc>
        <w:tc>
          <w:tcPr>
            <w:tcW w:w="4928" w:type="dxa"/>
          </w:tcPr>
          <w:p w14:paraId="5B72CA29" w14:textId="77777777" w:rsidR="00BF137A" w:rsidRPr="00265901" w:rsidRDefault="00BF137A" w:rsidP="002E61E1">
            <w:pPr>
              <w:pStyle w:val="SLCBodytext"/>
              <w:ind w:left="0"/>
              <w:cnfStyle w:val="100000000000" w:firstRow="1" w:lastRow="0" w:firstColumn="0" w:lastColumn="0" w:oddVBand="0" w:evenVBand="0" w:oddHBand="0" w:evenHBand="0" w:firstRowFirstColumn="0" w:firstRowLastColumn="0" w:lastRowFirstColumn="0" w:lastRowLastColumn="0"/>
            </w:pPr>
            <w:r w:rsidRPr="00265901">
              <w:t>Identifier type</w:t>
            </w:r>
          </w:p>
        </w:tc>
      </w:tr>
      <w:tr w:rsidR="00BF137A" w14:paraId="64940C3F"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05BDD5B2" w14:textId="77777777" w:rsidR="00BF137A" w:rsidRPr="00C81FD4" w:rsidRDefault="00BF137A" w:rsidP="002E61E1">
            <w:pPr>
              <w:pStyle w:val="SLCBodytext"/>
              <w:ind w:left="0"/>
            </w:pPr>
            <w:r>
              <w:rPr>
                <w:sz w:val="18"/>
                <w:szCs w:val="18"/>
              </w:rPr>
              <w:t xml:space="preserve">PascalCasing </w:t>
            </w:r>
            <w:hyperlink r:id="rId15" w:history="1">
              <w:r w:rsidRPr="00C81FD4">
                <w:rPr>
                  <w:rStyle w:val="Hyperlink"/>
                  <w:b w:val="0"/>
                  <w:bCs w:val="0"/>
                </w:rPr>
                <w:t>(SA1300)</w:t>
              </w:r>
            </w:hyperlink>
          </w:p>
        </w:tc>
        <w:tc>
          <w:tcPr>
            <w:tcW w:w="4928" w:type="dxa"/>
          </w:tcPr>
          <w:p w14:paraId="5EBBC57C" w14:textId="77777777" w:rsidR="00BF137A" w:rsidRPr="00265901"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rsidRPr="00265901">
              <w:t>Namespace, Type</w:t>
            </w:r>
            <w:r>
              <w:t xml:space="preserve"> (Class, </w:t>
            </w:r>
            <w:r w:rsidRPr="00265901">
              <w:t>Interface</w:t>
            </w:r>
            <w:r>
              <w:t>, Struct, Enumeration), Method, Property, Event</w:t>
            </w:r>
          </w:p>
        </w:tc>
      </w:tr>
      <w:tr w:rsidR="00BF137A" w14:paraId="44A75BFB" w14:textId="77777777" w:rsidTr="002E61E1">
        <w:tc>
          <w:tcPr>
            <w:cnfStyle w:val="001000000000" w:firstRow="0" w:lastRow="0" w:firstColumn="1" w:lastColumn="0" w:oddVBand="0" w:evenVBand="0" w:oddHBand="0" w:evenHBand="0" w:firstRowFirstColumn="0" w:firstRowLastColumn="0" w:lastRowFirstColumn="0" w:lastRowLastColumn="0"/>
            <w:tcW w:w="4253" w:type="dxa"/>
          </w:tcPr>
          <w:p w14:paraId="1EA6C3CD" w14:textId="77777777" w:rsidR="00BF137A" w:rsidRPr="00265901" w:rsidRDefault="00BF137A" w:rsidP="002E61E1">
            <w:pPr>
              <w:pStyle w:val="SLCBodytext"/>
              <w:ind w:left="0"/>
            </w:pPr>
            <w:r>
              <w:t>camelCasing</w:t>
            </w:r>
          </w:p>
        </w:tc>
        <w:tc>
          <w:tcPr>
            <w:tcW w:w="4928" w:type="dxa"/>
          </w:tcPr>
          <w:p w14:paraId="7EB24D0F" w14:textId="77777777" w:rsidR="00BF137A" w:rsidRPr="00265901"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rsidRPr="00265901">
              <w:t>Parameter</w:t>
            </w:r>
          </w:p>
          <w:p w14:paraId="1943447E" w14:textId="77777777" w:rsidR="00BF137A" w:rsidRPr="00265901" w:rsidRDefault="00BF137A" w:rsidP="002E61E1">
            <w:pPr>
              <w:pStyle w:val="SLCBodytext"/>
              <w:spacing w:after="0"/>
              <w:ind w:left="0"/>
              <w:cnfStyle w:val="000000000000" w:firstRow="0" w:lastRow="0" w:firstColumn="0" w:lastColumn="0" w:oddVBand="0" w:evenVBand="0" w:oddHBand="0" w:evenHBand="0" w:firstRowFirstColumn="0" w:firstRowLastColumn="0" w:lastRowFirstColumn="0" w:lastRowLastColumn="0"/>
            </w:pPr>
            <w:r>
              <w:t>Local variable</w:t>
            </w:r>
          </w:p>
        </w:tc>
      </w:tr>
    </w:tbl>
    <w:p w14:paraId="63808D97" w14:textId="77777777" w:rsidR="00BF137A" w:rsidRPr="00923C3D" w:rsidRDefault="00BF137A" w:rsidP="00923C3D">
      <w:pPr>
        <w:spacing w:before="120"/>
        <w:rPr>
          <w:b/>
          <w:bCs/>
          <w:i/>
          <w:iCs/>
        </w:rPr>
      </w:pPr>
      <w:r w:rsidRPr="00923C3D">
        <w:rPr>
          <w:b/>
          <w:bCs/>
          <w:i/>
          <w:iCs/>
        </w:rPr>
        <w:t>Compound words</w:t>
      </w:r>
    </w:p>
    <w:p w14:paraId="55C4B8CA" w14:textId="77777777" w:rsidR="00BF137A" w:rsidRPr="00D660F5" w:rsidRDefault="00BF137A" w:rsidP="002E61E1">
      <w:pPr>
        <w:pStyle w:val="SLCUnorderedlist"/>
      </w:pPr>
      <w:r>
        <w:t xml:space="preserve">Words </w:t>
      </w:r>
      <w:r w:rsidR="004C1593">
        <w:t xml:space="preserve">that are part </w:t>
      </w:r>
      <w:r>
        <w:t xml:space="preserve">of a closed-form compound word (i.e. </w:t>
      </w:r>
      <w:r w:rsidR="004C1593">
        <w:t xml:space="preserve">a </w:t>
      </w:r>
      <w:r>
        <w:t>compound word written as a single word</w:t>
      </w:r>
      <w:r w:rsidR="004C1593">
        <w:t>, e.g. endpoint</w:t>
      </w:r>
      <w:r>
        <w:t>) should not be capitalized</w:t>
      </w:r>
      <w:r w:rsidR="004C1593">
        <w:t>,</w:t>
      </w:r>
      <w:r>
        <w:t xml:space="preserve"> but should be treated as a single word. </w:t>
      </w:r>
    </w:p>
    <w:p w14:paraId="76F1FC8A" w14:textId="77777777" w:rsidR="00BF137A" w:rsidRPr="00923C3D" w:rsidRDefault="00BF137A" w:rsidP="00923C3D">
      <w:pPr>
        <w:spacing w:before="120"/>
        <w:rPr>
          <w:b/>
          <w:bCs/>
          <w:i/>
          <w:iCs/>
        </w:rPr>
      </w:pPr>
      <w:r w:rsidRPr="00923C3D">
        <w:rPr>
          <w:b/>
          <w:bCs/>
          <w:i/>
          <w:iCs/>
        </w:rPr>
        <w:t>Acronyms and Initialisms</w:t>
      </w:r>
    </w:p>
    <w:p w14:paraId="3C722E33" w14:textId="77777777" w:rsidR="00BF137A" w:rsidRDefault="00BF137A" w:rsidP="002E61E1">
      <w:pPr>
        <w:pStyle w:val="SLCUnorderedlist"/>
      </w:pPr>
      <w:r>
        <w:t>Acronyms or initialisms consisting of only two characters should be capitalized (e.g. “PollingIP”). PascalCasing or camelCasing should be used for acronyms that consist of more than two characters (</w:t>
      </w:r>
      <w:r w:rsidR="00F42CE5">
        <w:t>e.g.</w:t>
      </w:r>
      <w:r>
        <w:t xml:space="preserve"> “SnmpResponse” or “snmpResponse” instead of “SNMPResponse”). </w:t>
      </w:r>
    </w:p>
    <w:p w14:paraId="03631BF2" w14:textId="77777777" w:rsidR="00BF137A" w:rsidRDefault="00BF137A" w:rsidP="006B59B9">
      <w:pPr>
        <w:pStyle w:val="Heading4"/>
      </w:pPr>
      <w:r>
        <w:t>Namespaces</w:t>
      </w:r>
    </w:p>
    <w:p w14:paraId="0C33B5FC" w14:textId="77777777" w:rsidR="00BF137A" w:rsidRDefault="00BF137A" w:rsidP="002E61E1">
      <w:pPr>
        <w:pStyle w:val="SLCUnorderedlist"/>
      </w:pPr>
      <w:r>
        <w:t>Components of a namespace name should use PascalCasing and should be separated with periods. In case a component uses nontraditional casing, this casing should be adhered to (even if it deviates from</w:t>
      </w:r>
      <w:r w:rsidR="00A7335C">
        <w:t xml:space="preserve"> the</w:t>
      </w:r>
      <w:r>
        <w:t xml:space="preserve"> above-mentioned casing rules).</w:t>
      </w:r>
    </w:p>
    <w:p w14:paraId="36D93853" w14:textId="77777777" w:rsidR="00BF137A" w:rsidRDefault="00BF137A" w:rsidP="002E61E1">
      <w:pPr>
        <w:pStyle w:val="SLCUnorderedlist"/>
      </w:pPr>
      <w:r>
        <w:t xml:space="preserve">The name of a namespace should be different </w:t>
      </w:r>
      <w:r w:rsidR="00A04CFF">
        <w:t xml:space="preserve">from </w:t>
      </w:r>
      <w:r>
        <w:t>the name of types defined in that namespace.</w:t>
      </w:r>
    </w:p>
    <w:p w14:paraId="46528F56" w14:textId="77777777" w:rsidR="00BF137A" w:rsidRPr="00503726" w:rsidRDefault="00BF137A" w:rsidP="002E61E1">
      <w:pPr>
        <w:pStyle w:val="SLCUnorderedlist"/>
      </w:pPr>
      <w:r w:rsidRPr="00503726">
        <w:t>In case a generic QAction contains code related to different topics (</w:t>
      </w:r>
      <w:r w:rsidR="00F42CE5">
        <w:t>e.g.</w:t>
      </w:r>
      <w:r w:rsidRPr="00503726">
        <w:t xml:space="preserve"> a gener</w:t>
      </w:r>
      <w:r>
        <w:t>al</w:t>
      </w:r>
      <w:r w:rsidRPr="00503726">
        <w:t xml:space="preserve"> QAction defining some methods to process an XML response and a number of classes defining the data model used in the driver), different namespaces should be introduced so related things can be grouped together. The name of the namespace should start with </w:t>
      </w:r>
      <w:r w:rsidRPr="00D324A5">
        <w:rPr>
          <w:i/>
        </w:rPr>
        <w:t>Skyline.Protocol</w:t>
      </w:r>
      <w:r w:rsidRPr="00503726">
        <w:t>.</w:t>
      </w:r>
    </w:p>
    <w:p w14:paraId="68519F25" w14:textId="77777777" w:rsidR="00BF137A" w:rsidRDefault="00BF137A" w:rsidP="006B59B9">
      <w:pPr>
        <w:pStyle w:val="Heading4"/>
      </w:pPr>
      <w:r>
        <w:t>Classes, Structs and Interfaces</w:t>
      </w:r>
    </w:p>
    <w:p w14:paraId="1E534488" w14:textId="77777777" w:rsidR="00BF137A" w:rsidRDefault="00BF137A" w:rsidP="002E61E1">
      <w:pPr>
        <w:pStyle w:val="SLCUnorderedlist"/>
      </w:pPr>
      <w:r>
        <w:t>PascalCasing should be used for names of classes and structs.</w:t>
      </w:r>
    </w:p>
    <w:p w14:paraId="7B78D312" w14:textId="77777777" w:rsidR="00BF137A" w:rsidRDefault="00BF137A" w:rsidP="002E61E1">
      <w:pPr>
        <w:pStyle w:val="SLCUnorderedlist"/>
      </w:pPr>
      <w:r>
        <w:t>Classes and structs should be named with nouns or noun phrases (</w:t>
      </w:r>
      <w:r w:rsidR="00F42CE5">
        <w:t>e.g.</w:t>
      </w:r>
      <w:r>
        <w:t xml:space="preserve"> Alarm, Service, TransportStreamParser).</w:t>
      </w:r>
    </w:p>
    <w:p w14:paraId="6546462F" w14:textId="77777777" w:rsidR="00BF137A" w:rsidRDefault="00BF137A" w:rsidP="002E61E1">
      <w:pPr>
        <w:pStyle w:val="SLCUnorderedlist"/>
      </w:pPr>
      <w:r>
        <w:t>Interfaces should be named with adjective phrases (or occasionally with nouns or noun phrases) (</w:t>
      </w:r>
      <w:r w:rsidR="00F42CE5">
        <w:t>e.g.</w:t>
      </w:r>
      <w:r>
        <w:t xml:space="preserve"> ISortable).</w:t>
      </w:r>
    </w:p>
    <w:p w14:paraId="53FF6199" w14:textId="77777777" w:rsidR="00BF137A" w:rsidRDefault="00BF137A" w:rsidP="002E61E1">
      <w:pPr>
        <w:pStyle w:val="SLCUnorderedlist"/>
      </w:pPr>
      <w:r>
        <w:t>Interface names should be prefixed with the letter “I” (</w:t>
      </w:r>
      <w:hyperlink r:id="rId16" w:history="1">
        <w:r w:rsidRPr="00981CBB">
          <w:rPr>
            <w:rStyle w:val="Hyperlink"/>
          </w:rPr>
          <w:t>SA1302</w:t>
        </w:r>
      </w:hyperlink>
      <w:r>
        <w:t xml:space="preserve">). This clearly indicates </w:t>
      </w:r>
      <w:r w:rsidR="00977249">
        <w:t xml:space="preserve">that </w:t>
      </w:r>
      <w:r>
        <w:t>the type is an interface.</w:t>
      </w:r>
    </w:p>
    <w:p w14:paraId="07501356" w14:textId="77777777" w:rsidR="00BF137A" w:rsidRPr="007220E0" w:rsidRDefault="00BF137A" w:rsidP="002E61E1">
      <w:pPr>
        <w:pStyle w:val="SLCUnorderedlist"/>
      </w:pPr>
      <w:r>
        <w:t>When a class-interface pair is defined where the class is a standard implementation of the interface, the class and interface name should only differ by the prefix “I”.</w:t>
      </w:r>
    </w:p>
    <w:p w14:paraId="26027B2C" w14:textId="77777777" w:rsidR="00BF137A" w:rsidRDefault="00BF137A" w:rsidP="002E61E1">
      <w:pPr>
        <w:pStyle w:val="SLCUnorderedlist"/>
      </w:pPr>
      <w:r>
        <w:t xml:space="preserve">When generic type parameters are used, a single letter “T” should be used as the name in case the meaning is completely clear. In case </w:t>
      </w:r>
      <w:r w:rsidR="00A661F8">
        <w:t>the meaning</w:t>
      </w:r>
      <w:r>
        <w:t xml:space="preserve"> </w:t>
      </w:r>
      <w:r w:rsidR="00977249">
        <w:t xml:space="preserve">is </w:t>
      </w:r>
      <w:r>
        <w:t>not clear, a more descriptive name should be used and this name should start with a prefix “T”.</w:t>
      </w:r>
    </w:p>
    <w:p w14:paraId="483C11EA" w14:textId="77777777" w:rsidR="00BF137A" w:rsidRDefault="00BF137A" w:rsidP="006B59B9">
      <w:pPr>
        <w:pStyle w:val="Heading4"/>
      </w:pPr>
      <w:r>
        <w:lastRenderedPageBreak/>
        <w:t>Enumerations</w:t>
      </w:r>
    </w:p>
    <w:p w14:paraId="43880A0F" w14:textId="77777777" w:rsidR="00BF137A" w:rsidRDefault="00BF137A" w:rsidP="002E61E1">
      <w:pPr>
        <w:pStyle w:val="SLCUnorderedlist"/>
      </w:pPr>
      <w:r>
        <w:t>Enumeration type names should not use an “Enum”, “Flag” or “Flags” suffix.</w:t>
      </w:r>
    </w:p>
    <w:p w14:paraId="54F6C94D" w14:textId="77777777" w:rsidR="00BF137A" w:rsidRPr="003F447B" w:rsidRDefault="00BF137A" w:rsidP="002E61E1">
      <w:pPr>
        <w:pStyle w:val="SLCUnorderedlist"/>
      </w:pPr>
      <w:r w:rsidRPr="003F447B">
        <w:t>A singular type name for an enumeration should be used unless the values are bit fields.</w:t>
      </w:r>
    </w:p>
    <w:p w14:paraId="1A955F60" w14:textId="77777777" w:rsidR="00BF137A" w:rsidRPr="003F447B" w:rsidRDefault="00BF137A" w:rsidP="002E61E1">
      <w:pPr>
        <w:pStyle w:val="SLCUnorderedlist"/>
      </w:pPr>
      <w:r w:rsidRPr="003F447B">
        <w:t>A plural type name for flags enum</w:t>
      </w:r>
      <w:r>
        <w:t>eration</w:t>
      </w:r>
      <w:r w:rsidRPr="003F447B">
        <w:t>s should be used (enumeration with bit fields as values).</w:t>
      </w:r>
    </w:p>
    <w:p w14:paraId="6F789587" w14:textId="77777777" w:rsidR="00BF137A" w:rsidRPr="00FD2DA6" w:rsidRDefault="00BF137A" w:rsidP="002E61E1">
      <w:pPr>
        <w:pStyle w:val="SLCUnorderedlist"/>
      </w:pPr>
      <w:r w:rsidRPr="00FD2DA6">
        <w:t xml:space="preserve">Enumeration identifiers should not have </w:t>
      </w:r>
      <w:r>
        <w:t xml:space="preserve">an </w:t>
      </w:r>
      <w:r w:rsidRPr="00FD2DA6">
        <w:t>“Enum”</w:t>
      </w:r>
      <w:r>
        <w:t>, “Flag” or “Flags”</w:t>
      </w:r>
      <w:r w:rsidRPr="00FD2DA6">
        <w:t xml:space="preserve"> </w:t>
      </w:r>
      <w:r>
        <w:t>suffix</w:t>
      </w:r>
      <w:r w:rsidRPr="00FD2DA6">
        <w:t>.</w:t>
      </w:r>
    </w:p>
    <w:p w14:paraId="000D49F8" w14:textId="77777777" w:rsidR="00BF137A" w:rsidRDefault="00BF137A" w:rsidP="006B59B9">
      <w:pPr>
        <w:pStyle w:val="Heading4"/>
      </w:pPr>
      <w:r>
        <w:t>Methods</w:t>
      </w:r>
    </w:p>
    <w:p w14:paraId="18DB4E31" w14:textId="77777777" w:rsidR="00BF137A" w:rsidRDefault="00BF137A" w:rsidP="004A3E68">
      <w:pPr>
        <w:pStyle w:val="SLCBodytext"/>
        <w:numPr>
          <w:ilvl w:val="0"/>
          <w:numId w:val="6"/>
        </w:numPr>
      </w:pPr>
      <w:r>
        <w:t>PascalCasing must be used for method names.</w:t>
      </w:r>
    </w:p>
    <w:p w14:paraId="30536FE4" w14:textId="77777777" w:rsidR="00BF137A" w:rsidRDefault="00BF137A" w:rsidP="004A3E68">
      <w:pPr>
        <w:pStyle w:val="SLCBodytext"/>
        <w:numPr>
          <w:ilvl w:val="0"/>
          <w:numId w:val="6"/>
        </w:numPr>
      </w:pPr>
      <w:r>
        <w:t>Method names should be verbs or verb phrases (</w:t>
      </w:r>
      <w:r w:rsidR="00F42CE5">
        <w:t>e.g.</w:t>
      </w:r>
      <w:r>
        <w:t xml:space="preserve"> “TransferImage”).</w:t>
      </w:r>
    </w:p>
    <w:p w14:paraId="0BF846E8" w14:textId="77777777" w:rsidR="00BF137A" w:rsidRPr="00C0074D" w:rsidRDefault="00BF137A" w:rsidP="006B59B9">
      <w:pPr>
        <w:pStyle w:val="Heading4"/>
      </w:pPr>
      <w:r>
        <w:t>Properties</w:t>
      </w:r>
    </w:p>
    <w:p w14:paraId="4EC4E1B6" w14:textId="77777777" w:rsidR="00BF137A" w:rsidRDefault="00BF137A" w:rsidP="002E61E1">
      <w:pPr>
        <w:pStyle w:val="SLCUnorderedlist"/>
      </w:pPr>
      <w:r>
        <w:t>PascalCasing must be used for property names.</w:t>
      </w:r>
    </w:p>
    <w:p w14:paraId="7213DC21" w14:textId="77777777" w:rsidR="00BF137A" w:rsidRDefault="00BF137A" w:rsidP="002E61E1">
      <w:pPr>
        <w:pStyle w:val="SLCUnorderedlist"/>
      </w:pPr>
      <w:r>
        <w:t>A property should be named using a noun, noun phrase or adjective.</w:t>
      </w:r>
    </w:p>
    <w:p w14:paraId="7EF0D618" w14:textId="77777777" w:rsidR="00BF137A" w:rsidRDefault="00BF137A" w:rsidP="002E61E1">
      <w:pPr>
        <w:pStyle w:val="SLCUnorderedlist"/>
      </w:pPr>
      <w:r>
        <w:t>Collection properties should be named with a plural phrase instead of a singular phrase followed by the collection type (</w:t>
      </w:r>
      <w:r w:rsidR="00F42CE5">
        <w:t>e.g.</w:t>
      </w:r>
      <w:r>
        <w:t xml:space="preserve"> “TransportStreams” instead of “TransportStreamList”).</w:t>
      </w:r>
    </w:p>
    <w:p w14:paraId="78525D83" w14:textId="77777777" w:rsidR="00BF137A" w:rsidRDefault="00BF137A" w:rsidP="002E61E1">
      <w:pPr>
        <w:pStyle w:val="SLCUnorderedlist"/>
      </w:pPr>
      <w:r>
        <w:t>Boolean properties should start with a prefix “Is”, “Has”, “Can”, “Supports”, “Allows”.</w:t>
      </w:r>
    </w:p>
    <w:p w14:paraId="0ADA621B" w14:textId="77777777" w:rsidR="00BF137A" w:rsidRDefault="00BF137A" w:rsidP="006B59B9">
      <w:pPr>
        <w:pStyle w:val="Heading4"/>
      </w:pPr>
      <w:r>
        <w:t>Fields</w:t>
      </w:r>
    </w:p>
    <w:p w14:paraId="76F24E7E" w14:textId="77777777" w:rsidR="00BF137A" w:rsidRDefault="00BF137A" w:rsidP="002E61E1">
      <w:pPr>
        <w:pStyle w:val="SLCUnorderedlist"/>
      </w:pPr>
      <w:r w:rsidRPr="005319BC">
        <w:t>Constants, non-private read</w:t>
      </w:r>
      <w:r>
        <w:t>-</w:t>
      </w:r>
      <w:r w:rsidRPr="005319BC">
        <w:t>only fields and static read</w:t>
      </w:r>
      <w:r>
        <w:t>-</w:t>
      </w:r>
      <w:r w:rsidRPr="005319BC">
        <w:t xml:space="preserve">only </w:t>
      </w:r>
      <w:r w:rsidR="00977249">
        <w:t xml:space="preserve">fields </w:t>
      </w:r>
      <w:r w:rsidRPr="005319BC">
        <w:t xml:space="preserve">must always start with an uppercase letter </w:t>
      </w:r>
      <w:r>
        <w:t>(</w:t>
      </w:r>
      <w:hyperlink r:id="rId17" w:history="1">
        <w:r w:rsidRPr="00C81FD4">
          <w:rPr>
            <w:rStyle w:val="Hyperlink"/>
          </w:rPr>
          <w:t>SA1303</w:t>
        </w:r>
      </w:hyperlink>
      <w:r>
        <w:t xml:space="preserve">, </w:t>
      </w:r>
      <w:hyperlink r:id="rId18" w:history="1">
        <w:r w:rsidRPr="00981CBB">
          <w:rPr>
            <w:rStyle w:val="Hyperlink"/>
          </w:rPr>
          <w:t>SA1304</w:t>
        </w:r>
      </w:hyperlink>
      <w:r>
        <w:t xml:space="preserve">, </w:t>
      </w:r>
      <w:hyperlink r:id="rId19" w:history="1">
        <w:r w:rsidR="00E20DEF">
          <w:rPr>
            <w:rStyle w:val="Hyperlink"/>
          </w:rPr>
          <w:t>SA1</w:t>
        </w:r>
        <w:r w:rsidRPr="00C81FD4">
          <w:rPr>
            <w:rStyle w:val="Hyperlink"/>
          </w:rPr>
          <w:t>311</w:t>
        </w:r>
      </w:hyperlink>
      <w:r>
        <w:t>).</w:t>
      </w:r>
    </w:p>
    <w:p w14:paraId="48BA29D0" w14:textId="77777777" w:rsidR="00BF137A" w:rsidRDefault="00BF137A" w:rsidP="002E61E1">
      <w:pPr>
        <w:pStyle w:val="SLCUnorderedlist"/>
      </w:pPr>
      <w:r w:rsidRPr="00F5198E">
        <w:t>Field names must not use Hungarian notation</w:t>
      </w:r>
      <w:r>
        <w:t xml:space="preserve"> (</w:t>
      </w:r>
      <w:hyperlink r:id="rId20" w:history="1">
        <w:r w:rsidRPr="007E5083">
          <w:rPr>
            <w:rStyle w:val="Hyperlink"/>
          </w:rPr>
          <w:t>SA1305</w:t>
        </w:r>
      </w:hyperlink>
      <w:r>
        <w:t>)</w:t>
      </w:r>
      <w:r w:rsidRPr="00F5198E">
        <w:t>.</w:t>
      </w:r>
    </w:p>
    <w:p w14:paraId="28E2FC16" w14:textId="77777777" w:rsidR="00BF137A" w:rsidRDefault="00BF137A" w:rsidP="002E61E1">
      <w:pPr>
        <w:pStyle w:val="SLCUnorderedlist"/>
      </w:pPr>
      <w:r w:rsidRPr="005319BC">
        <w:t>Private read</w:t>
      </w:r>
      <w:r>
        <w:t>-</w:t>
      </w:r>
      <w:r w:rsidRPr="005319BC">
        <w:t>only fields must start with a lowercase letter (</w:t>
      </w:r>
      <w:hyperlink r:id="rId21" w:history="1">
        <w:r w:rsidRPr="00C81FD4">
          <w:rPr>
            <w:rStyle w:val="Hyperlink"/>
          </w:rPr>
          <w:t>SA1306</w:t>
        </w:r>
      </w:hyperlink>
      <w:r w:rsidRPr="005319BC">
        <w:t>).</w:t>
      </w:r>
    </w:p>
    <w:p w14:paraId="26EDA492" w14:textId="77777777" w:rsidR="00BF137A" w:rsidRDefault="00BF137A" w:rsidP="002E61E1">
      <w:pPr>
        <w:pStyle w:val="SLCUnorderedlist"/>
      </w:pPr>
      <w:r w:rsidRPr="005319BC">
        <w:t>Public or internal fields must always start with an uppercase letter (</w:t>
      </w:r>
      <w:hyperlink r:id="rId22" w:history="1">
        <w:r w:rsidRPr="00C81FD4">
          <w:rPr>
            <w:rStyle w:val="Hyperlink"/>
          </w:rPr>
          <w:t>SA1307</w:t>
        </w:r>
      </w:hyperlink>
      <w:r w:rsidRPr="005319BC">
        <w:t>).</w:t>
      </w:r>
    </w:p>
    <w:p w14:paraId="05CF40F2" w14:textId="77777777" w:rsidR="00BF137A" w:rsidRDefault="00BF137A" w:rsidP="002E61E1">
      <w:pPr>
        <w:pStyle w:val="SLCUnorderedlist"/>
      </w:pPr>
      <w:r w:rsidRPr="005319BC">
        <w:t>Field names should be either a noun, a noun phrase or an adjective.</w:t>
      </w:r>
    </w:p>
    <w:p w14:paraId="7AFB3776" w14:textId="77777777" w:rsidR="00BF137A" w:rsidRPr="005319BC" w:rsidRDefault="00BF137A" w:rsidP="002E61E1">
      <w:pPr>
        <w:pStyle w:val="SLCUnorderedlist"/>
      </w:pPr>
      <w:r w:rsidRPr="00A9020D">
        <w:t>Variable names must not be prefixed (</w:t>
      </w:r>
      <w:hyperlink r:id="rId23" w:history="1">
        <w:r w:rsidRPr="007E5083">
          <w:rPr>
            <w:rStyle w:val="Hyperlink"/>
          </w:rPr>
          <w:t>SA1308</w:t>
        </w:r>
      </w:hyperlink>
      <w:r w:rsidRPr="00A9020D">
        <w:t>): member variables must not begin with 'm_' or 's_' syntax.</w:t>
      </w:r>
    </w:p>
    <w:p w14:paraId="128BA8E0" w14:textId="77777777" w:rsidR="00BF137A" w:rsidRDefault="00AD57FA" w:rsidP="006B59B9">
      <w:pPr>
        <w:pStyle w:val="Heading4"/>
      </w:pPr>
      <w:r>
        <w:t>P</w:t>
      </w:r>
      <w:r w:rsidR="00BF137A">
        <w:t>arameters</w:t>
      </w:r>
    </w:p>
    <w:p w14:paraId="12DA485C" w14:textId="77777777" w:rsidR="00BF137A" w:rsidRDefault="00BF137A" w:rsidP="002E61E1">
      <w:pPr>
        <w:pStyle w:val="SLCUnorderedlist"/>
      </w:pPr>
      <w:r>
        <w:t>camelCasing must be used for parameter names.</w:t>
      </w:r>
    </w:p>
    <w:p w14:paraId="5B16A0A0" w14:textId="77777777" w:rsidR="00BF137A" w:rsidRPr="005F32C7" w:rsidRDefault="00BF137A" w:rsidP="006B59B9">
      <w:pPr>
        <w:pStyle w:val="Heading4"/>
      </w:pPr>
      <w:r>
        <w:t>Local Variables</w:t>
      </w:r>
    </w:p>
    <w:p w14:paraId="0E1D049A" w14:textId="77777777" w:rsidR="00BF137A" w:rsidRPr="000076D7" w:rsidRDefault="00BF137A" w:rsidP="008D66B7">
      <w:r>
        <w:t>Local variables must have a meaningful name and camelCasing must be applied.</w:t>
      </w:r>
    </w:p>
    <w:p w14:paraId="0A463FB2" w14:textId="77777777" w:rsidR="00BF137A" w:rsidRPr="00923C3D" w:rsidRDefault="00BF137A" w:rsidP="00923C3D">
      <w:pPr>
        <w:spacing w:before="120"/>
        <w:rPr>
          <w:b/>
          <w:bCs/>
          <w:i/>
          <w:iCs/>
        </w:rPr>
      </w:pPr>
      <w:r w:rsidRPr="00923C3D">
        <w:rPr>
          <w:b/>
          <w:bCs/>
          <w:i/>
          <w:iCs/>
        </w:rPr>
        <w:t>Hungarian notation</w:t>
      </w:r>
    </w:p>
    <w:p w14:paraId="44064889" w14:textId="77777777" w:rsidR="00BF137A" w:rsidRPr="000076D7" w:rsidRDefault="00BF137A" w:rsidP="00923C3D">
      <w:r>
        <w:t xml:space="preserve">Names of local variables </w:t>
      </w:r>
      <w:r w:rsidRPr="002F19BA">
        <w:t>may</w:t>
      </w:r>
      <w:r w:rsidRPr="00C340F9">
        <w:rPr>
          <w:color w:val="FF0000"/>
        </w:rPr>
        <w:t xml:space="preserve"> </w:t>
      </w:r>
      <w:r>
        <w:t xml:space="preserve">start with a prefix denoting </w:t>
      </w:r>
      <w:r w:rsidR="000F0AAF">
        <w:t xml:space="preserve">their </w:t>
      </w:r>
      <w:r>
        <w:t>type (</w:t>
      </w:r>
      <w:r w:rsidR="0096797C">
        <w:t>so-</w:t>
      </w:r>
      <w:r>
        <w:t xml:space="preserve">called Hungarian notation), but </w:t>
      </w:r>
      <w:r w:rsidR="000F0AAF">
        <w:t>this is not required</w:t>
      </w:r>
      <w:r>
        <w:t>.</w:t>
      </w:r>
    </w:p>
    <w:p w14:paraId="40198470" w14:textId="77777777" w:rsidR="00BF137A" w:rsidRDefault="00BF137A" w:rsidP="00923C3D">
      <w:r>
        <w:t>Hungarian notation allows related variables to have the same name</w:t>
      </w:r>
      <w:r w:rsidR="000F0AAF">
        <w:t>,</w:t>
      </w:r>
      <w:r>
        <w:t xml:space="preserve"> except for the type prefix. For example, s</w:t>
      </w:r>
      <w:r w:rsidRPr="003C5C3E">
        <w:t xml:space="preserve">uppose </w:t>
      </w:r>
      <w:r>
        <w:t xml:space="preserve">there is a string </w:t>
      </w:r>
      <w:r w:rsidRPr="003C5C3E">
        <w:t>variable “sStartTime”</w:t>
      </w:r>
      <w:r>
        <w:t>,</w:t>
      </w:r>
      <w:r w:rsidRPr="003C5C3E">
        <w:t xml:space="preserve"> </w:t>
      </w:r>
      <w:r>
        <w:t>representing a time.</w:t>
      </w:r>
      <w:r w:rsidRPr="003C5C3E">
        <w:t xml:space="preserve"> </w:t>
      </w:r>
      <w:r>
        <w:t>T</w:t>
      </w:r>
      <w:r w:rsidRPr="003C5C3E">
        <w:t>he</w:t>
      </w:r>
      <w:r>
        <w:t xml:space="preserve"> corresponding variable of type DateTime </w:t>
      </w:r>
      <w:r w:rsidRPr="003C5C3E">
        <w:t>c</w:t>
      </w:r>
      <w:r>
        <w:t>an</w:t>
      </w:r>
      <w:r w:rsidRPr="003C5C3E">
        <w:t xml:space="preserve"> </w:t>
      </w:r>
      <w:r>
        <w:t xml:space="preserve">then be </w:t>
      </w:r>
      <w:r w:rsidRPr="003C5C3E">
        <w:t>name</w:t>
      </w:r>
      <w:r>
        <w:t>d</w:t>
      </w:r>
      <w:r w:rsidRPr="003C5C3E">
        <w:t xml:space="preserve"> “</w:t>
      </w:r>
      <w:r w:rsidRPr="00B40061">
        <w:t>dt</w:t>
      </w:r>
      <w:r w:rsidRPr="003C5C3E">
        <w:t>StartTime”</w:t>
      </w:r>
      <w:r>
        <w:t xml:space="preserve"> or “startTime”</w:t>
      </w:r>
      <w:r w:rsidRPr="003C5C3E">
        <w:t>. Without the prefix</w:t>
      </w:r>
      <w:r>
        <w:t>,</w:t>
      </w:r>
      <w:r w:rsidRPr="003C5C3E">
        <w:t xml:space="preserve"> </w:t>
      </w:r>
      <w:r w:rsidR="006F4514">
        <w:t>it is</w:t>
      </w:r>
      <w:r w:rsidRPr="003C5C3E">
        <w:t xml:space="preserve"> more difficult to have a unique name for both variables. </w:t>
      </w:r>
    </w:p>
    <w:p w14:paraId="2DFAA045" w14:textId="77777777" w:rsidR="00923C3D" w:rsidRDefault="00BF137A" w:rsidP="00923C3D">
      <w:r>
        <w:t xml:space="preserve">In general, using Hungarian notation for all variable names is </w:t>
      </w:r>
      <w:r w:rsidRPr="006B59B9">
        <w:rPr>
          <w:i/>
          <w:u w:val="single"/>
        </w:rPr>
        <w:t>not encouraged</w:t>
      </w:r>
      <w:r>
        <w:t xml:space="preserve">. </w:t>
      </w:r>
      <w:r w:rsidR="001F0153">
        <w:t>However, w</w:t>
      </w:r>
      <w:r>
        <w:t xml:space="preserve">hen </w:t>
      </w:r>
      <w:r w:rsidR="000F0AAF">
        <w:t xml:space="preserve">you do use </w:t>
      </w:r>
      <w:r>
        <w:t xml:space="preserve">Hungarian notation, </w:t>
      </w:r>
      <w:r w:rsidR="000F0AAF">
        <w:t xml:space="preserve">you must use </w:t>
      </w:r>
      <w:r>
        <w:t>the following prefixes:</w:t>
      </w:r>
    </w:p>
    <w:p w14:paraId="02E339E8" w14:textId="77777777" w:rsidR="00BF137A" w:rsidRPr="002E61E1" w:rsidRDefault="00BF137A" w:rsidP="002E61E1">
      <w:pPr>
        <w:pStyle w:val="SLCUnorderedlist"/>
        <w:spacing w:before="120"/>
        <w:rPr>
          <w:b/>
          <w:bCs/>
          <w:i/>
          <w:iCs/>
        </w:rPr>
      </w:pPr>
      <w:r w:rsidRPr="002E61E1">
        <w:rPr>
          <w:b/>
          <w:bCs/>
          <w:i/>
          <w:iCs/>
        </w:rPr>
        <w:lastRenderedPageBreak/>
        <w:t>Built-in Types</w:t>
      </w:r>
    </w:p>
    <w:tbl>
      <w:tblPr>
        <w:tblStyle w:val="PlainTable21"/>
        <w:tblW w:w="0" w:type="auto"/>
        <w:tblInd w:w="284" w:type="dxa"/>
        <w:tblLook w:val="04A0" w:firstRow="1" w:lastRow="0" w:firstColumn="1" w:lastColumn="0" w:noHBand="0" w:noVBand="1"/>
      </w:tblPr>
      <w:tblGrid>
        <w:gridCol w:w="1134"/>
        <w:gridCol w:w="2268"/>
        <w:gridCol w:w="992"/>
        <w:gridCol w:w="1666"/>
      </w:tblGrid>
      <w:tr w:rsidR="00BF137A" w:rsidRPr="00EB1504" w14:paraId="4AB6FBF1"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2312DA8" w14:textId="77777777" w:rsidR="00BF137A" w:rsidRPr="009C6CB1" w:rsidRDefault="00BF137A" w:rsidP="0028484D">
            <w:pPr>
              <w:pStyle w:val="NormalWeb"/>
              <w:spacing w:before="0" w:beforeAutospacing="0" w:after="0" w:afterAutospacing="0" w:line="270" w:lineRule="atLeast"/>
              <w:rPr>
                <w:rFonts w:ascii="Segoe UI" w:hAnsi="Segoe UI" w:cs="Segoe UI"/>
                <w:sz w:val="18"/>
                <w:szCs w:val="18"/>
              </w:rPr>
            </w:pPr>
            <w:r w:rsidRPr="009C6CB1">
              <w:rPr>
                <w:rFonts w:ascii="Segoe UI" w:hAnsi="Segoe UI" w:cs="Segoe UI"/>
                <w:sz w:val="18"/>
                <w:szCs w:val="18"/>
              </w:rPr>
              <w:t>C# Type</w:t>
            </w:r>
          </w:p>
        </w:tc>
        <w:tc>
          <w:tcPr>
            <w:tcW w:w="2268" w:type="dxa"/>
            <w:hideMark/>
          </w:tcPr>
          <w:p w14:paraId="13B15E9A" w14:textId="77777777" w:rsidR="00BF137A" w:rsidRPr="009C6CB1" w:rsidRDefault="00BF137A" w:rsidP="007C3ED4">
            <w:pPr>
              <w:pStyle w:val="NormalWeb"/>
              <w:keepNext/>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.NET Framework Type</w:t>
            </w:r>
          </w:p>
        </w:tc>
        <w:tc>
          <w:tcPr>
            <w:tcW w:w="992" w:type="dxa"/>
          </w:tcPr>
          <w:p w14:paraId="1686F8E3"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Prefix</w:t>
            </w:r>
          </w:p>
        </w:tc>
        <w:tc>
          <w:tcPr>
            <w:tcW w:w="0" w:type="auto"/>
          </w:tcPr>
          <w:p w14:paraId="5306E61E"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Example</w:t>
            </w:r>
          </w:p>
        </w:tc>
      </w:tr>
      <w:tr w:rsidR="00BF137A" w:rsidRPr="00EB1504" w14:paraId="34A45480"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8EC2DBB"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4" w:history="1">
              <w:r w:rsidR="00BF137A" w:rsidRPr="009C6CB1">
                <w:rPr>
                  <w:rFonts w:ascii="Segoe UI" w:hAnsi="Segoe UI" w:cs="Segoe UI"/>
                  <w:sz w:val="18"/>
                  <w:szCs w:val="18"/>
                </w:rPr>
                <w:t>bool</w:t>
              </w:r>
            </w:hyperlink>
          </w:p>
        </w:tc>
        <w:tc>
          <w:tcPr>
            <w:tcW w:w="2268" w:type="dxa"/>
            <w:hideMark/>
          </w:tcPr>
          <w:p w14:paraId="47A34F53"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System.Boolean</w:t>
            </w:r>
          </w:p>
        </w:tc>
        <w:tc>
          <w:tcPr>
            <w:tcW w:w="992" w:type="dxa"/>
          </w:tcPr>
          <w:p w14:paraId="5F270EA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w:t>
            </w:r>
          </w:p>
        </w:tc>
        <w:tc>
          <w:tcPr>
            <w:tcW w:w="0" w:type="auto"/>
          </w:tcPr>
          <w:p w14:paraId="786ACF6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bIsBusy</w:t>
            </w:r>
          </w:p>
        </w:tc>
      </w:tr>
      <w:tr w:rsidR="00BF137A" w:rsidRPr="00EB1504" w14:paraId="1649917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1F4A8C7E"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5" w:history="1">
              <w:r w:rsidR="00BF137A" w:rsidRPr="009C6CB1">
                <w:rPr>
                  <w:rFonts w:ascii="Segoe UI" w:hAnsi="Segoe UI" w:cs="Segoe UI"/>
                  <w:sz w:val="18"/>
                  <w:szCs w:val="18"/>
                </w:rPr>
                <w:t>byte</w:t>
              </w:r>
            </w:hyperlink>
          </w:p>
        </w:tc>
        <w:tc>
          <w:tcPr>
            <w:tcW w:w="2268" w:type="dxa"/>
            <w:hideMark/>
          </w:tcPr>
          <w:p w14:paraId="09FC770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System.Byte</w:t>
            </w:r>
          </w:p>
        </w:tc>
        <w:tc>
          <w:tcPr>
            <w:tcW w:w="992" w:type="dxa"/>
          </w:tcPr>
          <w:p w14:paraId="356ECBF7"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w:t>
            </w:r>
          </w:p>
        </w:tc>
        <w:tc>
          <w:tcPr>
            <w:tcW w:w="0" w:type="auto"/>
          </w:tcPr>
          <w:p w14:paraId="769391B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byCommand</w:t>
            </w:r>
          </w:p>
        </w:tc>
      </w:tr>
      <w:tr w:rsidR="00BF137A" w:rsidRPr="00EB1504" w14:paraId="2F30D35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F5E4B70"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6" w:history="1">
              <w:r w:rsidR="00BF137A" w:rsidRPr="009C6CB1">
                <w:rPr>
                  <w:rFonts w:ascii="Segoe UI" w:hAnsi="Segoe UI" w:cs="Segoe UI"/>
                  <w:sz w:val="18"/>
                  <w:szCs w:val="18"/>
                </w:rPr>
                <w:t>sbyte</w:t>
              </w:r>
            </w:hyperlink>
          </w:p>
        </w:tc>
        <w:tc>
          <w:tcPr>
            <w:tcW w:w="2268" w:type="dxa"/>
            <w:hideMark/>
          </w:tcPr>
          <w:p w14:paraId="7F80CCE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System.SByte</w:t>
            </w:r>
          </w:p>
        </w:tc>
        <w:tc>
          <w:tcPr>
            <w:tcW w:w="992" w:type="dxa"/>
          </w:tcPr>
          <w:p w14:paraId="0B424D4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sby</w:t>
            </w:r>
          </w:p>
        </w:tc>
        <w:tc>
          <w:tcPr>
            <w:tcW w:w="0" w:type="auto"/>
          </w:tcPr>
          <w:p w14:paraId="099B8B0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sbyCommand</w:t>
            </w:r>
          </w:p>
        </w:tc>
      </w:tr>
      <w:tr w:rsidR="00BF137A" w:rsidRPr="00EB1504" w14:paraId="6C9B6813"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7F28CE53"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7" w:history="1">
              <w:r w:rsidR="00BF137A" w:rsidRPr="009C6CB1">
                <w:rPr>
                  <w:rFonts w:ascii="Segoe UI" w:hAnsi="Segoe UI" w:cs="Segoe UI"/>
                  <w:sz w:val="18"/>
                  <w:szCs w:val="18"/>
                </w:rPr>
                <w:t>char</w:t>
              </w:r>
            </w:hyperlink>
          </w:p>
        </w:tc>
        <w:tc>
          <w:tcPr>
            <w:tcW w:w="2268" w:type="dxa"/>
            <w:hideMark/>
          </w:tcPr>
          <w:p w14:paraId="5B8053E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System.Char</w:t>
            </w:r>
          </w:p>
        </w:tc>
        <w:tc>
          <w:tcPr>
            <w:tcW w:w="992" w:type="dxa"/>
          </w:tcPr>
          <w:p w14:paraId="65202B52"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w:t>
            </w:r>
          </w:p>
        </w:tc>
        <w:tc>
          <w:tcPr>
            <w:tcW w:w="0" w:type="auto"/>
          </w:tcPr>
          <w:p w14:paraId="1E2AD78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cProtocolType</w:t>
            </w:r>
          </w:p>
        </w:tc>
      </w:tr>
      <w:tr w:rsidR="00BF137A" w:rsidRPr="00EB1504" w14:paraId="69654522"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20F4A1C8"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8" w:history="1">
              <w:r w:rsidR="00BF137A" w:rsidRPr="009C6CB1">
                <w:rPr>
                  <w:rFonts w:ascii="Segoe UI" w:hAnsi="Segoe UI" w:cs="Segoe UI"/>
                  <w:sz w:val="18"/>
                  <w:szCs w:val="18"/>
                </w:rPr>
                <w:t>decimal</w:t>
              </w:r>
            </w:hyperlink>
          </w:p>
        </w:tc>
        <w:tc>
          <w:tcPr>
            <w:tcW w:w="2268" w:type="dxa"/>
            <w:hideMark/>
          </w:tcPr>
          <w:p w14:paraId="63EF3951"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System.Decimal</w:t>
            </w:r>
          </w:p>
        </w:tc>
        <w:tc>
          <w:tcPr>
            <w:tcW w:w="992" w:type="dxa"/>
          </w:tcPr>
          <w:p w14:paraId="6B76B316" w14:textId="77777777" w:rsidR="00BF137A" w:rsidRPr="00FE127D"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FF0000"/>
                <w:sz w:val="18"/>
                <w:szCs w:val="18"/>
              </w:rPr>
            </w:pPr>
            <w:r w:rsidRPr="00D50FEF">
              <w:rPr>
                <w:rFonts w:ascii="Segoe UI" w:hAnsi="Segoe UI" w:cs="Segoe UI"/>
                <w:color w:val="000000" w:themeColor="text1"/>
                <w:sz w:val="18"/>
                <w:szCs w:val="18"/>
              </w:rPr>
              <w:t>dec</w:t>
            </w:r>
          </w:p>
        </w:tc>
        <w:tc>
          <w:tcPr>
            <w:tcW w:w="0" w:type="auto"/>
          </w:tcPr>
          <w:p w14:paraId="43C14AF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decSignalStrength</w:t>
            </w:r>
          </w:p>
        </w:tc>
      </w:tr>
      <w:tr w:rsidR="00BF137A" w:rsidRPr="00EB1504" w14:paraId="4208E3EF"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6D1A2907"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9" w:history="1">
              <w:r w:rsidR="00BF137A" w:rsidRPr="009C6CB1">
                <w:rPr>
                  <w:rFonts w:ascii="Segoe UI" w:hAnsi="Segoe UI" w:cs="Segoe UI"/>
                  <w:sz w:val="18"/>
                  <w:szCs w:val="18"/>
                </w:rPr>
                <w:t>double</w:t>
              </w:r>
            </w:hyperlink>
          </w:p>
        </w:tc>
        <w:tc>
          <w:tcPr>
            <w:tcW w:w="2268" w:type="dxa"/>
            <w:hideMark/>
          </w:tcPr>
          <w:p w14:paraId="1FA4DF2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System.Double</w:t>
            </w:r>
          </w:p>
        </w:tc>
        <w:tc>
          <w:tcPr>
            <w:tcW w:w="992" w:type="dxa"/>
          </w:tcPr>
          <w:p w14:paraId="13121E3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w:t>
            </w:r>
          </w:p>
        </w:tc>
        <w:tc>
          <w:tcPr>
            <w:tcW w:w="0" w:type="auto"/>
          </w:tcPr>
          <w:p w14:paraId="391DA9D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dSignalStrength</w:t>
            </w:r>
          </w:p>
        </w:tc>
      </w:tr>
      <w:tr w:rsidR="00BF137A" w:rsidRPr="00EB1504" w14:paraId="5E3DC45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A1D3152"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0" w:history="1">
              <w:r w:rsidR="00BF137A" w:rsidRPr="009C6CB1">
                <w:rPr>
                  <w:rFonts w:ascii="Segoe UI" w:hAnsi="Segoe UI" w:cs="Segoe UI"/>
                  <w:sz w:val="18"/>
                  <w:szCs w:val="18"/>
                </w:rPr>
                <w:t>float</w:t>
              </w:r>
            </w:hyperlink>
          </w:p>
        </w:tc>
        <w:tc>
          <w:tcPr>
            <w:tcW w:w="2268" w:type="dxa"/>
            <w:hideMark/>
          </w:tcPr>
          <w:p w14:paraId="7CFA0D6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System.Single</w:t>
            </w:r>
          </w:p>
        </w:tc>
        <w:tc>
          <w:tcPr>
            <w:tcW w:w="992" w:type="dxa"/>
          </w:tcPr>
          <w:p w14:paraId="1FE0F08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w:t>
            </w:r>
          </w:p>
        </w:tc>
        <w:tc>
          <w:tcPr>
            <w:tcW w:w="0" w:type="auto"/>
          </w:tcPr>
          <w:p w14:paraId="13772E7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fSignalStrength</w:t>
            </w:r>
          </w:p>
        </w:tc>
      </w:tr>
      <w:tr w:rsidR="00BF137A" w:rsidRPr="00EB1504" w14:paraId="16309CBA"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02A26A9E"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1" w:history="1">
              <w:r w:rsidR="00BF137A" w:rsidRPr="009C6CB1">
                <w:rPr>
                  <w:rFonts w:ascii="Segoe UI" w:hAnsi="Segoe UI" w:cs="Segoe UI"/>
                  <w:sz w:val="18"/>
                  <w:szCs w:val="18"/>
                </w:rPr>
                <w:t>int</w:t>
              </w:r>
            </w:hyperlink>
          </w:p>
        </w:tc>
        <w:tc>
          <w:tcPr>
            <w:tcW w:w="2268" w:type="dxa"/>
            <w:hideMark/>
          </w:tcPr>
          <w:p w14:paraId="2BE0F28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System.Int32</w:t>
            </w:r>
          </w:p>
        </w:tc>
        <w:tc>
          <w:tcPr>
            <w:tcW w:w="992" w:type="dxa"/>
          </w:tcPr>
          <w:p w14:paraId="6FC5420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w:t>
            </w:r>
          </w:p>
        </w:tc>
        <w:tc>
          <w:tcPr>
            <w:tcW w:w="0" w:type="auto"/>
          </w:tcPr>
          <w:p w14:paraId="7D8298E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iRowCount</w:t>
            </w:r>
          </w:p>
        </w:tc>
      </w:tr>
      <w:tr w:rsidR="00BF137A" w:rsidRPr="00EB1504" w14:paraId="128798E4"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1F95812"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2" w:history="1">
              <w:r w:rsidR="00BF137A" w:rsidRPr="009C6CB1">
                <w:rPr>
                  <w:rFonts w:ascii="Segoe UI" w:hAnsi="Segoe UI" w:cs="Segoe UI"/>
                  <w:sz w:val="18"/>
                  <w:szCs w:val="18"/>
                </w:rPr>
                <w:t>uint</w:t>
              </w:r>
            </w:hyperlink>
          </w:p>
        </w:tc>
        <w:tc>
          <w:tcPr>
            <w:tcW w:w="2268" w:type="dxa"/>
            <w:hideMark/>
          </w:tcPr>
          <w:p w14:paraId="35B495D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System.UInt32</w:t>
            </w:r>
          </w:p>
        </w:tc>
        <w:tc>
          <w:tcPr>
            <w:tcW w:w="992" w:type="dxa"/>
          </w:tcPr>
          <w:p w14:paraId="6BE510C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ui</w:t>
            </w:r>
          </w:p>
        </w:tc>
        <w:tc>
          <w:tcPr>
            <w:tcW w:w="0" w:type="auto"/>
          </w:tcPr>
          <w:p w14:paraId="4DC17A8F"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uiRowCount</w:t>
            </w:r>
          </w:p>
        </w:tc>
      </w:tr>
      <w:tr w:rsidR="00BF137A" w:rsidRPr="00EB1504" w14:paraId="749D0B0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77012D9B"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3" w:history="1">
              <w:r w:rsidR="00BF137A" w:rsidRPr="009C6CB1">
                <w:rPr>
                  <w:rFonts w:ascii="Segoe UI" w:hAnsi="Segoe UI" w:cs="Segoe UI"/>
                  <w:sz w:val="18"/>
                  <w:szCs w:val="18"/>
                </w:rPr>
                <w:t>long</w:t>
              </w:r>
            </w:hyperlink>
          </w:p>
        </w:tc>
        <w:tc>
          <w:tcPr>
            <w:tcW w:w="2268" w:type="dxa"/>
            <w:hideMark/>
          </w:tcPr>
          <w:p w14:paraId="033F77CB"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System.Int64</w:t>
            </w:r>
          </w:p>
        </w:tc>
        <w:tc>
          <w:tcPr>
            <w:tcW w:w="992" w:type="dxa"/>
          </w:tcPr>
          <w:p w14:paraId="34E34A3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l</w:t>
            </w:r>
          </w:p>
        </w:tc>
        <w:tc>
          <w:tcPr>
            <w:tcW w:w="0" w:type="auto"/>
          </w:tcPr>
          <w:p w14:paraId="0EA1EA0F"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lErrorCount</w:t>
            </w:r>
          </w:p>
        </w:tc>
      </w:tr>
      <w:tr w:rsidR="00BF137A" w:rsidRPr="00EB1504" w14:paraId="2DC22A05"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47BCF39E"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4" w:history="1">
              <w:r w:rsidR="00BF137A" w:rsidRPr="009C6CB1">
                <w:rPr>
                  <w:rFonts w:ascii="Segoe UI" w:hAnsi="Segoe UI" w:cs="Segoe UI"/>
                  <w:sz w:val="18"/>
                  <w:szCs w:val="18"/>
                </w:rPr>
                <w:t>ulong</w:t>
              </w:r>
            </w:hyperlink>
          </w:p>
        </w:tc>
        <w:tc>
          <w:tcPr>
            <w:tcW w:w="2268" w:type="dxa"/>
            <w:hideMark/>
          </w:tcPr>
          <w:p w14:paraId="36DAD9C7"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System.UInt64</w:t>
            </w:r>
          </w:p>
        </w:tc>
        <w:tc>
          <w:tcPr>
            <w:tcW w:w="992" w:type="dxa"/>
          </w:tcPr>
          <w:p w14:paraId="04E177E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ul</w:t>
            </w:r>
          </w:p>
        </w:tc>
        <w:tc>
          <w:tcPr>
            <w:tcW w:w="0" w:type="auto"/>
          </w:tcPr>
          <w:p w14:paraId="58C236E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ulErrorCount</w:t>
            </w:r>
          </w:p>
        </w:tc>
      </w:tr>
      <w:tr w:rsidR="00BF137A" w:rsidRPr="00EB1504" w14:paraId="49C12DA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0CD2C854"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5" w:history="1">
              <w:r w:rsidR="00BF137A" w:rsidRPr="009C6CB1">
                <w:rPr>
                  <w:rFonts w:ascii="Segoe UI" w:hAnsi="Segoe UI" w:cs="Segoe UI"/>
                  <w:sz w:val="18"/>
                  <w:szCs w:val="18"/>
                </w:rPr>
                <w:t>object</w:t>
              </w:r>
            </w:hyperlink>
          </w:p>
        </w:tc>
        <w:tc>
          <w:tcPr>
            <w:tcW w:w="2268" w:type="dxa"/>
            <w:hideMark/>
          </w:tcPr>
          <w:p w14:paraId="0D5BEF1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System.Object</w:t>
            </w:r>
          </w:p>
        </w:tc>
        <w:tc>
          <w:tcPr>
            <w:tcW w:w="992" w:type="dxa"/>
          </w:tcPr>
          <w:p w14:paraId="1AEF53FE"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w:t>
            </w:r>
          </w:p>
        </w:tc>
        <w:tc>
          <w:tcPr>
            <w:tcW w:w="0" w:type="auto"/>
          </w:tcPr>
          <w:p w14:paraId="6A75F191"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oResponse</w:t>
            </w:r>
          </w:p>
        </w:tc>
      </w:tr>
      <w:tr w:rsidR="00BF137A" w:rsidRPr="00EB1504" w14:paraId="1633430E"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30141AD"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6" w:history="1">
              <w:r w:rsidR="00BF137A" w:rsidRPr="009C6CB1">
                <w:rPr>
                  <w:rFonts w:ascii="Segoe UI" w:hAnsi="Segoe UI" w:cs="Segoe UI"/>
                  <w:sz w:val="18"/>
                  <w:szCs w:val="18"/>
                </w:rPr>
                <w:t>short</w:t>
              </w:r>
            </w:hyperlink>
          </w:p>
        </w:tc>
        <w:tc>
          <w:tcPr>
            <w:tcW w:w="2268" w:type="dxa"/>
            <w:hideMark/>
          </w:tcPr>
          <w:p w14:paraId="324153C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System.Int16</w:t>
            </w:r>
          </w:p>
        </w:tc>
        <w:tc>
          <w:tcPr>
            <w:tcW w:w="992" w:type="dxa"/>
          </w:tcPr>
          <w:p w14:paraId="0F38C40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sh</w:t>
            </w:r>
          </w:p>
        </w:tc>
        <w:tc>
          <w:tcPr>
            <w:tcW w:w="0" w:type="auto"/>
          </w:tcPr>
          <w:p w14:paraId="0FC5113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shStatusCode</w:t>
            </w:r>
          </w:p>
        </w:tc>
      </w:tr>
      <w:tr w:rsidR="00BF137A" w:rsidRPr="00EB1504" w14:paraId="0088A8FA"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47A02728"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7" w:history="1">
              <w:r w:rsidR="00BF137A" w:rsidRPr="009C6CB1">
                <w:rPr>
                  <w:rFonts w:ascii="Segoe UI" w:hAnsi="Segoe UI" w:cs="Segoe UI"/>
                  <w:sz w:val="18"/>
                  <w:szCs w:val="18"/>
                </w:rPr>
                <w:t>ushort</w:t>
              </w:r>
            </w:hyperlink>
          </w:p>
        </w:tc>
        <w:tc>
          <w:tcPr>
            <w:tcW w:w="2268" w:type="dxa"/>
            <w:hideMark/>
          </w:tcPr>
          <w:p w14:paraId="660B16C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System.UInt16</w:t>
            </w:r>
          </w:p>
        </w:tc>
        <w:tc>
          <w:tcPr>
            <w:tcW w:w="992" w:type="dxa"/>
          </w:tcPr>
          <w:p w14:paraId="5275A3B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w:t>
            </w:r>
          </w:p>
        </w:tc>
        <w:tc>
          <w:tcPr>
            <w:tcW w:w="0" w:type="auto"/>
          </w:tcPr>
          <w:p w14:paraId="0615772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ushStatusCode</w:t>
            </w:r>
          </w:p>
        </w:tc>
      </w:tr>
      <w:tr w:rsidR="00BF137A" w:rsidRPr="00EB1504" w14:paraId="580C0706"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5C72CD4"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8" w:history="1">
              <w:r w:rsidR="00BF137A" w:rsidRPr="009C6CB1">
                <w:rPr>
                  <w:rFonts w:ascii="Segoe UI" w:hAnsi="Segoe UI" w:cs="Segoe UI"/>
                  <w:sz w:val="18"/>
                  <w:szCs w:val="18"/>
                </w:rPr>
                <w:t>string</w:t>
              </w:r>
            </w:hyperlink>
          </w:p>
        </w:tc>
        <w:tc>
          <w:tcPr>
            <w:tcW w:w="2268" w:type="dxa"/>
            <w:hideMark/>
          </w:tcPr>
          <w:p w14:paraId="150F88BA"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System.String</w:t>
            </w:r>
          </w:p>
        </w:tc>
        <w:tc>
          <w:tcPr>
            <w:tcW w:w="992" w:type="dxa"/>
          </w:tcPr>
          <w:p w14:paraId="0FFD000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w:t>
            </w:r>
          </w:p>
        </w:tc>
        <w:tc>
          <w:tcPr>
            <w:tcW w:w="0" w:type="auto"/>
          </w:tcPr>
          <w:p w14:paraId="77F6F46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sResponse</w:t>
            </w:r>
          </w:p>
        </w:tc>
      </w:tr>
    </w:tbl>
    <w:p w14:paraId="6076585B" w14:textId="77777777" w:rsidR="00BF137A" w:rsidRPr="002E61E1" w:rsidRDefault="00BF137A" w:rsidP="002E61E1">
      <w:pPr>
        <w:pStyle w:val="SLCUnorderedlist"/>
        <w:spacing w:before="120"/>
        <w:rPr>
          <w:b/>
          <w:bCs/>
          <w:i/>
          <w:iCs/>
        </w:rPr>
      </w:pPr>
      <w:r w:rsidRPr="002E61E1">
        <w:rPr>
          <w:b/>
          <w:bCs/>
          <w:i/>
          <w:iCs/>
        </w:rPr>
        <w:t>Other</w:t>
      </w:r>
    </w:p>
    <w:tbl>
      <w:tblPr>
        <w:tblStyle w:val="PlainTable21"/>
        <w:tblW w:w="0" w:type="auto"/>
        <w:tblInd w:w="284" w:type="dxa"/>
        <w:tblLayout w:type="fixed"/>
        <w:tblLook w:val="04A0" w:firstRow="1" w:lastRow="0" w:firstColumn="1" w:lastColumn="0" w:noHBand="0" w:noVBand="1"/>
      </w:tblPr>
      <w:tblGrid>
        <w:gridCol w:w="3544"/>
        <w:gridCol w:w="850"/>
        <w:gridCol w:w="1701"/>
      </w:tblGrid>
      <w:tr w:rsidR="00BF137A" w:rsidRPr="003C5C3E" w14:paraId="700C5075"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37287978"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sidRPr="003C5C3E">
              <w:rPr>
                <w:rFonts w:ascii="Segoe UI" w:hAnsi="Segoe UI" w:cs="Segoe UI"/>
                <w:sz w:val="18"/>
                <w:szCs w:val="18"/>
              </w:rPr>
              <w:t>Class</w:t>
            </w:r>
          </w:p>
        </w:tc>
        <w:tc>
          <w:tcPr>
            <w:tcW w:w="850" w:type="dxa"/>
          </w:tcPr>
          <w:p w14:paraId="26C8C557"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Prefix</w:t>
            </w:r>
          </w:p>
        </w:tc>
        <w:tc>
          <w:tcPr>
            <w:tcW w:w="1701" w:type="dxa"/>
          </w:tcPr>
          <w:p w14:paraId="7F475EC9"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Example</w:t>
            </w:r>
          </w:p>
        </w:tc>
      </w:tr>
      <w:tr w:rsidR="00BF137A" w:rsidRPr="003C5C3E" w14:paraId="79A3ACAC"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23779A0F"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C5C3E">
              <w:rPr>
                <w:rFonts w:ascii="Segoe UI" w:hAnsi="Segoe UI" w:cs="Segoe UI"/>
                <w:sz w:val="18"/>
                <w:szCs w:val="18"/>
              </w:rPr>
              <w:t>DateTime</w:t>
            </w:r>
          </w:p>
        </w:tc>
        <w:tc>
          <w:tcPr>
            <w:tcW w:w="850" w:type="dxa"/>
          </w:tcPr>
          <w:p w14:paraId="3E5DE72C"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w:t>
            </w:r>
          </w:p>
        </w:tc>
        <w:tc>
          <w:tcPr>
            <w:tcW w:w="1701" w:type="dxa"/>
          </w:tcPr>
          <w:p w14:paraId="337A65E4"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dtNow</w:t>
            </w:r>
          </w:p>
        </w:tc>
      </w:tr>
      <w:tr w:rsidR="00BF137A" w:rsidRPr="003C5C3E" w14:paraId="211B4BCF" w14:textId="77777777" w:rsidTr="002E61E1">
        <w:tc>
          <w:tcPr>
            <w:cnfStyle w:val="001000000000" w:firstRow="0" w:lastRow="0" w:firstColumn="1" w:lastColumn="0" w:oddVBand="0" w:evenVBand="0" w:oddHBand="0" w:evenHBand="0" w:firstRowFirstColumn="0" w:firstRowLastColumn="0" w:lastRowFirstColumn="0" w:lastRowLastColumn="0"/>
            <w:tcW w:w="3544" w:type="dxa"/>
          </w:tcPr>
          <w:p w14:paraId="17244251"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D4425">
              <w:rPr>
                <w:rFonts w:ascii="Segoe UI" w:hAnsi="Segoe UI" w:cs="Segoe UI"/>
                <w:sz w:val="18"/>
                <w:szCs w:val="18"/>
              </w:rPr>
              <w:t>TimeSpan</w:t>
            </w:r>
          </w:p>
        </w:tc>
        <w:tc>
          <w:tcPr>
            <w:tcW w:w="850" w:type="dxa"/>
          </w:tcPr>
          <w:p w14:paraId="6510CC67"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w:t>
            </w:r>
          </w:p>
        </w:tc>
        <w:tc>
          <w:tcPr>
            <w:tcW w:w="1701" w:type="dxa"/>
          </w:tcPr>
          <w:p w14:paraId="507E8759"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tsHour</w:t>
            </w:r>
          </w:p>
        </w:tc>
      </w:tr>
      <w:tr w:rsidR="00BF137A" w:rsidRPr="003C5C3E" w14:paraId="7759158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2F37FBF2"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System.Text.StringBuilder</w:t>
            </w:r>
          </w:p>
        </w:tc>
        <w:tc>
          <w:tcPr>
            <w:tcW w:w="850" w:type="dxa"/>
          </w:tcPr>
          <w:p w14:paraId="11C95227"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w:t>
            </w:r>
          </w:p>
        </w:tc>
        <w:tc>
          <w:tcPr>
            <w:tcW w:w="1701" w:type="dxa"/>
          </w:tcPr>
          <w:p w14:paraId="73615079"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sbResponse</w:t>
            </w:r>
          </w:p>
        </w:tc>
      </w:tr>
      <w:tr w:rsidR="00BF137A" w:rsidRPr="003C5C3E" w14:paraId="2DA79D86" w14:textId="77777777" w:rsidTr="002E61E1">
        <w:tc>
          <w:tcPr>
            <w:cnfStyle w:val="001000000000" w:firstRow="0" w:lastRow="0" w:firstColumn="1" w:lastColumn="0" w:oddVBand="0" w:evenVBand="0" w:oddHBand="0" w:evenHBand="0" w:firstRowFirstColumn="0" w:firstRowLastColumn="0" w:lastRowFirstColumn="0" w:lastRowLastColumn="0"/>
            <w:tcW w:w="3544" w:type="dxa"/>
          </w:tcPr>
          <w:p w14:paraId="2F9C120C"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System.Xml.Linq.XDocument</w:t>
            </w:r>
          </w:p>
          <w:p w14:paraId="116D11C8"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System.Xml.Linq.XElement</w:t>
            </w:r>
          </w:p>
          <w:p w14:paraId="204FDAB5"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System.Xml.Linq.XAttribute</w:t>
            </w:r>
          </w:p>
        </w:tc>
        <w:tc>
          <w:tcPr>
            <w:tcW w:w="850" w:type="dxa"/>
          </w:tcPr>
          <w:p w14:paraId="32861C4F"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w:t>
            </w:r>
          </w:p>
        </w:tc>
        <w:tc>
          <w:tcPr>
            <w:tcW w:w="1701" w:type="dxa"/>
          </w:tcPr>
          <w:p w14:paraId="5DF8D246"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xDocument</w:t>
            </w:r>
          </w:p>
        </w:tc>
      </w:tr>
    </w:tbl>
    <w:p w14:paraId="1252EC35" w14:textId="77777777" w:rsidR="00BF137A" w:rsidRPr="00923C3D" w:rsidRDefault="00BF137A" w:rsidP="002E61E1">
      <w:pPr>
        <w:pStyle w:val="SLCUnorderedlist"/>
        <w:spacing w:before="120"/>
        <w:rPr>
          <w:b/>
          <w:bCs/>
          <w:i/>
          <w:iCs/>
        </w:rPr>
      </w:pPr>
      <w:r w:rsidRPr="00923C3D">
        <w:rPr>
          <w:b/>
          <w:bCs/>
          <w:i/>
          <w:iCs/>
        </w:rPr>
        <w:t>Arrays</w:t>
      </w:r>
    </w:p>
    <w:p w14:paraId="123C6E85" w14:textId="77777777" w:rsidR="00BF137A" w:rsidRPr="00F06E3E" w:rsidRDefault="00BF137A" w:rsidP="002E61E1">
      <w:pPr>
        <w:ind w:left="284"/>
      </w:pPr>
      <w:r w:rsidRPr="00F06E3E">
        <w:t>For array variables, t</w:t>
      </w:r>
      <w:r>
        <w:t xml:space="preserve">he type prefix must be preceded </w:t>
      </w:r>
      <w:r w:rsidR="000F0AAF">
        <w:t>by</w:t>
      </w:r>
      <w:r w:rsidR="000F0AAF" w:rsidRPr="00F06E3E">
        <w:t xml:space="preserve"> </w:t>
      </w:r>
      <w:r w:rsidRPr="00F06E3E">
        <w:t>an additional “a” to indicate an array (</w:t>
      </w:r>
      <w:r w:rsidR="00F42CE5">
        <w:t>e.g.</w:t>
      </w:r>
      <w:r w:rsidRPr="00F06E3E">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asServiceNames</w:t>
      </w:r>
      <w:r w:rsidRPr="00F06E3E">
        <w:t>)</w:t>
      </w:r>
      <w:r>
        <w:t>.</w:t>
      </w:r>
    </w:p>
    <w:p w14:paraId="33689FD0" w14:textId="77777777" w:rsidR="00BF137A" w:rsidRPr="00923C3D" w:rsidRDefault="00BF137A" w:rsidP="002E61E1">
      <w:pPr>
        <w:pStyle w:val="SLCUnorderedlist"/>
        <w:keepNext/>
        <w:spacing w:before="120"/>
        <w:rPr>
          <w:b/>
          <w:bCs/>
          <w:i/>
          <w:iCs/>
        </w:rPr>
      </w:pPr>
      <w:r w:rsidRPr="00923C3D">
        <w:rPr>
          <w:b/>
          <w:bCs/>
          <w:i/>
          <w:iCs/>
        </w:rPr>
        <w:t>Strongly Typed Collections (System.Collections.Generic)</w:t>
      </w:r>
    </w:p>
    <w:p w14:paraId="4FC7AA94" w14:textId="77777777" w:rsidR="00BF137A" w:rsidRDefault="00BF137A" w:rsidP="002E61E1">
      <w:pPr>
        <w:ind w:left="284"/>
      </w:pPr>
      <w:r>
        <w:t>The following table gives an overview of the different prefixes that should be used for collections. In case a collection has only one type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&lt;T&gt;</w:t>
      </w:r>
      <w:r>
        <w:t>)</w:t>
      </w:r>
      <w:r w:rsidR="0001437B">
        <w:t>,</w:t>
      </w:r>
      <w:r>
        <w:t xml:space="preserve"> the identifier should include the type prefix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hssDevices</w:t>
      </w:r>
      <w:r>
        <w:t>).</w:t>
      </w:r>
    </w:p>
    <w:p w14:paraId="39E7DC90" w14:textId="77777777" w:rsidR="00BF137A" w:rsidRDefault="00BF137A" w:rsidP="002E61E1">
      <w:pPr>
        <w:ind w:left="284"/>
      </w:pPr>
      <w:r>
        <w:t>Plural nouns should be used for lists and sets.</w:t>
      </w:r>
    </w:p>
    <w:tbl>
      <w:tblPr>
        <w:tblStyle w:val="PlainTable21"/>
        <w:tblW w:w="0" w:type="auto"/>
        <w:tblInd w:w="284" w:type="dxa"/>
        <w:tblLook w:val="04A0" w:firstRow="1" w:lastRow="0" w:firstColumn="1" w:lastColumn="0" w:noHBand="0" w:noVBand="1"/>
      </w:tblPr>
      <w:tblGrid>
        <w:gridCol w:w="2977"/>
        <w:gridCol w:w="1134"/>
        <w:gridCol w:w="3960"/>
      </w:tblGrid>
      <w:tr w:rsidR="00BF137A" w:rsidRPr="00EB1504" w14:paraId="3E821B99"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0F055044" w14:textId="77777777" w:rsidR="00BF137A" w:rsidRPr="00EB1504" w:rsidRDefault="00BF137A" w:rsidP="002E61E1">
            <w:pPr>
              <w:pStyle w:val="SLCBodytext"/>
              <w:ind w:left="25"/>
            </w:pPr>
            <w:r w:rsidRPr="00EB1504">
              <w:t>Class</w:t>
            </w:r>
          </w:p>
        </w:tc>
        <w:tc>
          <w:tcPr>
            <w:tcW w:w="1134" w:type="dxa"/>
          </w:tcPr>
          <w:p w14:paraId="59E4ECE9" w14:textId="77777777" w:rsidR="00BF137A" w:rsidRPr="00EB1504" w:rsidRDefault="00BF137A" w:rsidP="002E61E1">
            <w:pPr>
              <w:pStyle w:val="SLCBodytext"/>
              <w:ind w:left="38"/>
              <w:cnfStyle w:val="100000000000" w:firstRow="1" w:lastRow="0" w:firstColumn="0" w:lastColumn="0" w:oddVBand="0" w:evenVBand="0" w:oddHBand="0" w:evenHBand="0" w:firstRowFirstColumn="0" w:firstRowLastColumn="0" w:lastRowFirstColumn="0" w:lastRowLastColumn="0"/>
            </w:pPr>
            <w:r w:rsidRPr="00EB1504">
              <w:t>Prefix</w:t>
            </w:r>
          </w:p>
        </w:tc>
        <w:tc>
          <w:tcPr>
            <w:tcW w:w="3960" w:type="dxa"/>
          </w:tcPr>
          <w:p w14:paraId="3E6186EE" w14:textId="77777777" w:rsidR="00BF137A" w:rsidRPr="00EB1504" w:rsidRDefault="00BF137A" w:rsidP="002E61E1">
            <w:pPr>
              <w:pStyle w:val="SLCBodytext"/>
              <w:ind w:left="0"/>
              <w:cnfStyle w:val="100000000000" w:firstRow="1" w:lastRow="0" w:firstColumn="0" w:lastColumn="0" w:oddVBand="0" w:evenVBand="0" w:oddHBand="0" w:evenHBand="0" w:firstRowFirstColumn="0" w:firstRowLastColumn="0" w:lastRowFirstColumn="0" w:lastRowLastColumn="0"/>
            </w:pPr>
            <w:r w:rsidRPr="00EB1504">
              <w:t>Example</w:t>
            </w:r>
          </w:p>
        </w:tc>
      </w:tr>
      <w:tr w:rsidR="00BF137A" w:rsidRPr="00EB1504" w14:paraId="5A9D71C1"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0698CD5" w14:textId="77777777" w:rsidR="00BF137A" w:rsidRPr="00EB1504" w:rsidRDefault="00BF137A" w:rsidP="002E61E1">
            <w:pPr>
              <w:pStyle w:val="SLCBodytext"/>
              <w:ind w:left="25"/>
            </w:pPr>
            <w:r w:rsidRPr="00EB1504">
              <w:t>Dictionary&lt;TKey, TValue&gt;</w:t>
            </w:r>
          </w:p>
        </w:tc>
        <w:tc>
          <w:tcPr>
            <w:tcW w:w="1134" w:type="dxa"/>
          </w:tcPr>
          <w:p w14:paraId="0C4C8F77"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dict</w:t>
            </w:r>
          </w:p>
        </w:tc>
        <w:tc>
          <w:tcPr>
            <w:tcW w:w="3960" w:type="dxa"/>
          </w:tcPr>
          <w:p w14:paraId="702871AA"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Dictionary&lt;string,string&gt; dictMappings</w:t>
            </w:r>
          </w:p>
        </w:tc>
      </w:tr>
      <w:tr w:rsidR="00BF137A" w:rsidRPr="00EB1504" w14:paraId="122E621C"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6521E1A3" w14:textId="77777777" w:rsidR="00BF137A" w:rsidRPr="00EB1504" w:rsidRDefault="00BF137A" w:rsidP="002E61E1">
            <w:pPr>
              <w:pStyle w:val="SLCBodytext"/>
              <w:ind w:left="25"/>
            </w:pPr>
            <w:r>
              <w:t>HashSet&lt;T&gt;</w:t>
            </w:r>
          </w:p>
        </w:tc>
        <w:tc>
          <w:tcPr>
            <w:tcW w:w="1134" w:type="dxa"/>
          </w:tcPr>
          <w:p w14:paraId="5FDA12F7"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hs</w:t>
            </w:r>
          </w:p>
        </w:tc>
        <w:tc>
          <w:tcPr>
            <w:tcW w:w="3960" w:type="dxa"/>
          </w:tcPr>
          <w:p w14:paraId="4C166506"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HashSet&lt;string&gt; hssDeviceTypes</w:t>
            </w:r>
          </w:p>
        </w:tc>
      </w:tr>
      <w:tr w:rsidR="00BF137A" w:rsidRPr="00EB1504" w14:paraId="1BD02C5A"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876983A" w14:textId="77777777" w:rsidR="00BF137A" w:rsidRPr="00EB1504" w:rsidRDefault="00BF137A" w:rsidP="002E61E1">
            <w:pPr>
              <w:pStyle w:val="SLCBodytext"/>
              <w:ind w:left="25"/>
            </w:pPr>
            <w:r>
              <w:t>LinkedList&lt;T&gt;</w:t>
            </w:r>
          </w:p>
        </w:tc>
        <w:tc>
          <w:tcPr>
            <w:tcW w:w="1134" w:type="dxa"/>
          </w:tcPr>
          <w:p w14:paraId="18BAAA8F"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ll</w:t>
            </w:r>
          </w:p>
        </w:tc>
        <w:tc>
          <w:tcPr>
            <w:tcW w:w="3960" w:type="dxa"/>
          </w:tcPr>
          <w:p w14:paraId="4C2E0059"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LinkedList&lt;string&gt; llsNames</w:t>
            </w:r>
          </w:p>
        </w:tc>
      </w:tr>
      <w:tr w:rsidR="00BF137A" w:rsidRPr="00EB1504" w14:paraId="02226ECE"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1C424041" w14:textId="77777777" w:rsidR="00BF137A" w:rsidRPr="00EB1504" w:rsidRDefault="00BF137A" w:rsidP="002E61E1">
            <w:pPr>
              <w:pStyle w:val="SLCBodytext"/>
              <w:ind w:left="25"/>
            </w:pPr>
            <w:r w:rsidRPr="00EB1504">
              <w:t>List&lt;T&gt;</w:t>
            </w:r>
          </w:p>
        </w:tc>
        <w:tc>
          <w:tcPr>
            <w:tcW w:w="1134" w:type="dxa"/>
          </w:tcPr>
          <w:p w14:paraId="34A7C2FF"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l</w:t>
            </w:r>
          </w:p>
        </w:tc>
        <w:tc>
          <w:tcPr>
            <w:tcW w:w="3960" w:type="dxa"/>
          </w:tcPr>
          <w:p w14:paraId="22F0921F"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List&lt;string&gt; lsNames</w:t>
            </w:r>
          </w:p>
        </w:tc>
      </w:tr>
      <w:tr w:rsidR="00BF137A" w:rsidRPr="00EB1504" w14:paraId="50DDC093"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E018982" w14:textId="77777777" w:rsidR="00BF137A" w:rsidRPr="00EB1504" w:rsidRDefault="00BF137A" w:rsidP="002E61E1">
            <w:pPr>
              <w:pStyle w:val="SLCBodytext"/>
              <w:ind w:left="25"/>
            </w:pPr>
            <w:r w:rsidRPr="00EB1504">
              <w:t>Stack&lt;T&gt;</w:t>
            </w:r>
          </w:p>
        </w:tc>
        <w:tc>
          <w:tcPr>
            <w:tcW w:w="1134" w:type="dxa"/>
          </w:tcPr>
          <w:p w14:paraId="1C0534AC"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s</w:t>
            </w:r>
          </w:p>
        </w:tc>
        <w:tc>
          <w:tcPr>
            <w:tcW w:w="3960" w:type="dxa"/>
          </w:tcPr>
          <w:p w14:paraId="0EC25905"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Stack&lt;string&gt; ssCalls</w:t>
            </w:r>
          </w:p>
        </w:tc>
      </w:tr>
      <w:tr w:rsidR="00BF137A" w:rsidRPr="00EB1504" w14:paraId="6D2459EB"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6631A43D" w14:textId="77777777" w:rsidR="00BF137A" w:rsidRDefault="00BF137A" w:rsidP="002E61E1">
            <w:pPr>
              <w:pStyle w:val="SLCBodytext"/>
              <w:ind w:left="25"/>
            </w:pPr>
            <w:r w:rsidRPr="00EB1504">
              <w:t>Queue&lt;T&gt;</w:t>
            </w:r>
          </w:p>
        </w:tc>
        <w:tc>
          <w:tcPr>
            <w:tcW w:w="1134" w:type="dxa"/>
          </w:tcPr>
          <w:p w14:paraId="19769406"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q</w:t>
            </w:r>
          </w:p>
        </w:tc>
        <w:tc>
          <w:tcPr>
            <w:tcW w:w="3960" w:type="dxa"/>
          </w:tcPr>
          <w:p w14:paraId="7519782D"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Queue&lt;string&gt; qsMessages</w:t>
            </w:r>
          </w:p>
        </w:tc>
      </w:tr>
    </w:tbl>
    <w:p w14:paraId="269A8B14" w14:textId="77777777" w:rsidR="00BF137A" w:rsidRPr="00AB02A4" w:rsidRDefault="00BF137A" w:rsidP="002E61E1">
      <w:pPr>
        <w:pStyle w:val="SLCUnorderedlist"/>
        <w:spacing w:before="120"/>
        <w:rPr>
          <w:b/>
          <w:bCs/>
          <w:i/>
          <w:iCs/>
        </w:rPr>
      </w:pPr>
      <w:r w:rsidRPr="00AB02A4">
        <w:rPr>
          <w:b/>
          <w:bCs/>
          <w:i/>
          <w:iCs/>
        </w:rPr>
        <w:t>Private fields</w:t>
      </w:r>
    </w:p>
    <w:p w14:paraId="11D637BD" w14:textId="77777777" w:rsidR="00BF137A" w:rsidRDefault="00BF137A" w:rsidP="002E61E1">
      <w:pPr>
        <w:ind w:left="284"/>
      </w:pPr>
      <w:r w:rsidRPr="00F95C9B">
        <w:t>Private fields may start with an underscore (“_”), followed by the prefix defined above if applicable.</w:t>
      </w:r>
      <w:r>
        <w:t xml:space="preserve"> However, the use of “this.” is favored over the use of underscores to denote a local class field.</w:t>
      </w:r>
    </w:p>
    <w:p w14:paraId="62250D59" w14:textId="77777777" w:rsidR="00BF137A" w:rsidRPr="00AB02A4" w:rsidRDefault="00BF137A" w:rsidP="002E61E1">
      <w:pPr>
        <w:pStyle w:val="SLCUnorderedlist"/>
        <w:spacing w:before="120"/>
        <w:rPr>
          <w:b/>
          <w:bCs/>
          <w:i/>
          <w:iCs/>
        </w:rPr>
      </w:pPr>
      <w:r w:rsidRPr="00AB02A4">
        <w:rPr>
          <w:b/>
          <w:bCs/>
          <w:i/>
          <w:iCs/>
        </w:rPr>
        <w:lastRenderedPageBreak/>
        <w:t>Booleans</w:t>
      </w:r>
    </w:p>
    <w:p w14:paraId="427DF84F" w14:textId="77777777" w:rsidR="00BF137A" w:rsidRPr="00F95C9B" w:rsidRDefault="00BF137A" w:rsidP="008C7DAA">
      <w:pPr>
        <w:pStyle w:val="SLCBodytext"/>
      </w:pPr>
      <w:r>
        <w:t>The name of a local variable of type Boolean should start with a verb (</w:t>
      </w:r>
      <w:r w:rsidR="00F42CE5">
        <w:t>e.g.</w:t>
      </w:r>
      <w:r>
        <w:t xml:space="preserve"> foundCarrier, isPresent).</w:t>
      </w:r>
    </w:p>
    <w:p w14:paraId="75ABB488" w14:textId="77777777" w:rsidR="00BF137A" w:rsidRPr="002F68E2" w:rsidRDefault="00BF137A" w:rsidP="006B59B9">
      <w:pPr>
        <w:pStyle w:val="Heading4"/>
      </w:pPr>
      <w:r w:rsidRPr="00851F79">
        <w:t>Ordering</w:t>
      </w:r>
    </w:p>
    <w:p w14:paraId="5739AA55" w14:textId="77777777" w:rsidR="00BF137A" w:rsidRDefault="00BF137A" w:rsidP="002E61E1">
      <w:pPr>
        <w:pStyle w:val="SLCUnorderedlist"/>
      </w:pPr>
      <w:r w:rsidRPr="00F5198E">
        <w:t>Using directives must be placed within a namespace (</w:t>
      </w:r>
      <w:hyperlink r:id="rId39" w:history="1">
        <w:r w:rsidRPr="007E5083">
          <w:rPr>
            <w:rStyle w:val="Hyperlink"/>
          </w:rPr>
          <w:t>SA1200</w:t>
        </w:r>
      </w:hyperlink>
      <w:r w:rsidRPr="00F5198E">
        <w:t>).</w:t>
      </w:r>
    </w:p>
    <w:p w14:paraId="5A48727E" w14:textId="77777777" w:rsidR="00BF137A" w:rsidRDefault="00BF137A" w:rsidP="002E61E1">
      <w:pPr>
        <w:pStyle w:val="SLCUnorderedlist"/>
      </w:pPr>
      <w:r>
        <w:t>Elements at the file root level or within a namespace must be positioned in the following order (</w:t>
      </w:r>
      <w:hyperlink r:id="rId40" w:history="1">
        <w:r w:rsidRPr="00353125">
          <w:rPr>
            <w:rStyle w:val="Hyperlink"/>
          </w:rPr>
          <w:t>SA1201</w:t>
        </w:r>
      </w:hyperlink>
      <w:r>
        <w:t>):</w:t>
      </w:r>
    </w:p>
    <w:p w14:paraId="285D3007" w14:textId="77777777" w:rsidR="00BF137A" w:rsidRDefault="00BF137A" w:rsidP="004A3E68">
      <w:pPr>
        <w:pStyle w:val="SLCOrderedlist"/>
        <w:ind w:left="567" w:hanging="294"/>
      </w:pPr>
      <w:bookmarkStart w:id="48" w:name="_Hlk32918424"/>
      <w:r>
        <w:t>extern alias directives</w:t>
      </w:r>
    </w:p>
    <w:p w14:paraId="1A0857BC" w14:textId="77777777" w:rsidR="00BF137A" w:rsidRDefault="00BF137A" w:rsidP="002E61E1">
      <w:pPr>
        <w:pStyle w:val="SLCOrderedlist"/>
      </w:pPr>
      <w:r>
        <w:t>using directives</w:t>
      </w:r>
    </w:p>
    <w:p w14:paraId="4D1A7CF2" w14:textId="77777777" w:rsidR="00BF137A" w:rsidRDefault="00BF137A" w:rsidP="002E61E1">
      <w:pPr>
        <w:pStyle w:val="SLCOrderedlist"/>
      </w:pPr>
      <w:r>
        <w:t>namespaces</w:t>
      </w:r>
    </w:p>
    <w:p w14:paraId="0C382BDB" w14:textId="77777777" w:rsidR="00BF137A" w:rsidRDefault="00BF137A" w:rsidP="002E61E1">
      <w:pPr>
        <w:pStyle w:val="SLCOrderedlist"/>
      </w:pPr>
      <w:r>
        <w:t>delegates</w:t>
      </w:r>
    </w:p>
    <w:p w14:paraId="61F71F2A" w14:textId="77777777" w:rsidR="00BF137A" w:rsidRDefault="00BF137A" w:rsidP="002E61E1">
      <w:pPr>
        <w:pStyle w:val="SLCOrderedlist"/>
      </w:pPr>
      <w:r>
        <w:t>enumerations</w:t>
      </w:r>
    </w:p>
    <w:p w14:paraId="60736759" w14:textId="77777777" w:rsidR="00BF137A" w:rsidRDefault="00BF137A" w:rsidP="002E61E1">
      <w:pPr>
        <w:pStyle w:val="SLCOrderedlist"/>
      </w:pPr>
      <w:r>
        <w:t>interfaces</w:t>
      </w:r>
    </w:p>
    <w:p w14:paraId="46509A0C" w14:textId="77777777" w:rsidR="00BF137A" w:rsidRDefault="00BF137A" w:rsidP="002E61E1">
      <w:pPr>
        <w:pStyle w:val="SLCOrderedlist"/>
      </w:pPr>
      <w:r>
        <w:t>structs</w:t>
      </w:r>
    </w:p>
    <w:p w14:paraId="1D329A99" w14:textId="77777777" w:rsidR="00BF137A" w:rsidRDefault="00BF137A" w:rsidP="002E61E1">
      <w:pPr>
        <w:pStyle w:val="SLCOrderedlist"/>
      </w:pPr>
      <w:r>
        <w:t>classes</w:t>
      </w:r>
    </w:p>
    <w:p w14:paraId="3961AA10" w14:textId="77777777" w:rsidR="00BF137A" w:rsidRDefault="00BF137A" w:rsidP="002E61E1">
      <w:pPr>
        <w:pStyle w:val="SLCBodytext"/>
        <w:ind w:left="284"/>
      </w:pPr>
      <w:r>
        <w:t>Within a class, struct or interface, the following positioning must be applied:</w:t>
      </w:r>
    </w:p>
    <w:p w14:paraId="72C5F06A" w14:textId="77777777" w:rsidR="00BF137A" w:rsidRDefault="00BF137A" w:rsidP="004A3E68">
      <w:pPr>
        <w:pStyle w:val="SLCOrderedlist"/>
        <w:numPr>
          <w:ilvl w:val="0"/>
          <w:numId w:val="15"/>
        </w:numPr>
        <w:ind w:left="567" w:hanging="294"/>
      </w:pPr>
      <w:r>
        <w:t>fields</w:t>
      </w:r>
    </w:p>
    <w:p w14:paraId="2EA51316" w14:textId="77777777" w:rsidR="00BF137A" w:rsidRDefault="00BF137A" w:rsidP="002E61E1">
      <w:pPr>
        <w:pStyle w:val="SLCOrderedlist"/>
      </w:pPr>
      <w:r>
        <w:t>constructors</w:t>
      </w:r>
    </w:p>
    <w:p w14:paraId="0DDA0125" w14:textId="77777777" w:rsidR="00BF137A" w:rsidRDefault="00BF137A" w:rsidP="002E61E1">
      <w:pPr>
        <w:pStyle w:val="SLCOrderedlist"/>
      </w:pPr>
      <w:r>
        <w:t>finalizers (destructors)</w:t>
      </w:r>
    </w:p>
    <w:p w14:paraId="7F6AAD39" w14:textId="77777777" w:rsidR="00BF137A" w:rsidRDefault="00BF137A" w:rsidP="002E61E1">
      <w:pPr>
        <w:pStyle w:val="SLCOrderedlist"/>
      </w:pPr>
      <w:r>
        <w:t>delegates</w:t>
      </w:r>
    </w:p>
    <w:p w14:paraId="3A845A2B" w14:textId="77777777" w:rsidR="00BF137A" w:rsidRDefault="00BF137A" w:rsidP="002E61E1">
      <w:pPr>
        <w:pStyle w:val="SLCOrderedlist"/>
      </w:pPr>
      <w:r>
        <w:t>events</w:t>
      </w:r>
    </w:p>
    <w:p w14:paraId="02840435" w14:textId="77777777" w:rsidR="00BF137A" w:rsidRDefault="00BF137A" w:rsidP="002E61E1">
      <w:pPr>
        <w:pStyle w:val="SLCOrderedlist"/>
      </w:pPr>
      <w:r>
        <w:t>enumerations</w:t>
      </w:r>
    </w:p>
    <w:p w14:paraId="1DA21DE7" w14:textId="77777777" w:rsidR="00BF137A" w:rsidRDefault="00BF137A" w:rsidP="002E61E1">
      <w:pPr>
        <w:pStyle w:val="SLCOrderedlist"/>
      </w:pPr>
      <w:r>
        <w:t>interfaces</w:t>
      </w:r>
    </w:p>
    <w:p w14:paraId="6F61E6AF" w14:textId="77777777" w:rsidR="00BF137A" w:rsidRDefault="00BF137A" w:rsidP="002E61E1">
      <w:pPr>
        <w:pStyle w:val="SLCOrderedlist"/>
      </w:pPr>
      <w:r>
        <w:t>properties</w:t>
      </w:r>
    </w:p>
    <w:p w14:paraId="19DBA829" w14:textId="77777777" w:rsidR="00BF137A" w:rsidRDefault="00BF137A" w:rsidP="002E61E1">
      <w:pPr>
        <w:pStyle w:val="SLCOrderedlist"/>
      </w:pPr>
      <w:r>
        <w:t>indexers</w:t>
      </w:r>
    </w:p>
    <w:p w14:paraId="1ACEE59E" w14:textId="77777777" w:rsidR="00BF137A" w:rsidRDefault="00BF137A" w:rsidP="002E61E1">
      <w:pPr>
        <w:pStyle w:val="SLCOrderedlist"/>
      </w:pPr>
      <w:r>
        <w:t>methods</w:t>
      </w:r>
    </w:p>
    <w:p w14:paraId="0E4BA522" w14:textId="77777777" w:rsidR="00BF137A" w:rsidRDefault="00BF137A" w:rsidP="002E61E1">
      <w:pPr>
        <w:pStyle w:val="SLCOrderedlist"/>
      </w:pPr>
      <w:r>
        <w:t>structs</w:t>
      </w:r>
    </w:p>
    <w:p w14:paraId="070ACED0" w14:textId="77777777" w:rsidR="00BF137A" w:rsidRDefault="00BF137A" w:rsidP="002E61E1">
      <w:pPr>
        <w:pStyle w:val="SLCOrderedlist"/>
      </w:pPr>
      <w:r>
        <w:t>classes</w:t>
      </w:r>
    </w:p>
    <w:bookmarkEnd w:id="48"/>
    <w:p w14:paraId="44ACC3A6" w14:textId="77777777" w:rsidR="00BF137A" w:rsidRDefault="00BF137A" w:rsidP="002E61E1">
      <w:pPr>
        <w:pStyle w:val="SLCUnorderedlist"/>
      </w:pPr>
      <w:r>
        <w:t>Elements must be ordered by accessibility (</w:t>
      </w:r>
      <w:hyperlink r:id="rId41" w:history="1">
        <w:r w:rsidRPr="000F4FCA">
          <w:rPr>
            <w:rStyle w:val="Hyperlink"/>
          </w:rPr>
          <w:t>SA1202</w:t>
        </w:r>
      </w:hyperlink>
      <w:r>
        <w:t>). Adjacent elements of the same type must adhere to the following positioning:</w:t>
      </w:r>
    </w:p>
    <w:p w14:paraId="32DA9916" w14:textId="77777777" w:rsidR="00BF137A" w:rsidRDefault="00BF137A" w:rsidP="004A3E68">
      <w:pPr>
        <w:pStyle w:val="SLCOrderedlist"/>
        <w:numPr>
          <w:ilvl w:val="0"/>
          <w:numId w:val="16"/>
        </w:numPr>
        <w:ind w:left="567" w:hanging="294"/>
      </w:pPr>
      <w:r>
        <w:t>public</w:t>
      </w:r>
    </w:p>
    <w:p w14:paraId="072FBC69" w14:textId="77777777" w:rsidR="00BF137A" w:rsidRDefault="00BF137A" w:rsidP="002E61E1">
      <w:pPr>
        <w:pStyle w:val="SLCOrderedlist"/>
      </w:pPr>
      <w:r>
        <w:t>internal</w:t>
      </w:r>
    </w:p>
    <w:p w14:paraId="4D5BAC56" w14:textId="77777777" w:rsidR="00BF137A" w:rsidRDefault="00BF137A" w:rsidP="002E61E1">
      <w:pPr>
        <w:pStyle w:val="SLCOrderedlist"/>
      </w:pPr>
      <w:r>
        <w:t>protected internal</w:t>
      </w:r>
    </w:p>
    <w:p w14:paraId="50EF2ED1" w14:textId="77777777" w:rsidR="00BF137A" w:rsidRDefault="00BF137A" w:rsidP="002E61E1">
      <w:pPr>
        <w:pStyle w:val="SLCOrderedlist"/>
      </w:pPr>
      <w:r>
        <w:t>protected</w:t>
      </w:r>
    </w:p>
    <w:p w14:paraId="02E3DE06" w14:textId="77777777" w:rsidR="00BF137A" w:rsidRDefault="00BF137A" w:rsidP="002E61E1">
      <w:pPr>
        <w:pStyle w:val="SLCOrderedlist"/>
      </w:pPr>
      <w:r>
        <w:t>private</w:t>
      </w:r>
    </w:p>
    <w:p w14:paraId="7AC93457" w14:textId="77777777" w:rsidR="00BF137A" w:rsidRDefault="00BF137A" w:rsidP="002E61E1">
      <w:pPr>
        <w:pStyle w:val="SLCUnorderedlist"/>
      </w:pPr>
      <w:r>
        <w:t>Constants must appear before fields (</w:t>
      </w:r>
      <w:hyperlink r:id="rId42" w:history="1">
        <w:r w:rsidRPr="00A95177">
          <w:rPr>
            <w:rStyle w:val="Hyperlink"/>
          </w:rPr>
          <w:t>SA1203</w:t>
        </w:r>
      </w:hyperlink>
      <w:r>
        <w:t>).</w:t>
      </w:r>
    </w:p>
    <w:p w14:paraId="13E9D53D" w14:textId="77777777" w:rsidR="00BF137A" w:rsidRDefault="00BF137A" w:rsidP="002E61E1">
      <w:pPr>
        <w:pStyle w:val="SLCUnorderedlist"/>
      </w:pPr>
      <w:r>
        <w:t>Static elements must appear before instance elements (</w:t>
      </w:r>
      <w:hyperlink r:id="rId43" w:history="1">
        <w:r w:rsidRPr="00A95177">
          <w:rPr>
            <w:rStyle w:val="Hyperlink"/>
          </w:rPr>
          <w:t>SA1204</w:t>
        </w:r>
      </w:hyperlink>
      <w:r>
        <w:t>).</w:t>
      </w:r>
    </w:p>
    <w:p w14:paraId="0CA6314C" w14:textId="77777777" w:rsidR="00BF137A" w:rsidRDefault="00BF137A" w:rsidP="002E61E1">
      <w:pPr>
        <w:pStyle w:val="SLCUnorderedlist"/>
      </w:pPr>
      <w:r>
        <w:t>Partial elements must declare access (</w:t>
      </w:r>
      <w:hyperlink r:id="rId44" w:history="1">
        <w:r w:rsidRPr="00A95177">
          <w:rPr>
            <w:rStyle w:val="Hyperlink"/>
          </w:rPr>
          <w:t>SA1205</w:t>
        </w:r>
      </w:hyperlink>
      <w:r>
        <w:t>).</w:t>
      </w:r>
    </w:p>
    <w:p w14:paraId="5EBDE38F" w14:textId="77777777" w:rsidR="00BF137A" w:rsidRDefault="00BF137A" w:rsidP="002E61E1">
      <w:pPr>
        <w:pStyle w:val="SLCUnorderedlist"/>
      </w:pPr>
      <w:r>
        <w:t>Declaration keywords must adhere to the following ordering scheme (</w:t>
      </w:r>
      <w:hyperlink r:id="rId45" w:history="1">
        <w:r w:rsidRPr="00A95177">
          <w:rPr>
            <w:rStyle w:val="Hyperlink"/>
          </w:rPr>
          <w:t>SA1206</w:t>
        </w:r>
      </w:hyperlink>
      <w:r>
        <w:t>):</w:t>
      </w:r>
    </w:p>
    <w:p w14:paraId="35CFD292" w14:textId="77777777" w:rsidR="002E61E1" w:rsidRDefault="00BF137A" w:rsidP="004A3E68">
      <w:pPr>
        <w:pStyle w:val="SLCOrderedlist"/>
        <w:numPr>
          <w:ilvl w:val="0"/>
          <w:numId w:val="17"/>
        </w:numPr>
        <w:ind w:left="567" w:hanging="294"/>
      </w:pPr>
      <w:r>
        <w:t>access modifiers</w:t>
      </w:r>
    </w:p>
    <w:p w14:paraId="00CDFAEB" w14:textId="77777777" w:rsidR="00BF137A" w:rsidRDefault="00BF137A" w:rsidP="00AA18B4">
      <w:pPr>
        <w:pStyle w:val="SLCOrderedlist"/>
      </w:pPr>
      <w:r>
        <w:t>static</w:t>
      </w:r>
    </w:p>
    <w:p w14:paraId="791FAE9B" w14:textId="77777777" w:rsidR="00BF137A" w:rsidRDefault="00BF137A" w:rsidP="002E61E1">
      <w:pPr>
        <w:pStyle w:val="SLCOrderedlist"/>
      </w:pPr>
      <w:r>
        <w:lastRenderedPageBreak/>
        <w:t xml:space="preserve">all other keywords </w:t>
      </w:r>
    </w:p>
    <w:p w14:paraId="4F7A7B14" w14:textId="77777777" w:rsidR="00BF137A" w:rsidRDefault="00BF137A" w:rsidP="002E61E1">
      <w:pPr>
        <w:pStyle w:val="SLCUnorderedlist"/>
      </w:pPr>
      <w:r>
        <w:t xml:space="preserve">The keyword </w:t>
      </w:r>
      <w:r w:rsidRPr="00D324A5">
        <w:rPr>
          <w:i/>
        </w:rPr>
        <w:t>protected</w:t>
      </w:r>
      <w:r>
        <w:t xml:space="preserve"> must be positioned before the keyword </w:t>
      </w:r>
      <w:r w:rsidRPr="00D324A5">
        <w:rPr>
          <w:i/>
        </w:rPr>
        <w:t>internal</w:t>
      </w:r>
      <w:r>
        <w:t xml:space="preserve"> when declaring a protected internal C# element (</w:t>
      </w:r>
      <w:hyperlink r:id="rId46" w:history="1">
        <w:r w:rsidRPr="00A95177">
          <w:rPr>
            <w:rStyle w:val="Hyperlink"/>
          </w:rPr>
          <w:t>SA1207</w:t>
        </w:r>
      </w:hyperlink>
      <w:r>
        <w:t>).</w:t>
      </w:r>
    </w:p>
    <w:p w14:paraId="28D07C91" w14:textId="77777777" w:rsidR="00BF137A" w:rsidRDefault="00BF137A" w:rsidP="002E61E1">
      <w:pPr>
        <w:pStyle w:val="SLCUnorderedlist"/>
      </w:pPr>
      <w:r>
        <w:t>Property accessors must adhere to the following ordering scheme (</w:t>
      </w:r>
      <w:hyperlink r:id="rId47" w:history="1">
        <w:r w:rsidRPr="00916926">
          <w:rPr>
            <w:rStyle w:val="Hyperlink"/>
          </w:rPr>
          <w:t>SA1212</w:t>
        </w:r>
      </w:hyperlink>
      <w:r>
        <w:t>):</w:t>
      </w:r>
    </w:p>
    <w:p w14:paraId="61479965" w14:textId="77777777" w:rsidR="00BF137A" w:rsidRDefault="00BF137A" w:rsidP="004A3E68">
      <w:pPr>
        <w:pStyle w:val="SLCOrderedlist"/>
        <w:numPr>
          <w:ilvl w:val="0"/>
          <w:numId w:val="18"/>
        </w:numPr>
        <w:ind w:left="567" w:hanging="294"/>
      </w:pPr>
      <w:r>
        <w:t>get accessors</w:t>
      </w:r>
    </w:p>
    <w:p w14:paraId="12D4A5EA" w14:textId="77777777" w:rsidR="00BF137A" w:rsidRDefault="00BF137A" w:rsidP="002E61E1">
      <w:pPr>
        <w:pStyle w:val="SLCOrderedlist"/>
      </w:pPr>
      <w:r>
        <w:t>set accessors</w:t>
      </w:r>
    </w:p>
    <w:p w14:paraId="02EDBCE8" w14:textId="77777777" w:rsidR="00BF137A" w:rsidRDefault="00BF137A" w:rsidP="002E61E1">
      <w:pPr>
        <w:pStyle w:val="SLCUnorderedlist"/>
      </w:pPr>
      <w:r>
        <w:t>Event accessors must adhere to the following ordering scheme (</w:t>
      </w:r>
      <w:hyperlink r:id="rId48" w:history="1">
        <w:r w:rsidRPr="00F76110">
          <w:rPr>
            <w:rStyle w:val="Hyperlink"/>
          </w:rPr>
          <w:t>SA12</w:t>
        </w:r>
        <w:r>
          <w:rPr>
            <w:rStyle w:val="Hyperlink"/>
          </w:rPr>
          <w:t>1</w:t>
        </w:r>
        <w:r w:rsidRPr="00F76110">
          <w:rPr>
            <w:rStyle w:val="Hyperlink"/>
          </w:rPr>
          <w:t>3</w:t>
        </w:r>
      </w:hyperlink>
      <w:r>
        <w:t>):</w:t>
      </w:r>
    </w:p>
    <w:p w14:paraId="7574BAEA" w14:textId="77777777" w:rsidR="00BF137A" w:rsidRDefault="00BF137A" w:rsidP="004A3E68">
      <w:pPr>
        <w:pStyle w:val="SLCOrderedlist"/>
        <w:numPr>
          <w:ilvl w:val="0"/>
          <w:numId w:val="19"/>
        </w:numPr>
        <w:ind w:left="567" w:hanging="294"/>
      </w:pPr>
      <w:r>
        <w:t>add accessor</w:t>
      </w:r>
    </w:p>
    <w:p w14:paraId="1A338A6A" w14:textId="77777777" w:rsidR="00BF137A" w:rsidRDefault="00BF137A" w:rsidP="002E61E1">
      <w:pPr>
        <w:pStyle w:val="SLCOrderedlist"/>
      </w:pPr>
      <w:r>
        <w:t>remove accessor</w:t>
      </w:r>
    </w:p>
    <w:p w14:paraId="4651C22C" w14:textId="77777777" w:rsidR="00BF137A" w:rsidRDefault="00BF137A" w:rsidP="002E61E1">
      <w:pPr>
        <w:pStyle w:val="SLCUnorderedlist"/>
      </w:pPr>
      <w:r>
        <w:t xml:space="preserve">Static </w:t>
      </w:r>
      <w:r w:rsidR="0071545A">
        <w:t>read-</w:t>
      </w:r>
      <w:r>
        <w:t xml:space="preserve">only elements must appear before static </w:t>
      </w:r>
      <w:r w:rsidR="006F2F4D">
        <w:t>non-read-</w:t>
      </w:r>
      <w:r>
        <w:t>only elements (</w:t>
      </w:r>
      <w:hyperlink r:id="rId49" w:history="1">
        <w:r w:rsidRPr="00F76110">
          <w:rPr>
            <w:rStyle w:val="Hyperlink"/>
          </w:rPr>
          <w:t>SA1214</w:t>
        </w:r>
      </w:hyperlink>
      <w:r>
        <w:t>).</w:t>
      </w:r>
    </w:p>
    <w:p w14:paraId="4992FEA1" w14:textId="77777777" w:rsidR="00BF137A" w:rsidRDefault="00BF137A" w:rsidP="002E61E1">
      <w:pPr>
        <w:pStyle w:val="SLCUnorderedlist"/>
      </w:pPr>
      <w:r>
        <w:t xml:space="preserve">Instance </w:t>
      </w:r>
      <w:r w:rsidR="006F2F4D">
        <w:t>read-</w:t>
      </w:r>
      <w:r>
        <w:t xml:space="preserve">only elements must appear before instance </w:t>
      </w:r>
      <w:r w:rsidR="006F2F4D">
        <w:t>non-read-</w:t>
      </w:r>
      <w:r>
        <w:t>only elements (</w:t>
      </w:r>
      <w:hyperlink r:id="rId50" w:history="1">
        <w:r w:rsidRPr="00F76110">
          <w:rPr>
            <w:rStyle w:val="Hyperlink"/>
          </w:rPr>
          <w:t>SA1215</w:t>
        </w:r>
      </w:hyperlink>
      <w:r>
        <w:t>).</w:t>
      </w:r>
    </w:p>
    <w:p w14:paraId="273F4EDD" w14:textId="77777777" w:rsidR="00BF137A" w:rsidRDefault="00BF137A" w:rsidP="002E61E1">
      <w:pPr>
        <w:pStyle w:val="SLCUnorderedlist"/>
      </w:pPr>
      <w:r>
        <w:t>System using directives must be placed before other using directives (</w:t>
      </w:r>
      <w:hyperlink r:id="rId51" w:history="1">
        <w:r w:rsidRPr="00F76110">
          <w:rPr>
            <w:rStyle w:val="Hyperlink"/>
          </w:rPr>
          <w:t>SA1208</w:t>
        </w:r>
      </w:hyperlink>
      <w:r>
        <w:t>).</w:t>
      </w:r>
    </w:p>
    <w:p w14:paraId="42C14F19" w14:textId="77777777" w:rsidR="00BF137A" w:rsidRDefault="00BF137A" w:rsidP="002E61E1">
      <w:pPr>
        <w:pStyle w:val="SLCUnorderedlist"/>
      </w:pPr>
      <w:r>
        <w:t>Using alias directives must be placed after other using directives (</w:t>
      </w:r>
      <w:hyperlink r:id="rId52" w:history="1">
        <w:r w:rsidRPr="00F76110">
          <w:rPr>
            <w:rStyle w:val="Hyperlink"/>
          </w:rPr>
          <w:t>SA1209</w:t>
        </w:r>
      </w:hyperlink>
      <w:r>
        <w:t>).</w:t>
      </w:r>
    </w:p>
    <w:p w14:paraId="0D04519E" w14:textId="77777777" w:rsidR="00BF137A" w:rsidRDefault="00BF137A" w:rsidP="002E61E1">
      <w:pPr>
        <w:pStyle w:val="SLCUnorderedlist"/>
      </w:pPr>
      <w:r>
        <w:t>Using directives must be ordered alphabetically by namespace (</w:t>
      </w:r>
      <w:hyperlink r:id="rId53" w:history="1">
        <w:r w:rsidRPr="00F76110">
          <w:rPr>
            <w:rStyle w:val="Hyperlink"/>
          </w:rPr>
          <w:t>SA1210</w:t>
        </w:r>
      </w:hyperlink>
      <w:r>
        <w:t>).</w:t>
      </w:r>
    </w:p>
    <w:p w14:paraId="79BBE493" w14:textId="77777777" w:rsidR="00BF137A" w:rsidRDefault="00BF137A" w:rsidP="002E61E1">
      <w:pPr>
        <w:pStyle w:val="SLCUnorderedlist"/>
      </w:pPr>
      <w:r>
        <w:t>Using alias directives must be ordered alphabetically by alias name (</w:t>
      </w:r>
      <w:hyperlink r:id="rId54" w:history="1">
        <w:r w:rsidRPr="00F76110">
          <w:rPr>
            <w:rStyle w:val="Hyperlink"/>
          </w:rPr>
          <w:t>SA1211</w:t>
        </w:r>
      </w:hyperlink>
      <w:r>
        <w:t>).</w:t>
      </w:r>
    </w:p>
    <w:p w14:paraId="383CD4DD" w14:textId="77777777" w:rsidR="00B3109B" w:rsidRDefault="00B3109B" w:rsidP="00AB02A4">
      <w:pPr>
        <w:spacing w:before="160"/>
      </w:pPr>
      <w:r w:rsidRPr="00F72A9E">
        <w:rPr>
          <w:u w:val="single"/>
        </w:rPr>
        <w:t>Note</w:t>
      </w:r>
      <w:r>
        <w:t>: In Visual Studio, you can easily sort the using directives by positioning the cursor on a using directive in the code editor and select</w:t>
      </w:r>
      <w:r w:rsidR="00AE6D77">
        <w:t>ing</w:t>
      </w:r>
      <w:r>
        <w:t xml:space="preserve"> </w:t>
      </w:r>
      <w:r w:rsidRPr="00F72A9E">
        <w:rPr>
          <w:i/>
        </w:rPr>
        <w:t>Organize Usings</w:t>
      </w:r>
      <w:r>
        <w:t xml:space="preserve"> &gt; </w:t>
      </w:r>
      <w:r w:rsidR="00163BF9" w:rsidRPr="00F72A9E">
        <w:rPr>
          <w:i/>
        </w:rPr>
        <w:t>Sort Usings</w:t>
      </w:r>
      <w:r w:rsidR="00163BF9">
        <w:t xml:space="preserve"> from the context menu. In case you want to also remove unnecessary using directives, select </w:t>
      </w:r>
      <w:r w:rsidR="00163BF9" w:rsidRPr="00F72A9E">
        <w:rPr>
          <w:i/>
        </w:rPr>
        <w:t>Organize Usings</w:t>
      </w:r>
      <w:r w:rsidR="00163BF9">
        <w:t xml:space="preserve"> &gt; </w:t>
      </w:r>
      <w:r w:rsidR="00163BF9" w:rsidRPr="00F72A9E">
        <w:rPr>
          <w:i/>
        </w:rPr>
        <w:t>Remove and Sort Usings</w:t>
      </w:r>
      <w:r w:rsidR="00163BF9">
        <w:rPr>
          <w:i/>
        </w:rPr>
        <w:t xml:space="preserve"> </w:t>
      </w:r>
      <w:r w:rsidR="00163BF9">
        <w:t>from the context menu.</w:t>
      </w:r>
    </w:p>
    <w:p w14:paraId="10BEE6B3" w14:textId="77777777" w:rsidR="00757C6E" w:rsidRPr="009840A2" w:rsidRDefault="00757C6E" w:rsidP="00AB02A4">
      <w:r>
        <w:t xml:space="preserve">In order to let Visual Studio put System directives first when sorting namespaces, go to </w:t>
      </w:r>
      <w:r>
        <w:rPr>
          <w:rStyle w:val="fmemphasis"/>
          <w:i/>
          <w:iCs/>
          <w:color w:val="000000"/>
        </w:rPr>
        <w:t>Tools</w:t>
      </w:r>
      <w:r>
        <w:t> &gt; </w:t>
      </w:r>
      <w:r>
        <w:rPr>
          <w:rStyle w:val="fmemphasis"/>
          <w:i/>
          <w:iCs/>
          <w:color w:val="000000"/>
        </w:rPr>
        <w:t>Options</w:t>
      </w:r>
      <w:r>
        <w:t>. In the list on the left, go to </w:t>
      </w:r>
      <w:r>
        <w:rPr>
          <w:rStyle w:val="fmemphasis"/>
          <w:i/>
          <w:iCs/>
          <w:color w:val="000000"/>
        </w:rPr>
        <w:t>Text Editor</w:t>
      </w:r>
      <w:r>
        <w:t> &gt; </w:t>
      </w:r>
      <w:r>
        <w:rPr>
          <w:rStyle w:val="fmemphasis"/>
          <w:i/>
          <w:iCs/>
          <w:color w:val="000000"/>
        </w:rPr>
        <w:t>C# </w:t>
      </w:r>
      <w:r>
        <w:t>&gt; </w:t>
      </w:r>
      <w:r>
        <w:rPr>
          <w:rStyle w:val="fmemphasis"/>
          <w:i/>
          <w:iCs/>
          <w:color w:val="000000"/>
        </w:rPr>
        <w:t>Advanced</w:t>
      </w:r>
      <w:r>
        <w:t xml:space="preserve"> and</w:t>
      </w:r>
      <w:r w:rsidRPr="00F72A9E">
        <w:t> s</w:t>
      </w:r>
      <w:r>
        <w:t>elect the check box </w:t>
      </w:r>
      <w:r>
        <w:rPr>
          <w:rStyle w:val="fmemphasis"/>
          <w:i/>
          <w:iCs/>
          <w:color w:val="000000"/>
        </w:rPr>
        <w:t>Place 'System' directives first when sorting usings</w:t>
      </w:r>
      <w:r>
        <w:t>.</w:t>
      </w:r>
    </w:p>
    <w:p w14:paraId="06A50E4A" w14:textId="77777777" w:rsidR="00BF137A" w:rsidRDefault="00BF137A" w:rsidP="006B59B9">
      <w:pPr>
        <w:pStyle w:val="Heading4"/>
      </w:pPr>
      <w:bookmarkStart w:id="49" w:name="_Layout"/>
      <w:bookmarkEnd w:id="49"/>
      <w:r>
        <w:t>Layout</w:t>
      </w:r>
    </w:p>
    <w:p w14:paraId="0521D546" w14:textId="77777777" w:rsidR="00BF137A" w:rsidRPr="00797656" w:rsidRDefault="00BF137A" w:rsidP="002E61E1">
      <w:pPr>
        <w:keepNext/>
      </w:pPr>
      <w:r>
        <w:t>In order to improve readability, consider the following layout guidelines:</w:t>
      </w:r>
    </w:p>
    <w:p w14:paraId="7DFF8E3B" w14:textId="77777777" w:rsidR="00BF137A" w:rsidRDefault="00BF137A" w:rsidP="002E61E1">
      <w:pPr>
        <w:pStyle w:val="SLCUnorderedlist"/>
      </w:pPr>
      <w:r>
        <w:t>Allman bracing style should be used</w:t>
      </w:r>
      <w:r w:rsidR="00C037D8">
        <w:t>, e.g.</w:t>
      </w:r>
      <w:r>
        <w:t xml:space="preserve"> the curly brace associated with a control statement must be placed on the next line and must be indented to the same level as the control statement. Statements within the braces are indented to the next level (</w:t>
      </w:r>
      <w:hyperlink r:id="rId55" w:history="1">
        <w:r w:rsidRPr="001A720B">
          <w:rPr>
            <w:rStyle w:val="Hyperlink"/>
          </w:rPr>
          <w:t>SA1500</w:t>
        </w:r>
      </w:hyperlink>
      <w:r>
        <w:t xml:space="preserve">, </w:t>
      </w:r>
      <w:hyperlink r:id="rId56" w:history="1">
        <w:r w:rsidRPr="001A720B">
          <w:rPr>
            <w:rStyle w:val="Hyperlink"/>
          </w:rPr>
          <w:t>SA1501</w:t>
        </w:r>
      </w:hyperlink>
      <w:r>
        <w:t xml:space="preserve">, </w:t>
      </w:r>
      <w:hyperlink r:id="rId57" w:history="1">
        <w:r w:rsidRPr="001A720B">
          <w:rPr>
            <w:rStyle w:val="Hyperlink"/>
          </w:rPr>
          <w:t>SA1502</w:t>
        </w:r>
      </w:hyperlink>
      <w:r>
        <w:t>).</w:t>
      </w:r>
    </w:p>
    <w:p w14:paraId="5000694A" w14:textId="77777777" w:rsidR="00BF137A" w:rsidRDefault="00BF137A" w:rsidP="008C7DAA">
      <w:r>
        <w:rPr>
          <w:noProof/>
          <w:lang w:val="nl-BE" w:eastAsia="nl-BE"/>
        </w:rPr>
        <mc:AlternateContent>
          <mc:Choice Requires="wps">
            <w:drawing>
              <wp:anchor distT="0" distB="0" distL="114300" distR="114300" simplePos="0" relativeHeight="251684864" behindDoc="0" locked="0" layoutInCell="1" allowOverlap="1" wp14:anchorId="312303D6" wp14:editId="2756E596">
                <wp:simplePos x="0" y="0"/>
                <wp:positionH relativeFrom="margin">
                  <wp:posOffset>186552</wp:posOffset>
                </wp:positionH>
                <wp:positionV relativeFrom="paragraph">
                  <wp:posOffset>12424</wp:posOffset>
                </wp:positionV>
                <wp:extent cx="6080594" cy="657225"/>
                <wp:effectExtent l="0" t="0" r="0" b="9525"/>
                <wp:wrapNone/>
                <wp:docPr id="29" name="Text Box 29"/>
                <wp:cNvGraphicFramePr/>
                <a:graphic xmlns:a="http://schemas.openxmlformats.org/drawingml/2006/main">
                  <a:graphicData uri="http://schemas.microsoft.com/office/word/2010/wordprocessingShape">
                    <wps:wsp>
                      <wps:cNvSpPr txBox="1"/>
                      <wps:spPr>
                        <a:xfrm>
                          <a:off x="0" y="0"/>
                          <a:ext cx="6080594" cy="657225"/>
                        </a:xfrm>
                        <a:prstGeom prst="rect">
                          <a:avLst/>
                        </a:prstGeom>
                        <a:solidFill>
                          <a:sysClr val="window" lastClr="FFFFFF">
                            <a:lumMod val="95000"/>
                          </a:sysClr>
                        </a:solidFill>
                        <a:ln w="6350">
                          <a:noFill/>
                        </a:ln>
                        <a:effectLst/>
                      </wps:spPr>
                      <wps:txbx>
                        <w:txbxContent>
                          <w:p w14:paraId="042C4879"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1E4ED53"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67158CD" w14:textId="77777777" w:rsidR="00825DF9" w:rsidRPr="00500C66" w:rsidRDefault="00825DF9"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35688D89" w14:textId="77777777" w:rsidR="00825DF9" w:rsidRPr="00500C66" w:rsidRDefault="00825DF9" w:rsidP="00BF137A">
                            <w:pPr>
                              <w:rPr>
                                <w:sz w:val="18"/>
                                <w:szCs w:val="18"/>
                              </w:rPr>
                            </w:pPr>
                            <w:r w:rsidRPr="00500C66">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2303D6" id="_x0000_t202" coordsize="21600,21600" o:spt="202" path="m,l,21600r21600,l21600,xe">
                <v:stroke joinstyle="miter"/>
                <v:path gradientshapeok="t" o:connecttype="rect"/>
              </v:shapetype>
              <v:shape id="Text Box 29" o:spid="_x0000_s1026" type="#_x0000_t202" style="position:absolute;left:0;text-align:left;margin-left:14.7pt;margin-top:1pt;width:478.8pt;height:51.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" fillcolor="#f2f2f2" stroked="f" strokeweight=".5pt">
                <v:textbox>
                  <w:txbxContent>
                    <w:p w14:paraId="042C4879"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1E4ED53"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67158CD" w14:textId="77777777" w:rsidR="00825DF9" w:rsidRPr="00500C66" w:rsidRDefault="00825DF9"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35688D89" w14:textId="77777777" w:rsidR="00825DF9" w:rsidRPr="00500C66" w:rsidRDefault="00825DF9" w:rsidP="00BF137A">
                      <w:pPr>
                        <w:rPr>
                          <w:sz w:val="18"/>
                          <w:szCs w:val="18"/>
                        </w:rPr>
                      </w:pPr>
                      <w:r w:rsidRPr="00500C66">
                        <w:rPr>
                          <w:rFonts w:ascii="Consolas" w:hAnsi="Consolas" w:cs="Consolas"/>
                          <w:color w:val="000000"/>
                          <w:sz w:val="18"/>
                          <w:szCs w:val="18"/>
                        </w:rPr>
                        <w:t>}</w:t>
                      </w:r>
                    </w:p>
                  </w:txbxContent>
                </v:textbox>
                <w10:wrap anchorx="margin"/>
              </v:shape>
            </w:pict>
          </mc:Fallback>
        </mc:AlternateContent>
      </w:r>
    </w:p>
    <w:p w14:paraId="3AD41F77" w14:textId="77777777" w:rsidR="00BF137A" w:rsidRDefault="00BF137A" w:rsidP="008C7DAA"/>
    <w:p w14:paraId="76C7DB10" w14:textId="77777777" w:rsidR="008C7DAA" w:rsidRDefault="008C7DAA" w:rsidP="008C7DAA"/>
    <w:p w14:paraId="6C2BF5E9" w14:textId="77777777" w:rsidR="00DB7EC7" w:rsidRDefault="00DB7EC7" w:rsidP="002E61E1">
      <w:pPr>
        <w:pStyle w:val="SLCUnorderedlist"/>
      </w:pPr>
      <w:r>
        <w:t>In general, c</w:t>
      </w:r>
      <w:r w:rsidR="00BF137A">
        <w:t>urly braces should never be considered optional (</w:t>
      </w:r>
      <w:hyperlink r:id="rId58" w:history="1">
        <w:r w:rsidR="00BF137A" w:rsidRPr="001A720B">
          <w:rPr>
            <w:rStyle w:val="Hyperlink"/>
          </w:rPr>
          <w:t>SA1503</w:t>
        </w:r>
      </w:hyperlink>
      <w:r w:rsidR="00BF137A">
        <w:t>)</w:t>
      </w:r>
      <w:r w:rsidR="00991256">
        <w:t>. For statements where curly braces are optional, these may only be omitted if the statement is written on a single line.</w:t>
      </w:r>
    </w:p>
    <w:p w14:paraId="6D85EAA5" w14:textId="77777777" w:rsidR="00991256" w:rsidRDefault="00991256" w:rsidP="002E61E1">
      <w:pPr>
        <w:ind w:left="284"/>
      </w:pPr>
      <w:r w:rsidRPr="005C152C">
        <w:rPr>
          <w:u w:val="single"/>
        </w:rPr>
        <w:t>Note</w:t>
      </w:r>
      <w:r>
        <w:t>: This rule is not enabled in the StyleCop configuration</w:t>
      </w:r>
      <w:r w:rsidR="00C45E29">
        <w:t xml:space="preserve"> file.</w:t>
      </w:r>
    </w:p>
    <w:p w14:paraId="4587B7A6" w14:textId="77777777" w:rsidR="00BF137A" w:rsidRDefault="00BF137A" w:rsidP="002E61E1">
      <w:pPr>
        <w:pStyle w:val="SLCUnorderedlist"/>
      </w:pPr>
      <w:r>
        <w:t>The accessors within a property, indexer or event must either all be written on a single line or all be written on multiple lines (</w:t>
      </w:r>
      <w:hyperlink r:id="rId59" w:history="1">
        <w:r w:rsidRPr="00FF3B52">
          <w:rPr>
            <w:rStyle w:val="Hyperlink"/>
          </w:rPr>
          <w:t>SA1504</w:t>
        </w:r>
      </w:hyperlink>
      <w:r>
        <w:t>).</w:t>
      </w:r>
    </w:p>
    <w:p w14:paraId="029D30F4" w14:textId="77777777" w:rsidR="00BF137A" w:rsidRDefault="00BF137A" w:rsidP="002E61E1">
      <w:pPr>
        <w:pStyle w:val="SLCUnorderedlist"/>
      </w:pPr>
      <w:r>
        <w:t>Opening curly braces must not be preceded or followed by a blank line (</w:t>
      </w:r>
      <w:hyperlink r:id="rId60" w:history="1">
        <w:r w:rsidRPr="00877965">
          <w:rPr>
            <w:rStyle w:val="Hyperlink"/>
          </w:rPr>
          <w:t>SA1509</w:t>
        </w:r>
      </w:hyperlink>
      <w:r>
        <w:t xml:space="preserve">, </w:t>
      </w:r>
      <w:hyperlink r:id="rId61" w:history="1">
        <w:r w:rsidRPr="004B3760">
          <w:rPr>
            <w:rStyle w:val="Hyperlink"/>
          </w:rPr>
          <w:t>SA1505</w:t>
        </w:r>
      </w:hyperlink>
      <w:r>
        <w:t>) and closing curly braces must not be preceded by a blank line (</w:t>
      </w:r>
      <w:hyperlink r:id="rId62" w:history="1">
        <w:r w:rsidRPr="00877965">
          <w:rPr>
            <w:rStyle w:val="Hyperlink"/>
          </w:rPr>
          <w:t>SA1508</w:t>
        </w:r>
      </w:hyperlink>
      <w:r>
        <w:t>). Closing curly braces must be followed by a blank line, unless the next line is a closing curly brace (</w:t>
      </w:r>
      <w:hyperlink r:id="rId63" w:history="1">
        <w:r w:rsidRPr="00B25372">
          <w:rPr>
            <w:rStyle w:val="Hyperlink"/>
          </w:rPr>
          <w:t>SA1513</w:t>
        </w:r>
      </w:hyperlink>
      <w:r>
        <w:t>).</w:t>
      </w:r>
    </w:p>
    <w:p w14:paraId="636BA55B" w14:textId="77777777" w:rsidR="00BF137A" w:rsidRDefault="004E69E1" w:rsidP="002E61E1">
      <w:pPr>
        <w:pStyle w:val="SLCUnorderedlist"/>
      </w:pPr>
      <w:r>
        <w:t xml:space="preserve">An </w:t>
      </w:r>
      <w:r w:rsidR="00BF137A">
        <w:t>XML documentation header above an element must not be followed by a blank line (</w:t>
      </w:r>
      <w:hyperlink r:id="rId64" w:history="1">
        <w:r w:rsidR="00BF137A" w:rsidRPr="004B3760">
          <w:rPr>
            <w:rStyle w:val="Hyperlink"/>
          </w:rPr>
          <w:t>SA1506</w:t>
        </w:r>
      </w:hyperlink>
      <w:r w:rsidR="00BF137A">
        <w:t>) and must be preceded by a blank line (</w:t>
      </w:r>
      <w:hyperlink r:id="rId65" w:history="1">
        <w:r w:rsidR="00BF137A" w:rsidRPr="00681885">
          <w:rPr>
            <w:rStyle w:val="Hyperlink"/>
          </w:rPr>
          <w:t>SA1514</w:t>
        </w:r>
      </w:hyperlink>
      <w:r w:rsidR="00BF137A">
        <w:t>).</w:t>
      </w:r>
    </w:p>
    <w:p w14:paraId="33B36E0D" w14:textId="77777777" w:rsidR="00BF137A" w:rsidRDefault="00BF137A" w:rsidP="002E61E1">
      <w:pPr>
        <w:pStyle w:val="SLCUnorderedlist"/>
      </w:pPr>
      <w:r>
        <w:t>Code must not contain multiple blank lines in a row (</w:t>
      </w:r>
      <w:hyperlink r:id="rId66" w:history="1">
        <w:r w:rsidRPr="00877965">
          <w:rPr>
            <w:rStyle w:val="Hyperlink"/>
          </w:rPr>
          <w:t>SA1507</w:t>
        </w:r>
      </w:hyperlink>
      <w:r>
        <w:t>).</w:t>
      </w:r>
    </w:p>
    <w:p w14:paraId="0591B8FA" w14:textId="77777777" w:rsidR="00BF137A" w:rsidRDefault="00BF137A" w:rsidP="002E61E1">
      <w:pPr>
        <w:pStyle w:val="SLCUnorderedlist"/>
      </w:pPr>
      <w:r>
        <w:lastRenderedPageBreak/>
        <w:t>Chained statement blocks must not be preceded by a blank line (</w:t>
      </w:r>
      <w:hyperlink r:id="rId67" w:history="1">
        <w:r w:rsidRPr="00877965">
          <w:rPr>
            <w:rStyle w:val="Hyperlink"/>
          </w:rPr>
          <w:t>SA1510</w:t>
        </w:r>
      </w:hyperlink>
      <w:r>
        <w:t>).</w:t>
      </w:r>
    </w:p>
    <w:p w14:paraId="4271F08A" w14:textId="77777777" w:rsidR="00BF137A" w:rsidRDefault="00BF137A" w:rsidP="002E61E1">
      <w:pPr>
        <w:pStyle w:val="SLCUnorderedlist"/>
      </w:pPr>
      <w:r>
        <w:t>The w</w:t>
      </w:r>
      <w:r w:rsidR="004E69E1">
        <w:t>h</w:t>
      </w:r>
      <w:r>
        <w:t>ile footer of a do-while statement must not be separated</w:t>
      </w:r>
      <w:r w:rsidR="004E69E1">
        <w:t xml:space="preserve"> from the statement</w:t>
      </w:r>
      <w:r>
        <w:t xml:space="preserve"> by a blank line (</w:t>
      </w:r>
      <w:hyperlink r:id="rId68" w:history="1">
        <w:r w:rsidRPr="00B25372">
          <w:rPr>
            <w:rStyle w:val="Hyperlink"/>
          </w:rPr>
          <w:t>SA1511</w:t>
        </w:r>
      </w:hyperlink>
      <w:r>
        <w:t>).</w:t>
      </w:r>
    </w:p>
    <w:p w14:paraId="2825ADEF" w14:textId="77777777" w:rsidR="00BF137A" w:rsidRDefault="00BF137A" w:rsidP="002E61E1">
      <w:pPr>
        <w:pStyle w:val="SLCUnorderedlist"/>
      </w:pPr>
      <w:r>
        <w:t>Adjacent C# elements must be separated by a blank line (</w:t>
      </w:r>
      <w:hyperlink r:id="rId69" w:history="1">
        <w:r w:rsidRPr="00005C78">
          <w:rPr>
            <w:rStyle w:val="Hyperlink"/>
          </w:rPr>
          <w:t>SA1516</w:t>
        </w:r>
      </w:hyperlink>
      <w:r w:rsidR="00D47A89">
        <w:t>), e</w:t>
      </w:r>
      <w:r w:rsidR="00F42CE5">
        <w:t>.g.</w:t>
      </w:r>
      <w:r>
        <w:t xml:space="preserve"> a blank line should be provided between property definitions and method definitions.</w:t>
      </w:r>
    </w:p>
    <w:p w14:paraId="488E6E75" w14:textId="77777777" w:rsidR="00BF137A" w:rsidRDefault="00BF137A" w:rsidP="002E61E1">
      <w:pPr>
        <w:pStyle w:val="SLCUnorderedlist"/>
      </w:pPr>
      <w:r>
        <w:t>Code must not contain blank lines at the start and end of the file (</w:t>
      </w:r>
      <w:hyperlink r:id="rId70" w:history="1">
        <w:r w:rsidRPr="00005C78">
          <w:rPr>
            <w:rStyle w:val="Hyperlink"/>
          </w:rPr>
          <w:t>SA1517</w:t>
        </w:r>
      </w:hyperlink>
      <w:r>
        <w:t xml:space="preserve">, </w:t>
      </w:r>
      <w:hyperlink r:id="rId71" w:history="1">
        <w:r w:rsidRPr="00005C78">
          <w:rPr>
            <w:rStyle w:val="Hyperlink"/>
          </w:rPr>
          <w:t>SA1518</w:t>
        </w:r>
      </w:hyperlink>
      <w:r>
        <w:t>).</w:t>
      </w:r>
    </w:p>
    <w:p w14:paraId="1B306708" w14:textId="77777777" w:rsidR="00BF137A" w:rsidRDefault="00BF137A" w:rsidP="006B59B9">
      <w:pPr>
        <w:pStyle w:val="Heading4"/>
      </w:pPr>
      <w:r>
        <w:t>Spacing</w:t>
      </w:r>
    </w:p>
    <w:p w14:paraId="2AED604B" w14:textId="77777777" w:rsidR="00BF137A" w:rsidRDefault="00BF137A" w:rsidP="002E61E1">
      <w:pPr>
        <w:pStyle w:val="SLCUnorderedlist"/>
      </w:pPr>
      <w:r w:rsidRPr="00694F00">
        <w:t>A semicolon should always be followed by a single space, unless it is the last character on the line</w:t>
      </w:r>
      <w:r>
        <w:t>. A</w:t>
      </w:r>
      <w:r w:rsidRPr="00694F00">
        <w:t xml:space="preserve"> semicolon should never be preceded by any whitespace, unless it is the first character on the line</w:t>
      </w:r>
      <w:r>
        <w:t xml:space="preserve"> (</w:t>
      </w:r>
      <w:hyperlink r:id="rId72" w:history="1">
        <w:r w:rsidRPr="00694F00">
          <w:rPr>
            <w:rStyle w:val="Hyperlink"/>
          </w:rPr>
          <w:t>SA1002</w:t>
        </w:r>
      </w:hyperlink>
      <w:r>
        <w:t>).</w:t>
      </w:r>
    </w:p>
    <w:p w14:paraId="6F93F489" w14:textId="77777777" w:rsidR="00BF137A" w:rsidRDefault="00BF137A" w:rsidP="002E61E1">
      <w:pPr>
        <w:pStyle w:val="SLCUnorderedlist"/>
      </w:pPr>
      <w:r>
        <w:t>Preprocessor keywords must not be preceded by space (</w:t>
      </w:r>
      <w:hyperlink r:id="rId73" w:history="1">
        <w:r w:rsidRPr="00694F00">
          <w:rPr>
            <w:rStyle w:val="Hyperlink"/>
          </w:rPr>
          <w:t>SA1006</w:t>
        </w:r>
      </w:hyperlink>
      <w:r>
        <w:t>).</w:t>
      </w:r>
    </w:p>
    <w:p w14:paraId="1A191D10" w14:textId="77777777" w:rsidR="00BF137A" w:rsidRDefault="00BF137A" w:rsidP="002E61E1">
      <w:pPr>
        <w:pStyle w:val="SLCUnorderedlist"/>
      </w:pPr>
      <w:r>
        <w:t>Operator keyword must be followed by a space (</w:t>
      </w:r>
      <w:hyperlink r:id="rId74" w:history="1">
        <w:r w:rsidRPr="00694F00">
          <w:rPr>
            <w:rStyle w:val="Hyperlink"/>
          </w:rPr>
          <w:t>SA1007</w:t>
        </w:r>
      </w:hyperlink>
      <w:r>
        <w:t>).</w:t>
      </w:r>
    </w:p>
    <w:p w14:paraId="507CBADD" w14:textId="77777777" w:rsidR="00BF137A" w:rsidRDefault="00BF137A" w:rsidP="002E61E1">
      <w:pPr>
        <w:pStyle w:val="SLCUnorderedlist"/>
      </w:pPr>
      <w:r>
        <w:t>Member access symbols must be spaced correctly (</w:t>
      </w:r>
      <w:hyperlink r:id="rId75" w:history="1">
        <w:r w:rsidRPr="00694F00">
          <w:rPr>
            <w:rStyle w:val="Hyperlink"/>
          </w:rPr>
          <w:t>SA1019</w:t>
        </w:r>
      </w:hyperlink>
      <w:r>
        <w:t xml:space="preserve">). </w:t>
      </w:r>
      <w:r w:rsidRPr="00694F00">
        <w:t>A member access symbol should not have whitespace on either side, unless it is the first character on the line.</w:t>
      </w:r>
    </w:p>
    <w:p w14:paraId="5C199822" w14:textId="77777777" w:rsidR="00BF137A" w:rsidRDefault="00BF137A" w:rsidP="002E61E1">
      <w:pPr>
        <w:pStyle w:val="SLCUnorderedlist"/>
      </w:pPr>
      <w:r>
        <w:t>Increment/decrement symbols must be spaced correctly (</w:t>
      </w:r>
      <w:hyperlink r:id="rId76" w:history="1">
        <w:r w:rsidRPr="00694F00">
          <w:rPr>
            <w:rStyle w:val="Hyperlink"/>
          </w:rPr>
          <w:t>SA1020</w:t>
        </w:r>
      </w:hyperlink>
      <w:r>
        <w:t xml:space="preserve">). </w:t>
      </w:r>
      <w:r w:rsidRPr="00694F00">
        <w:t>There should be no whitespace between the increment or decrement symbol and the item that is being incremented or decremented.</w:t>
      </w:r>
    </w:p>
    <w:p w14:paraId="5CEE471D" w14:textId="77777777" w:rsidR="00BF137A" w:rsidRPr="00D324A5" w:rsidRDefault="00BF137A" w:rsidP="002E61E1">
      <w:pPr>
        <w:pStyle w:val="SLCUnorderedlist"/>
      </w:pPr>
      <w:r>
        <w:t>Positive/negative signs must be spaced correctly (</w:t>
      </w:r>
      <w:hyperlink r:id="rId77" w:history="1">
        <w:r w:rsidRPr="0020653D">
          <w:rPr>
            <w:rStyle w:val="Hyperlink"/>
          </w:rPr>
          <w:t>SA1022</w:t>
        </w:r>
      </w:hyperlink>
      <w:r>
        <w:t xml:space="preserve">, </w:t>
      </w:r>
      <w:hyperlink r:id="rId78" w:history="1">
        <w:r w:rsidRPr="0020653D">
          <w:rPr>
            <w:rStyle w:val="Hyperlink"/>
          </w:rPr>
          <w:t>SA1021</w:t>
        </w:r>
      </w:hyperlink>
      <w:r>
        <w:t xml:space="preserve">). </w:t>
      </w:r>
      <w:r w:rsidRPr="0020653D">
        <w:rPr>
          <w:lang w:val="en"/>
        </w:rPr>
        <w:t xml:space="preserve">A </w:t>
      </w:r>
      <w:r>
        <w:rPr>
          <w:lang w:val="en"/>
        </w:rPr>
        <w:t>positive/</w:t>
      </w:r>
      <w:r w:rsidRPr="0020653D">
        <w:rPr>
          <w:lang w:val="en"/>
        </w:rPr>
        <w:t>negative sign should always be preceded by a single space, unless it comes after an opening square bracket</w:t>
      </w:r>
      <w:r w:rsidR="00342C5E">
        <w:rPr>
          <w:lang w:val="en"/>
        </w:rPr>
        <w:t xml:space="preserve"> or</w:t>
      </w:r>
      <w:r w:rsidR="002805EC">
        <w:rPr>
          <w:lang w:val="en"/>
        </w:rPr>
        <w:t xml:space="preserve"> </w:t>
      </w:r>
      <w:r w:rsidRPr="0020653D">
        <w:rPr>
          <w:lang w:val="en"/>
        </w:rPr>
        <w:t xml:space="preserve">a parenthesis, or is the first character on the line. A </w:t>
      </w:r>
      <w:r>
        <w:rPr>
          <w:lang w:val="en"/>
        </w:rPr>
        <w:t>positive/</w:t>
      </w:r>
      <w:r w:rsidRPr="0020653D">
        <w:rPr>
          <w:lang w:val="en"/>
        </w:rPr>
        <w:t>negative sign should never be followed by whitespace, and should never be the last character on a line.</w:t>
      </w:r>
    </w:p>
    <w:p w14:paraId="3C2AF98E" w14:textId="77777777" w:rsidR="00BF137A" w:rsidRPr="0020653D" w:rsidRDefault="00BF137A" w:rsidP="002E61E1">
      <w:pPr>
        <w:pStyle w:val="SLCUnorderedlist"/>
        <w:rPr>
          <w:lang w:val="en"/>
        </w:rPr>
      </w:pPr>
      <w:r>
        <w:rPr>
          <w:lang w:val="en"/>
        </w:rPr>
        <w:t xml:space="preserve">Dereference and </w:t>
      </w:r>
      <w:r w:rsidR="002805EC">
        <w:rPr>
          <w:lang w:val="en"/>
        </w:rPr>
        <w:t>access-</w:t>
      </w:r>
      <w:r>
        <w:rPr>
          <w:lang w:val="en"/>
        </w:rPr>
        <w:t>of symbols must be spaced correctly (</w:t>
      </w:r>
      <w:hyperlink r:id="rId79" w:history="1">
        <w:r w:rsidRPr="00917935">
          <w:rPr>
            <w:rStyle w:val="Hyperlink"/>
            <w:lang w:val="en"/>
          </w:rPr>
          <w:t>SA1023</w:t>
        </w:r>
      </w:hyperlink>
      <w:r>
        <w:rPr>
          <w:lang w:val="en"/>
        </w:rPr>
        <w:t>).</w:t>
      </w:r>
    </w:p>
    <w:p w14:paraId="57B48424" w14:textId="77777777" w:rsidR="00BF137A" w:rsidRDefault="00BF137A" w:rsidP="002E61E1">
      <w:pPr>
        <w:pStyle w:val="SLCUnorderedlist"/>
        <w:keepNext/>
      </w:pPr>
      <w:r>
        <w:t>Colons must be spaced correctly (</w:t>
      </w:r>
      <w:hyperlink r:id="rId80" w:history="1">
        <w:r w:rsidRPr="0020653D">
          <w:rPr>
            <w:rStyle w:val="Hyperlink"/>
          </w:rPr>
          <w:t>SA1024</w:t>
        </w:r>
      </w:hyperlink>
      <w:r>
        <w:t xml:space="preserve">). </w:t>
      </w:r>
    </w:p>
    <w:p w14:paraId="433E44D3" w14:textId="77777777" w:rsidR="00BF137A" w:rsidRPr="00873D6F" w:rsidRDefault="00BF137A" w:rsidP="004A3E68">
      <w:pPr>
        <w:pStyle w:val="SLCUnorderedlist"/>
        <w:numPr>
          <w:ilvl w:val="1"/>
          <w:numId w:val="13"/>
        </w:numPr>
      </w:pPr>
      <w:r w:rsidRPr="00873D6F">
        <w:t xml:space="preserve">A colon appearing within an element declaration must always have a single space on either side, unless it is the first or last character on the line. </w:t>
      </w:r>
    </w:p>
    <w:p w14:paraId="46E33422" w14:textId="77777777" w:rsidR="00BF137A" w:rsidRPr="00873D6F" w:rsidRDefault="00BF137A" w:rsidP="004A3E68">
      <w:pPr>
        <w:pStyle w:val="SLCUnorderedlist"/>
        <w:numPr>
          <w:ilvl w:val="1"/>
          <w:numId w:val="13"/>
        </w:numPr>
      </w:pPr>
      <w:r w:rsidRPr="00873D6F">
        <w:t xml:space="preserve">When the colon comes at the end of a label or case statement, it must always be followed by whitespace or be the last character on the line, but </w:t>
      </w:r>
      <w:r w:rsidR="002805EC">
        <w:t xml:space="preserve">it </w:t>
      </w:r>
      <w:r w:rsidRPr="00873D6F">
        <w:t xml:space="preserve">should never be preceded by whitespace. </w:t>
      </w:r>
    </w:p>
    <w:p w14:paraId="1553E242" w14:textId="77777777" w:rsidR="00BF137A" w:rsidRDefault="00BF137A" w:rsidP="004A3E68">
      <w:pPr>
        <w:pStyle w:val="SLCUnorderedlist"/>
        <w:numPr>
          <w:ilvl w:val="1"/>
          <w:numId w:val="13"/>
        </w:numPr>
      </w:pPr>
      <w:r w:rsidRPr="00873D6F">
        <w:t>When a colon is used within a conditional statement, it must always contain a single space on either side, unless the colon is the first or last character on the line.</w:t>
      </w:r>
    </w:p>
    <w:p w14:paraId="4E1BB2A7" w14:textId="77777777" w:rsidR="00BF137A" w:rsidRPr="00873D6F" w:rsidRDefault="00BF137A" w:rsidP="002E61E1">
      <w:pPr>
        <w:pStyle w:val="SLCUnorderedlist"/>
      </w:pPr>
      <w:r w:rsidRPr="00F5198E">
        <w:t>Code must not contain multiple whitespace</w:t>
      </w:r>
      <w:r w:rsidR="002805EC">
        <w:t xml:space="preserve"> characters</w:t>
      </w:r>
      <w:r w:rsidRPr="00F5198E">
        <w:t xml:space="preserve"> in a row (</w:t>
      </w:r>
      <w:hyperlink r:id="rId81" w:history="1">
        <w:r w:rsidRPr="007E5083">
          <w:rPr>
            <w:rStyle w:val="Hyperlink"/>
          </w:rPr>
          <w:t>SA1025</w:t>
        </w:r>
      </w:hyperlink>
      <w:r w:rsidRPr="00F5198E">
        <w:t>).</w:t>
      </w:r>
    </w:p>
    <w:p w14:paraId="17A17EBF" w14:textId="77777777" w:rsidR="00BF137A" w:rsidRPr="002B2512" w:rsidRDefault="00BF137A" w:rsidP="002E61E1">
      <w:pPr>
        <w:pStyle w:val="SLCUnorderedlist"/>
      </w:pPr>
      <w:r w:rsidRPr="00AB02A4">
        <w:rPr>
          <w:lang w:val="en"/>
        </w:rPr>
        <w:t>Within an implicitly typed new array allocation, there should not be any space between the new keyword and the opening array bracket (</w:t>
      </w:r>
      <w:hyperlink r:id="rId82" w:history="1">
        <w:r w:rsidRPr="00AB02A4">
          <w:rPr>
            <w:rStyle w:val="Hyperlink"/>
            <w:lang w:val="en"/>
          </w:rPr>
          <w:t>SA1026</w:t>
        </w:r>
      </w:hyperlink>
      <w:r w:rsidRPr="00AB02A4">
        <w:rPr>
          <w:lang w:val="en"/>
        </w:rPr>
        <w:t>).</w:t>
      </w:r>
    </w:p>
    <w:p w14:paraId="29882334" w14:textId="77777777" w:rsidR="00BF137A" w:rsidRPr="002B2512" w:rsidRDefault="00BF137A" w:rsidP="002E61E1">
      <w:pPr>
        <w:pStyle w:val="SLCUnorderedlist"/>
      </w:pPr>
      <w:r w:rsidRPr="00AB02A4">
        <w:rPr>
          <w:lang w:val="en"/>
        </w:rPr>
        <w:t>Do not split null conditional operators (</w:t>
      </w:r>
      <w:hyperlink r:id="rId83" w:history="1">
        <w:r w:rsidRPr="00AB02A4">
          <w:rPr>
            <w:rStyle w:val="Hyperlink"/>
            <w:lang w:val="en"/>
          </w:rPr>
          <w:t>SA1029</w:t>
        </w:r>
      </w:hyperlink>
      <w:r w:rsidRPr="00AB02A4">
        <w:rPr>
          <w:lang w:val="en"/>
        </w:rPr>
        <w:t>). The null conditional symbol (‘?.’ or ‘?[‘) should not be separated by a new row, space or comment.</w:t>
      </w:r>
    </w:p>
    <w:p w14:paraId="66BB561C" w14:textId="77777777" w:rsidR="00BF137A" w:rsidRDefault="00BF137A" w:rsidP="006B59B9">
      <w:pPr>
        <w:pStyle w:val="Heading4"/>
      </w:pPr>
      <w:bookmarkStart w:id="50" w:name="_Readability"/>
      <w:bookmarkEnd w:id="50"/>
      <w:r>
        <w:t>Readability</w:t>
      </w:r>
    </w:p>
    <w:p w14:paraId="3BE3504E" w14:textId="77777777" w:rsidR="00BF137A" w:rsidRDefault="00BF137A" w:rsidP="002E61E1">
      <w:pPr>
        <w:pStyle w:val="SLCUnorderedlist"/>
      </w:pPr>
      <w:r>
        <w:t xml:space="preserve">Do not prefix calls with </w:t>
      </w:r>
      <w:r w:rsidRPr="00D324A5">
        <w:rPr>
          <w:i/>
        </w:rPr>
        <w:t>base</w:t>
      </w:r>
      <w:r>
        <w:t xml:space="preserve"> unless </w:t>
      </w:r>
      <w:r w:rsidR="005C3171">
        <w:t xml:space="preserve">a </w:t>
      </w:r>
      <w:r>
        <w:t>local implementation exists (</w:t>
      </w:r>
      <w:hyperlink r:id="rId84" w:history="1">
        <w:r w:rsidRPr="00724BDE">
          <w:rPr>
            <w:rStyle w:val="Hyperlink"/>
          </w:rPr>
          <w:t>SA1100</w:t>
        </w:r>
      </w:hyperlink>
      <w:r>
        <w:t>).</w:t>
      </w:r>
    </w:p>
    <w:p w14:paraId="1A8C9BE7" w14:textId="77777777" w:rsidR="00BF137A" w:rsidRDefault="00BF137A" w:rsidP="002E61E1">
      <w:pPr>
        <w:pStyle w:val="SLCUnorderedlist"/>
      </w:pPr>
      <w:r w:rsidRPr="00FA5ECA">
        <w:t>There should be only one declaration per line.</w:t>
      </w:r>
    </w:p>
    <w:p w14:paraId="1F459F0C" w14:textId="77777777" w:rsidR="00BF137A" w:rsidRPr="00FA5ECA" w:rsidRDefault="00BF137A" w:rsidP="002E61E1">
      <w:pPr>
        <w:pStyle w:val="SLCUnorderedlist"/>
      </w:pPr>
      <w:r w:rsidRPr="00F5198E">
        <w:t>Code must not contain empty statements (</w:t>
      </w:r>
      <w:hyperlink r:id="rId85" w:history="1">
        <w:r w:rsidRPr="007E5083">
          <w:rPr>
            <w:rStyle w:val="Hyperlink"/>
          </w:rPr>
          <w:t>SA1106</w:t>
        </w:r>
      </w:hyperlink>
      <w:r w:rsidRPr="00F5198E">
        <w:t>).</w:t>
      </w:r>
    </w:p>
    <w:p w14:paraId="4CF356B1" w14:textId="77777777" w:rsidR="00BF137A" w:rsidRDefault="00BF137A" w:rsidP="002E61E1">
      <w:pPr>
        <w:pStyle w:val="SLCUnorderedlist"/>
      </w:pPr>
      <w:r w:rsidRPr="006B1077">
        <w:t>There should be only one statement per line (</w:t>
      </w:r>
      <w:hyperlink r:id="rId86" w:history="1">
        <w:r w:rsidRPr="006B1077">
          <w:rPr>
            <w:rStyle w:val="Hyperlink"/>
          </w:rPr>
          <w:t>SA1107</w:t>
        </w:r>
      </w:hyperlink>
      <w:r w:rsidRPr="006B1077">
        <w:t>).</w:t>
      </w:r>
    </w:p>
    <w:p w14:paraId="2E519B25" w14:textId="77777777" w:rsidR="00BF137A" w:rsidRDefault="00BF137A" w:rsidP="002E61E1">
      <w:pPr>
        <w:pStyle w:val="SLCUnorderedlist"/>
      </w:pPr>
      <w:r>
        <w:t>Method parameter placement/indexer:</w:t>
      </w:r>
    </w:p>
    <w:p w14:paraId="0BB9A1ED" w14:textId="77777777" w:rsidR="00BF137A" w:rsidRDefault="0015030C" w:rsidP="004A3E68">
      <w:pPr>
        <w:pStyle w:val="SLCUnorderedlist"/>
        <w:numPr>
          <w:ilvl w:val="1"/>
          <w:numId w:val="13"/>
        </w:numPr>
      </w:pPr>
      <w:r>
        <w:t>The o</w:t>
      </w:r>
      <w:r w:rsidR="00BF137A">
        <w:t xml:space="preserve">pening parenthesis must be on </w:t>
      </w:r>
      <w:r>
        <w:t xml:space="preserve">the </w:t>
      </w:r>
      <w:r w:rsidR="00BF137A">
        <w:t>declaration line (</w:t>
      </w:r>
      <w:hyperlink r:id="rId87" w:history="1">
        <w:r w:rsidR="00BF137A" w:rsidRPr="008840EB">
          <w:rPr>
            <w:rStyle w:val="Hyperlink"/>
          </w:rPr>
          <w:t>SA1110</w:t>
        </w:r>
      </w:hyperlink>
      <w:r w:rsidR="00BF137A">
        <w:t>).</w:t>
      </w:r>
    </w:p>
    <w:p w14:paraId="6B85BF83" w14:textId="77777777" w:rsidR="00BF137A" w:rsidRDefault="0015030C" w:rsidP="004A3E68">
      <w:pPr>
        <w:pStyle w:val="SLCUnorderedlist"/>
        <w:numPr>
          <w:ilvl w:val="1"/>
          <w:numId w:val="13"/>
        </w:numPr>
      </w:pPr>
      <w:r>
        <w:lastRenderedPageBreak/>
        <w:t>The c</w:t>
      </w:r>
      <w:r w:rsidR="00BF137A">
        <w:t xml:space="preserve">losing parenthesis must be on </w:t>
      </w:r>
      <w:r>
        <w:t xml:space="preserve">the </w:t>
      </w:r>
      <w:r w:rsidR="00BF137A">
        <w:t xml:space="preserve">line of </w:t>
      </w:r>
      <w:r>
        <w:t xml:space="preserve">the </w:t>
      </w:r>
      <w:r w:rsidR="00BF137A">
        <w:t>last parameter (</w:t>
      </w:r>
      <w:hyperlink r:id="rId88" w:history="1">
        <w:r w:rsidR="00BF137A" w:rsidRPr="008840EB">
          <w:rPr>
            <w:rStyle w:val="Hyperlink"/>
          </w:rPr>
          <w:t>SA1111</w:t>
        </w:r>
      </w:hyperlink>
      <w:r w:rsidR="00BF137A">
        <w:t>).</w:t>
      </w:r>
    </w:p>
    <w:p w14:paraId="0510EA32" w14:textId="77777777" w:rsidR="00BF137A" w:rsidRDefault="00BF137A" w:rsidP="004A3E68">
      <w:pPr>
        <w:pStyle w:val="SLCUnorderedlist"/>
        <w:numPr>
          <w:ilvl w:val="1"/>
          <w:numId w:val="13"/>
        </w:numPr>
      </w:pPr>
      <w:r>
        <w:t xml:space="preserve">In case a method or indexer does not take any parameters, the closing parenthesis must be on </w:t>
      </w:r>
      <w:r w:rsidR="0015030C">
        <w:t xml:space="preserve">the </w:t>
      </w:r>
      <w:r>
        <w:t xml:space="preserve">line of </w:t>
      </w:r>
      <w:r w:rsidR="0015030C">
        <w:t xml:space="preserve">the </w:t>
      </w:r>
      <w:r>
        <w:t>opening parenthesis (</w:t>
      </w:r>
      <w:hyperlink r:id="rId89" w:history="1">
        <w:r w:rsidRPr="008840EB">
          <w:rPr>
            <w:rStyle w:val="Hyperlink"/>
          </w:rPr>
          <w:t>SA1112</w:t>
        </w:r>
      </w:hyperlink>
      <w:r>
        <w:t>).</w:t>
      </w:r>
    </w:p>
    <w:p w14:paraId="74F53F53" w14:textId="77777777" w:rsidR="00BF137A" w:rsidRDefault="0015030C" w:rsidP="004A3E68">
      <w:pPr>
        <w:pStyle w:val="SLCUnorderedlist"/>
        <w:numPr>
          <w:ilvl w:val="1"/>
          <w:numId w:val="13"/>
        </w:numPr>
      </w:pPr>
      <w:r>
        <w:t>A c</w:t>
      </w:r>
      <w:r w:rsidR="00BF137A">
        <w:t xml:space="preserve">omma must be on </w:t>
      </w:r>
      <w:r>
        <w:t xml:space="preserve">the </w:t>
      </w:r>
      <w:r w:rsidR="00BF137A">
        <w:t xml:space="preserve">same line as </w:t>
      </w:r>
      <w:r>
        <w:t xml:space="preserve">the </w:t>
      </w:r>
      <w:r w:rsidR="00BF137A">
        <w:t>previous parameter (</w:t>
      </w:r>
      <w:hyperlink r:id="rId90" w:history="1">
        <w:r w:rsidR="00BF137A" w:rsidRPr="00694F00">
          <w:rPr>
            <w:rStyle w:val="Hyperlink"/>
          </w:rPr>
          <w:t>SA1113</w:t>
        </w:r>
      </w:hyperlink>
      <w:r w:rsidR="00BF137A">
        <w:t>).</w:t>
      </w:r>
    </w:p>
    <w:p w14:paraId="7F8B5812" w14:textId="77777777" w:rsidR="00BF137A" w:rsidRDefault="0015030C" w:rsidP="004A3E68">
      <w:pPr>
        <w:pStyle w:val="SLCUnorderedlist"/>
        <w:numPr>
          <w:ilvl w:val="1"/>
          <w:numId w:val="13"/>
        </w:numPr>
      </w:pPr>
      <w:r>
        <w:t>A p</w:t>
      </w:r>
      <w:r w:rsidR="00BF137A">
        <w:t xml:space="preserve">arameter list must follow </w:t>
      </w:r>
      <w:r>
        <w:t xml:space="preserve">the </w:t>
      </w:r>
      <w:r w:rsidR="00BF137A">
        <w:t>declaration (</w:t>
      </w:r>
      <w:hyperlink r:id="rId91" w:history="1">
        <w:r w:rsidR="00BF137A" w:rsidRPr="00694F00">
          <w:rPr>
            <w:rStyle w:val="Hyperlink"/>
          </w:rPr>
          <w:t>SA1114</w:t>
        </w:r>
      </w:hyperlink>
      <w:r w:rsidR="00BF137A">
        <w:t>).</w:t>
      </w:r>
    </w:p>
    <w:p w14:paraId="1FBEB3BC" w14:textId="77777777" w:rsidR="00511994" w:rsidRPr="00F72A9E" w:rsidRDefault="0015030C" w:rsidP="004A3E68">
      <w:pPr>
        <w:pStyle w:val="SLCUnorderedlist"/>
        <w:numPr>
          <w:ilvl w:val="1"/>
          <w:numId w:val="13"/>
        </w:numPr>
      </w:pPr>
      <w:r>
        <w:t>A p</w:t>
      </w:r>
      <w:r w:rsidR="00BF137A">
        <w:t xml:space="preserve">arameter must follow </w:t>
      </w:r>
      <w:r>
        <w:t xml:space="preserve">a </w:t>
      </w:r>
      <w:r w:rsidR="00BF137A">
        <w:t>comma (</w:t>
      </w:r>
      <w:hyperlink r:id="rId92" w:history="1">
        <w:r w:rsidR="00BF137A" w:rsidRPr="00694F00">
          <w:rPr>
            <w:rStyle w:val="Hyperlink"/>
          </w:rPr>
          <w:t>SA1115</w:t>
        </w:r>
      </w:hyperlink>
      <w:r w:rsidR="00BF137A">
        <w:t>).</w:t>
      </w:r>
      <w:r w:rsidR="00326450">
        <w:t xml:space="preserve"> </w:t>
      </w:r>
      <w:r w:rsidR="00326450">
        <w:rPr>
          <w:color w:val="24292E"/>
          <w:lang w:val="en"/>
        </w:rPr>
        <w:t>Ensure that the parameter begins on the same line as the previous comma, or on the next line.</w:t>
      </w:r>
    </w:p>
    <w:p w14:paraId="7201FD40" w14:textId="77777777" w:rsidR="00BF137A" w:rsidRDefault="00BF137A" w:rsidP="004A3E68">
      <w:pPr>
        <w:pStyle w:val="SLCUnorderedlist"/>
        <w:numPr>
          <w:ilvl w:val="1"/>
          <w:numId w:val="13"/>
        </w:numPr>
      </w:pPr>
      <w:r>
        <w:t xml:space="preserve">Split parameters must start on </w:t>
      </w:r>
      <w:r w:rsidR="0015030C">
        <w:t xml:space="preserve">the </w:t>
      </w:r>
      <w:r>
        <w:t xml:space="preserve">line after </w:t>
      </w:r>
      <w:r w:rsidR="0015030C">
        <w:t xml:space="preserve">the </w:t>
      </w:r>
      <w:r>
        <w:t>declaration (</w:t>
      </w:r>
      <w:hyperlink r:id="rId93" w:history="1">
        <w:r w:rsidRPr="00694F00">
          <w:rPr>
            <w:rStyle w:val="Hyperlink"/>
          </w:rPr>
          <w:t>SA1116</w:t>
        </w:r>
      </w:hyperlink>
      <w:r>
        <w:t>).</w:t>
      </w:r>
    </w:p>
    <w:p w14:paraId="515D64CE" w14:textId="77777777" w:rsidR="00BF137A" w:rsidRDefault="00BF137A" w:rsidP="004A3E68">
      <w:pPr>
        <w:pStyle w:val="SLCUnorderedlist"/>
        <w:numPr>
          <w:ilvl w:val="1"/>
          <w:numId w:val="13"/>
        </w:numPr>
      </w:pPr>
      <w:r>
        <w:t xml:space="preserve">Parameters must </w:t>
      </w:r>
      <w:r w:rsidR="0015030C">
        <w:t xml:space="preserve">all </w:t>
      </w:r>
      <w:r>
        <w:t xml:space="preserve">be on </w:t>
      </w:r>
      <w:r w:rsidR="0015030C">
        <w:t xml:space="preserve">the </w:t>
      </w:r>
      <w:r>
        <w:t xml:space="preserve">same line or </w:t>
      </w:r>
      <w:r w:rsidR="0015030C">
        <w:t xml:space="preserve">each on a </w:t>
      </w:r>
      <w:r>
        <w:t>separate line (</w:t>
      </w:r>
      <w:hyperlink r:id="rId94" w:history="1">
        <w:r w:rsidRPr="00694F00">
          <w:rPr>
            <w:rStyle w:val="Hyperlink"/>
          </w:rPr>
          <w:t>SA1117</w:t>
        </w:r>
      </w:hyperlink>
      <w:r>
        <w:t>).</w:t>
      </w:r>
    </w:p>
    <w:p w14:paraId="06F103B0" w14:textId="77777777" w:rsidR="00BF137A" w:rsidRDefault="00DB55BE" w:rsidP="004A3E68">
      <w:pPr>
        <w:pStyle w:val="SLCUnorderedlist"/>
        <w:numPr>
          <w:ilvl w:val="1"/>
          <w:numId w:val="13"/>
        </w:numPr>
      </w:pPr>
      <w:r>
        <w:t>A p</w:t>
      </w:r>
      <w:r w:rsidR="00BF137A">
        <w:t>arameter must not span multiple lines (</w:t>
      </w:r>
      <w:hyperlink r:id="rId95" w:history="1">
        <w:r w:rsidR="00BF137A" w:rsidRPr="00694F00">
          <w:rPr>
            <w:rStyle w:val="Hyperlink"/>
          </w:rPr>
          <w:t>SA1118</w:t>
        </w:r>
      </w:hyperlink>
      <w:r w:rsidR="00BF137A">
        <w:t>).</w:t>
      </w:r>
    </w:p>
    <w:p w14:paraId="67272A09" w14:textId="77777777" w:rsidR="009118B3" w:rsidRPr="00A03E68" w:rsidRDefault="009118B3" w:rsidP="002E61E1">
      <w:pPr>
        <w:ind w:left="851"/>
      </w:pPr>
      <w:r>
        <w:t>It is preferred to write a method call in a single line. When this line becomes too long, you can either:</w:t>
      </w:r>
    </w:p>
    <w:p w14:paraId="648496D3" w14:textId="77777777" w:rsidR="009118B3" w:rsidRPr="00A03E68" w:rsidRDefault="009118B3" w:rsidP="004A3E68">
      <w:pPr>
        <w:pStyle w:val="SLCUnorderedlist"/>
        <w:numPr>
          <w:ilvl w:val="2"/>
          <w:numId w:val="13"/>
        </w:numPr>
      </w:pPr>
      <w:r>
        <w:t xml:space="preserve">Introduce </w:t>
      </w:r>
      <w:r w:rsidR="009C3726">
        <w:t>one or more</w:t>
      </w:r>
      <w:r w:rsidR="00FA4597">
        <w:t xml:space="preserve"> temporary variables </w:t>
      </w:r>
      <w:r w:rsidR="009C3726">
        <w:t>that</w:t>
      </w:r>
      <w:r w:rsidR="00FA4597">
        <w:t xml:space="preserve"> hold the parameter values and </w:t>
      </w:r>
      <w:r>
        <w:t xml:space="preserve">pass </w:t>
      </w:r>
      <w:r w:rsidRPr="00A03E68">
        <w:t>those as parameters</w:t>
      </w:r>
      <w:r w:rsidR="009C3726">
        <w:t xml:space="preserve"> (this is the preferred option), or</w:t>
      </w:r>
    </w:p>
    <w:p w14:paraId="4D9B0AA6" w14:textId="77777777" w:rsidR="009118B3" w:rsidRDefault="009118B3" w:rsidP="004A3E68">
      <w:pPr>
        <w:pStyle w:val="SLCUnorderedlist"/>
        <w:numPr>
          <w:ilvl w:val="2"/>
          <w:numId w:val="13"/>
        </w:numPr>
      </w:pPr>
      <w:r>
        <w:t>Let every parameter start on a new line</w:t>
      </w:r>
      <w:r w:rsidRPr="00A03E68">
        <w:t>.</w:t>
      </w:r>
    </w:p>
    <w:p w14:paraId="4FF44EA8" w14:textId="77777777" w:rsidR="00BF137A" w:rsidRDefault="00BF137A" w:rsidP="002E61E1">
      <w:pPr>
        <w:pStyle w:val="SLCUnorderedlist"/>
      </w:pPr>
      <w:r>
        <w:t>Use String.Empty for empty strings (</w:t>
      </w:r>
      <w:hyperlink r:id="rId96" w:history="1">
        <w:r w:rsidRPr="006B1077">
          <w:rPr>
            <w:rStyle w:val="Hyperlink"/>
          </w:rPr>
          <w:t>SA1122</w:t>
        </w:r>
      </w:hyperlink>
      <w:r>
        <w:t>).</w:t>
      </w:r>
    </w:p>
    <w:p w14:paraId="6A7A6064" w14:textId="77777777" w:rsidR="00BF137A" w:rsidRDefault="00BF137A" w:rsidP="002E61E1">
      <w:pPr>
        <w:pStyle w:val="SLCUnorderedlist"/>
      </w:pPr>
      <w:r>
        <w:t>The use of C# type aliases should be favored over the use of the predefined types in the System namespace (</w:t>
      </w:r>
      <w:r w:rsidR="00F42CE5">
        <w:t>e.g.</w:t>
      </w:r>
      <w:r>
        <w:t xml:space="preserve"> use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 xml:space="preserve"> sUserName</w:t>
      </w:r>
      <w:r>
        <w:t xml:space="preserve"> instead of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 sUserName</w:t>
      </w:r>
      <w:r>
        <w:t xml:space="preserve">), except when calling static </w:t>
      </w:r>
      <w:r w:rsidR="00986823">
        <w:t xml:space="preserve">members </w:t>
      </w:r>
      <w:r>
        <w:t>(</w:t>
      </w:r>
      <w:r w:rsidR="00F42CE5">
        <w:t>e.g.</w:t>
      </w:r>
      <w:r>
        <w:t xml:space="preserve"> use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.IsNullOrEmpty(sResponse) </w:t>
      </w:r>
      <w:r>
        <w:t xml:space="preserve">instead of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.IsNullOrEmpty(sResponse))</w:t>
      </w:r>
      <w:r w:rsidRPr="008D66B7">
        <w:rPr>
          <w:rFonts w:ascii="Consolas" w:hAnsi="Consolas" w:cs="Consolas"/>
          <w:color w:val="000000"/>
          <w:sz w:val="19"/>
          <w:szCs w:val="19"/>
        </w:rPr>
        <w:t xml:space="preserve"> (</w:t>
      </w:r>
      <w:hyperlink r:id="rId97" w:history="1">
        <w:r w:rsidRPr="008D66B7">
          <w:rPr>
            <w:rStyle w:val="Hyperlink"/>
            <w:rFonts w:ascii="Consolas" w:hAnsi="Consolas" w:cs="Consolas"/>
            <w:sz w:val="19"/>
            <w:szCs w:val="19"/>
          </w:rPr>
          <w:t>SA1121</w:t>
        </w:r>
      </w:hyperlink>
      <w:r w:rsidRPr="008D66B7">
        <w:rPr>
          <w:rFonts w:ascii="Consolas" w:hAnsi="Consolas" w:cs="Consolas"/>
          <w:color w:val="000000"/>
          <w:sz w:val="19"/>
          <w:szCs w:val="19"/>
        </w:rPr>
        <w:t>)</w:t>
      </w:r>
      <w:r>
        <w:t>.</w:t>
      </w:r>
    </w:p>
    <w:p w14:paraId="73D0C29A" w14:textId="77777777" w:rsidR="000F69D9" w:rsidRDefault="000F69D9" w:rsidP="002E61E1">
      <w:pPr>
        <w:ind w:left="284"/>
      </w:pPr>
      <w:r w:rsidRPr="008C7DAA">
        <w:rPr>
          <w:u w:val="single"/>
        </w:rPr>
        <w:t>Note</w:t>
      </w:r>
      <w:r>
        <w:t xml:space="preserve">: As StyleCop rule SA1121 also expects to use C# type aliases for static members, this rule has not been enabled in </w:t>
      </w:r>
      <w:r w:rsidR="00C45E29">
        <w:t xml:space="preserve">the </w:t>
      </w:r>
      <w:r>
        <w:t>StyleCop</w:t>
      </w:r>
      <w:r w:rsidR="00C45E29">
        <w:t xml:space="preserve"> configuration file</w:t>
      </w:r>
      <w:r>
        <w:t>.</w:t>
      </w:r>
    </w:p>
    <w:p w14:paraId="2AC68BD4" w14:textId="77777777" w:rsidR="00BF137A" w:rsidRDefault="00BF137A" w:rsidP="002E61E1">
      <w:pPr>
        <w:pStyle w:val="SLCUnorderedlist"/>
      </w:pPr>
      <w:r>
        <w:t>Use shorthand notation for nullable types (</w:t>
      </w:r>
      <w:hyperlink r:id="rId98" w:history="1">
        <w:r w:rsidRPr="006B1077">
          <w:rPr>
            <w:rStyle w:val="Hyperlink"/>
          </w:rPr>
          <w:t>SA1125</w:t>
        </w:r>
      </w:hyperlink>
      <w:r>
        <w:t>).</w:t>
      </w:r>
    </w:p>
    <w:p w14:paraId="1DEEFD7D" w14:textId="77777777" w:rsidR="00BF137A" w:rsidRDefault="00BF137A" w:rsidP="002E61E1">
      <w:pPr>
        <w:pStyle w:val="SLCUnorderedlist"/>
      </w:pPr>
      <w:r>
        <w:t>Query clauses:</w:t>
      </w:r>
    </w:p>
    <w:p w14:paraId="747F6419" w14:textId="77777777" w:rsidR="00BF137A" w:rsidRDefault="00DB55BE" w:rsidP="004A3E68">
      <w:pPr>
        <w:pStyle w:val="SLCUnorderedlist"/>
        <w:numPr>
          <w:ilvl w:val="1"/>
          <w:numId w:val="13"/>
        </w:numPr>
      </w:pPr>
      <w:r>
        <w:t>A q</w:t>
      </w:r>
      <w:r w:rsidR="00BF137A">
        <w:t xml:space="preserve">uery clause must follow </w:t>
      </w:r>
      <w:r>
        <w:t xml:space="preserve">the </w:t>
      </w:r>
      <w:r w:rsidR="00BF137A">
        <w:t>previous clause (</w:t>
      </w:r>
      <w:hyperlink r:id="rId99" w:history="1">
        <w:r w:rsidR="00BF137A" w:rsidRPr="00FA5ECA">
          <w:rPr>
            <w:rStyle w:val="Hyperlink"/>
          </w:rPr>
          <w:t>SA1102</w:t>
        </w:r>
      </w:hyperlink>
      <w:r w:rsidR="00BF137A">
        <w:t>).</w:t>
      </w:r>
    </w:p>
    <w:p w14:paraId="562FFC0E" w14:textId="77777777" w:rsidR="00BF137A" w:rsidRDefault="00BF137A" w:rsidP="004A3E68">
      <w:pPr>
        <w:pStyle w:val="SLCUnorderedlist"/>
        <w:numPr>
          <w:ilvl w:val="1"/>
          <w:numId w:val="13"/>
        </w:numPr>
      </w:pPr>
      <w:r>
        <w:t xml:space="preserve">Query clauses must </w:t>
      </w:r>
      <w:r w:rsidR="00DB55BE">
        <w:t xml:space="preserve">either each </w:t>
      </w:r>
      <w:r>
        <w:t xml:space="preserve">be on </w:t>
      </w:r>
      <w:r w:rsidR="00DB55BE">
        <w:t xml:space="preserve">a </w:t>
      </w:r>
      <w:r>
        <w:t xml:space="preserve">separate line or all </w:t>
      </w:r>
      <w:r w:rsidR="00DB55BE">
        <w:t xml:space="preserve">be </w:t>
      </w:r>
      <w:r>
        <w:t>on one line (</w:t>
      </w:r>
      <w:hyperlink r:id="rId100" w:history="1">
        <w:r w:rsidRPr="00FA5ECA">
          <w:rPr>
            <w:rStyle w:val="Hyperlink"/>
          </w:rPr>
          <w:t>SA1103</w:t>
        </w:r>
      </w:hyperlink>
      <w:r>
        <w:t>).</w:t>
      </w:r>
    </w:p>
    <w:p w14:paraId="09E5915C" w14:textId="77777777" w:rsidR="00BF137A" w:rsidRDefault="00DB55BE" w:rsidP="004A3E68">
      <w:pPr>
        <w:pStyle w:val="SLCUnorderedlist"/>
        <w:numPr>
          <w:ilvl w:val="1"/>
          <w:numId w:val="13"/>
        </w:numPr>
      </w:pPr>
      <w:r>
        <w:t>A q</w:t>
      </w:r>
      <w:r w:rsidR="00BF137A">
        <w:t xml:space="preserve">uery clause must begin on </w:t>
      </w:r>
      <w:r>
        <w:t xml:space="preserve">a </w:t>
      </w:r>
      <w:r w:rsidR="00BF137A">
        <w:t xml:space="preserve">new line when </w:t>
      </w:r>
      <w:r>
        <w:t xml:space="preserve">the </w:t>
      </w:r>
      <w:r w:rsidR="00BF137A">
        <w:t>previous clause spans multiple lines (</w:t>
      </w:r>
      <w:hyperlink r:id="rId101" w:history="1">
        <w:r w:rsidR="00BF137A" w:rsidRPr="00FA5ECA">
          <w:rPr>
            <w:rStyle w:val="Hyperlink"/>
          </w:rPr>
          <w:t>SA1104</w:t>
        </w:r>
      </w:hyperlink>
      <w:r w:rsidR="00BF137A">
        <w:t>).</w:t>
      </w:r>
    </w:p>
    <w:p w14:paraId="47063BF5" w14:textId="77777777" w:rsidR="00BF137A" w:rsidRDefault="00BF137A" w:rsidP="004A3E68">
      <w:pPr>
        <w:pStyle w:val="SLCUnorderedlist"/>
        <w:numPr>
          <w:ilvl w:val="1"/>
          <w:numId w:val="13"/>
        </w:numPr>
      </w:pPr>
      <w:r>
        <w:t xml:space="preserve">Query clauses spanning multiple lines must begin on </w:t>
      </w:r>
      <w:r w:rsidR="00DB55BE">
        <w:t xml:space="preserve">a </w:t>
      </w:r>
      <w:r>
        <w:t>new line (</w:t>
      </w:r>
      <w:hyperlink r:id="rId102" w:history="1">
        <w:r w:rsidRPr="00FA5ECA">
          <w:rPr>
            <w:rStyle w:val="Hyperlink"/>
          </w:rPr>
          <w:t>SA1105</w:t>
        </w:r>
      </w:hyperlink>
      <w:r>
        <w:t>).</w:t>
      </w:r>
    </w:p>
    <w:p w14:paraId="5536EF0F" w14:textId="77777777" w:rsidR="00BF137A" w:rsidRPr="00724BDE" w:rsidRDefault="00BF137A" w:rsidP="002E61E1">
      <w:pPr>
        <w:pStyle w:val="SLCUnorderedlist"/>
      </w:pPr>
      <w:r w:rsidRPr="00F5198E">
        <w:t>Comments must contain text (</w:t>
      </w:r>
      <w:hyperlink r:id="rId103" w:history="1">
        <w:r w:rsidRPr="007E5083">
          <w:rPr>
            <w:rStyle w:val="Hyperlink"/>
          </w:rPr>
          <w:t>SA1120</w:t>
        </w:r>
      </w:hyperlink>
      <w:r w:rsidRPr="00F5198E">
        <w:t>).</w:t>
      </w:r>
    </w:p>
    <w:p w14:paraId="377DF01C" w14:textId="77777777" w:rsidR="00BF137A" w:rsidRDefault="00BF137A" w:rsidP="006B59B9">
      <w:pPr>
        <w:pStyle w:val="Heading4"/>
      </w:pPr>
      <w:r>
        <w:t>Maintainability</w:t>
      </w:r>
    </w:p>
    <w:p w14:paraId="75713DF5" w14:textId="77777777" w:rsidR="00BF137A" w:rsidRDefault="00BF137A" w:rsidP="002E61E1">
      <w:pPr>
        <w:pStyle w:val="SLCUnorderedlist"/>
      </w:pPr>
      <w:r>
        <w:t>Access modifiers must be explicitly declared (</w:t>
      </w:r>
      <w:hyperlink r:id="rId104" w:history="1">
        <w:r w:rsidRPr="001858E6">
          <w:rPr>
            <w:rStyle w:val="Hyperlink"/>
          </w:rPr>
          <w:t>SA1400</w:t>
        </w:r>
      </w:hyperlink>
      <w:r>
        <w:t>).</w:t>
      </w:r>
    </w:p>
    <w:p w14:paraId="1462CD67" w14:textId="77777777" w:rsidR="00BF137A" w:rsidRDefault="00BF137A" w:rsidP="002E61E1">
      <w:pPr>
        <w:pStyle w:val="SLCUnorderedlist"/>
      </w:pPr>
      <w:r>
        <w:t>Fields must be private (</w:t>
      </w:r>
      <w:hyperlink r:id="rId105" w:history="1">
        <w:r w:rsidRPr="001858E6">
          <w:rPr>
            <w:rStyle w:val="Hyperlink"/>
          </w:rPr>
          <w:t>SA1401</w:t>
        </w:r>
      </w:hyperlink>
      <w:r>
        <w:t>).</w:t>
      </w:r>
    </w:p>
    <w:p w14:paraId="2D6EA363" w14:textId="77777777" w:rsidR="00BF137A" w:rsidRDefault="00BF137A" w:rsidP="002E61E1">
      <w:pPr>
        <w:pStyle w:val="SLCUnorderedlist"/>
      </w:pPr>
      <w:r>
        <w:t>Statement</w:t>
      </w:r>
      <w:r w:rsidR="00DB55BE">
        <w:t>s</w:t>
      </w:r>
      <w:r>
        <w:t xml:space="preserve"> must not use unnecessary parenthes</w:t>
      </w:r>
      <w:r w:rsidR="00DB55BE">
        <w:t>e</w:t>
      </w:r>
      <w:r>
        <w:t>s (</w:t>
      </w:r>
      <w:hyperlink r:id="rId106" w:history="1">
        <w:r w:rsidRPr="001858E6">
          <w:rPr>
            <w:rStyle w:val="Hyperlink"/>
          </w:rPr>
          <w:t>SA1119</w:t>
        </w:r>
      </w:hyperlink>
      <w:r>
        <w:t>).</w:t>
      </w:r>
    </w:p>
    <w:p w14:paraId="087EE4EF" w14:textId="77777777" w:rsidR="00BF137A" w:rsidRDefault="00BF137A" w:rsidP="002E61E1">
      <w:pPr>
        <w:pStyle w:val="SLCUnorderedlist"/>
      </w:pPr>
      <w:r>
        <w:t>Arithmetic and conditional expressions must declare precedence (</w:t>
      </w:r>
      <w:hyperlink r:id="rId107" w:history="1">
        <w:r w:rsidRPr="001858E6">
          <w:rPr>
            <w:rStyle w:val="Hyperlink"/>
          </w:rPr>
          <w:t>SA1407</w:t>
        </w:r>
      </w:hyperlink>
      <w:r>
        <w:t xml:space="preserve">, </w:t>
      </w:r>
      <w:hyperlink r:id="rId108" w:history="1">
        <w:r w:rsidRPr="001858E6">
          <w:rPr>
            <w:rStyle w:val="Hyperlink"/>
          </w:rPr>
          <w:t>SA1408</w:t>
        </w:r>
      </w:hyperlink>
      <w:r>
        <w:t>).</w:t>
      </w:r>
    </w:p>
    <w:p w14:paraId="072161BF" w14:textId="77777777" w:rsidR="00BF137A" w:rsidRDefault="00BF137A" w:rsidP="002E61E1">
      <w:pPr>
        <w:pStyle w:val="SLCUnorderedlist"/>
      </w:pPr>
      <w:r>
        <w:t>Unnecessary parenthes</w:t>
      </w:r>
      <w:r w:rsidR="00DB33CE">
        <w:t>e</w:t>
      </w:r>
      <w:r>
        <w:t>s in attribute constructors must not be used (</w:t>
      </w:r>
      <w:hyperlink r:id="rId109" w:history="1">
        <w:r w:rsidRPr="001858E6">
          <w:rPr>
            <w:rStyle w:val="Hyperlink"/>
          </w:rPr>
          <w:t>SA1411</w:t>
        </w:r>
      </w:hyperlink>
      <w:r>
        <w:t>).</w:t>
      </w:r>
    </w:p>
    <w:p w14:paraId="26AF835A" w14:textId="77777777" w:rsidR="00BF137A" w:rsidRDefault="00BF137A" w:rsidP="002E61E1">
      <w:pPr>
        <w:pStyle w:val="SLCUnorderedlist"/>
      </w:pPr>
      <w:r>
        <w:t>Code analysis suppression must have justification (</w:t>
      </w:r>
      <w:hyperlink r:id="rId110" w:history="1">
        <w:r w:rsidRPr="001858E6">
          <w:rPr>
            <w:rStyle w:val="Hyperlink"/>
          </w:rPr>
          <w:t>SA1404</w:t>
        </w:r>
      </w:hyperlink>
      <w:r>
        <w:t>).</w:t>
      </w:r>
    </w:p>
    <w:p w14:paraId="364ED88E" w14:textId="77777777" w:rsidR="00BF137A" w:rsidRDefault="008B54D5" w:rsidP="002E61E1">
      <w:pPr>
        <w:pStyle w:val="SLCUnorderedlist"/>
      </w:pPr>
      <w:r>
        <w:t>A d</w:t>
      </w:r>
      <w:r w:rsidR="00BF137A">
        <w:t xml:space="preserve">ebug assert </w:t>
      </w:r>
      <w:r>
        <w:t xml:space="preserve">or </w:t>
      </w:r>
      <w:r w:rsidR="00BF137A">
        <w:t xml:space="preserve">fail must </w:t>
      </w:r>
      <w:r>
        <w:t xml:space="preserve">include </w:t>
      </w:r>
      <w:r w:rsidR="00BF137A">
        <w:t>message text (</w:t>
      </w:r>
      <w:hyperlink r:id="rId111" w:history="1">
        <w:r w:rsidR="00BF137A" w:rsidRPr="001858E6">
          <w:rPr>
            <w:rStyle w:val="Hyperlink"/>
          </w:rPr>
          <w:t>SA1405</w:t>
        </w:r>
      </w:hyperlink>
      <w:r w:rsidR="00BF137A">
        <w:t xml:space="preserve">, </w:t>
      </w:r>
      <w:hyperlink r:id="rId112" w:history="1">
        <w:r w:rsidR="00BF137A" w:rsidRPr="001858E6">
          <w:rPr>
            <w:rStyle w:val="Hyperlink"/>
          </w:rPr>
          <w:t>SA1406</w:t>
        </w:r>
      </w:hyperlink>
      <w:r w:rsidR="00BF137A">
        <w:t>).</w:t>
      </w:r>
    </w:p>
    <w:p w14:paraId="09D696A8" w14:textId="77777777" w:rsidR="00BF137A" w:rsidRDefault="00BF137A" w:rsidP="002E61E1">
      <w:pPr>
        <w:pStyle w:val="SLCUnorderedlist"/>
      </w:pPr>
      <w:r w:rsidRPr="00A9020D">
        <w:t>Remove unnecessary code (</w:t>
      </w:r>
      <w:hyperlink r:id="rId113" w:history="1">
        <w:r w:rsidRPr="007E5083">
          <w:rPr>
            <w:rStyle w:val="Hyperlink"/>
          </w:rPr>
          <w:t>SA1409</w:t>
        </w:r>
      </w:hyperlink>
      <w:r w:rsidRPr="00A9020D">
        <w:t>).</w:t>
      </w:r>
    </w:p>
    <w:p w14:paraId="085E610F" w14:textId="77777777" w:rsidR="00BF137A" w:rsidRDefault="00BF137A" w:rsidP="002E61E1">
      <w:pPr>
        <w:pStyle w:val="SLCUnorderedlist"/>
      </w:pPr>
      <w:r w:rsidRPr="00A9020D">
        <w:t>Remove delegate parenthes</w:t>
      </w:r>
      <w:r w:rsidR="00E9397F">
        <w:t>e</w:t>
      </w:r>
      <w:r w:rsidRPr="00A9020D">
        <w:t>s when possible (</w:t>
      </w:r>
      <w:hyperlink r:id="rId114" w:history="1">
        <w:r w:rsidRPr="007E5083">
          <w:rPr>
            <w:rStyle w:val="Hyperlink"/>
          </w:rPr>
          <w:t>SA1410</w:t>
        </w:r>
      </w:hyperlink>
      <w:r w:rsidRPr="00A9020D">
        <w:t>).</w:t>
      </w:r>
    </w:p>
    <w:p w14:paraId="27BE2E81" w14:textId="77777777" w:rsidR="00BF137A" w:rsidRDefault="00BF137A" w:rsidP="006B59B9">
      <w:pPr>
        <w:pStyle w:val="Heading4"/>
      </w:pPr>
      <w:bookmarkStart w:id="51" w:name="_XML_Documentation"/>
      <w:bookmarkEnd w:id="51"/>
      <w:r>
        <w:lastRenderedPageBreak/>
        <w:t>XML Documentation</w:t>
      </w:r>
    </w:p>
    <w:p w14:paraId="460ACB3A" w14:textId="77777777" w:rsidR="00BF137A" w:rsidRDefault="00757C6E" w:rsidP="002E61E1">
      <w:pPr>
        <w:pStyle w:val="SLCUnorderedlist"/>
      </w:pPr>
      <w:r>
        <w:t>When useful, (p</w:t>
      </w:r>
      <w:r w:rsidR="00BF137A">
        <w:t xml:space="preserve">artial) elements </w:t>
      </w:r>
      <w:r>
        <w:t xml:space="preserve">should </w:t>
      </w:r>
      <w:r w:rsidR="00BF137A">
        <w:t>be documented (</w:t>
      </w:r>
      <w:hyperlink r:id="rId115" w:history="1">
        <w:r w:rsidR="00BF137A" w:rsidRPr="00672102">
          <w:rPr>
            <w:rStyle w:val="Hyperlink"/>
          </w:rPr>
          <w:t>SA1600</w:t>
        </w:r>
      </w:hyperlink>
      <w:r w:rsidR="00BF137A">
        <w:t xml:space="preserve">, </w:t>
      </w:r>
      <w:hyperlink r:id="rId116" w:history="1">
        <w:r w:rsidR="00BF137A" w:rsidRPr="00672102">
          <w:rPr>
            <w:rStyle w:val="Hyperlink"/>
          </w:rPr>
          <w:t>SA1601</w:t>
        </w:r>
      </w:hyperlink>
      <w:r w:rsidR="00BF137A">
        <w:t>).</w:t>
      </w:r>
    </w:p>
    <w:p w14:paraId="27234B09" w14:textId="77777777" w:rsidR="00757C6E" w:rsidRDefault="00757C6E" w:rsidP="002E61E1">
      <w:pPr>
        <w:ind w:left="284"/>
      </w:pPr>
      <w:r w:rsidRPr="008D66B7">
        <w:rPr>
          <w:u w:val="single"/>
        </w:rPr>
        <w:t>Note</w:t>
      </w:r>
      <w:r>
        <w:t xml:space="preserve">: These rules are not enabled in the StyleCop configuration file. </w:t>
      </w:r>
      <w:r w:rsidR="00DB7B94" w:rsidRPr="00F72A9E">
        <w:t xml:space="preserve">However, </w:t>
      </w:r>
      <w:r w:rsidR="00147B51">
        <w:t xml:space="preserve">for manager protocols or protocols implementing complex functionality, </w:t>
      </w:r>
      <w:r w:rsidR="00DB7B94" w:rsidRPr="00F72A9E">
        <w:t>elements should be documented</w:t>
      </w:r>
      <w:r w:rsidR="00147B51">
        <w:t xml:space="preserve"> when useful</w:t>
      </w:r>
      <w:r w:rsidR="00987A41">
        <w:t xml:space="preserve"> (e.g. shared QActions)</w:t>
      </w:r>
      <w:r w:rsidR="00DB7B94" w:rsidRPr="00F72A9E">
        <w:t>.</w:t>
      </w:r>
    </w:p>
    <w:p w14:paraId="10025F61" w14:textId="77777777" w:rsidR="00BF137A" w:rsidRPr="004042F5" w:rsidRDefault="00BF137A" w:rsidP="002E61E1">
      <w:pPr>
        <w:pStyle w:val="SLCUnorderedlist"/>
        <w:rPr>
          <w:lang w:val="fr-FR"/>
        </w:rPr>
      </w:pPr>
      <w:r w:rsidRPr="004042F5">
        <w:rPr>
          <w:lang w:val="fr-FR"/>
        </w:rPr>
        <w:t>Documentation must contain valid XML (</w:t>
      </w:r>
      <w:hyperlink r:id="rId117" w:history="1">
        <w:r w:rsidRPr="004042F5">
          <w:rPr>
            <w:rStyle w:val="Hyperlink"/>
            <w:lang w:val="fr-FR"/>
          </w:rPr>
          <w:t>SA1603</w:t>
        </w:r>
      </w:hyperlink>
      <w:r w:rsidRPr="004042F5">
        <w:rPr>
          <w:lang w:val="fr-FR"/>
        </w:rPr>
        <w:t>).</w:t>
      </w:r>
    </w:p>
    <w:p w14:paraId="4611CE2D" w14:textId="77777777" w:rsidR="00BF137A" w:rsidRDefault="00BF137A" w:rsidP="002E61E1">
      <w:pPr>
        <w:pStyle w:val="SLCUnorderedlist"/>
      </w:pPr>
      <w:r>
        <w:t xml:space="preserve">(Partial) element documentation must have </w:t>
      </w:r>
      <w:r w:rsidR="009D7D1C">
        <w:t xml:space="preserve">a </w:t>
      </w:r>
      <w:r>
        <w:t>summary (</w:t>
      </w:r>
      <w:hyperlink r:id="rId118" w:history="1">
        <w:r w:rsidRPr="009E70BA">
          <w:rPr>
            <w:rStyle w:val="Hyperlink"/>
          </w:rPr>
          <w:t>SA1604</w:t>
        </w:r>
      </w:hyperlink>
      <w:r>
        <w:t xml:space="preserve">, </w:t>
      </w:r>
      <w:hyperlink r:id="rId119" w:history="1">
        <w:r w:rsidRPr="009E70BA">
          <w:rPr>
            <w:rStyle w:val="Hyperlink"/>
          </w:rPr>
          <w:t>SA1605</w:t>
        </w:r>
      </w:hyperlink>
      <w:r>
        <w:t>).</w:t>
      </w:r>
    </w:p>
    <w:p w14:paraId="341F6832" w14:textId="77777777" w:rsidR="00BF137A" w:rsidRDefault="00BF137A" w:rsidP="002E61E1">
      <w:pPr>
        <w:pStyle w:val="SLCUnorderedlist"/>
      </w:pPr>
      <w:r>
        <w:t>(Partial) element documentation must have summary text (</w:t>
      </w:r>
      <w:hyperlink r:id="rId120" w:history="1">
        <w:r w:rsidRPr="009E70BA">
          <w:rPr>
            <w:rStyle w:val="Hyperlink"/>
          </w:rPr>
          <w:t>SA1606</w:t>
        </w:r>
      </w:hyperlink>
      <w:r>
        <w:t xml:space="preserve">, </w:t>
      </w:r>
      <w:hyperlink r:id="rId121" w:history="1">
        <w:r w:rsidRPr="009E70BA">
          <w:rPr>
            <w:rStyle w:val="Hyperlink"/>
          </w:rPr>
          <w:t>SA1607</w:t>
        </w:r>
      </w:hyperlink>
      <w:r>
        <w:t xml:space="preserve">) </w:t>
      </w:r>
      <w:r w:rsidR="009D7D1C">
        <w:t xml:space="preserve">that </w:t>
      </w:r>
      <w:r>
        <w:t>differs from the default summary text (</w:t>
      </w:r>
      <w:hyperlink r:id="rId122" w:history="1">
        <w:r w:rsidRPr="009E70BA">
          <w:rPr>
            <w:rStyle w:val="Hyperlink"/>
          </w:rPr>
          <w:t>SA1608</w:t>
        </w:r>
      </w:hyperlink>
      <w:r>
        <w:t>).</w:t>
      </w:r>
    </w:p>
    <w:p w14:paraId="33ED0375" w14:textId="77777777" w:rsidR="00BF137A" w:rsidRDefault="00BF137A" w:rsidP="002E61E1">
      <w:pPr>
        <w:pStyle w:val="SLCUnorderedlist"/>
      </w:pPr>
      <w:r>
        <w:t>Documentation lines must begin with a single space (</w:t>
      </w:r>
      <w:hyperlink r:id="rId123" w:history="1">
        <w:r w:rsidRPr="00D4463D">
          <w:rPr>
            <w:rStyle w:val="Hyperlink"/>
          </w:rPr>
          <w:t>SA1004</w:t>
        </w:r>
      </w:hyperlink>
      <w:r>
        <w:t>).</w:t>
      </w:r>
    </w:p>
    <w:p w14:paraId="26AA694F" w14:textId="77777777" w:rsidR="00BF137A" w:rsidRDefault="00BF137A" w:rsidP="002E61E1">
      <w:pPr>
        <w:pStyle w:val="SLCUnorderedlist"/>
      </w:pPr>
      <w:r>
        <w:t>Element parameters</w:t>
      </w:r>
    </w:p>
    <w:p w14:paraId="7296D250" w14:textId="77777777" w:rsidR="00BF137A" w:rsidRDefault="00BF137A" w:rsidP="004A3E68">
      <w:pPr>
        <w:pStyle w:val="SLCUnorderedlist"/>
        <w:numPr>
          <w:ilvl w:val="1"/>
          <w:numId w:val="13"/>
        </w:numPr>
      </w:pPr>
      <w:r>
        <w:t>Element parameters must be documented (</w:t>
      </w:r>
      <w:hyperlink r:id="rId124" w:history="1">
        <w:r w:rsidRPr="00C077E4">
          <w:rPr>
            <w:rStyle w:val="Hyperlink"/>
          </w:rPr>
          <w:t>SA1611</w:t>
        </w:r>
      </w:hyperlink>
      <w:r>
        <w:t>).</w:t>
      </w:r>
    </w:p>
    <w:p w14:paraId="1F0F465E" w14:textId="77777777" w:rsidR="00BF137A" w:rsidRDefault="00BF137A" w:rsidP="004A3E68">
      <w:pPr>
        <w:pStyle w:val="SLCUnorderedlist"/>
        <w:numPr>
          <w:ilvl w:val="1"/>
          <w:numId w:val="13"/>
        </w:numPr>
      </w:pPr>
      <w:r>
        <w:t>Element parameter documentation must match element parameters (</w:t>
      </w:r>
      <w:hyperlink r:id="rId125" w:history="1">
        <w:r w:rsidRPr="00C077E4">
          <w:rPr>
            <w:rStyle w:val="Hyperlink"/>
          </w:rPr>
          <w:t>SA1612</w:t>
        </w:r>
      </w:hyperlink>
      <w:r>
        <w:t>).</w:t>
      </w:r>
    </w:p>
    <w:p w14:paraId="280B4F01" w14:textId="77777777" w:rsidR="00BF137A" w:rsidRDefault="00BF137A" w:rsidP="004A3E68">
      <w:pPr>
        <w:pStyle w:val="SLCUnorderedlist"/>
        <w:numPr>
          <w:ilvl w:val="1"/>
          <w:numId w:val="13"/>
        </w:numPr>
      </w:pPr>
      <w:r>
        <w:t xml:space="preserve">Element parameter documentation must declare </w:t>
      </w:r>
      <w:r w:rsidR="009D7D1C">
        <w:t xml:space="preserve">the </w:t>
      </w:r>
      <w:r>
        <w:t>parameter name (</w:t>
      </w:r>
      <w:hyperlink r:id="rId126" w:history="1">
        <w:r w:rsidRPr="00C077E4">
          <w:rPr>
            <w:rStyle w:val="Hyperlink"/>
          </w:rPr>
          <w:t>SA1613</w:t>
        </w:r>
      </w:hyperlink>
      <w:r>
        <w:t>).</w:t>
      </w:r>
    </w:p>
    <w:p w14:paraId="54E29E72" w14:textId="77777777" w:rsidR="00BF137A" w:rsidRDefault="00BF137A" w:rsidP="004A3E68">
      <w:pPr>
        <w:pStyle w:val="SLCUnorderedlist"/>
        <w:numPr>
          <w:ilvl w:val="1"/>
          <w:numId w:val="13"/>
        </w:numPr>
      </w:pPr>
      <w:r>
        <w:t>Element parameter documentation must have text (</w:t>
      </w:r>
      <w:hyperlink r:id="rId127" w:history="1">
        <w:r w:rsidRPr="00C077E4">
          <w:rPr>
            <w:rStyle w:val="Hyperlink"/>
          </w:rPr>
          <w:t>SA1614</w:t>
        </w:r>
      </w:hyperlink>
      <w:r>
        <w:t>).</w:t>
      </w:r>
    </w:p>
    <w:p w14:paraId="14E56764" w14:textId="77777777" w:rsidR="00BF137A" w:rsidRDefault="009D7D1C" w:rsidP="002E61E1">
      <w:pPr>
        <w:pStyle w:val="SLCUnorderedlist"/>
      </w:pPr>
      <w:r>
        <w:t>The e</w:t>
      </w:r>
      <w:r w:rsidR="00BF137A">
        <w:t>lement return value must be documented (</w:t>
      </w:r>
      <w:hyperlink r:id="rId128" w:history="1">
        <w:r w:rsidR="00BF137A" w:rsidRPr="00C077E4">
          <w:rPr>
            <w:rStyle w:val="Hyperlink"/>
          </w:rPr>
          <w:t>SA1615</w:t>
        </w:r>
      </w:hyperlink>
      <w:r w:rsidR="00BF137A">
        <w:t xml:space="preserve">, </w:t>
      </w:r>
      <w:hyperlink r:id="rId129" w:history="1">
        <w:r w:rsidR="00BF137A" w:rsidRPr="00C077E4">
          <w:rPr>
            <w:rStyle w:val="Hyperlink"/>
          </w:rPr>
          <w:t>SA1616</w:t>
        </w:r>
      </w:hyperlink>
      <w:r w:rsidR="00BF137A">
        <w:t>).</w:t>
      </w:r>
    </w:p>
    <w:p w14:paraId="3FBC10FD" w14:textId="77777777" w:rsidR="00BF137A" w:rsidRDefault="009D7D1C" w:rsidP="002E61E1">
      <w:pPr>
        <w:pStyle w:val="SLCUnorderedlist"/>
      </w:pPr>
      <w:r>
        <w:t>A v</w:t>
      </w:r>
      <w:r w:rsidR="00BF137A">
        <w:t>oid return type must not be documented (</w:t>
      </w:r>
      <w:hyperlink r:id="rId130" w:history="1">
        <w:r w:rsidR="00BF137A" w:rsidRPr="00C077E4">
          <w:rPr>
            <w:rStyle w:val="Hyperlink"/>
          </w:rPr>
          <w:t>SA1617</w:t>
        </w:r>
      </w:hyperlink>
      <w:r w:rsidR="00BF137A">
        <w:t>).</w:t>
      </w:r>
    </w:p>
    <w:p w14:paraId="2CE49373" w14:textId="77777777" w:rsidR="00BF137A" w:rsidRDefault="00BF137A" w:rsidP="002E61E1">
      <w:pPr>
        <w:pStyle w:val="SLCUnorderedlist"/>
      </w:pPr>
      <w:r>
        <w:t>Generic type parameters</w:t>
      </w:r>
    </w:p>
    <w:p w14:paraId="57F97EF0" w14:textId="77777777" w:rsidR="00BF137A" w:rsidRDefault="00BF137A" w:rsidP="004A3E68">
      <w:pPr>
        <w:pStyle w:val="SLCUnorderedlist"/>
        <w:numPr>
          <w:ilvl w:val="1"/>
          <w:numId w:val="13"/>
        </w:numPr>
      </w:pPr>
      <w:r>
        <w:t>Generic type parameters must be documented (</w:t>
      </w:r>
      <w:hyperlink r:id="rId131" w:history="1">
        <w:r w:rsidRPr="00C077E4">
          <w:rPr>
            <w:rStyle w:val="Hyperlink"/>
          </w:rPr>
          <w:t>SA1618</w:t>
        </w:r>
      </w:hyperlink>
      <w:r>
        <w:t xml:space="preserve">, </w:t>
      </w:r>
      <w:hyperlink r:id="rId132" w:history="1">
        <w:r w:rsidRPr="00C077E4">
          <w:rPr>
            <w:rStyle w:val="Hyperlink"/>
          </w:rPr>
          <w:t>SA1619</w:t>
        </w:r>
      </w:hyperlink>
      <w:r>
        <w:t>).</w:t>
      </w:r>
    </w:p>
    <w:p w14:paraId="1987A710" w14:textId="77777777" w:rsidR="00BF137A" w:rsidRDefault="00BF137A" w:rsidP="004A3E68">
      <w:pPr>
        <w:pStyle w:val="SLCUnorderedlist"/>
        <w:numPr>
          <w:ilvl w:val="1"/>
          <w:numId w:val="13"/>
        </w:numPr>
      </w:pPr>
      <w:r>
        <w:t xml:space="preserve">Generic type parameter documentation must match </w:t>
      </w:r>
      <w:r w:rsidR="009D7D1C">
        <w:t xml:space="preserve">the </w:t>
      </w:r>
      <w:r>
        <w:t>type parameters (</w:t>
      </w:r>
      <w:hyperlink r:id="rId133" w:history="1">
        <w:r w:rsidRPr="00C077E4">
          <w:rPr>
            <w:rStyle w:val="Hyperlink"/>
          </w:rPr>
          <w:t>SA1620</w:t>
        </w:r>
      </w:hyperlink>
      <w:r>
        <w:t>).</w:t>
      </w:r>
    </w:p>
    <w:p w14:paraId="0420DD8B" w14:textId="77777777" w:rsidR="00BF137A" w:rsidRDefault="00BF137A" w:rsidP="004A3E68">
      <w:pPr>
        <w:pStyle w:val="SLCUnorderedlist"/>
        <w:numPr>
          <w:ilvl w:val="1"/>
          <w:numId w:val="13"/>
        </w:numPr>
      </w:pPr>
      <w:r>
        <w:t xml:space="preserve">Generic type parameter documentation must declare </w:t>
      </w:r>
      <w:r w:rsidR="009D7D1C">
        <w:t xml:space="preserve">a </w:t>
      </w:r>
      <w:r>
        <w:t>parameter name (</w:t>
      </w:r>
      <w:hyperlink r:id="rId134" w:history="1">
        <w:r w:rsidRPr="00C077E4">
          <w:rPr>
            <w:rStyle w:val="Hyperlink"/>
          </w:rPr>
          <w:t>SA1621</w:t>
        </w:r>
      </w:hyperlink>
      <w:r>
        <w:t>).</w:t>
      </w:r>
    </w:p>
    <w:p w14:paraId="7BDFD0F8" w14:textId="77777777" w:rsidR="00BF137A" w:rsidRDefault="00BF137A" w:rsidP="004A3E68">
      <w:pPr>
        <w:pStyle w:val="SLCUnorderedlist"/>
        <w:numPr>
          <w:ilvl w:val="1"/>
          <w:numId w:val="13"/>
        </w:numPr>
      </w:pPr>
      <w:r>
        <w:t>Generic type parameter documentation must have text (</w:t>
      </w:r>
      <w:hyperlink r:id="rId135" w:history="1">
        <w:r w:rsidRPr="00C077E4">
          <w:rPr>
            <w:rStyle w:val="Hyperlink"/>
          </w:rPr>
          <w:t>SA1622</w:t>
        </w:r>
      </w:hyperlink>
      <w:r>
        <w:t>).</w:t>
      </w:r>
    </w:p>
    <w:p w14:paraId="5460B221" w14:textId="77777777" w:rsidR="00BF137A" w:rsidRDefault="00BF137A" w:rsidP="002E61E1">
      <w:pPr>
        <w:pStyle w:val="SLCUnorderedlist"/>
      </w:pPr>
      <w:r>
        <w:t>Property summary documentation must match accessors (</w:t>
      </w:r>
      <w:hyperlink r:id="rId136" w:history="1">
        <w:r w:rsidRPr="00DB1DDA">
          <w:rPr>
            <w:rStyle w:val="Hyperlink"/>
          </w:rPr>
          <w:t>SA1623</w:t>
        </w:r>
      </w:hyperlink>
      <w:r>
        <w:t xml:space="preserve">). </w:t>
      </w:r>
      <w:r w:rsidRPr="0015473C">
        <w:t>The property’s summary text must begin with wording describing the types of accessors exposed within the property. If the property contains only a get accessor, the summary must begin with the word “Gets”. If the property contains only a set accessor, the summary must begin with the word “Sets”. If the property exposes both a get and set accessor, the summary text must begin with “Gets or sets”.</w:t>
      </w:r>
    </w:p>
    <w:p w14:paraId="1C9E7588" w14:textId="77777777" w:rsidR="00BF137A" w:rsidRDefault="00BF137A" w:rsidP="002E61E1">
      <w:pPr>
        <w:spacing w:before="120"/>
        <w:ind w:left="284"/>
      </w:pPr>
      <w:r w:rsidRPr="00DB1DDA">
        <w:t>If the property returns a Boolean value, an additional rule is applied. The summary text for Boolean properties must contain the words “Gets a value indicating whether”, “Sets a value indicating whether”, or “Gets or sets a value indicating whether”.</w:t>
      </w:r>
    </w:p>
    <w:p w14:paraId="060F9835" w14:textId="77777777" w:rsidR="00BF137A" w:rsidRDefault="00BF137A" w:rsidP="002E61E1">
      <w:pPr>
        <w:pStyle w:val="SLCUnorderedlist"/>
      </w:pPr>
      <w:r>
        <w:t>Property summary documentation must omit set accessor</w:t>
      </w:r>
      <w:r w:rsidR="00AA0E84">
        <w:t>s</w:t>
      </w:r>
      <w:r>
        <w:t xml:space="preserve"> with restricted access (</w:t>
      </w:r>
      <w:hyperlink r:id="rId137" w:history="1">
        <w:r w:rsidRPr="00DB1DDA">
          <w:rPr>
            <w:rStyle w:val="Hyperlink"/>
          </w:rPr>
          <w:t>SA1624</w:t>
        </w:r>
      </w:hyperlink>
      <w:r>
        <w:t xml:space="preserve">). </w:t>
      </w:r>
      <w:r w:rsidRPr="00DB1DDA">
        <w:t xml:space="preserve">When an accessor within the property is given an access level </w:t>
      </w:r>
      <w:r w:rsidR="00AA0E84">
        <w:t>that</w:t>
      </w:r>
      <w:r w:rsidR="00AA0E84" w:rsidRPr="00DB1DDA">
        <w:t xml:space="preserve"> </w:t>
      </w:r>
      <w:r w:rsidRPr="00DB1DDA">
        <w:t>is more limited than the access level of the property, this accessor should be omitted from the summary documentation. </w:t>
      </w:r>
    </w:p>
    <w:p w14:paraId="1F4EECC4" w14:textId="77777777" w:rsidR="00BF137A" w:rsidRDefault="00BF137A" w:rsidP="002E61E1">
      <w:pPr>
        <w:pStyle w:val="SLCUnorderedlist"/>
      </w:pPr>
      <w:r>
        <w:t>Element documentation must not be copied and pasted (</w:t>
      </w:r>
      <w:hyperlink r:id="rId138" w:history="1">
        <w:r w:rsidRPr="00DB1DDA">
          <w:rPr>
            <w:rStyle w:val="Hyperlink"/>
          </w:rPr>
          <w:t>SA1625</w:t>
        </w:r>
      </w:hyperlink>
      <w:r>
        <w:t>).</w:t>
      </w:r>
    </w:p>
    <w:p w14:paraId="31DDE7EE" w14:textId="77777777" w:rsidR="00BF137A" w:rsidRDefault="00BF137A" w:rsidP="002E61E1">
      <w:pPr>
        <w:pStyle w:val="SLCUnorderedlist"/>
      </w:pPr>
      <w:r>
        <w:t>Documentation text:</w:t>
      </w:r>
    </w:p>
    <w:p w14:paraId="29176F4D" w14:textId="77777777" w:rsidR="00BF137A" w:rsidRDefault="00BF137A" w:rsidP="004A3E68">
      <w:pPr>
        <w:pStyle w:val="SLCUnorderedlist"/>
        <w:numPr>
          <w:ilvl w:val="1"/>
          <w:numId w:val="13"/>
        </w:numPr>
      </w:pPr>
      <w:r>
        <w:t>Documentation text must not be empty (</w:t>
      </w:r>
      <w:hyperlink r:id="rId139" w:history="1">
        <w:r w:rsidRPr="007E5083">
          <w:rPr>
            <w:rStyle w:val="Hyperlink"/>
          </w:rPr>
          <w:t>SA1627</w:t>
        </w:r>
      </w:hyperlink>
      <w:r>
        <w:t>).</w:t>
      </w:r>
    </w:p>
    <w:p w14:paraId="0315AEA6" w14:textId="77777777" w:rsidR="00BF137A" w:rsidRDefault="00BF137A" w:rsidP="004A3E68">
      <w:pPr>
        <w:pStyle w:val="SLCUnorderedlist"/>
        <w:numPr>
          <w:ilvl w:val="1"/>
          <w:numId w:val="13"/>
        </w:numPr>
      </w:pPr>
      <w:r>
        <w:t>Documentation text must begin with an uppercase letter and end with a period (</w:t>
      </w:r>
      <w:hyperlink r:id="rId140" w:history="1">
        <w:r w:rsidRPr="00131E66">
          <w:rPr>
            <w:rStyle w:val="Hyperlink"/>
          </w:rPr>
          <w:t>SA1628</w:t>
        </w:r>
      </w:hyperlink>
      <w:r>
        <w:t xml:space="preserve">, </w:t>
      </w:r>
      <w:hyperlink r:id="rId141" w:history="1">
        <w:r w:rsidRPr="00131E66">
          <w:rPr>
            <w:rStyle w:val="Hyperlink"/>
          </w:rPr>
          <w:t>SA1629</w:t>
        </w:r>
      </w:hyperlink>
      <w:r>
        <w:t>).</w:t>
      </w:r>
    </w:p>
    <w:p w14:paraId="71D9C954" w14:textId="77777777" w:rsidR="00BF137A" w:rsidRDefault="00BF137A" w:rsidP="004A3E68">
      <w:pPr>
        <w:pStyle w:val="SLCUnorderedlist"/>
        <w:numPr>
          <w:ilvl w:val="1"/>
          <w:numId w:val="13"/>
        </w:numPr>
      </w:pPr>
      <w:r>
        <w:t>Documentation text must contain whitespace (</w:t>
      </w:r>
      <w:hyperlink r:id="rId142" w:history="1">
        <w:r w:rsidRPr="00131E66">
          <w:rPr>
            <w:rStyle w:val="Hyperlink"/>
          </w:rPr>
          <w:t>SA1630</w:t>
        </w:r>
      </w:hyperlink>
      <w:r>
        <w:t>).</w:t>
      </w:r>
    </w:p>
    <w:p w14:paraId="4B0D901B" w14:textId="77777777" w:rsidR="00BF137A" w:rsidRDefault="00BF137A" w:rsidP="004A3E68">
      <w:pPr>
        <w:pStyle w:val="SLCUnorderedlist"/>
        <w:numPr>
          <w:ilvl w:val="1"/>
          <w:numId w:val="13"/>
        </w:numPr>
      </w:pPr>
      <w:r>
        <w:lastRenderedPageBreak/>
        <w:t xml:space="preserve">Documentation text must meet </w:t>
      </w:r>
      <w:r w:rsidR="009C307E">
        <w:t xml:space="preserve">the </w:t>
      </w:r>
      <w:r>
        <w:t>character percentage (</w:t>
      </w:r>
      <w:hyperlink r:id="rId143" w:history="1">
        <w:r w:rsidRPr="004C6C64">
          <w:rPr>
            <w:rStyle w:val="Hyperlink"/>
          </w:rPr>
          <w:t>SA1631</w:t>
        </w:r>
      </w:hyperlink>
      <w:r>
        <w:t xml:space="preserve">). </w:t>
      </w:r>
      <w:r w:rsidRPr="004C6C64">
        <w:t xml:space="preserve">This rule is calculated by counting the number of alphabetic characters and numbers within the documentation text, and comparing it against the number of symbols and other non-alphabetic characters. </w:t>
      </w:r>
    </w:p>
    <w:p w14:paraId="625E3EA3" w14:textId="77777777" w:rsidR="00BF137A" w:rsidRDefault="00BF137A" w:rsidP="004A3E68">
      <w:pPr>
        <w:pStyle w:val="SLCUnorderedlist"/>
        <w:numPr>
          <w:ilvl w:val="1"/>
          <w:numId w:val="13"/>
        </w:numPr>
      </w:pPr>
      <w:r>
        <w:t xml:space="preserve">Documentation text must meet </w:t>
      </w:r>
      <w:r w:rsidR="00C348A6">
        <w:t xml:space="preserve">the </w:t>
      </w:r>
      <w:r>
        <w:t>minimum character length (</w:t>
      </w:r>
      <w:hyperlink r:id="rId144" w:history="1">
        <w:r w:rsidRPr="00F245C9">
          <w:rPr>
            <w:rStyle w:val="Hyperlink"/>
          </w:rPr>
          <w:t>SA1632</w:t>
        </w:r>
      </w:hyperlink>
      <w:r>
        <w:t>).</w:t>
      </w:r>
    </w:p>
    <w:p w14:paraId="5495E375" w14:textId="77777777" w:rsidR="00BF137A" w:rsidRDefault="00BF137A" w:rsidP="00AA18B4">
      <w:pPr>
        <w:pStyle w:val="SLCUnorderedlist"/>
      </w:pPr>
      <w:r>
        <w:t xml:space="preserve">Constructor summary text must begin with </w:t>
      </w:r>
      <w:r w:rsidRPr="00DF34E6">
        <w:t>“Initializes a new instance of the {class name} class.”</w:t>
      </w:r>
      <w:r>
        <w:t xml:space="preserve"> (</w:t>
      </w:r>
      <w:hyperlink r:id="rId145" w:history="1">
        <w:r w:rsidRPr="009500CA">
          <w:rPr>
            <w:rStyle w:val="Hyperlink"/>
          </w:rPr>
          <w:t>SA1642</w:t>
        </w:r>
      </w:hyperlink>
      <w:r>
        <w:t>).</w:t>
      </w:r>
    </w:p>
    <w:p w14:paraId="1543DD18" w14:textId="77777777" w:rsidR="00BF137A" w:rsidRDefault="00BF137A" w:rsidP="00AA18B4">
      <w:pPr>
        <w:pStyle w:val="SLCUnorderedlist"/>
      </w:pPr>
      <w:r>
        <w:t>Destructor summary text must begin with “</w:t>
      </w:r>
      <w:r w:rsidRPr="00DF34E6">
        <w:t>Finalizes an instance of the {class name} class.”</w:t>
      </w:r>
      <w:r>
        <w:t xml:space="preserve"> (</w:t>
      </w:r>
      <w:hyperlink r:id="rId146" w:history="1">
        <w:r w:rsidRPr="00DF34E6">
          <w:rPr>
            <w:rStyle w:val="Hyperlink"/>
          </w:rPr>
          <w:t>SA1643</w:t>
        </w:r>
      </w:hyperlink>
      <w:r>
        <w:t>)</w:t>
      </w:r>
      <w:r w:rsidRPr="00DF34E6">
        <w:t>.</w:t>
      </w:r>
    </w:p>
    <w:p w14:paraId="6785902C" w14:textId="77777777" w:rsidR="00BF137A" w:rsidRDefault="00C348A6" w:rsidP="00AA18B4">
      <w:pPr>
        <w:pStyle w:val="SLCUnorderedlist"/>
      </w:pPr>
      <w:r>
        <w:t>The d</w:t>
      </w:r>
      <w:r w:rsidR="00BF137A">
        <w:t>ocumentation header must not contain blank lines (</w:t>
      </w:r>
      <w:hyperlink r:id="rId147" w:history="1">
        <w:r w:rsidR="00BF137A" w:rsidRPr="00DF34E6">
          <w:rPr>
            <w:rStyle w:val="Hyperlink"/>
          </w:rPr>
          <w:t>SA1644</w:t>
        </w:r>
      </w:hyperlink>
      <w:r w:rsidR="00BF137A">
        <w:t>).</w:t>
      </w:r>
    </w:p>
    <w:p w14:paraId="09F8D981" w14:textId="77777777" w:rsidR="00BF137A" w:rsidRDefault="00C348A6" w:rsidP="00AA18B4">
      <w:pPr>
        <w:pStyle w:val="SLCUnorderedlist"/>
      </w:pPr>
      <w:r>
        <w:t>An i</w:t>
      </w:r>
      <w:r w:rsidR="00BF137A">
        <w:t>ncluded Documentation XPath must contain a valid path (</w:t>
      </w:r>
      <w:hyperlink r:id="rId148" w:history="1">
        <w:r w:rsidR="00BF137A" w:rsidRPr="00BF5994">
          <w:rPr>
            <w:rStyle w:val="Hyperlink"/>
          </w:rPr>
          <w:t>SA1646</w:t>
        </w:r>
      </w:hyperlink>
      <w:r w:rsidR="00BF137A">
        <w:t>).</w:t>
      </w:r>
    </w:p>
    <w:p w14:paraId="2ABCE475" w14:textId="77777777" w:rsidR="00BF137A" w:rsidRDefault="00C348A6" w:rsidP="00AA18B4">
      <w:pPr>
        <w:pStyle w:val="SLCUnorderedlist"/>
      </w:pPr>
      <w:r>
        <w:t>An i</w:t>
      </w:r>
      <w:r w:rsidR="00BF137A">
        <w:t xml:space="preserve">nclude </w:t>
      </w:r>
      <w:r w:rsidR="00DA0AD2">
        <w:t>n</w:t>
      </w:r>
      <w:r w:rsidR="00BF137A">
        <w:t>ode must contain a valid path (</w:t>
      </w:r>
      <w:hyperlink r:id="rId149" w:history="1">
        <w:r w:rsidR="00BF137A" w:rsidRPr="00BF5994">
          <w:rPr>
            <w:rStyle w:val="Hyperlink"/>
          </w:rPr>
          <w:t>SA1647</w:t>
        </w:r>
      </w:hyperlink>
      <w:r w:rsidR="00BF137A">
        <w:t>).</w:t>
      </w:r>
    </w:p>
    <w:p w14:paraId="2B9537FE" w14:textId="77777777" w:rsidR="00BF137A" w:rsidRDefault="00BF137A" w:rsidP="00AA18B4">
      <w:pPr>
        <w:pStyle w:val="SLCUnorderedlist"/>
      </w:pPr>
      <w:r>
        <w:t xml:space="preserve">&lt;inheritdoc&gt; must be used with </w:t>
      </w:r>
      <w:r w:rsidR="00DA0AD2">
        <w:t xml:space="preserve">an </w:t>
      </w:r>
      <w:r>
        <w:t>inheriting class (</w:t>
      </w:r>
      <w:hyperlink r:id="rId150" w:history="1">
        <w:r w:rsidRPr="00AB79EF">
          <w:rPr>
            <w:rStyle w:val="Hyperlink"/>
          </w:rPr>
          <w:t>SA1648</w:t>
        </w:r>
      </w:hyperlink>
      <w:r>
        <w:t>).</w:t>
      </w:r>
    </w:p>
    <w:p w14:paraId="1691DCCC" w14:textId="77777777" w:rsidR="00BF137A" w:rsidRDefault="00BF137A" w:rsidP="00AA18B4">
      <w:pPr>
        <w:pStyle w:val="SLCUnorderedlist"/>
      </w:pPr>
      <w:r>
        <w:t>Element documentation must be spelled correctly (</w:t>
      </w:r>
      <w:hyperlink r:id="rId151" w:history="1">
        <w:r w:rsidRPr="00D731DA">
          <w:rPr>
            <w:rStyle w:val="Hyperlink"/>
          </w:rPr>
          <w:t>SA1650</w:t>
        </w:r>
      </w:hyperlink>
      <w:r>
        <w:t>).</w:t>
      </w:r>
    </w:p>
    <w:p w14:paraId="74D0498F" w14:textId="77777777" w:rsidR="00BF137A" w:rsidRDefault="00BF137A" w:rsidP="006B59B9">
      <w:pPr>
        <w:pStyle w:val="Heading4"/>
      </w:pPr>
      <w:r>
        <w:t>Commenting</w:t>
      </w:r>
    </w:p>
    <w:p w14:paraId="75A2EFC7" w14:textId="77777777" w:rsidR="00BF137A" w:rsidRDefault="00BF137A" w:rsidP="00AA18B4">
      <w:pPr>
        <w:pStyle w:val="SLCUnorderedlist"/>
      </w:pPr>
      <w:r>
        <w:t xml:space="preserve">Unless a comment is very short, comments should always start </w:t>
      </w:r>
      <w:r w:rsidR="00DA0AD2">
        <w:t xml:space="preserve">on </w:t>
      </w:r>
      <w:r>
        <w:t>a new line.</w:t>
      </w:r>
    </w:p>
    <w:p w14:paraId="06D596D0" w14:textId="77777777" w:rsidR="00BF137A" w:rsidRDefault="00BF137A" w:rsidP="00AA18B4">
      <w:pPr>
        <w:pStyle w:val="SLCUnorderedlist"/>
      </w:pPr>
      <w:r>
        <w:t xml:space="preserve">A </w:t>
      </w:r>
      <w:r w:rsidR="00DA0AD2">
        <w:t>single-</w:t>
      </w:r>
      <w:r>
        <w:t>line comment must be preceded by a blank line (</w:t>
      </w:r>
      <w:hyperlink r:id="rId152" w:history="1">
        <w:r w:rsidRPr="00681885">
          <w:rPr>
            <w:rStyle w:val="Hyperlink"/>
          </w:rPr>
          <w:t>SA1515</w:t>
        </w:r>
      </w:hyperlink>
      <w:r>
        <w:t>) and must not be followed by a blank line (</w:t>
      </w:r>
      <w:hyperlink r:id="rId153" w:history="1">
        <w:r w:rsidRPr="00B25372">
          <w:rPr>
            <w:rStyle w:val="Hyperlink"/>
          </w:rPr>
          <w:t>SA1512</w:t>
        </w:r>
      </w:hyperlink>
      <w:r>
        <w:t>).</w:t>
      </w:r>
    </w:p>
    <w:p w14:paraId="4B07643B" w14:textId="77777777" w:rsidR="00BF137A" w:rsidRDefault="00BF137A" w:rsidP="00AA18B4">
      <w:pPr>
        <w:pStyle w:val="SLCUnorderedlist"/>
      </w:pPr>
      <w:r>
        <w:t>A space should be inserted between the comment delimiter (</w:t>
      </w:r>
      <w:r w:rsidR="00D062EC">
        <w:t>i.e.</w:t>
      </w:r>
      <w:r>
        <w:t xml:space="preserve"> “//”) and the comment text (</w:t>
      </w:r>
      <w:hyperlink r:id="rId154" w:history="1">
        <w:r w:rsidRPr="003B5704">
          <w:rPr>
            <w:rStyle w:val="Hyperlink"/>
          </w:rPr>
          <w:t>SA1005</w:t>
        </w:r>
      </w:hyperlink>
      <w:r>
        <w:t>).</w:t>
      </w:r>
    </w:p>
    <w:p w14:paraId="759D0DE3" w14:textId="77777777" w:rsidR="00BF137A" w:rsidRDefault="00BF137A" w:rsidP="00AA18B4">
      <w:pPr>
        <w:pStyle w:val="SLCUnorderedlist"/>
      </w:pPr>
      <w:r>
        <w:t>For comments spanning multiple lines, the use of single-line syntax “//” is favored over using “/* */”.</w:t>
      </w:r>
    </w:p>
    <w:p w14:paraId="252AB13B" w14:textId="77777777" w:rsidR="00BF137A" w:rsidRDefault="00BF137A" w:rsidP="00AA18B4">
      <w:pPr>
        <w:pStyle w:val="SLCUnorderedlist"/>
      </w:pPr>
      <w:r>
        <w:t>Creation of formatted comment boxes (</w:t>
      </w:r>
      <w:r w:rsidR="00F42CE5">
        <w:t>e.g.</w:t>
      </w:r>
      <w:r>
        <w:t xml:space="preserve"> through the use of asterisks) should be avoided.</w:t>
      </w:r>
    </w:p>
    <w:p w14:paraId="71DDF055" w14:textId="77777777" w:rsidR="00BF137A" w:rsidRDefault="00BF137A" w:rsidP="00AA18B4">
      <w:pPr>
        <w:pStyle w:val="SLCUnorderedlist"/>
      </w:pPr>
      <w:r>
        <w:t>Comments should be indented at the same level as the code they describe.</w:t>
      </w:r>
    </w:p>
    <w:p w14:paraId="6A59ED27" w14:textId="77777777" w:rsidR="00BF137A" w:rsidRPr="00613F06" w:rsidRDefault="00DA0AD2" w:rsidP="00AA18B4">
      <w:pPr>
        <w:pStyle w:val="SLCUnorderedlist"/>
      </w:pPr>
      <w:r>
        <w:t>Single-</w:t>
      </w:r>
      <w:r w:rsidR="00BF137A">
        <w:t>line comments must not use XML documentation style slashes (</w:t>
      </w:r>
      <w:hyperlink r:id="rId155" w:history="1">
        <w:r w:rsidR="00BF137A" w:rsidRPr="00613F06">
          <w:rPr>
            <w:rStyle w:val="Hyperlink"/>
          </w:rPr>
          <w:t>SA1626</w:t>
        </w:r>
      </w:hyperlink>
      <w:r w:rsidR="00BF137A">
        <w:t xml:space="preserve">). </w:t>
      </w:r>
      <w:r w:rsidR="00BF137A" w:rsidRPr="00613F06">
        <w:t>Comments beginning with three slashes are reserved for X</w:t>
      </w:r>
      <w:r w:rsidR="00BF137A">
        <w:t>ML</w:t>
      </w:r>
      <w:r w:rsidR="00BF137A" w:rsidRPr="00613F06">
        <w:t xml:space="preserve"> documentation headers.</w:t>
      </w:r>
    </w:p>
    <w:p w14:paraId="16EBF02D" w14:textId="77777777" w:rsidR="00BF137A" w:rsidRDefault="00BF137A" w:rsidP="00AA18B4">
      <w:pPr>
        <w:pStyle w:val="SLCUnorderedlist"/>
      </w:pPr>
      <w:r>
        <w:t>Block statements must not contain embedded comments (</w:t>
      </w:r>
      <w:hyperlink r:id="rId156" w:history="1">
        <w:r w:rsidRPr="006B1077">
          <w:rPr>
            <w:rStyle w:val="Hyperlink"/>
          </w:rPr>
          <w:t>SA1108</w:t>
        </w:r>
      </w:hyperlink>
      <w:r>
        <w:t>).</w:t>
      </w:r>
    </w:p>
    <w:p w14:paraId="74699D40" w14:textId="77777777" w:rsidR="00BF137A" w:rsidRDefault="00BF137A" w:rsidP="00AA18B4">
      <w:pPr>
        <w:pStyle w:val="SLCUnorderedlist"/>
      </w:pPr>
      <w:r w:rsidRPr="00613F06">
        <w:t xml:space="preserve">When commenting out lines of code, </w:t>
      </w:r>
      <w:r w:rsidR="00DA0AD2">
        <w:t xml:space="preserve">begin </w:t>
      </w:r>
      <w:r w:rsidRPr="00613F06">
        <w:t>the comment with four slashes to differentiate it from normal comments.</w:t>
      </w:r>
    </w:p>
    <w:p w14:paraId="12C29537" w14:textId="77777777" w:rsidR="00BF137A" w:rsidRDefault="00BF137A" w:rsidP="00AA18B4">
      <w:pPr>
        <w:pStyle w:val="SLCUnorderedlist"/>
      </w:pPr>
      <w:r>
        <w:t>A comment should begin with an uppercase letter and end with a period.</w:t>
      </w:r>
    </w:p>
    <w:p w14:paraId="4DE32749" w14:textId="77777777" w:rsidR="00BF137A" w:rsidRPr="00613F06" w:rsidRDefault="00BF137A" w:rsidP="00AA18B4">
      <w:pPr>
        <w:pStyle w:val="SLCUnorderedlist"/>
      </w:pPr>
      <w:r>
        <w:t>Comments should not contain spelling mistakes.</w:t>
      </w:r>
    </w:p>
    <w:p w14:paraId="1E67003A" w14:textId="77777777" w:rsidR="00BF137A" w:rsidRDefault="00DA0AD2" w:rsidP="00AA18B4">
      <w:pPr>
        <w:pStyle w:val="SLCUnorderedlist"/>
      </w:pPr>
      <w:r>
        <w:t>If</w:t>
      </w:r>
      <w:r w:rsidR="00BF137A">
        <w:t xml:space="preserve"> meaningful variable and method names</w:t>
      </w:r>
      <w:r>
        <w:t xml:space="preserve"> are used</w:t>
      </w:r>
      <w:r w:rsidR="00BF137A">
        <w:t>, the code should already be readable.</w:t>
      </w:r>
      <w:r w:rsidR="00BF137A" w:rsidRPr="0019266D">
        <w:t xml:space="preserve"> </w:t>
      </w:r>
      <w:r w:rsidR="00BF137A">
        <w:t xml:space="preserve">Therefore, comments should only be added in case </w:t>
      </w:r>
      <w:r>
        <w:t xml:space="preserve">these </w:t>
      </w:r>
      <w:r w:rsidR="00BF137A">
        <w:t>will further clarify the code.</w:t>
      </w:r>
    </w:p>
    <w:p w14:paraId="70806957" w14:textId="77777777" w:rsidR="00B74444" w:rsidRDefault="002677AC" w:rsidP="006B59B9">
      <w:pPr>
        <w:pStyle w:val="Heading2"/>
      </w:pPr>
      <w:bookmarkStart w:id="52" w:name="_Toc32916712"/>
      <w:r>
        <w:t>Administrative Meta</w:t>
      </w:r>
      <w:r w:rsidR="00DA3D77">
        <w:t>d</w:t>
      </w:r>
      <w:r>
        <w:t>ata</w:t>
      </w:r>
      <w:bookmarkEnd w:id="52"/>
    </w:p>
    <w:p w14:paraId="09561842" w14:textId="77777777" w:rsidR="001C0AE4" w:rsidRPr="00F31FA0" w:rsidRDefault="001C0AE4" w:rsidP="006B59B9">
      <w:pPr>
        <w:pStyle w:val="Heading3"/>
      </w:pPr>
      <w:bookmarkStart w:id="53" w:name="_Comment_meta-data"/>
      <w:bookmarkStart w:id="54" w:name="_Toc32916713"/>
      <w:bookmarkEnd w:id="53"/>
      <w:r>
        <w:t xml:space="preserve">Comment </w:t>
      </w:r>
      <w:r w:rsidR="00043DF3">
        <w:t>M</w:t>
      </w:r>
      <w:r>
        <w:t>eta</w:t>
      </w:r>
      <w:r w:rsidR="001510A7">
        <w:t>d</w:t>
      </w:r>
      <w:r>
        <w:t>ata</w:t>
      </w:r>
      <w:bookmarkEnd w:id="54"/>
    </w:p>
    <w:p w14:paraId="46ED53F3" w14:textId="77777777" w:rsidR="00927308" w:rsidRDefault="00927308" w:rsidP="00AA18B4">
      <w:pPr>
        <w:pStyle w:val="SLCUnorderedlist"/>
      </w:pPr>
      <w:r>
        <w:t xml:space="preserve">A Comment section must be available </w:t>
      </w:r>
      <w:r w:rsidR="001F0153">
        <w:t>at</w:t>
      </w:r>
      <w:r>
        <w:t xml:space="preserve"> the beginning of the protocol file containing</w:t>
      </w:r>
      <w:r w:rsidR="00AD669F">
        <w:t xml:space="preserve"> </w:t>
      </w:r>
      <w:r w:rsidR="001222E2">
        <w:t xml:space="preserve">the </w:t>
      </w:r>
      <w:r w:rsidR="00AD669F">
        <w:t>following metadata</w:t>
      </w:r>
      <w:r w:rsidR="00391C9F">
        <w:t>,</w:t>
      </w:r>
      <w:r>
        <w:t xml:space="preserve"> </w:t>
      </w:r>
      <w:r w:rsidR="00531B0F">
        <w:t>which must be compliant with the protocol registration on DCP.</w:t>
      </w:r>
    </w:p>
    <w:p w14:paraId="19BA5F0E" w14:textId="77777777" w:rsidR="00927308" w:rsidRDefault="00927308" w:rsidP="004A3E68">
      <w:pPr>
        <w:pStyle w:val="SLCOrderedlist"/>
        <w:numPr>
          <w:ilvl w:val="0"/>
          <w:numId w:val="20"/>
        </w:numPr>
        <w:ind w:left="567" w:hanging="294"/>
      </w:pPr>
      <w:r>
        <w:t>Copyright</w:t>
      </w:r>
    </w:p>
    <w:p w14:paraId="1DDD6465" w14:textId="77777777" w:rsidR="00AD669F" w:rsidRDefault="00AD669F" w:rsidP="00AA18B4">
      <w:pPr>
        <w:pStyle w:val="SLCOrderedlist"/>
      </w:pPr>
      <w:r>
        <w:t>Ownership</w:t>
      </w:r>
    </w:p>
    <w:p w14:paraId="51613508" w14:textId="77777777" w:rsidR="00531B0F" w:rsidRDefault="00AD669F" w:rsidP="00AA18B4">
      <w:pPr>
        <w:pStyle w:val="SLCOrderedlist"/>
      </w:pPr>
      <w:r>
        <w:t>Revision History Information</w:t>
      </w:r>
    </w:p>
    <w:p w14:paraId="193C528B" w14:textId="77777777" w:rsidR="001C0AE4" w:rsidRDefault="001C0AE4" w:rsidP="006B59B9">
      <w:pPr>
        <w:pStyle w:val="Heading3"/>
      </w:pPr>
      <w:bookmarkStart w:id="55" w:name="_Protocol_Meta-Data"/>
      <w:bookmarkStart w:id="56" w:name="_Toc32916714"/>
      <w:bookmarkEnd w:id="55"/>
      <w:r>
        <w:lastRenderedPageBreak/>
        <w:t>Protocol Meta</w:t>
      </w:r>
      <w:r w:rsidR="001510A7">
        <w:t>d</w:t>
      </w:r>
      <w:r>
        <w:t>ata</w:t>
      </w:r>
      <w:bookmarkEnd w:id="56"/>
    </w:p>
    <w:p w14:paraId="3A3761C8" w14:textId="77777777" w:rsidR="00AD669F" w:rsidRDefault="00AD669F" w:rsidP="00AA18B4">
      <w:pPr>
        <w:pStyle w:val="SLCUnorderedlist"/>
      </w:pPr>
      <w:r>
        <w:t>The following protocol metadata tags must be defined</w:t>
      </w:r>
      <w:r w:rsidR="00531B0F">
        <w:t xml:space="preserve"> and compliant with the protocol registration on DCP</w:t>
      </w:r>
      <w:r>
        <w:t xml:space="preserve">. </w:t>
      </w:r>
    </w:p>
    <w:p w14:paraId="79AF13D7" w14:textId="77777777" w:rsidR="00AD669F" w:rsidRDefault="00AD669F" w:rsidP="004A3E68">
      <w:pPr>
        <w:pStyle w:val="SLCOrderedlist"/>
        <w:numPr>
          <w:ilvl w:val="0"/>
          <w:numId w:val="21"/>
        </w:numPr>
        <w:ind w:left="567" w:hanging="294"/>
      </w:pPr>
      <w:r>
        <w:t>Protocol Name</w:t>
      </w:r>
    </w:p>
    <w:p w14:paraId="4C99054F" w14:textId="77777777" w:rsidR="00AD669F" w:rsidRDefault="00AD669F" w:rsidP="00AA18B4">
      <w:pPr>
        <w:pStyle w:val="SLCOrderedlist"/>
      </w:pPr>
      <w:r>
        <w:t>Protocol Description</w:t>
      </w:r>
    </w:p>
    <w:p w14:paraId="256D7840" w14:textId="77777777" w:rsidR="00AD669F" w:rsidRDefault="00AD669F" w:rsidP="00AA18B4">
      <w:pPr>
        <w:pStyle w:val="SLCOrderedlist"/>
      </w:pPr>
      <w:r>
        <w:t>Protocol Version</w:t>
      </w:r>
    </w:p>
    <w:p w14:paraId="73AAECD7" w14:textId="77777777" w:rsidR="008550F1" w:rsidRDefault="008550F1" w:rsidP="00AA18B4">
      <w:pPr>
        <w:pStyle w:val="SLCOrderedlist"/>
      </w:pPr>
      <w:r>
        <w:t>Protocol Integration ID (DMS-DRV-XXXX)</w:t>
      </w:r>
    </w:p>
    <w:p w14:paraId="7F4CD9C8" w14:textId="77777777" w:rsidR="008550F1" w:rsidRDefault="008550F1" w:rsidP="00AA18B4">
      <w:pPr>
        <w:pStyle w:val="SLCOrderedlist"/>
      </w:pPr>
      <w:r>
        <w:t>Protocol Provider</w:t>
      </w:r>
    </w:p>
    <w:p w14:paraId="424BBA3A" w14:textId="77777777" w:rsidR="00AD669F" w:rsidRDefault="00AD669F" w:rsidP="00AA18B4">
      <w:pPr>
        <w:pStyle w:val="SLCOrderedlist"/>
      </w:pPr>
      <w:r>
        <w:t>Protocol Vendor</w:t>
      </w:r>
    </w:p>
    <w:p w14:paraId="6E34248D" w14:textId="77777777" w:rsidR="00AD669F" w:rsidRDefault="00AD669F" w:rsidP="00AA18B4">
      <w:pPr>
        <w:pStyle w:val="SLCOrderedlist"/>
      </w:pPr>
      <w:r>
        <w:t>Protocol Vendor OID</w:t>
      </w:r>
      <w:r w:rsidR="008550F1">
        <w:t xml:space="preserve"> (1.3.6.1.4.1.8813.2.XX)</w:t>
      </w:r>
    </w:p>
    <w:p w14:paraId="616B1B20" w14:textId="77777777" w:rsidR="00AD669F" w:rsidRDefault="00AD669F" w:rsidP="00AA18B4">
      <w:pPr>
        <w:pStyle w:val="SLCOrderedlist"/>
      </w:pPr>
      <w:r>
        <w:t>Protocol Device OID</w:t>
      </w:r>
    </w:p>
    <w:p w14:paraId="64FC75A9" w14:textId="77777777" w:rsidR="00AD669F" w:rsidRDefault="00AD669F" w:rsidP="00AA18B4">
      <w:pPr>
        <w:pStyle w:val="SLCOrderedlist"/>
      </w:pPr>
      <w:r>
        <w:t>Protocol Element Type</w:t>
      </w:r>
    </w:p>
    <w:p w14:paraId="443AC8D5" w14:textId="77777777" w:rsidR="00AD669F" w:rsidRDefault="00AD669F" w:rsidP="008C7DAA">
      <w:pPr>
        <w:pStyle w:val="SLCBodytext"/>
      </w:pPr>
    </w:p>
    <w:p w14:paraId="1E37778F" w14:textId="77777777" w:rsidR="005573C4" w:rsidRDefault="007D2C84">
      <w:pPr>
        <w:pStyle w:val="Heading2"/>
      </w:pPr>
      <w:bookmarkStart w:id="57" w:name="_Toc32916715"/>
      <w:r>
        <w:t>User Interface</w:t>
      </w:r>
      <w:bookmarkEnd w:id="57"/>
    </w:p>
    <w:p w14:paraId="50F27D2B" w14:textId="77777777" w:rsidR="00CB41F5" w:rsidRDefault="00CB41F5" w:rsidP="006B59B9">
      <w:pPr>
        <w:pStyle w:val="Heading3"/>
      </w:pPr>
      <w:bookmarkStart w:id="58" w:name="_Toc32916716"/>
      <w:r>
        <w:t>Element Wizard</w:t>
      </w:r>
      <w:bookmarkEnd w:id="58"/>
    </w:p>
    <w:p w14:paraId="01B8BAC2" w14:textId="77777777" w:rsidR="00865CF1" w:rsidRPr="00F31FA0" w:rsidRDefault="00865CF1" w:rsidP="006B59B9">
      <w:pPr>
        <w:pStyle w:val="Heading4"/>
      </w:pPr>
      <w:bookmarkStart w:id="59" w:name="_Default_Settings"/>
      <w:bookmarkEnd w:id="59"/>
      <w:r>
        <w:t>Default Settings</w:t>
      </w:r>
    </w:p>
    <w:p w14:paraId="26E159AD" w14:textId="77777777" w:rsidR="00865CF1" w:rsidRDefault="00CB41F5" w:rsidP="00AA18B4">
      <w:pPr>
        <w:pStyle w:val="SLCUnorderedlist"/>
      </w:pPr>
      <w:r>
        <w:t xml:space="preserve">The port settings must contain </w:t>
      </w:r>
      <w:r w:rsidRPr="000E14BC">
        <w:t xml:space="preserve">as </w:t>
      </w:r>
      <w:r w:rsidR="00504B11">
        <w:t>many</w:t>
      </w:r>
      <w:r w:rsidR="00504B11" w:rsidRPr="000E14BC">
        <w:t xml:space="preserve"> </w:t>
      </w:r>
      <w:r w:rsidRPr="000E14BC">
        <w:t xml:space="preserve">default </w:t>
      </w:r>
      <w:r>
        <w:t>settings as possible</w:t>
      </w:r>
      <w:r w:rsidR="00865CF1">
        <w:t xml:space="preserve"> and </w:t>
      </w:r>
      <w:r w:rsidR="00504B11">
        <w:t xml:space="preserve">must </w:t>
      </w:r>
      <w:r w:rsidR="00865CF1">
        <w:t>be as strict as possible</w:t>
      </w:r>
      <w:r>
        <w:t xml:space="preserve">. This also includes disabling options that are not applicable (e.g. disabling </w:t>
      </w:r>
      <w:r w:rsidR="00865CF1">
        <w:t>irrelevant options</w:t>
      </w:r>
      <w:r w:rsidR="00504B11">
        <w:t>:</w:t>
      </w:r>
      <w:r w:rsidR="00865CF1" w:rsidRPr="00D324A5">
        <w:t xml:space="preserve"> in case of a </w:t>
      </w:r>
      <w:r w:rsidR="00504B11" w:rsidRPr="00D324A5">
        <w:t xml:space="preserve">HTTP </w:t>
      </w:r>
      <w:r w:rsidR="00865CF1" w:rsidRPr="00D324A5">
        <w:t xml:space="preserve">driver, we should not be able to select type of </w:t>
      </w:r>
      <w:r w:rsidR="001F0153" w:rsidRPr="00D324A5">
        <w:t>p</w:t>
      </w:r>
      <w:r w:rsidR="00865CF1" w:rsidRPr="00D324A5">
        <w:t>ort as “Serial”).</w:t>
      </w:r>
    </w:p>
    <w:p w14:paraId="2E3A1A57" w14:textId="77777777" w:rsidR="00865CF1" w:rsidRDefault="00CB41F5" w:rsidP="00AA18B4">
      <w:pPr>
        <w:pStyle w:val="SLCBodytext"/>
        <w:ind w:left="284"/>
      </w:pPr>
      <w:r>
        <w:t>T</w:t>
      </w:r>
      <w:r w:rsidRPr="001C19D7">
        <w:t xml:space="preserve">he default bus address </w:t>
      </w:r>
      <w:r>
        <w:t>“ByPassProxy” must be</w:t>
      </w:r>
      <w:r w:rsidRPr="001C19D7">
        <w:t xml:space="preserve"> used in drivers of type HTTP.</w:t>
      </w:r>
    </w:p>
    <w:p w14:paraId="061159F2" w14:textId="77777777" w:rsidR="00865CF1" w:rsidRDefault="00865CF1" w:rsidP="006B59B9">
      <w:pPr>
        <w:pStyle w:val="Heading4"/>
      </w:pPr>
      <w:bookmarkStart w:id="60" w:name="_Connection_names"/>
      <w:bookmarkEnd w:id="60"/>
      <w:r>
        <w:t xml:space="preserve">Connection </w:t>
      </w:r>
      <w:r w:rsidR="00F265BD">
        <w:t>N</w:t>
      </w:r>
      <w:r>
        <w:t>ames</w:t>
      </w:r>
    </w:p>
    <w:p w14:paraId="62B44053" w14:textId="77777777" w:rsidR="00C44150" w:rsidRPr="00C44150" w:rsidRDefault="00C44150" w:rsidP="00C44150">
      <w:pPr>
        <w:pStyle w:val="SLCUnorderedlist"/>
      </w:pPr>
      <w:bookmarkStart w:id="61" w:name="_Hlk52175703"/>
      <w:r w:rsidRPr="00C44150">
        <w:t>If there is only one connection for a specific type, the name needs to have the following format, where the second option can (optionally) be used to add more info about the goal of the connection (e.g. XXX = Traps, XXX = Events, XXX = Alarms, etc):</w:t>
      </w:r>
    </w:p>
    <w:p w14:paraId="38149ED2" w14:textId="77777777" w:rsidR="00C44150" w:rsidRDefault="00C44150" w:rsidP="00D026DC">
      <w:pPr>
        <w:pStyle w:val="SLCUnorderedlist"/>
        <w:numPr>
          <w:ilvl w:val="1"/>
          <w:numId w:val="13"/>
        </w:numPr>
      </w:pPr>
      <w:r>
        <w:t>“IP Connection" or "IP Connection - XXX": For drivers that support TCP and/or UDP.</w:t>
      </w:r>
    </w:p>
    <w:p w14:paraId="0A1DC2FF" w14:textId="77777777" w:rsidR="00C44150" w:rsidRDefault="00C44150" w:rsidP="00C44150">
      <w:pPr>
        <w:pStyle w:val="SLCUnorderedlist"/>
        <w:numPr>
          <w:ilvl w:val="1"/>
          <w:numId w:val="13"/>
        </w:numPr>
      </w:pPr>
      <w:r>
        <w:t>"HTTP Connection" or "HTTP Connection - XXX"</w:t>
      </w:r>
    </w:p>
    <w:p w14:paraId="32CE68E9" w14:textId="77777777" w:rsidR="00C44150" w:rsidRDefault="00C44150" w:rsidP="00C44150">
      <w:pPr>
        <w:pStyle w:val="SLCUnorderedlist"/>
        <w:numPr>
          <w:ilvl w:val="1"/>
          <w:numId w:val="13"/>
        </w:numPr>
      </w:pPr>
      <w:r>
        <w:t>"SNMP Connection" or "SNMP Connection - XXX"</w:t>
      </w:r>
    </w:p>
    <w:p w14:paraId="339B75EE" w14:textId="77777777" w:rsidR="00C44150" w:rsidRDefault="00C44150" w:rsidP="00B955A8">
      <w:pPr>
        <w:pStyle w:val="SLCUnorderedlist"/>
        <w:numPr>
          <w:ilvl w:val="1"/>
          <w:numId w:val="13"/>
        </w:numPr>
      </w:pPr>
      <w:r>
        <w:t>"Serial Connection" or "Serial Connection - XXX": For drivers that only support the physical serial port, i.e. driver connections of type serial that do not support TCP or UDP.</w:t>
      </w:r>
    </w:p>
    <w:p w14:paraId="6E0809A5" w14:textId="77777777" w:rsidR="00C44150" w:rsidRDefault="00C44150" w:rsidP="00C44150">
      <w:pPr>
        <w:pStyle w:val="SLCUnorderedlist"/>
      </w:pPr>
      <w:r>
        <w:t>If there is more than one connection for a specific type, the name needs have the following format, where XXX is used to distinguish between the connections (e.g. XXX = Redundant, XXX = Redundant 2, XXX = Backup, XXX = Traps, XXX = Events, etc):</w:t>
      </w:r>
    </w:p>
    <w:p w14:paraId="4566E525" w14:textId="77777777" w:rsidR="00C44150" w:rsidRDefault="00C44150" w:rsidP="00C44150">
      <w:pPr>
        <w:pStyle w:val="SLCUnorderedlist"/>
        <w:numPr>
          <w:ilvl w:val="1"/>
          <w:numId w:val="13"/>
        </w:numPr>
      </w:pPr>
      <w:r>
        <w:t>"IP Connection - XXX"</w:t>
      </w:r>
    </w:p>
    <w:p w14:paraId="17718CFE" w14:textId="77777777" w:rsidR="00C44150" w:rsidRDefault="00C44150" w:rsidP="00C44150">
      <w:pPr>
        <w:pStyle w:val="SLCUnorderedlist"/>
        <w:numPr>
          <w:ilvl w:val="1"/>
          <w:numId w:val="13"/>
        </w:numPr>
      </w:pPr>
      <w:r>
        <w:t>"HTTP Connection - XXX"</w:t>
      </w:r>
    </w:p>
    <w:p w14:paraId="7A3AA9DC" w14:textId="77777777" w:rsidR="00C44150" w:rsidRDefault="00C44150" w:rsidP="00C44150">
      <w:pPr>
        <w:pStyle w:val="SLCUnorderedlist"/>
        <w:numPr>
          <w:ilvl w:val="1"/>
          <w:numId w:val="13"/>
        </w:numPr>
      </w:pPr>
      <w:r>
        <w:t>Etc.</w:t>
      </w:r>
    </w:p>
    <w:p w14:paraId="379368F7" w14:textId="77777777" w:rsidR="00C31705" w:rsidRDefault="00C31705" w:rsidP="00C31705">
      <w:pPr>
        <w:pStyle w:val="Heading3"/>
      </w:pPr>
      <w:bookmarkStart w:id="62" w:name="_Toc32916717"/>
      <w:bookmarkEnd w:id="61"/>
      <w:r>
        <w:lastRenderedPageBreak/>
        <w:t>Protocol Pages</w:t>
      </w:r>
      <w:bookmarkEnd w:id="62"/>
    </w:p>
    <w:p w14:paraId="2D2E91F1" w14:textId="77777777" w:rsidR="00C31705" w:rsidRDefault="00C31705" w:rsidP="00C31705">
      <w:pPr>
        <w:pStyle w:val="Heading4"/>
      </w:pPr>
      <w:bookmarkStart w:id="63" w:name="_Page_Layout"/>
      <w:bookmarkEnd w:id="63"/>
      <w:r>
        <w:t>Page Layout</w:t>
      </w:r>
    </w:p>
    <w:p w14:paraId="6EA18597" w14:textId="77777777" w:rsidR="00C31705" w:rsidRPr="000E3062" w:rsidRDefault="00C31705" w:rsidP="00AA18B4">
      <w:pPr>
        <w:pStyle w:val="SLCUnorderedlist"/>
      </w:pPr>
      <w:r>
        <w:t xml:space="preserve">By default, a maximum of two columns is allowed on a page. </w:t>
      </w:r>
    </w:p>
    <w:p w14:paraId="458EF727" w14:textId="77777777" w:rsidR="00C31705" w:rsidRDefault="00C31705" w:rsidP="00C31705">
      <w:pPr>
        <w:pStyle w:val="Heading4"/>
      </w:pPr>
      <w:bookmarkStart w:id="64" w:name="_Product_Line_Look"/>
      <w:bookmarkStart w:id="65" w:name="_Look_and_Feel"/>
      <w:bookmarkEnd w:id="64"/>
      <w:bookmarkEnd w:id="65"/>
      <w:r>
        <w:t>Look and Feel</w:t>
      </w:r>
    </w:p>
    <w:p w14:paraId="18AC7268" w14:textId="77777777" w:rsidR="00C31705" w:rsidRPr="00F31FA0" w:rsidRDefault="00C31705" w:rsidP="00AA18B4">
      <w:pPr>
        <w:pStyle w:val="SLCUnorderedlist"/>
      </w:pPr>
      <w:r w:rsidRPr="00F34ED0">
        <w:t>Vendors typically organize the</w:t>
      </w:r>
      <w:r>
        <w:t>ir</w:t>
      </w:r>
      <w:r w:rsidRPr="00F34ED0">
        <w:t xml:space="preserve"> devices into different product lines</w:t>
      </w:r>
      <w:r>
        <w:t xml:space="preserve"> or series</w:t>
      </w:r>
      <w:r w:rsidRPr="00F34ED0">
        <w:t xml:space="preserve">. The same look and feel </w:t>
      </w:r>
      <w:r>
        <w:t>must</w:t>
      </w:r>
      <w:r w:rsidRPr="00F34ED0">
        <w:t xml:space="preserve"> be provided for all drivers for devices belonging to the same product line.</w:t>
      </w:r>
    </w:p>
    <w:p w14:paraId="2AADAE17" w14:textId="77777777" w:rsidR="00C31705" w:rsidRPr="00F31FA0" w:rsidRDefault="00C31705" w:rsidP="00C31705">
      <w:pPr>
        <w:pStyle w:val="Heading4"/>
      </w:pPr>
      <w:bookmarkStart w:id="66" w:name="_General_Page."/>
      <w:bookmarkStart w:id="67" w:name="_General_Page"/>
      <w:bookmarkEnd w:id="66"/>
      <w:bookmarkEnd w:id="67"/>
      <w:r>
        <w:t>General Page</w:t>
      </w:r>
    </w:p>
    <w:p w14:paraId="63FC6592" w14:textId="77777777" w:rsidR="00C31705" w:rsidRDefault="00C31705" w:rsidP="00AA18B4">
      <w:pPr>
        <w:pStyle w:val="SLCUnorderedlist"/>
      </w:pPr>
      <w:r w:rsidRPr="00DA1CE5">
        <w:t xml:space="preserve">Each </w:t>
      </w:r>
      <w:r>
        <w:t>protocol</w:t>
      </w:r>
      <w:r w:rsidRPr="00DA1CE5">
        <w:t xml:space="preserve"> </w:t>
      </w:r>
      <w:r>
        <w:t>must</w:t>
      </w:r>
      <w:r w:rsidRPr="00DA1CE5">
        <w:t xml:space="preserve"> have a page with </w:t>
      </w:r>
      <w:r w:rsidR="006B770E">
        <w:t xml:space="preserve">the </w:t>
      </w:r>
      <w:r w:rsidRPr="00DA1CE5">
        <w:t>name “General”</w:t>
      </w:r>
      <w:r w:rsidR="006B770E">
        <w:t>,</w:t>
      </w:r>
      <w:r w:rsidRPr="00DA1CE5">
        <w:t xml:space="preserve"> contain</w:t>
      </w:r>
      <w:r>
        <w:t>ing</w:t>
      </w:r>
      <w:r w:rsidRPr="00DA1CE5">
        <w:t xml:space="preserve"> some general parameters (</w:t>
      </w:r>
      <w:r w:rsidR="00F42CE5">
        <w:t>e.g.</w:t>
      </w:r>
      <w:r w:rsidRPr="00DA1CE5">
        <w:t xml:space="preserve"> the device name, the device type, the firmware version, etc.)</w:t>
      </w:r>
      <w:r w:rsidR="006B770E">
        <w:t>,</w:t>
      </w:r>
      <w:r>
        <w:t xml:space="preserve"> </w:t>
      </w:r>
      <w:r w:rsidR="006B770E">
        <w:t xml:space="preserve">which </w:t>
      </w:r>
      <w:r>
        <w:t xml:space="preserve">must be used as </w:t>
      </w:r>
      <w:r w:rsidR="006B770E">
        <w:t xml:space="preserve">the </w:t>
      </w:r>
      <w:r>
        <w:t>default page</w:t>
      </w:r>
      <w:r w:rsidRPr="00DA1CE5">
        <w:t>.</w:t>
      </w:r>
    </w:p>
    <w:p w14:paraId="64D17B3D" w14:textId="77777777" w:rsidR="00C31705" w:rsidRPr="00DA1CE5" w:rsidRDefault="00C31705" w:rsidP="00C31705">
      <w:pPr>
        <w:pStyle w:val="Heading4"/>
      </w:pPr>
      <w:bookmarkStart w:id="68" w:name="_Device_Core_functionality"/>
      <w:bookmarkStart w:id="69" w:name="_Core_Functionality_Pages"/>
      <w:bookmarkEnd w:id="68"/>
      <w:bookmarkEnd w:id="69"/>
      <w:r>
        <w:t xml:space="preserve">Core </w:t>
      </w:r>
      <w:r w:rsidR="00691D48">
        <w:t>F</w:t>
      </w:r>
      <w:r>
        <w:t xml:space="preserve">unctionality </w:t>
      </w:r>
      <w:r w:rsidR="00691D48">
        <w:t>P</w:t>
      </w:r>
      <w:r>
        <w:t>ages</w:t>
      </w:r>
    </w:p>
    <w:p w14:paraId="5371ADE6" w14:textId="77777777" w:rsidR="00C31705" w:rsidRPr="00851F79" w:rsidRDefault="00C31705" w:rsidP="00AA18B4">
      <w:pPr>
        <w:pStyle w:val="SLCUnorderedlist"/>
      </w:pPr>
      <w:r w:rsidRPr="00F71A63">
        <w:t>A protocol is typically developed for a specific device (e.g. demodulator</w:t>
      </w:r>
      <w:r>
        <w:t>, integrated receiver/decoder (IRD), etc.</w:t>
      </w:r>
      <w:r w:rsidRPr="00F71A63">
        <w:t xml:space="preserve">). </w:t>
      </w:r>
      <w:r>
        <w:t>A protocol must reflect the functionality of the device by including a page for each functional block of the device. For example, a protocol for an integrated receiver/decoder should include a page for the receiver and a page for the decoder.</w:t>
      </w:r>
    </w:p>
    <w:p w14:paraId="4B29291F" w14:textId="77777777" w:rsidR="00C31705" w:rsidRPr="00932E84" w:rsidRDefault="00C31705" w:rsidP="00AA18B4">
      <w:pPr>
        <w:autoSpaceDE w:val="0"/>
        <w:autoSpaceDN w:val="0"/>
        <w:adjustRightInd w:val="0"/>
        <w:spacing w:after="0" w:line="240" w:lineRule="auto"/>
        <w:ind w:left="284"/>
        <w:jc w:val="left"/>
      </w:pPr>
      <w:r w:rsidRPr="00F71A63">
        <w:t>Th</w:t>
      </w:r>
      <w:r>
        <w:t>e</w:t>
      </w:r>
      <w:r w:rsidRPr="00F71A63">
        <w:t>s</w:t>
      </w:r>
      <w:r>
        <w:t>e</w:t>
      </w:r>
      <w:r w:rsidRPr="00F71A63">
        <w:t xml:space="preserve"> page</w:t>
      </w:r>
      <w:r>
        <w:t>s</w:t>
      </w:r>
      <w:r w:rsidRPr="00F71A63">
        <w:t xml:space="preserve"> </w:t>
      </w:r>
      <w:r>
        <w:t>must</w:t>
      </w:r>
      <w:r w:rsidRPr="00F71A63">
        <w:t xml:space="preserve"> contain the core parameters of the device</w:t>
      </w:r>
      <w:r w:rsidR="0037006A">
        <w:t>,</w:t>
      </w:r>
      <w:r>
        <w:t xml:space="preserve"> </w:t>
      </w:r>
      <w:r w:rsidR="0037006A">
        <w:t xml:space="preserve">which </w:t>
      </w:r>
      <w:r>
        <w:t>should be a combination of</w:t>
      </w:r>
      <w:r w:rsidRPr="00F71A63">
        <w:t xml:space="preserve"> status parameters and important configuration parameters. The order of these parameters should reflect the internal workflow</w:t>
      </w:r>
      <w:r>
        <w:t xml:space="preserve"> of the device</w:t>
      </w:r>
      <w:r w:rsidRPr="00F71A63">
        <w:t xml:space="preserve"> (e.g. </w:t>
      </w:r>
      <w:r>
        <w:t xml:space="preserve">in case of a decoder, </w:t>
      </w:r>
      <w:r w:rsidRPr="00F71A63">
        <w:t>first configure the frequency, then the modulation, et</w:t>
      </w:r>
      <w:r>
        <w:t>c</w:t>
      </w:r>
      <w:r w:rsidRPr="00F71A63">
        <w:t>.</w:t>
      </w:r>
      <w:r>
        <w:t>).</w:t>
      </w:r>
      <w:bookmarkStart w:id="70" w:name="_Device_Web_UI"/>
      <w:bookmarkEnd w:id="70"/>
    </w:p>
    <w:p w14:paraId="051B5891" w14:textId="77777777" w:rsidR="00C31705" w:rsidRPr="00932E84" w:rsidRDefault="00C31705" w:rsidP="00C31705">
      <w:pPr>
        <w:pStyle w:val="Heading4"/>
        <w:rPr>
          <w:szCs w:val="20"/>
        </w:rPr>
      </w:pPr>
      <w:bookmarkStart w:id="71" w:name="_Web_Interface_Page"/>
      <w:bookmarkEnd w:id="71"/>
      <w:r>
        <w:rPr>
          <w:szCs w:val="20"/>
        </w:rPr>
        <w:t xml:space="preserve">Web </w:t>
      </w:r>
      <w:r w:rsidR="00BB6294">
        <w:rPr>
          <w:szCs w:val="20"/>
        </w:rPr>
        <w:t>Interface</w:t>
      </w:r>
      <w:r>
        <w:rPr>
          <w:szCs w:val="20"/>
        </w:rPr>
        <w:t xml:space="preserve"> Page</w:t>
      </w:r>
    </w:p>
    <w:p w14:paraId="05215F0A" w14:textId="77777777" w:rsidR="00C31705" w:rsidRDefault="00C31705" w:rsidP="00AA18B4">
      <w:pPr>
        <w:pStyle w:val="SLCUnorderedlist"/>
      </w:pPr>
      <w:r w:rsidRPr="00F71A63">
        <w:t>I</w:t>
      </w:r>
      <w:r>
        <w:t>n case</w:t>
      </w:r>
      <w:r w:rsidRPr="00F71A63">
        <w:t xml:space="preserve"> the device has a web </w:t>
      </w:r>
      <w:r>
        <w:t xml:space="preserve">user </w:t>
      </w:r>
      <w:r w:rsidRPr="00F71A63">
        <w:t xml:space="preserve">interface, this </w:t>
      </w:r>
      <w:r>
        <w:t>must</w:t>
      </w:r>
      <w:r w:rsidRPr="00F71A63">
        <w:t xml:space="preserve"> be added to the protocol as an embedded object on its own page, so that it can be viewed through the element card. The web interface page must be the last page and it must be preceded by a page separator.</w:t>
      </w:r>
      <w:r w:rsidR="00AD57FA">
        <w:t xml:space="preserve"> The name of this page should be “Web Interface”.</w:t>
      </w:r>
    </w:p>
    <w:p w14:paraId="6C47A420" w14:textId="77777777" w:rsidR="007D2C84" w:rsidRDefault="00835E90" w:rsidP="006B59B9">
      <w:pPr>
        <w:pStyle w:val="Heading3"/>
      </w:pPr>
      <w:bookmarkStart w:id="72" w:name="_Toc32916718"/>
      <w:r>
        <w:t>Displayed Text</w:t>
      </w:r>
      <w:bookmarkEnd w:id="72"/>
    </w:p>
    <w:p w14:paraId="137040E3" w14:textId="77777777" w:rsidR="00865CF1" w:rsidRPr="00F31FA0" w:rsidRDefault="00865CF1" w:rsidP="00AA18B4">
      <w:pPr>
        <w:pStyle w:val="SLCBodytext"/>
        <w:ind w:left="0"/>
      </w:pPr>
      <w:r w:rsidRPr="003E4EBC">
        <w:t>All</w:t>
      </w:r>
      <w:r>
        <w:t xml:space="preserve"> displayed textual items, e.g.</w:t>
      </w:r>
      <w:r w:rsidRPr="003E4EBC">
        <w:t xml:space="preserve"> parameter descriptions, button </w:t>
      </w:r>
      <w:r>
        <w:t>values</w:t>
      </w:r>
      <w:r w:rsidRPr="003E4EBC">
        <w:t xml:space="preserve">, </w:t>
      </w:r>
      <w:r>
        <w:t xml:space="preserve">discrete values, tooltips, element wizard text </w:t>
      </w:r>
      <w:r w:rsidRPr="003E4EBC">
        <w:t xml:space="preserve">etc. that will be displayed in DataMiner must </w:t>
      </w:r>
      <w:r w:rsidR="00AD57FA">
        <w:t xml:space="preserve">be user-friendly and </w:t>
      </w:r>
      <w:r w:rsidRPr="003E4EBC">
        <w:t>adhere to the following rule</w:t>
      </w:r>
      <w:r>
        <w:t>s</w:t>
      </w:r>
      <w:r w:rsidRPr="003E4EBC">
        <w:t>:</w:t>
      </w:r>
    </w:p>
    <w:p w14:paraId="5475EF3F" w14:textId="77777777" w:rsidR="00865CF1" w:rsidRPr="00F31FA0" w:rsidRDefault="000F4C60" w:rsidP="006B59B9">
      <w:pPr>
        <w:pStyle w:val="Heading4"/>
      </w:pPr>
      <w:bookmarkStart w:id="73" w:name="_Capitalization"/>
      <w:bookmarkStart w:id="74" w:name="_Title_Case"/>
      <w:bookmarkEnd w:id="73"/>
      <w:bookmarkEnd w:id="74"/>
      <w:r>
        <w:t>Title Case</w:t>
      </w:r>
    </w:p>
    <w:p w14:paraId="4B683939" w14:textId="77777777" w:rsidR="007D2C84" w:rsidRPr="003E4EBC" w:rsidRDefault="000F4C60" w:rsidP="00AA18B4">
      <w:pPr>
        <w:pStyle w:val="SLCUnorderedlist"/>
      </w:pPr>
      <w:r>
        <w:t>When title case should be used (e.g. parameter descriptions), e</w:t>
      </w:r>
      <w:r w:rsidR="007D2C84" w:rsidRPr="003E4EBC">
        <w:t>very word has to start with a capital letter, except words with three letters or less, unless they are:</w:t>
      </w:r>
    </w:p>
    <w:p w14:paraId="78682AC7" w14:textId="77777777" w:rsidR="007D2C84" w:rsidRPr="003E4EBC" w:rsidRDefault="007D2C84" w:rsidP="004A3E68">
      <w:pPr>
        <w:pStyle w:val="SLCUnorderedlist"/>
        <w:numPr>
          <w:ilvl w:val="1"/>
          <w:numId w:val="13"/>
        </w:numPr>
      </w:pPr>
      <w:r>
        <w:t>t</w:t>
      </w:r>
      <w:r w:rsidRPr="003E4EBC">
        <w:t>he first word of the description, or</w:t>
      </w:r>
    </w:p>
    <w:p w14:paraId="4F3E03C9" w14:textId="77777777" w:rsidR="007D2C84" w:rsidRPr="003E4EBC" w:rsidRDefault="007D2C84" w:rsidP="004A3E68">
      <w:pPr>
        <w:pStyle w:val="SLCUnorderedlist"/>
        <w:numPr>
          <w:ilvl w:val="1"/>
          <w:numId w:val="13"/>
        </w:numPr>
      </w:pPr>
      <w:r>
        <w:t>a</w:t>
      </w:r>
      <w:r w:rsidRPr="003E4EBC">
        <w:t xml:space="preserve"> reserved word like a unit of measure that requires specific capitalization, or</w:t>
      </w:r>
    </w:p>
    <w:p w14:paraId="19241AA7" w14:textId="77777777" w:rsidR="00797E41" w:rsidRDefault="007D2C84" w:rsidP="004A3E68">
      <w:pPr>
        <w:pStyle w:val="SLCUnorderedlist"/>
        <w:numPr>
          <w:ilvl w:val="1"/>
          <w:numId w:val="13"/>
        </w:numPr>
      </w:pPr>
      <w:r>
        <w:t>a</w:t>
      </w:r>
      <w:r w:rsidRPr="003E4EBC">
        <w:t xml:space="preserve"> noun, a pronoun or a verb.</w:t>
      </w:r>
    </w:p>
    <w:p w14:paraId="191F29F9" w14:textId="77777777" w:rsidR="00797E41" w:rsidRDefault="00797E41" w:rsidP="006B59B9">
      <w:pPr>
        <w:pStyle w:val="Heading4"/>
      </w:pPr>
      <w:bookmarkStart w:id="75" w:name="_Brand_Names"/>
      <w:bookmarkStart w:id="76" w:name="_Brand_and_Product"/>
      <w:bookmarkEnd w:id="75"/>
      <w:bookmarkEnd w:id="76"/>
      <w:r>
        <w:t xml:space="preserve">Brand </w:t>
      </w:r>
      <w:r w:rsidR="00721339">
        <w:t xml:space="preserve">and Product </w:t>
      </w:r>
      <w:r>
        <w:t>Names</w:t>
      </w:r>
    </w:p>
    <w:p w14:paraId="5B99FCDD" w14:textId="77777777" w:rsidR="007D2C84" w:rsidRDefault="00797E41" w:rsidP="00AA18B4">
      <w:pPr>
        <w:pStyle w:val="SLCUnorderedlist"/>
      </w:pPr>
      <w:r>
        <w:t xml:space="preserve">Brand </w:t>
      </w:r>
      <w:r w:rsidR="00721339">
        <w:t xml:space="preserve">or product </w:t>
      </w:r>
      <w:r>
        <w:t>names must use their official capitalization.</w:t>
      </w:r>
    </w:p>
    <w:p w14:paraId="3D868819" w14:textId="77777777" w:rsidR="00797E41" w:rsidRDefault="00797E41" w:rsidP="006B59B9">
      <w:pPr>
        <w:pStyle w:val="Heading4"/>
      </w:pPr>
      <w:bookmarkStart w:id="77" w:name="_Unnecessary_Information"/>
      <w:bookmarkStart w:id="78" w:name="_Acronyms_and_Initialisms"/>
      <w:bookmarkEnd w:id="77"/>
      <w:bookmarkEnd w:id="78"/>
      <w:r>
        <w:lastRenderedPageBreak/>
        <w:t>Acronyms and Initialisms</w:t>
      </w:r>
    </w:p>
    <w:p w14:paraId="6D1FEA71" w14:textId="77777777" w:rsidR="007D2C84" w:rsidRDefault="007D2C84" w:rsidP="00AA18B4">
      <w:pPr>
        <w:pStyle w:val="SLCUnorderedlist"/>
      </w:pPr>
      <w:r w:rsidRPr="00D6564E">
        <w:t xml:space="preserve">Acronyms and initialisms </w:t>
      </w:r>
      <w:r>
        <w:t>must</w:t>
      </w:r>
      <w:r w:rsidRPr="00D6564E">
        <w:t xml:space="preserve"> always be written with capital letters </w:t>
      </w:r>
      <w:r w:rsidR="00601B3E">
        <w:t>according to the defining standards or specifications</w:t>
      </w:r>
      <w:r w:rsidRPr="00D6564E">
        <w:t>. Acronyms and initialisms are types of abbreviations that consist of the first letters of other words and are used as a word in themselves</w:t>
      </w:r>
      <w:r>
        <w:t xml:space="preserve"> (</w:t>
      </w:r>
      <w:r w:rsidRPr="00D6564E">
        <w:t xml:space="preserve">The difference between </w:t>
      </w:r>
      <w:r>
        <w:t>a</w:t>
      </w:r>
      <w:r w:rsidRPr="00D6564E">
        <w:t>cronyms and initialisms is that acronyms can be pronounced as a word, whereas initialisms are pronounced as the separate letters. For example, BIOS and CORBA are acronyms, IP and DVB-2 are initialisms</w:t>
      </w:r>
      <w:r>
        <w:t>)</w:t>
      </w:r>
      <w:r w:rsidRPr="00D6564E">
        <w:t>. In case the web interface of a device displays such abbreviations, verify their meaning and correct capitalization.</w:t>
      </w:r>
    </w:p>
    <w:p w14:paraId="7C71D633" w14:textId="77777777" w:rsidR="007D2C84" w:rsidRPr="00D6564E" w:rsidRDefault="00F42CE5" w:rsidP="00AA18B4">
      <w:pPr>
        <w:spacing w:line="259" w:lineRule="auto"/>
        <w:ind w:left="284"/>
        <w:jc w:val="left"/>
      </w:pPr>
      <w:r>
        <w:t>E.g.</w:t>
      </w:r>
      <w:r w:rsidR="007D2C84" w:rsidRPr="00D6564E">
        <w:t xml:space="preserve"> the following table gives an overview of some frequently occurring acronyms and in</w:t>
      </w:r>
      <w:r w:rsidR="007D2C84">
        <w:t>itialisms for transport streams</w:t>
      </w:r>
      <w:r w:rsidR="007D2C84" w:rsidRPr="00D6564E">
        <w:t>:</w:t>
      </w:r>
    </w:p>
    <w:p w14:paraId="36336B1F" w14:textId="77777777" w:rsidR="007D2C84" w:rsidRDefault="007D2C84" w:rsidP="007D2C84">
      <w:pPr>
        <w:autoSpaceDE w:val="0"/>
        <w:autoSpaceDN w:val="0"/>
        <w:adjustRightInd w:val="0"/>
        <w:spacing w:after="0" w:line="240" w:lineRule="auto"/>
        <w:ind w:left="360"/>
      </w:pPr>
    </w:p>
    <w:tbl>
      <w:tblPr>
        <w:tblStyle w:val="PlainTable21"/>
        <w:tblW w:w="2800" w:type="pct"/>
        <w:tblInd w:w="284" w:type="dxa"/>
        <w:tblLook w:val="04A0" w:firstRow="1" w:lastRow="0" w:firstColumn="1" w:lastColumn="0" w:noHBand="0" w:noVBand="1"/>
      </w:tblPr>
      <w:tblGrid>
        <w:gridCol w:w="1984"/>
        <w:gridCol w:w="3540"/>
      </w:tblGrid>
      <w:tr w:rsidR="007D2C84" w:rsidRPr="005B25A1" w14:paraId="0E1AC202" w14:textId="77777777" w:rsidTr="00AA18B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DA16332" w14:textId="77777777" w:rsidR="007D2C84" w:rsidRPr="005B25A1" w:rsidRDefault="005E0B64" w:rsidP="0028484D">
            <w:pPr>
              <w:spacing w:line="240" w:lineRule="auto"/>
              <w:jc w:val="left"/>
              <w:rPr>
                <w:rFonts w:eastAsia="Times New Roman"/>
                <w:color w:val="000000"/>
                <w:sz w:val="18"/>
                <w:szCs w:val="18"/>
              </w:rPr>
            </w:pPr>
            <w:r>
              <w:rPr>
                <w:rFonts w:eastAsia="Times New Roman"/>
                <w:color w:val="000000"/>
                <w:sz w:val="18"/>
                <w:szCs w:val="18"/>
              </w:rPr>
              <w:t>Abbreviation</w:t>
            </w:r>
          </w:p>
        </w:tc>
        <w:tc>
          <w:tcPr>
            <w:tcW w:w="3204" w:type="pct"/>
            <w:noWrap/>
            <w:hideMark/>
          </w:tcPr>
          <w:p w14:paraId="63675452" w14:textId="77777777" w:rsidR="007D2C84" w:rsidRPr="005B25A1" w:rsidRDefault="007D2C84" w:rsidP="0028484D">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Description</w:t>
            </w:r>
          </w:p>
        </w:tc>
      </w:tr>
      <w:tr w:rsidR="007D2C84" w:rsidRPr="005B25A1" w14:paraId="2E49911F"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33916FA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w:t>
            </w:r>
          </w:p>
        </w:tc>
        <w:tc>
          <w:tcPr>
            <w:tcW w:w="3204" w:type="pct"/>
            <w:noWrap/>
            <w:hideMark/>
          </w:tcPr>
          <w:p w14:paraId="6D74A0CC"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w:t>
            </w:r>
          </w:p>
        </w:tc>
      </w:tr>
      <w:tr w:rsidR="007D2C84" w:rsidRPr="005B25A1" w14:paraId="53CD6D56"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7511206"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CAT</w:t>
            </w:r>
          </w:p>
        </w:tc>
        <w:tc>
          <w:tcPr>
            <w:tcW w:w="3204" w:type="pct"/>
            <w:noWrap/>
            <w:hideMark/>
          </w:tcPr>
          <w:p w14:paraId="5C2D601F"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 Table</w:t>
            </w:r>
          </w:p>
        </w:tc>
      </w:tr>
      <w:tr w:rsidR="007D2C84" w:rsidRPr="005B25A1" w14:paraId="788DEDA1"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AE8618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CBR</w:t>
            </w:r>
          </w:p>
        </w:tc>
        <w:tc>
          <w:tcPr>
            <w:tcW w:w="3204" w:type="pct"/>
            <w:noWrap/>
            <w:hideMark/>
          </w:tcPr>
          <w:p w14:paraId="0FF30184"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Constant Bitrate</w:t>
            </w:r>
          </w:p>
        </w:tc>
      </w:tr>
      <w:tr w:rsidR="007D2C84" w:rsidRPr="005B25A1" w14:paraId="3211EF14"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7E2410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CC</w:t>
            </w:r>
          </w:p>
        </w:tc>
        <w:tc>
          <w:tcPr>
            <w:tcW w:w="3204" w:type="pct"/>
            <w:noWrap/>
            <w:hideMark/>
          </w:tcPr>
          <w:p w14:paraId="3DE5C060"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Continuity Counter</w:t>
            </w:r>
          </w:p>
        </w:tc>
      </w:tr>
      <w:tr w:rsidR="007D2C84" w:rsidRPr="005B25A1" w14:paraId="648A1E58"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50DA1B0"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DTS</w:t>
            </w:r>
          </w:p>
        </w:tc>
        <w:tc>
          <w:tcPr>
            <w:tcW w:w="3204" w:type="pct"/>
            <w:noWrap/>
            <w:hideMark/>
          </w:tcPr>
          <w:p w14:paraId="2700CB75"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Decoding Time Stamp</w:t>
            </w:r>
          </w:p>
        </w:tc>
      </w:tr>
      <w:tr w:rsidR="007D2C84" w:rsidRPr="005B25A1" w14:paraId="4E881A35"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1BB03D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FEC</w:t>
            </w:r>
          </w:p>
        </w:tc>
        <w:tc>
          <w:tcPr>
            <w:tcW w:w="3204" w:type="pct"/>
            <w:noWrap/>
            <w:hideMark/>
          </w:tcPr>
          <w:p w14:paraId="1E8E275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Forward Error Correction</w:t>
            </w:r>
          </w:p>
        </w:tc>
      </w:tr>
      <w:tr w:rsidR="007D2C84" w:rsidRPr="005B25A1" w14:paraId="6FE1C3A9"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66248C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LTW</w:t>
            </w:r>
          </w:p>
        </w:tc>
        <w:tc>
          <w:tcPr>
            <w:tcW w:w="3204" w:type="pct"/>
            <w:noWrap/>
            <w:hideMark/>
          </w:tcPr>
          <w:p w14:paraId="138EFF38"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Legal Time Window</w:t>
            </w:r>
          </w:p>
        </w:tc>
      </w:tr>
      <w:tr w:rsidR="007D2C84" w:rsidRPr="005B25A1" w14:paraId="37CCE9A1"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31C0CB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MPTS</w:t>
            </w:r>
          </w:p>
        </w:tc>
        <w:tc>
          <w:tcPr>
            <w:tcW w:w="3204" w:type="pct"/>
            <w:noWrap/>
            <w:hideMark/>
          </w:tcPr>
          <w:p w14:paraId="262014DB"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Multi Program Transport Stream</w:t>
            </w:r>
          </w:p>
        </w:tc>
      </w:tr>
      <w:tr w:rsidR="007D2C84" w:rsidRPr="005B25A1" w14:paraId="235378FB"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B2B97A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NIT</w:t>
            </w:r>
          </w:p>
        </w:tc>
        <w:tc>
          <w:tcPr>
            <w:tcW w:w="3204" w:type="pct"/>
            <w:noWrap/>
            <w:hideMark/>
          </w:tcPr>
          <w:p w14:paraId="6266F860"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Network Information Table</w:t>
            </w:r>
          </w:p>
        </w:tc>
      </w:tr>
      <w:tr w:rsidR="007D2C84" w:rsidRPr="005B25A1" w14:paraId="44197D5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455038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PAT</w:t>
            </w:r>
          </w:p>
        </w:tc>
        <w:tc>
          <w:tcPr>
            <w:tcW w:w="3204" w:type="pct"/>
            <w:noWrap/>
            <w:hideMark/>
          </w:tcPr>
          <w:p w14:paraId="5C765EA3"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Association Table</w:t>
            </w:r>
          </w:p>
        </w:tc>
      </w:tr>
      <w:tr w:rsidR="007D2C84" w:rsidRPr="005B25A1" w14:paraId="5E1948DF"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0E947B2"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PCR</w:t>
            </w:r>
          </w:p>
        </w:tc>
        <w:tc>
          <w:tcPr>
            <w:tcW w:w="3204" w:type="pct"/>
            <w:noWrap/>
            <w:hideMark/>
          </w:tcPr>
          <w:p w14:paraId="30704524"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Clock Reference</w:t>
            </w:r>
          </w:p>
        </w:tc>
      </w:tr>
      <w:tr w:rsidR="007D2C84" w:rsidRPr="005B25A1" w14:paraId="1FC6F022"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B0D8834"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PES</w:t>
            </w:r>
          </w:p>
        </w:tc>
        <w:tc>
          <w:tcPr>
            <w:tcW w:w="3204" w:type="pct"/>
            <w:noWrap/>
            <w:hideMark/>
          </w:tcPr>
          <w:p w14:paraId="212EE9AA"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Packetized Elementary Stream</w:t>
            </w:r>
          </w:p>
        </w:tc>
      </w:tr>
      <w:tr w:rsidR="007D2C84" w:rsidRPr="005B25A1" w14:paraId="04B337AE"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DF705DE"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PID</w:t>
            </w:r>
          </w:p>
        </w:tc>
        <w:tc>
          <w:tcPr>
            <w:tcW w:w="3204" w:type="pct"/>
            <w:noWrap/>
            <w:hideMark/>
          </w:tcPr>
          <w:p w14:paraId="78A8F45B"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 Identifier</w:t>
            </w:r>
          </w:p>
        </w:tc>
      </w:tr>
      <w:tr w:rsidR="007D2C84" w:rsidRPr="005B25A1" w14:paraId="1DD837A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A6BC1F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PMT</w:t>
            </w:r>
          </w:p>
        </w:tc>
        <w:tc>
          <w:tcPr>
            <w:tcW w:w="3204" w:type="pct"/>
            <w:noWrap/>
            <w:hideMark/>
          </w:tcPr>
          <w:p w14:paraId="42FDCE1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Map Table</w:t>
            </w:r>
          </w:p>
        </w:tc>
      </w:tr>
      <w:tr w:rsidR="007D2C84" w:rsidRPr="005B25A1" w14:paraId="7C949091"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ADAC4D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PSI</w:t>
            </w:r>
          </w:p>
        </w:tc>
        <w:tc>
          <w:tcPr>
            <w:tcW w:w="3204" w:type="pct"/>
            <w:noWrap/>
            <w:hideMark/>
          </w:tcPr>
          <w:p w14:paraId="05BE9CDD"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Specific Information</w:t>
            </w:r>
          </w:p>
        </w:tc>
      </w:tr>
      <w:tr w:rsidR="007D2C84" w:rsidRPr="005B25A1" w14:paraId="4EE28B2C"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A7AF30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PTS</w:t>
            </w:r>
          </w:p>
        </w:tc>
        <w:tc>
          <w:tcPr>
            <w:tcW w:w="3204" w:type="pct"/>
            <w:noWrap/>
            <w:hideMark/>
          </w:tcPr>
          <w:p w14:paraId="09CB149D"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Presentation Time Stamp</w:t>
            </w:r>
          </w:p>
        </w:tc>
      </w:tr>
      <w:tr w:rsidR="007D2C84" w:rsidRPr="005B25A1" w14:paraId="6AC9FE6D"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4020367"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SPTS</w:t>
            </w:r>
          </w:p>
        </w:tc>
        <w:tc>
          <w:tcPr>
            <w:tcW w:w="3204" w:type="pct"/>
            <w:noWrap/>
            <w:hideMark/>
          </w:tcPr>
          <w:p w14:paraId="3C498040"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Single Program Transport Stream</w:t>
            </w:r>
          </w:p>
        </w:tc>
      </w:tr>
      <w:tr w:rsidR="007D2C84" w:rsidRPr="005B25A1" w14:paraId="457DAD24"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2327A0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STC</w:t>
            </w:r>
          </w:p>
        </w:tc>
        <w:tc>
          <w:tcPr>
            <w:tcW w:w="3204" w:type="pct"/>
            <w:noWrap/>
            <w:hideMark/>
          </w:tcPr>
          <w:p w14:paraId="457F737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System Time Clock</w:t>
            </w:r>
          </w:p>
        </w:tc>
      </w:tr>
      <w:tr w:rsidR="007D2C84" w:rsidRPr="005B25A1" w14:paraId="56CEDEFC"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1682329"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TEI</w:t>
            </w:r>
          </w:p>
        </w:tc>
        <w:tc>
          <w:tcPr>
            <w:tcW w:w="3204" w:type="pct"/>
            <w:noWrap/>
            <w:hideMark/>
          </w:tcPr>
          <w:p w14:paraId="131990A6"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Error Indicator</w:t>
            </w:r>
          </w:p>
        </w:tc>
      </w:tr>
      <w:tr w:rsidR="007D2C84" w:rsidRPr="005B25A1" w14:paraId="1426EFD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94D551B"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TS</w:t>
            </w:r>
          </w:p>
        </w:tc>
        <w:tc>
          <w:tcPr>
            <w:tcW w:w="3204" w:type="pct"/>
            <w:noWrap/>
            <w:hideMark/>
          </w:tcPr>
          <w:p w14:paraId="06C6D004" w14:textId="77777777" w:rsidR="007D2C84" w:rsidRPr="005B25A1" w:rsidRDefault="007D2C84" w:rsidP="0028484D">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Stream</w:t>
            </w:r>
          </w:p>
        </w:tc>
      </w:tr>
    </w:tbl>
    <w:p w14:paraId="34CAC78B" w14:textId="77777777" w:rsidR="00DA1CE5" w:rsidRDefault="00DA1CE5">
      <w:pPr>
        <w:spacing w:line="259" w:lineRule="auto"/>
        <w:jc w:val="left"/>
        <w:rPr>
          <w:rFonts w:ascii="Calibri" w:hAnsi="Calibri"/>
          <w:sz w:val="22"/>
        </w:rPr>
      </w:pPr>
    </w:p>
    <w:tbl>
      <w:tblPr>
        <w:tblStyle w:val="PlainTable2"/>
        <w:tblW w:w="0" w:type="auto"/>
        <w:tblCellMar>
          <w:top w:w="57" w:type="dxa"/>
          <w:left w:w="57" w:type="dxa"/>
          <w:bottom w:w="57" w:type="dxa"/>
          <w:right w:w="57" w:type="dxa"/>
        </w:tblCellMar>
        <w:tblLook w:val="0400" w:firstRow="0" w:lastRow="0" w:firstColumn="0" w:lastColumn="0" w:noHBand="0" w:noVBand="1"/>
      </w:tblPr>
      <w:tblGrid>
        <w:gridCol w:w="1134"/>
        <w:gridCol w:w="8647"/>
      </w:tblGrid>
      <w:tr w:rsidR="00C874C9" w:rsidRPr="009A4B7D" w14:paraId="22066FFE" w14:textId="77777777" w:rsidTr="00B3109B">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6255F630" w14:textId="77777777" w:rsidR="00C874C9" w:rsidRPr="009A4B7D" w:rsidRDefault="00C874C9" w:rsidP="00B3109B">
            <w:r w:rsidRPr="009A4B7D">
              <w:rPr>
                <w:b/>
                <w:noProof/>
              </w:rPr>
              <w:t>Note</w:t>
            </w:r>
            <w:r w:rsidRPr="009A4B7D">
              <w:rPr>
                <w:noProof/>
              </w:rPr>
              <w:t>:</w:t>
            </w:r>
          </w:p>
        </w:tc>
        <w:tc>
          <w:tcPr>
            <w:tcW w:w="8647" w:type="dxa"/>
          </w:tcPr>
          <w:p w14:paraId="16D26F59" w14:textId="77777777" w:rsidR="00C874C9" w:rsidRPr="009A4B7D" w:rsidRDefault="00C874C9" w:rsidP="00AA18B4">
            <w:pPr>
              <w:pStyle w:val="SLCBodytext"/>
              <w:spacing w:after="0"/>
            </w:pPr>
            <w:r>
              <w:t>Units of measure are subject to specific casing.</w:t>
            </w:r>
          </w:p>
        </w:tc>
      </w:tr>
    </w:tbl>
    <w:p w14:paraId="6C0321C3" w14:textId="77777777" w:rsidR="0083215A" w:rsidRDefault="0083215A" w:rsidP="006B59B9">
      <w:pPr>
        <w:pStyle w:val="Heading3"/>
      </w:pPr>
      <w:bookmarkStart w:id="79" w:name="_Unnecessary_Information_1"/>
      <w:bookmarkStart w:id="80" w:name="_Parameter_Description_and"/>
      <w:bookmarkStart w:id="81" w:name="_Toc32916719"/>
      <w:bookmarkEnd w:id="79"/>
      <w:bookmarkEnd w:id="80"/>
      <w:r>
        <w:t>Parameters</w:t>
      </w:r>
      <w:bookmarkEnd w:id="81"/>
    </w:p>
    <w:p w14:paraId="4F332269" w14:textId="77777777" w:rsidR="00E57D5F" w:rsidRDefault="00E57D5F" w:rsidP="00E57D5F">
      <w:pPr>
        <w:pStyle w:val="Heading4"/>
      </w:pPr>
      <w:bookmarkStart w:id="82" w:name="_Parameter_Description_and_1"/>
      <w:bookmarkEnd w:id="82"/>
      <w:r>
        <w:t>Parameter Description and Values</w:t>
      </w:r>
    </w:p>
    <w:p w14:paraId="77BBF7A0" w14:textId="77777777" w:rsidR="00E57D5F" w:rsidRDefault="00E57D5F" w:rsidP="00AA18B4">
      <w:pPr>
        <w:pStyle w:val="SLCUnorderedlist"/>
      </w:pPr>
      <w:r>
        <w:t xml:space="preserve">Values like ‘True/False’ must be avoided. Rephrase the parameter description if necessary. For example, instead of defining a parameter with description “Manual Mode” and possible values ‘True” and “False”, </w:t>
      </w:r>
      <w:r w:rsidR="006F4514">
        <w:t>it is</w:t>
      </w:r>
      <w:r>
        <w:t xml:space="preserve"> considered better practice to use the description “Switch Mode” and values “Automatic” and “Manual”.</w:t>
      </w:r>
    </w:p>
    <w:p w14:paraId="01179B08" w14:textId="77777777" w:rsidR="0083215A" w:rsidRDefault="0083215A" w:rsidP="0083215A">
      <w:pPr>
        <w:pStyle w:val="Heading4"/>
      </w:pPr>
      <w:bookmarkStart w:id="83" w:name="_Buttons"/>
      <w:bookmarkStart w:id="84" w:name="_Unit_of_Measure"/>
      <w:bookmarkEnd w:id="83"/>
      <w:bookmarkEnd w:id="84"/>
      <w:r>
        <w:t>Unit of Measure</w:t>
      </w:r>
    </w:p>
    <w:p w14:paraId="01A33696" w14:textId="77777777" w:rsidR="0083215A" w:rsidRDefault="0083215A" w:rsidP="00AA18B4">
      <w:pPr>
        <w:pStyle w:val="SLCUnorderedlist"/>
      </w:pPr>
      <w:r>
        <w:t>If applicable, a unit of measure must be provided</w:t>
      </w:r>
      <w:r w:rsidR="00AE05C2">
        <w:t>,</w:t>
      </w:r>
      <w:r>
        <w:t xml:space="preserve"> </w:t>
      </w:r>
      <w:r w:rsidR="00AE05C2">
        <w:t>which must</w:t>
      </w:r>
      <w:r>
        <w:t xml:space="preserve"> correspond to one </w:t>
      </w:r>
      <w:r w:rsidR="0088502C">
        <w:t>described in the</w:t>
      </w:r>
      <w:r w:rsidR="004D65D1">
        <w:t xml:space="preserve"> DataMiner </w:t>
      </w:r>
      <w:r w:rsidR="0088502C">
        <w:t>Protocol Development Library.</w:t>
      </w:r>
    </w:p>
    <w:p w14:paraId="6D71C034" w14:textId="77777777" w:rsidR="0083215A" w:rsidRDefault="0083215A" w:rsidP="0083215A">
      <w:pPr>
        <w:pStyle w:val="Heading4"/>
      </w:pPr>
      <w:bookmarkStart w:id="85" w:name="_Value_Range"/>
      <w:bookmarkEnd w:id="85"/>
      <w:r>
        <w:lastRenderedPageBreak/>
        <w:t>Value Range</w:t>
      </w:r>
    </w:p>
    <w:p w14:paraId="3FE77A92" w14:textId="77777777" w:rsidR="0083215A" w:rsidRDefault="0083215A" w:rsidP="00AA18B4">
      <w:pPr>
        <w:pStyle w:val="SLCUnorderedlist"/>
      </w:pPr>
      <w:r>
        <w:t xml:space="preserve">If applicable, a </w:t>
      </w:r>
      <w:r w:rsidR="004A570C">
        <w:t xml:space="preserve">value </w:t>
      </w:r>
      <w:r>
        <w:t>range must be provided</w:t>
      </w:r>
      <w:r w:rsidR="00A465FE">
        <w:t xml:space="preserve"> (Display.Range)</w:t>
      </w:r>
      <w:r>
        <w:t xml:space="preserve"> for displayed parameters (read and write).</w:t>
      </w:r>
    </w:p>
    <w:p w14:paraId="2E55FEF1" w14:textId="77777777" w:rsidR="0083215A" w:rsidRDefault="00721339" w:rsidP="0083215A">
      <w:pPr>
        <w:pStyle w:val="Heading4"/>
      </w:pPr>
      <w:bookmarkStart w:id="86" w:name="_Date_and_Time"/>
      <w:bookmarkEnd w:id="86"/>
      <w:r>
        <w:t>Date and Time Values</w:t>
      </w:r>
    </w:p>
    <w:p w14:paraId="34223D77" w14:textId="77777777" w:rsidR="0083215A" w:rsidRDefault="0083215A" w:rsidP="00AA18B4">
      <w:pPr>
        <w:pStyle w:val="SLCUnorderedlist"/>
      </w:pPr>
      <w:r>
        <w:t>Parameters used to hold a time</w:t>
      </w:r>
      <w:r w:rsidR="00721339">
        <w:t>, date or datetime value</w:t>
      </w:r>
      <w:r>
        <w:t xml:space="preserve"> should be implemented using the </w:t>
      </w:r>
      <w:r w:rsidR="00721339">
        <w:t>“date”, “time” or “</w:t>
      </w:r>
      <w:r>
        <w:t>datetime</w:t>
      </w:r>
      <w:r w:rsidR="00721339">
        <w:t>”</w:t>
      </w:r>
      <w:r>
        <w:t xml:space="preserve"> option.</w:t>
      </w:r>
    </w:p>
    <w:p w14:paraId="209CD6DF" w14:textId="77777777" w:rsidR="0083215A" w:rsidRDefault="0083215A" w:rsidP="0083215A">
      <w:pPr>
        <w:pStyle w:val="Heading4"/>
      </w:pPr>
      <w:bookmarkStart w:id="87" w:name="_Exceptional_States_1"/>
      <w:bookmarkEnd w:id="87"/>
      <w:r>
        <w:t>Exceptional States</w:t>
      </w:r>
    </w:p>
    <w:p w14:paraId="3BEBFE48" w14:textId="77777777" w:rsidR="0083215A" w:rsidRDefault="0083215A" w:rsidP="00AA18B4">
      <w:pPr>
        <w:pStyle w:val="SLCUnorderedlist"/>
      </w:pPr>
      <w:r>
        <w:t>In case a device can return exceptional states (e.g. “N/A”, “Unknown”, etc.)</w:t>
      </w:r>
      <w:r w:rsidR="004D7985">
        <w:t>,</w:t>
      </w:r>
      <w:r>
        <w:t xml:space="preserve"> these should be implemented as “exceptions” or “others” and have </w:t>
      </w:r>
      <w:r w:rsidR="00D34EE8">
        <w:t xml:space="preserve">the </w:t>
      </w:r>
      <w:r>
        <w:t>disabled state.</w:t>
      </w:r>
    </w:p>
    <w:p w14:paraId="6786DEC1" w14:textId="77777777" w:rsidR="0083215A" w:rsidRDefault="0083215A" w:rsidP="0083215A">
      <w:pPr>
        <w:pStyle w:val="Heading4"/>
      </w:pPr>
      <w:bookmarkStart w:id="88" w:name="_Parameter_Tooltip_1"/>
      <w:bookmarkStart w:id="89" w:name="_Tooltips"/>
      <w:bookmarkEnd w:id="88"/>
      <w:bookmarkEnd w:id="89"/>
      <w:r>
        <w:t>Tooltip</w:t>
      </w:r>
      <w:r w:rsidR="008162B8">
        <w:t>s</w:t>
      </w:r>
    </w:p>
    <w:p w14:paraId="3C1C80B5" w14:textId="77777777" w:rsidR="003116A7" w:rsidRDefault="0083215A" w:rsidP="00AA18B4">
      <w:pPr>
        <w:pStyle w:val="SLCUnorderedlist"/>
      </w:pPr>
      <w:r>
        <w:t>All displayed parameters must have a meaningful smart tag (tooltip).</w:t>
      </w:r>
    </w:p>
    <w:p w14:paraId="2C827D7E" w14:textId="77777777" w:rsidR="003116A7" w:rsidRDefault="003116A7" w:rsidP="0052193D">
      <w:pPr>
        <w:pStyle w:val="Heading4"/>
      </w:pPr>
      <w:bookmarkStart w:id="90" w:name="_Octet_Values"/>
      <w:bookmarkStart w:id="91" w:name="_Ref32842298"/>
      <w:bookmarkEnd w:id="90"/>
      <w:r>
        <w:t>Octet Values</w:t>
      </w:r>
      <w:bookmarkEnd w:id="91"/>
    </w:p>
    <w:p w14:paraId="2515072B" w14:textId="77777777" w:rsidR="003116A7" w:rsidRDefault="003116A7" w:rsidP="00AA18B4">
      <w:pPr>
        <w:pStyle w:val="SLCUnorderedlist"/>
      </w:pPr>
      <w:r>
        <w:t>Octet values should be implemented as bit rate.</w:t>
      </w:r>
    </w:p>
    <w:p w14:paraId="32C0BF88" w14:textId="77777777" w:rsidR="003116A7" w:rsidRDefault="003116A7" w:rsidP="0052193D">
      <w:pPr>
        <w:pStyle w:val="Heading4"/>
      </w:pPr>
      <w:bookmarkStart w:id="92" w:name="_Error_Counter_Values"/>
      <w:bookmarkStart w:id="93" w:name="_Ref32842452"/>
      <w:bookmarkEnd w:id="92"/>
      <w:r>
        <w:t>Error Counter Values</w:t>
      </w:r>
      <w:bookmarkEnd w:id="93"/>
    </w:p>
    <w:p w14:paraId="2780A61D" w14:textId="77777777" w:rsidR="0052193D" w:rsidRPr="007559AB" w:rsidRDefault="003116A7" w:rsidP="00AA18B4">
      <w:pPr>
        <w:pStyle w:val="SLCUnorderedlist"/>
      </w:pPr>
      <w:r>
        <w:t xml:space="preserve">Error Counters should be made available as a rate value. </w:t>
      </w:r>
    </w:p>
    <w:p w14:paraId="0D717AFC" w14:textId="77777777" w:rsidR="00284E78" w:rsidRDefault="00284E78" w:rsidP="00284E78">
      <w:pPr>
        <w:pStyle w:val="Heading3"/>
      </w:pPr>
      <w:bookmarkStart w:id="94" w:name="_Buttons_1"/>
      <w:bookmarkStart w:id="95" w:name="_Column_Header_Options"/>
      <w:bookmarkStart w:id="96" w:name="_Toc32916720"/>
      <w:bookmarkEnd w:id="94"/>
      <w:bookmarkEnd w:id="95"/>
      <w:r>
        <w:t>Tables</w:t>
      </w:r>
      <w:bookmarkEnd w:id="96"/>
    </w:p>
    <w:p w14:paraId="5587BDDB" w14:textId="77777777" w:rsidR="00284E78" w:rsidRDefault="00284E78" w:rsidP="00284E78">
      <w:pPr>
        <w:pStyle w:val="Heading4"/>
      </w:pPr>
      <w:bookmarkStart w:id="97" w:name="_Column_Description"/>
      <w:bookmarkStart w:id="98" w:name="_Column_Names"/>
      <w:bookmarkEnd w:id="97"/>
      <w:bookmarkEnd w:id="98"/>
      <w:r>
        <w:t>Column Names</w:t>
      </w:r>
    </w:p>
    <w:p w14:paraId="538B701F" w14:textId="77777777" w:rsidR="00284E78" w:rsidRPr="007F6EEE" w:rsidRDefault="00284E78" w:rsidP="00AA18B4">
      <w:pPr>
        <w:pStyle w:val="SLCUnorderedlist"/>
      </w:pPr>
      <w:r>
        <w:t>The name</w:t>
      </w:r>
      <w:r w:rsidR="008F3277">
        <w:t>s</w:t>
      </w:r>
      <w:r>
        <w:t xml:space="preserve"> of column parameters</w:t>
      </w:r>
      <w:r w:rsidRPr="00D7482E">
        <w:t xml:space="preserve"> of a table </w:t>
      </w:r>
      <w:r>
        <w:t>must</w:t>
      </w:r>
      <w:r w:rsidRPr="00D7482E">
        <w:t xml:space="preserve"> all start with the name of the table. This </w:t>
      </w:r>
      <w:r w:rsidR="00B01194">
        <w:t>makes it possible</w:t>
      </w:r>
      <w:r w:rsidR="00B01194" w:rsidRPr="00D7482E">
        <w:t xml:space="preserve"> </w:t>
      </w:r>
      <w:r w:rsidRPr="00D7482E">
        <w:t>to quickly see which parameters belong to a table in the protocol tree.</w:t>
      </w:r>
    </w:p>
    <w:p w14:paraId="27592EE1" w14:textId="77777777" w:rsidR="00284E78" w:rsidRPr="00D7482E" w:rsidRDefault="00284E78" w:rsidP="00284E78">
      <w:pPr>
        <w:pStyle w:val="Heading4"/>
      </w:pPr>
      <w:bookmarkStart w:id="99" w:name="_Column_Descriptions"/>
      <w:bookmarkEnd w:id="99"/>
      <w:r>
        <w:t>Column Descriptions</w:t>
      </w:r>
    </w:p>
    <w:p w14:paraId="23682A82" w14:textId="77777777" w:rsidR="00284E78" w:rsidRDefault="00284E78" w:rsidP="00AA18B4">
      <w:pPr>
        <w:pStyle w:val="SLCUnorderedlist"/>
      </w:pPr>
      <w:r>
        <w:t>In case a table has a column that has the same description as a column defined in another table, add the table description (or an abbreviation of the table description) at the end of the column description</w:t>
      </w:r>
      <w:r w:rsidR="00D34EE8">
        <w:t>,</w:t>
      </w:r>
      <w:r>
        <w:t xml:space="preserve"> </w:t>
      </w:r>
      <w:r w:rsidR="00D34EE8">
        <w:t xml:space="preserve">in </w:t>
      </w:r>
      <w:r>
        <w:t xml:space="preserve">parentheses. </w:t>
      </w:r>
      <w:r w:rsidRPr="00D7482E">
        <w:t xml:space="preserve">For example, </w:t>
      </w:r>
      <w:r w:rsidR="00FB0F8F">
        <w:t>for</w:t>
      </w:r>
      <w:r w:rsidR="00FB0F8F" w:rsidRPr="00D7482E">
        <w:t xml:space="preserve"> </w:t>
      </w:r>
      <w:r w:rsidRPr="00D7482E">
        <w:t>table</w:t>
      </w:r>
      <w:r>
        <w:t>s</w:t>
      </w:r>
      <w:r w:rsidRPr="00D7482E">
        <w:t xml:space="preserve"> with </w:t>
      </w:r>
      <w:r w:rsidR="008A5148">
        <w:t xml:space="preserve">the </w:t>
      </w:r>
      <w:r w:rsidRPr="00D7482E">
        <w:t>name</w:t>
      </w:r>
      <w:r w:rsidR="00FB0F8F">
        <w:t>s</w:t>
      </w:r>
      <w:r w:rsidRPr="00D7482E">
        <w:t xml:space="preserve"> “Service</w:t>
      </w:r>
      <w:r>
        <w:t>s</w:t>
      </w:r>
      <w:r w:rsidRPr="00D7482E">
        <w:t>”</w:t>
      </w:r>
      <w:r>
        <w:t xml:space="preserve"> and “Streams”</w:t>
      </w:r>
      <w:r w:rsidRPr="00D7482E">
        <w:t xml:space="preserve">, the following column descriptions </w:t>
      </w:r>
      <w:r>
        <w:t>can</w:t>
      </w:r>
      <w:r w:rsidRPr="00D7482E">
        <w:t xml:space="preserve"> be used: “</w:t>
      </w:r>
      <w:r>
        <w:t>State</w:t>
      </w:r>
      <w:r w:rsidRPr="00D7482E">
        <w:t xml:space="preserve"> (Service</w:t>
      </w:r>
      <w:r>
        <w:t>s</w:t>
      </w:r>
      <w:r w:rsidRPr="00D7482E">
        <w:t>)” and “</w:t>
      </w:r>
      <w:r>
        <w:t>State</w:t>
      </w:r>
      <w:r w:rsidRPr="00D7482E">
        <w:t xml:space="preserve"> (S</w:t>
      </w:r>
      <w:r>
        <w:t>treams</w:t>
      </w:r>
      <w:r w:rsidRPr="00D7482E">
        <w:t>)”.</w:t>
      </w:r>
    </w:p>
    <w:p w14:paraId="6E337C9D" w14:textId="77777777" w:rsidR="00284E78" w:rsidRPr="007F6EEE" w:rsidRDefault="00284E78" w:rsidP="00284E78">
      <w:pPr>
        <w:pStyle w:val="Heading4"/>
      </w:pPr>
      <w:bookmarkStart w:id="100" w:name="_Column_Header_Options_1"/>
      <w:bookmarkEnd w:id="100"/>
      <w:r>
        <w:t>Column Header Options</w:t>
      </w:r>
    </w:p>
    <w:p w14:paraId="48408680" w14:textId="77777777" w:rsidR="00284E78" w:rsidRPr="00284E78" w:rsidRDefault="00284E78" w:rsidP="00AA18B4">
      <w:pPr>
        <w:pStyle w:val="SLCUnorderedlist"/>
      </w:pPr>
      <w:r>
        <w:t xml:space="preserve">Since DataMiner version 8.5, columns of type “number” that support </w:t>
      </w:r>
      <w:r w:rsidR="00E464E6">
        <w:t>alarming</w:t>
      </w:r>
      <w:r>
        <w:t xml:space="preserve"> will by default show the sum of all values in the column. In case this default behavior is irrelevant, it must be either disabled (</w:t>
      </w:r>
      <w:r w:rsidR="00F42CE5">
        <w:t>e.g.</w:t>
      </w:r>
      <w:r>
        <w:t xml:space="preserve"> disableHeaderSum) or replaced by a more suitable header (</w:t>
      </w:r>
      <w:r w:rsidR="00F42CE5">
        <w:t>e.g.</w:t>
      </w:r>
      <w:r>
        <w:t xml:space="preserve"> enableHeaderMax). Also, note that histograms and heat maps should be disabled in case th</w:t>
      </w:r>
      <w:r w:rsidR="00FB0F8F">
        <w:t>e</w:t>
      </w:r>
      <w:r>
        <w:t>s</w:t>
      </w:r>
      <w:r w:rsidR="00FB0F8F">
        <w:t>e</w:t>
      </w:r>
      <w:r>
        <w:t xml:space="preserve"> </w:t>
      </w:r>
      <w:r w:rsidR="00FB0F8F">
        <w:t xml:space="preserve">are </w:t>
      </w:r>
      <w:r>
        <w:t>not relevant.</w:t>
      </w:r>
    </w:p>
    <w:p w14:paraId="6E74B2E4" w14:textId="77777777" w:rsidR="003A235C" w:rsidRDefault="003A235C" w:rsidP="006B59B9">
      <w:pPr>
        <w:pStyle w:val="Heading3"/>
      </w:pPr>
      <w:bookmarkStart w:id="101" w:name="_Buttons_2"/>
      <w:bookmarkStart w:id="102" w:name="_Toc32916721"/>
      <w:bookmarkEnd w:id="101"/>
      <w:r>
        <w:t>Buttons</w:t>
      </w:r>
      <w:bookmarkEnd w:id="102"/>
    </w:p>
    <w:p w14:paraId="0DFFBF3B" w14:textId="77777777" w:rsidR="004A570C" w:rsidRDefault="004A570C" w:rsidP="00AA18B4">
      <w:pPr>
        <w:pStyle w:val="SLCUnorderedlist"/>
      </w:pPr>
      <w:r>
        <w:t xml:space="preserve">The width of a button must be explicitly defined in the protocol. A minimum width of 110 is advised. Only use a larger value when </w:t>
      </w:r>
      <w:r w:rsidR="002078EC">
        <w:t>necessary</w:t>
      </w:r>
      <w:r>
        <w:t>. However, keep the width of buttons as uniform as possible (</w:t>
      </w:r>
      <w:r w:rsidR="00F42CE5">
        <w:t>e.g.</w:t>
      </w:r>
      <w:r>
        <w:t xml:space="preserve"> in case there are two buttons and for one button a width of 120 is required, </w:t>
      </w:r>
      <w:r w:rsidR="006F4514">
        <w:t>it is</w:t>
      </w:r>
      <w:r>
        <w:t xml:space="preserve"> better to also set the width of the other button to 120).</w:t>
      </w:r>
    </w:p>
    <w:p w14:paraId="2757EB37" w14:textId="77777777" w:rsidR="007E4064" w:rsidRDefault="007E4064" w:rsidP="007E4064">
      <w:pPr>
        <w:pStyle w:val="Heading3"/>
        <w:autoSpaceDE w:val="0"/>
        <w:autoSpaceDN w:val="0"/>
        <w:adjustRightInd w:val="0"/>
      </w:pPr>
      <w:bookmarkStart w:id="103" w:name="_ToggleButtons_1"/>
      <w:bookmarkStart w:id="104" w:name="_Toc32916722"/>
      <w:bookmarkEnd w:id="103"/>
      <w:r>
        <w:lastRenderedPageBreak/>
        <w:t>Toggle</w:t>
      </w:r>
      <w:r w:rsidR="006831F7">
        <w:t xml:space="preserve"> B</w:t>
      </w:r>
      <w:r>
        <w:t>uttons</w:t>
      </w:r>
      <w:bookmarkEnd w:id="104"/>
    </w:p>
    <w:p w14:paraId="72E759F8" w14:textId="77777777" w:rsidR="007E4064" w:rsidRPr="004A570C" w:rsidRDefault="007E4064" w:rsidP="00AA18B4">
      <w:pPr>
        <w:pStyle w:val="SLCUnorderedlist"/>
      </w:pPr>
      <w:r>
        <w:t xml:space="preserve">A writeable parameter with only two possible values (e.g. “On/Off” or “Enabled/Disabled’) must be implemented as a toggle button </w:t>
      </w:r>
      <w:r w:rsidR="00F22EE4">
        <w:t xml:space="preserve">if the second value is obvious when you read </w:t>
      </w:r>
      <w:r w:rsidR="00C637FA">
        <w:t>the first value</w:t>
      </w:r>
      <w:r>
        <w:t xml:space="preserve">. In case the second value </w:t>
      </w:r>
      <w:r w:rsidR="00FD3EC5">
        <w:t>is not obvious when you read</w:t>
      </w:r>
      <w:r w:rsidR="00C637FA">
        <w:t xml:space="preserve"> the first</w:t>
      </w:r>
      <w:r>
        <w:t>, a drop</w:t>
      </w:r>
      <w:r w:rsidR="00C637FA">
        <w:t>-</w:t>
      </w:r>
      <w:r>
        <w:t>down box must be used.</w:t>
      </w:r>
    </w:p>
    <w:p w14:paraId="307379C1" w14:textId="77777777" w:rsidR="003A235C" w:rsidRDefault="003A235C" w:rsidP="006B59B9">
      <w:pPr>
        <w:pStyle w:val="Heading3"/>
      </w:pPr>
      <w:bookmarkStart w:id="105" w:name="_Toc32916723"/>
      <w:r w:rsidRPr="00AB05AA">
        <w:t>Page</w:t>
      </w:r>
      <w:r w:rsidR="006831F7">
        <w:t xml:space="preserve"> B</w:t>
      </w:r>
      <w:r w:rsidRPr="00AB05AA">
        <w:t>uttons</w:t>
      </w:r>
      <w:bookmarkEnd w:id="105"/>
    </w:p>
    <w:p w14:paraId="5912A1ED" w14:textId="77777777" w:rsidR="00B76836" w:rsidRDefault="00B76836" w:rsidP="006B59B9">
      <w:pPr>
        <w:pStyle w:val="Heading4"/>
      </w:pPr>
      <w:bookmarkStart w:id="106" w:name="_PageButton_Dimensions"/>
      <w:bookmarkEnd w:id="106"/>
      <w:r>
        <w:t>Page</w:t>
      </w:r>
      <w:r w:rsidR="006831F7">
        <w:t xml:space="preserve"> B</w:t>
      </w:r>
      <w:r>
        <w:t xml:space="preserve">utton </w:t>
      </w:r>
      <w:r w:rsidR="006831F7">
        <w:t>Dimensions</w:t>
      </w:r>
    </w:p>
    <w:p w14:paraId="3ADADF82" w14:textId="77777777" w:rsidR="00B76836" w:rsidRPr="00276771" w:rsidRDefault="00B76836" w:rsidP="00AA18B4">
      <w:pPr>
        <w:pStyle w:val="SLCUnorderedlist"/>
      </w:pPr>
      <w:r w:rsidRPr="00E45600">
        <w:t xml:space="preserve">The width of a </w:t>
      </w:r>
      <w:r w:rsidR="006831F7">
        <w:t>p</w:t>
      </w:r>
      <w:r w:rsidRPr="00E45600">
        <w:t>age</w:t>
      </w:r>
      <w:r w:rsidR="006831F7">
        <w:t xml:space="preserve"> b</w:t>
      </w:r>
      <w:r w:rsidRPr="00E45600">
        <w:t>utton must be explicitly defined in the protocol. A minimum width of 110 is advised.</w:t>
      </w:r>
      <w:r>
        <w:t xml:space="preserve"> Only use a larger value when </w:t>
      </w:r>
      <w:r w:rsidR="00F22EE4">
        <w:t>necessary</w:t>
      </w:r>
      <w:r>
        <w:t xml:space="preserve">. However, keep the width of </w:t>
      </w:r>
      <w:r w:rsidR="006831F7">
        <w:t>p</w:t>
      </w:r>
      <w:r>
        <w:t>age</w:t>
      </w:r>
      <w:r w:rsidR="006831F7">
        <w:t xml:space="preserve"> b</w:t>
      </w:r>
      <w:r>
        <w:t>uttons as uniform as possible (</w:t>
      </w:r>
      <w:r w:rsidR="00F42CE5">
        <w:t>e.g.</w:t>
      </w:r>
      <w:r>
        <w:t xml:space="preserve"> in case there are two </w:t>
      </w:r>
      <w:r w:rsidR="006831F7">
        <w:t>p</w:t>
      </w:r>
      <w:r>
        <w:t>age</w:t>
      </w:r>
      <w:r w:rsidR="006831F7">
        <w:t xml:space="preserve"> b</w:t>
      </w:r>
      <w:r>
        <w:t xml:space="preserve">uttons and </w:t>
      </w:r>
      <w:r w:rsidR="00F27DDD">
        <w:t xml:space="preserve">for </w:t>
      </w:r>
      <w:r>
        <w:t xml:space="preserve">one </w:t>
      </w:r>
      <w:r w:rsidR="006831F7">
        <w:t>p</w:t>
      </w:r>
      <w:r>
        <w:t>age</w:t>
      </w:r>
      <w:r w:rsidR="006831F7">
        <w:t xml:space="preserve"> b</w:t>
      </w:r>
      <w:r>
        <w:t>utton a width of 120</w:t>
      </w:r>
      <w:r w:rsidR="00F27DDD">
        <w:t xml:space="preserve"> is required</w:t>
      </w:r>
      <w:r>
        <w:t xml:space="preserve">, </w:t>
      </w:r>
      <w:r w:rsidR="006F4514">
        <w:t>it is</w:t>
      </w:r>
      <w:r>
        <w:t xml:space="preserve"> better to also set the width of the other </w:t>
      </w:r>
      <w:r w:rsidR="006831F7">
        <w:t>p</w:t>
      </w:r>
      <w:r>
        <w:t>age</w:t>
      </w:r>
      <w:r w:rsidR="006831F7">
        <w:t xml:space="preserve"> b</w:t>
      </w:r>
      <w:r>
        <w:t>utton to 120).</w:t>
      </w:r>
    </w:p>
    <w:p w14:paraId="79BD52F8" w14:textId="77777777" w:rsidR="00B76836" w:rsidRPr="00276771" w:rsidRDefault="00B76836" w:rsidP="006B59B9">
      <w:pPr>
        <w:pStyle w:val="Heading4"/>
      </w:pPr>
      <w:bookmarkStart w:id="107" w:name="_PageButton_Labels"/>
      <w:bookmarkEnd w:id="107"/>
      <w:r>
        <w:t>Page</w:t>
      </w:r>
      <w:r w:rsidR="006831F7">
        <w:t xml:space="preserve"> B</w:t>
      </w:r>
      <w:r>
        <w:t xml:space="preserve">utton </w:t>
      </w:r>
      <w:r w:rsidR="006831F7">
        <w:t>L</w:t>
      </w:r>
      <w:r>
        <w:t>abels</w:t>
      </w:r>
    </w:p>
    <w:p w14:paraId="6F24DEA4" w14:textId="77777777" w:rsidR="00762262" w:rsidRDefault="00762262" w:rsidP="00AA18B4">
      <w:pPr>
        <w:pStyle w:val="SLCUnorderedlist"/>
      </w:pPr>
      <w:r>
        <w:t xml:space="preserve">The label of a </w:t>
      </w:r>
      <w:r w:rsidR="006831F7">
        <w:t>p</w:t>
      </w:r>
      <w:r>
        <w:t>age</w:t>
      </w:r>
      <w:r w:rsidR="006831F7">
        <w:t xml:space="preserve"> b</w:t>
      </w:r>
      <w:r>
        <w:t>utton must always end with an ellipsis (‘…’)</w:t>
      </w:r>
      <w:r w:rsidR="00F22EE4">
        <w:t>,</w:t>
      </w:r>
      <w:r>
        <w:t xml:space="preserve"> so a distinction can be made between a </w:t>
      </w:r>
      <w:r w:rsidR="006831F7">
        <w:t>p</w:t>
      </w:r>
      <w:r>
        <w:t>age</w:t>
      </w:r>
      <w:r w:rsidR="006831F7">
        <w:t xml:space="preserve"> b</w:t>
      </w:r>
      <w:r>
        <w:t>utton and a regular button. The ellipsis must immediately follow the label, so no space is allowed before the ellipsis (</w:t>
      </w:r>
      <w:r w:rsidR="00F42CE5">
        <w:t>e.g.</w:t>
      </w:r>
      <w:r>
        <w:t xml:space="preserve"> “Configure…” instead of “Configure …”).</w:t>
      </w:r>
    </w:p>
    <w:p w14:paraId="747E1ECE" w14:textId="77777777" w:rsidR="00B76836" w:rsidRDefault="00B76836" w:rsidP="00B76836">
      <w:pPr>
        <w:pStyle w:val="Heading4"/>
      </w:pPr>
      <w:bookmarkStart w:id="108" w:name="_PageButton_Content"/>
      <w:bookmarkEnd w:id="108"/>
      <w:r>
        <w:t>Page</w:t>
      </w:r>
      <w:r w:rsidR="006831F7">
        <w:t xml:space="preserve"> B</w:t>
      </w:r>
      <w:r>
        <w:t>utton Content</w:t>
      </w:r>
    </w:p>
    <w:p w14:paraId="2570ADF6" w14:textId="77777777" w:rsidR="00B76836" w:rsidRDefault="00B76836" w:rsidP="00AA18B4">
      <w:pPr>
        <w:pStyle w:val="SLCUnorderedlist"/>
      </w:pPr>
      <w:r w:rsidRPr="004D34A9">
        <w:t>Page</w:t>
      </w:r>
      <w:r w:rsidR="006831F7">
        <w:t xml:space="preserve"> b</w:t>
      </w:r>
      <w:r w:rsidRPr="004D34A9">
        <w:t xml:space="preserve">uttons are used to display a limited amount of data. </w:t>
      </w:r>
      <w:r>
        <w:t>A p</w:t>
      </w:r>
      <w:r w:rsidRPr="004D34A9">
        <w:t>op</w:t>
      </w:r>
      <w:r w:rsidR="00FD3EC5">
        <w:t>-</w:t>
      </w:r>
      <w:r w:rsidRPr="004D34A9">
        <w:t xml:space="preserve">up </w:t>
      </w:r>
      <w:r>
        <w:t xml:space="preserve">window </w:t>
      </w:r>
      <w:r w:rsidRPr="004D34A9">
        <w:t xml:space="preserve">opened by means of </w:t>
      </w:r>
      <w:r>
        <w:t>a</w:t>
      </w:r>
      <w:r w:rsidRPr="004D34A9">
        <w:t xml:space="preserve"> </w:t>
      </w:r>
      <w:r w:rsidR="006831F7">
        <w:t>p</w:t>
      </w:r>
      <w:r w:rsidRPr="004D34A9">
        <w:t>age</w:t>
      </w:r>
      <w:r w:rsidR="006831F7">
        <w:t xml:space="preserve"> b</w:t>
      </w:r>
      <w:r w:rsidRPr="004D34A9">
        <w:t>utton should contain either data of less importance or data that should remain visible while users are</w:t>
      </w:r>
      <w:r>
        <w:t xml:space="preserve"> </w:t>
      </w:r>
      <w:r w:rsidRPr="004D34A9">
        <w:t xml:space="preserve">working </w:t>
      </w:r>
      <w:r>
        <w:t>on</w:t>
      </w:r>
      <w:r w:rsidRPr="004D34A9">
        <w:t xml:space="preserve"> other pages. </w:t>
      </w:r>
    </w:p>
    <w:p w14:paraId="6ECE8A36" w14:textId="77777777" w:rsidR="005F19CC" w:rsidRDefault="00B76836" w:rsidP="00AA18B4">
      <w:pPr>
        <w:pStyle w:val="SLCUnorderedlist"/>
      </w:pPr>
      <w:r>
        <w:t>A pop</w:t>
      </w:r>
      <w:r w:rsidR="00FD3EC5">
        <w:t>-</w:t>
      </w:r>
      <w:r>
        <w:t xml:space="preserve">up </w:t>
      </w:r>
      <w:r w:rsidRPr="004D34A9">
        <w:t xml:space="preserve">page </w:t>
      </w:r>
      <w:r>
        <w:t xml:space="preserve">opened by means of a </w:t>
      </w:r>
      <w:r w:rsidR="006831F7">
        <w:t>p</w:t>
      </w:r>
      <w:r>
        <w:t>age</w:t>
      </w:r>
      <w:r w:rsidR="006831F7">
        <w:t xml:space="preserve"> b</w:t>
      </w:r>
      <w:r>
        <w:t xml:space="preserve">utton should not contain </w:t>
      </w:r>
      <w:r w:rsidR="006831F7">
        <w:t>p</w:t>
      </w:r>
      <w:r>
        <w:t>age</w:t>
      </w:r>
      <w:r w:rsidR="006831F7">
        <w:t xml:space="preserve"> b</w:t>
      </w:r>
      <w:r>
        <w:t>uttons</w:t>
      </w:r>
      <w:r w:rsidRPr="004D34A9">
        <w:t>.</w:t>
      </w:r>
    </w:p>
    <w:p w14:paraId="04991D47" w14:textId="77777777" w:rsidR="007E4064" w:rsidRDefault="007E4064" w:rsidP="007E4064">
      <w:pPr>
        <w:pStyle w:val="Heading3"/>
      </w:pPr>
      <w:bookmarkStart w:id="109" w:name="_ToggleButtons"/>
      <w:bookmarkStart w:id="110" w:name="_Values"/>
      <w:bookmarkStart w:id="111" w:name="_Progress_Bars"/>
      <w:bookmarkStart w:id="112" w:name="_Toc32916724"/>
      <w:bookmarkEnd w:id="109"/>
      <w:bookmarkEnd w:id="110"/>
      <w:bookmarkEnd w:id="111"/>
      <w:r>
        <w:t>Progress Bar</w:t>
      </w:r>
      <w:r w:rsidR="008162B8">
        <w:t>s</w:t>
      </w:r>
      <w:bookmarkEnd w:id="112"/>
    </w:p>
    <w:p w14:paraId="0104D063" w14:textId="77777777" w:rsidR="007E4064" w:rsidRDefault="00BD5ABA" w:rsidP="00AA18B4">
      <w:pPr>
        <w:pStyle w:val="SLCUnorderedlist"/>
      </w:pPr>
      <w:r>
        <w:t xml:space="preserve">In case </w:t>
      </w:r>
      <w:r w:rsidR="007E4064">
        <w:t>an operation can take a long time to complete, the use of a progress bar should be considered.</w:t>
      </w:r>
    </w:p>
    <w:p w14:paraId="30BB2428" w14:textId="77777777" w:rsidR="00844754" w:rsidRDefault="00762262" w:rsidP="006B59B9">
      <w:pPr>
        <w:pStyle w:val="Heading2"/>
      </w:pPr>
      <w:bookmarkStart w:id="113" w:name="_Toc473038455"/>
      <w:bookmarkStart w:id="114" w:name="_Toc473038456"/>
      <w:bookmarkStart w:id="115" w:name="_Toc473038463"/>
      <w:bookmarkStart w:id="116" w:name="_Toc473038464"/>
      <w:bookmarkStart w:id="117" w:name="_Toc473038778"/>
      <w:bookmarkStart w:id="118" w:name="_Toc473038782"/>
      <w:bookmarkStart w:id="119" w:name="_Toc473038783"/>
      <w:bookmarkStart w:id="120" w:name="_Toc473038785"/>
      <w:bookmarkStart w:id="121" w:name="_Toc473038787"/>
      <w:bookmarkStart w:id="122" w:name="_Toc473038788"/>
      <w:bookmarkStart w:id="123" w:name="_Toc473038789"/>
      <w:bookmarkStart w:id="124" w:name="_Toc473038790"/>
      <w:bookmarkStart w:id="125" w:name="_Toc473038791"/>
      <w:bookmarkStart w:id="126" w:name="_Toc473038793"/>
      <w:bookmarkStart w:id="127" w:name="_Toc473038796"/>
      <w:bookmarkStart w:id="128" w:name="_Toc473038798"/>
      <w:bookmarkStart w:id="129" w:name="_Toc473038799"/>
      <w:bookmarkStart w:id="130" w:name="_Toc473038800"/>
      <w:bookmarkStart w:id="131" w:name="_Toc473038804"/>
      <w:bookmarkStart w:id="132" w:name="_Toc473038808"/>
      <w:bookmarkStart w:id="133" w:name="_Toc473038810"/>
      <w:bookmarkStart w:id="134" w:name="_Toc473038814"/>
      <w:bookmarkStart w:id="135" w:name="_Toc473038815"/>
      <w:bookmarkStart w:id="136" w:name="_Toc32916725"/>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r>
        <w:t>Monitoring</w:t>
      </w:r>
      <w:bookmarkEnd w:id="136"/>
    </w:p>
    <w:p w14:paraId="1666E33C" w14:textId="77777777" w:rsidR="003A235C" w:rsidRPr="008706C5" w:rsidRDefault="003A235C" w:rsidP="006B59B9">
      <w:pPr>
        <w:pStyle w:val="Heading3"/>
      </w:pPr>
      <w:bookmarkStart w:id="137" w:name="_Trending"/>
      <w:bookmarkStart w:id="138" w:name="_Toc32916726"/>
      <w:bookmarkEnd w:id="137"/>
      <w:r w:rsidRPr="008706C5">
        <w:t>Trending</w:t>
      </w:r>
      <w:bookmarkEnd w:id="138"/>
    </w:p>
    <w:p w14:paraId="04282577" w14:textId="77777777" w:rsidR="003A235C" w:rsidRDefault="003A235C" w:rsidP="00AA18B4">
      <w:pPr>
        <w:pStyle w:val="SLCUnorderedlist"/>
      </w:pPr>
      <w:r>
        <w:t xml:space="preserve">By default, all parameters </w:t>
      </w:r>
      <w:r w:rsidR="00762262">
        <w:t xml:space="preserve">must </w:t>
      </w:r>
      <w:r>
        <w:t>allow trending, except for parameters used for internal logic, table definition parameters, index parameters, foreign key parameters, etc.</w:t>
      </w:r>
    </w:p>
    <w:p w14:paraId="13320BF4" w14:textId="77777777" w:rsidR="003A235C" w:rsidRDefault="003A235C" w:rsidP="00AA18B4">
      <w:pPr>
        <w:pStyle w:val="SLCUnorderedlist"/>
      </w:pPr>
      <w:r>
        <w:t>Make sure no redundant trending can be set on parameters.</w:t>
      </w:r>
    </w:p>
    <w:p w14:paraId="020156F0" w14:textId="77777777" w:rsidR="003A235C" w:rsidRDefault="003A235C" w:rsidP="00AA18B4">
      <w:pPr>
        <w:pStyle w:val="SLCUnorderedlist"/>
      </w:pPr>
      <w:r w:rsidRPr="005B2944">
        <w:t>For parameters of type string, when trending is supported, the trend type should be set to “last”</w:t>
      </w:r>
      <w:r w:rsidR="00F22EE4">
        <w:t>.</w:t>
      </w:r>
      <w:r w:rsidRPr="005B2944">
        <w:t xml:space="preserve"> (cf. PROTOCOL.PARAMS.PARAM.DISPLAY.TRENDING.TYPE section in the </w:t>
      </w:r>
      <w:r w:rsidR="00F04915">
        <w:t xml:space="preserve">DataMiner </w:t>
      </w:r>
      <w:r w:rsidRPr="005B2944">
        <w:t xml:space="preserve">Protocol </w:t>
      </w:r>
      <w:r w:rsidR="00F04915">
        <w:t>Development</w:t>
      </w:r>
      <w:r w:rsidR="00F04915" w:rsidRPr="005B2944">
        <w:t xml:space="preserve"> </w:t>
      </w:r>
      <w:r w:rsidRPr="005B2944">
        <w:t>Guide.</w:t>
      </w:r>
      <w:r w:rsidR="00F22EE4">
        <w:t>)</w:t>
      </w:r>
    </w:p>
    <w:p w14:paraId="0870F55E" w14:textId="77777777" w:rsidR="007D2C84" w:rsidRPr="008706C5" w:rsidRDefault="007D2C84" w:rsidP="006B59B9">
      <w:pPr>
        <w:pStyle w:val="Heading3"/>
      </w:pPr>
      <w:bookmarkStart w:id="139" w:name="_Alarming"/>
      <w:bookmarkStart w:id="140" w:name="_Toc32916727"/>
      <w:bookmarkEnd w:id="139"/>
      <w:r w:rsidRPr="008706C5">
        <w:t>Alarming</w:t>
      </w:r>
      <w:bookmarkEnd w:id="140"/>
    </w:p>
    <w:p w14:paraId="7081CD82" w14:textId="77777777" w:rsidR="007D2C84" w:rsidRDefault="007D2C84" w:rsidP="00AA18B4">
      <w:pPr>
        <w:pStyle w:val="SLCUnorderedlist"/>
      </w:pPr>
      <w:r>
        <w:t xml:space="preserve">By default, all parameters </w:t>
      </w:r>
      <w:r w:rsidR="00762262">
        <w:t>must</w:t>
      </w:r>
      <w:r>
        <w:t xml:space="preserve"> support alarming, except for parameters used for internal logic, table definition parameters, index parameters, foreign key parameters, etc.</w:t>
      </w:r>
    </w:p>
    <w:p w14:paraId="3EB5EFD0" w14:textId="77777777" w:rsidR="007D2C84" w:rsidRDefault="007D2C84" w:rsidP="00AA18B4">
      <w:pPr>
        <w:pStyle w:val="SLCUnorderedlist"/>
      </w:pPr>
      <w:r>
        <w:t>Make sure no redundant alarms can be set on parameters.</w:t>
      </w:r>
    </w:p>
    <w:p w14:paraId="64BDCD9C" w14:textId="77777777" w:rsidR="007D2C84" w:rsidRDefault="007D2C84" w:rsidP="00AA18B4">
      <w:pPr>
        <w:pStyle w:val="SLCUnorderedlist"/>
      </w:pPr>
      <w:r>
        <w:t xml:space="preserve">If applicable, default values should be provided for the different severity levels. </w:t>
      </w:r>
    </w:p>
    <w:p w14:paraId="6085CBB6" w14:textId="77777777" w:rsidR="007D2C84" w:rsidRDefault="007D2C84" w:rsidP="00AA18B4">
      <w:pPr>
        <w:pStyle w:val="SLCUnorderedlist"/>
      </w:pPr>
      <w:r w:rsidRPr="00245BEE">
        <w:lastRenderedPageBreak/>
        <w:t>Do not implement parameters used for the configuration of alarm thresholds just because the</w:t>
      </w:r>
      <w:r>
        <w:t xml:space="preserve"> user interface of the </w:t>
      </w:r>
      <w:r w:rsidRPr="00245BEE">
        <w:t xml:space="preserve">device </w:t>
      </w:r>
      <w:r>
        <w:t>provides these</w:t>
      </w:r>
      <w:r w:rsidRPr="00245BEE">
        <w:t xml:space="preserve">. DataMiner can create those values by itself </w:t>
      </w:r>
      <w:r w:rsidR="00FB0F8F">
        <w:t>by means of</w:t>
      </w:r>
      <w:r w:rsidR="00FB0F8F" w:rsidRPr="00245BEE">
        <w:t xml:space="preserve"> </w:t>
      </w:r>
      <w:r w:rsidRPr="00245BEE">
        <w:t>an alarm template.</w:t>
      </w:r>
    </w:p>
    <w:p w14:paraId="07E4F07E" w14:textId="77777777" w:rsidR="00B00D25" w:rsidRDefault="003A235C" w:rsidP="006B59B9">
      <w:pPr>
        <w:pStyle w:val="Heading2"/>
      </w:pPr>
      <w:bookmarkStart w:id="141" w:name="_Toc32916728"/>
      <w:r>
        <w:t>Protocol</w:t>
      </w:r>
      <w:bookmarkEnd w:id="141"/>
    </w:p>
    <w:p w14:paraId="74EAD069" w14:textId="77777777" w:rsidR="000B6B49" w:rsidRDefault="000B6B49" w:rsidP="006B59B9">
      <w:pPr>
        <w:pStyle w:val="Heading3"/>
      </w:pPr>
      <w:bookmarkStart w:id="142" w:name="_API"/>
      <w:bookmarkStart w:id="143" w:name="_Toc32916729"/>
      <w:bookmarkEnd w:id="142"/>
      <w:r>
        <w:t>API</w:t>
      </w:r>
      <w:bookmarkEnd w:id="143"/>
    </w:p>
    <w:p w14:paraId="6F4A46A6" w14:textId="77777777" w:rsidR="003841A3" w:rsidRDefault="00E57D5F" w:rsidP="006B59B9">
      <w:pPr>
        <w:pStyle w:val="Heading4"/>
      </w:pPr>
      <w:bookmarkStart w:id="144" w:name="_Vendor"/>
      <w:bookmarkEnd w:id="144"/>
      <w:r>
        <w:t>Device</w:t>
      </w:r>
      <w:r w:rsidR="00FF23EE">
        <w:t xml:space="preserve"> API</w:t>
      </w:r>
    </w:p>
    <w:p w14:paraId="0F854DE9" w14:textId="77777777" w:rsidR="002F282C" w:rsidRDefault="000B6B49" w:rsidP="00AA18B4">
      <w:pPr>
        <w:pStyle w:val="SLCUnorderedlist"/>
      </w:pPr>
      <w:r>
        <w:t xml:space="preserve">The implemented communication protocol in a protocol must correspond to the documented </w:t>
      </w:r>
      <w:r w:rsidR="00E57D5F">
        <w:t xml:space="preserve">device </w:t>
      </w:r>
      <w:r>
        <w:t xml:space="preserve">API </w:t>
      </w:r>
      <w:r w:rsidR="00E57D5F">
        <w:t>as defined by</w:t>
      </w:r>
      <w:r>
        <w:t xml:space="preserve"> the vendor. </w:t>
      </w:r>
      <w:r w:rsidR="002F282C">
        <w:t xml:space="preserve">An </w:t>
      </w:r>
      <w:r>
        <w:t>SNMP</w:t>
      </w:r>
      <w:r w:rsidR="002F282C">
        <w:t xml:space="preserve"> protocol is defined by a MIB file and the format must match </w:t>
      </w:r>
      <w:r w:rsidR="00915154">
        <w:t>(</w:t>
      </w:r>
      <w:r w:rsidR="002F282C">
        <w:t xml:space="preserve">e.g. SNMP </w:t>
      </w:r>
      <w:r w:rsidR="00915154">
        <w:t>t</w:t>
      </w:r>
      <w:r w:rsidR="002F282C">
        <w:t>ypes</w:t>
      </w:r>
      <w:r w:rsidR="00915154">
        <w:t>)</w:t>
      </w:r>
      <w:r w:rsidR="002F282C">
        <w:t>.</w:t>
      </w:r>
      <w:r>
        <w:t xml:space="preserve"> </w:t>
      </w:r>
      <w:r w:rsidR="002F282C">
        <w:t>A</w:t>
      </w:r>
      <w:r w:rsidR="004D7B32">
        <w:t xml:space="preserve"> vendor-</w:t>
      </w:r>
      <w:r>
        <w:t>specific protocol</w:t>
      </w:r>
      <w:r w:rsidR="002F282C">
        <w:t xml:space="preserve"> needs to be implemented as described in the API </w:t>
      </w:r>
      <w:r w:rsidR="00915154">
        <w:t>(</w:t>
      </w:r>
      <w:r w:rsidR="002F282C">
        <w:t>e.g. a specific CRC</w:t>
      </w:r>
      <w:r w:rsidR="00915154">
        <w:t>)</w:t>
      </w:r>
      <w:r w:rsidR="002F282C">
        <w:t xml:space="preserve">. </w:t>
      </w:r>
    </w:p>
    <w:p w14:paraId="080AA403" w14:textId="77777777" w:rsidR="003841A3" w:rsidRDefault="003841A3" w:rsidP="006B59B9">
      <w:pPr>
        <w:pStyle w:val="Heading4"/>
      </w:pPr>
      <w:bookmarkStart w:id="145" w:name="_DataMiner"/>
      <w:bookmarkEnd w:id="145"/>
      <w:r>
        <w:t>DataMiner</w:t>
      </w:r>
      <w:r w:rsidR="00FF23EE">
        <w:t xml:space="preserve"> API</w:t>
      </w:r>
    </w:p>
    <w:p w14:paraId="1B42BBB1" w14:textId="77777777" w:rsidR="002F282C" w:rsidRDefault="002F282C" w:rsidP="00AA18B4">
      <w:pPr>
        <w:pStyle w:val="SLCUnorderedlist"/>
      </w:pPr>
      <w:r>
        <w:t xml:space="preserve">The DataMiner API must be used as defined in the </w:t>
      </w:r>
      <w:r w:rsidR="00F04915">
        <w:t>DataMiner P</w:t>
      </w:r>
      <w:r>
        <w:t xml:space="preserve">rotocol </w:t>
      </w:r>
      <w:r w:rsidR="00F04915">
        <w:t>D</w:t>
      </w:r>
      <w:r>
        <w:t xml:space="preserve">evelopment </w:t>
      </w:r>
      <w:r w:rsidR="00F04915">
        <w:t>G</w:t>
      </w:r>
      <w:r>
        <w:t>uide</w:t>
      </w:r>
      <w:r w:rsidR="00E413F0">
        <w:rPr>
          <w:noProof/>
        </w:rPr>
        <w:t xml:space="preserve"> </w:t>
      </w:r>
      <w:r>
        <w:t xml:space="preserve">and the most efficient </w:t>
      </w:r>
      <w:r w:rsidR="002C12E6">
        <w:t xml:space="preserve">documented </w:t>
      </w:r>
      <w:r>
        <w:t xml:space="preserve">methods </w:t>
      </w:r>
      <w:r w:rsidR="002C12E6">
        <w:t>must be used</w:t>
      </w:r>
      <w:r>
        <w:t>.</w:t>
      </w:r>
    </w:p>
    <w:p w14:paraId="6A273C68" w14:textId="77777777" w:rsidR="002F282C" w:rsidRDefault="002F282C" w:rsidP="006B59B9">
      <w:pPr>
        <w:pStyle w:val="Heading3"/>
      </w:pPr>
      <w:bookmarkStart w:id="146" w:name="_Communication"/>
      <w:bookmarkStart w:id="147" w:name="_Toc32916730"/>
      <w:bookmarkEnd w:id="146"/>
      <w:r>
        <w:t>Communication</w:t>
      </w:r>
      <w:bookmarkEnd w:id="147"/>
    </w:p>
    <w:p w14:paraId="7E454A14" w14:textId="77777777" w:rsidR="008C6556" w:rsidRDefault="000642E7" w:rsidP="00AA18B4">
      <w:pPr>
        <w:pStyle w:val="SLCUnorderedlist"/>
      </w:pPr>
      <w:r>
        <w:t>Communication with the device must not wait</w:t>
      </w:r>
      <w:r w:rsidR="002F282C">
        <w:t xml:space="preserve"> </w:t>
      </w:r>
      <w:r w:rsidR="00836DD2">
        <w:t xml:space="preserve">until </w:t>
      </w:r>
      <w:r w:rsidR="002F282C">
        <w:t>protocol timeout time.</w:t>
      </w:r>
      <w:r>
        <w:t xml:space="preserve"> E.g</w:t>
      </w:r>
      <w:r w:rsidR="004C7C26">
        <w:t>.</w:t>
      </w:r>
      <w:r>
        <w:t xml:space="preserve"> invalid structure of serial responses.</w:t>
      </w:r>
    </w:p>
    <w:p w14:paraId="4337DB79" w14:textId="77777777" w:rsidR="008C6556" w:rsidRDefault="008C6556" w:rsidP="006B59B9">
      <w:pPr>
        <w:pStyle w:val="Heading3"/>
      </w:pPr>
      <w:bookmarkStart w:id="148" w:name="_Toc32916731"/>
      <w:r w:rsidRPr="006C357C">
        <w:t>Logic</w:t>
      </w:r>
      <w:bookmarkEnd w:id="148"/>
    </w:p>
    <w:p w14:paraId="50EB94B0" w14:textId="77777777" w:rsidR="00D40955" w:rsidRPr="007F6EEE" w:rsidRDefault="00871EBA" w:rsidP="006B59B9">
      <w:pPr>
        <w:pStyle w:val="Heading4"/>
      </w:pPr>
      <w:bookmarkStart w:id="149" w:name="_Fragmenting_Operations"/>
      <w:bookmarkEnd w:id="149"/>
      <w:r>
        <w:t>Operation</w:t>
      </w:r>
      <w:r w:rsidR="007D1611">
        <w:t xml:space="preserve"> Duration</w:t>
      </w:r>
    </w:p>
    <w:p w14:paraId="78B3F4B5" w14:textId="77777777" w:rsidR="008C6556" w:rsidRDefault="008C6556" w:rsidP="00AA18B4">
      <w:pPr>
        <w:pStyle w:val="SLCUnorderedlist"/>
      </w:pPr>
      <w:r>
        <w:t>No a</w:t>
      </w:r>
      <w:r w:rsidRPr="00425E48">
        <w:t xml:space="preserve">ction </w:t>
      </w:r>
      <w:r>
        <w:t>must</w:t>
      </w:r>
      <w:r w:rsidRPr="00425E48">
        <w:t xml:space="preserve"> take longer than 15</w:t>
      </w:r>
      <w:r>
        <w:t xml:space="preserve"> </w:t>
      </w:r>
      <w:r w:rsidRPr="00425E48">
        <w:t>min</w:t>
      </w:r>
      <w:r>
        <w:t>utes</w:t>
      </w:r>
      <w:r w:rsidR="00836DD2">
        <w:t>,</w:t>
      </w:r>
      <w:r w:rsidRPr="00425E48">
        <w:t xml:space="preserve"> because </w:t>
      </w:r>
      <w:r>
        <w:t>after 15 minutes a Run-</w:t>
      </w:r>
      <w:r w:rsidR="00836DD2">
        <w:t xml:space="preserve">Time </w:t>
      </w:r>
      <w:r>
        <w:t>Error (</w:t>
      </w:r>
      <w:r w:rsidRPr="00425E48">
        <w:t>RTE</w:t>
      </w:r>
      <w:r>
        <w:t>)</w:t>
      </w:r>
      <w:r w:rsidRPr="00425E48">
        <w:t xml:space="preserve"> will be generated.</w:t>
      </w:r>
      <w:r>
        <w:t xml:space="preserve"> </w:t>
      </w:r>
      <w:r w:rsidRPr="00425E48">
        <w:t xml:space="preserve">Keep this in mind when creating e.g. </w:t>
      </w:r>
      <w:r>
        <w:t>QA</w:t>
      </w:r>
      <w:r w:rsidRPr="00425E48">
        <w:t>ctions</w:t>
      </w:r>
      <w:r>
        <w:t xml:space="preserve"> and groups.</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0111EA" w:rsidRPr="00A022D0" w14:paraId="3FEA9FD3"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2ABFBC9D" w14:textId="77777777" w:rsidR="000111EA" w:rsidRPr="00A022D0" w:rsidRDefault="000111EA" w:rsidP="00AA18B4">
            <w:r w:rsidRPr="00A022D0">
              <w:rPr>
                <w:b/>
                <w:noProof/>
              </w:rPr>
              <w:t>Note</w:t>
            </w:r>
            <w:r w:rsidRPr="00A022D0">
              <w:rPr>
                <w:noProof/>
              </w:rPr>
              <w:t>:</w:t>
            </w:r>
          </w:p>
        </w:tc>
        <w:tc>
          <w:tcPr>
            <w:tcW w:w="8456" w:type="dxa"/>
          </w:tcPr>
          <w:p w14:paraId="18B3AC6D" w14:textId="77777777" w:rsidR="000111EA" w:rsidRPr="00A022D0" w:rsidRDefault="000111EA" w:rsidP="00AA18B4">
            <w:pPr>
              <w:pStyle w:val="SLCBodytext"/>
              <w:spacing w:after="0"/>
              <w:ind w:left="0"/>
              <w:rPr>
                <w:noProof/>
              </w:rPr>
            </w:pPr>
            <w:r w:rsidRPr="00425E48">
              <w:t>After 7.5</w:t>
            </w:r>
            <w:r>
              <w:t xml:space="preserve"> </w:t>
            </w:r>
            <w:r w:rsidRPr="00425E48">
              <w:t>min, a half</w:t>
            </w:r>
            <w:r>
              <w:t>-</w:t>
            </w:r>
            <w:r w:rsidRPr="00425E48">
              <w:t xml:space="preserve">open RTE </w:t>
            </w:r>
            <w:r>
              <w:t xml:space="preserve">message is logged </w:t>
            </w:r>
            <w:r w:rsidRPr="00425E48">
              <w:t>in the SLWatchdog2.txt log file.</w:t>
            </w:r>
          </w:p>
        </w:tc>
      </w:tr>
    </w:tbl>
    <w:p w14:paraId="27022D68" w14:textId="77777777" w:rsidR="00871EBA" w:rsidRDefault="00871EBA" w:rsidP="006B59B9">
      <w:pPr>
        <w:pStyle w:val="Heading4"/>
      </w:pPr>
      <w:bookmarkStart w:id="150" w:name="_Operation_Execution_Delay"/>
      <w:bookmarkEnd w:id="150"/>
      <w:r>
        <w:t>Operation Execution Delay</w:t>
      </w:r>
    </w:p>
    <w:p w14:paraId="1994BAC3" w14:textId="77777777" w:rsidR="008C6556" w:rsidRDefault="008C6556" w:rsidP="00AA18B4">
      <w:pPr>
        <w:pStyle w:val="SLCUnorderedlist"/>
      </w:pPr>
      <w:r>
        <w:t xml:space="preserve">Make sure that there are no large delays between </w:t>
      </w:r>
      <w:r w:rsidR="007D1611">
        <w:t>operations</w:t>
      </w:r>
      <w:r>
        <w:t>. E.g. a button se</w:t>
      </w:r>
      <w:r w:rsidR="00656CA8">
        <w:t>t should be executed right away</w:t>
      </w:r>
      <w:r w:rsidR="00871EBA">
        <w:t>.</w:t>
      </w:r>
      <w:r w:rsidR="00656CA8">
        <w:t xml:space="preserve"> </w:t>
      </w:r>
      <w:r w:rsidR="00871EBA">
        <w:t>B</w:t>
      </w:r>
      <w:r w:rsidR="00656CA8">
        <w:t xml:space="preserve">ecause of this, the content of a group must be limited to a maximum of 10 pairs or SNMP parameters. In case SNMP tables are used in groups, each table should be included in a different group containing only this table. </w:t>
      </w:r>
    </w:p>
    <w:p w14:paraId="79CD855B" w14:textId="77777777" w:rsidR="00081443" w:rsidRDefault="00D40955" w:rsidP="006B59B9">
      <w:pPr>
        <w:pStyle w:val="Heading4"/>
      </w:pPr>
      <w:bookmarkStart w:id="151" w:name="_Operation_Progress_Indication"/>
      <w:bookmarkStart w:id="152" w:name="_Value_Update_Verification"/>
      <w:bookmarkEnd w:id="151"/>
      <w:bookmarkEnd w:id="152"/>
      <w:r>
        <w:t xml:space="preserve">Value </w:t>
      </w:r>
      <w:r w:rsidR="00050E73">
        <w:t>Update Verification</w:t>
      </w:r>
    </w:p>
    <w:p w14:paraId="5C81EEF1" w14:textId="77777777" w:rsidR="000E0ADA" w:rsidRDefault="000E0ADA" w:rsidP="00AA18B4">
      <w:pPr>
        <w:pStyle w:val="SLCUnorderedlist"/>
      </w:pPr>
      <w:r w:rsidRPr="00E65647">
        <w:t>In case a protocol enables performing sets on a device (</w:t>
      </w:r>
      <w:r w:rsidR="00F42CE5">
        <w:t>e.g.</w:t>
      </w:r>
      <w:r w:rsidRPr="00E65647">
        <w:t xml:space="preserve"> </w:t>
      </w:r>
      <w:r>
        <w:t xml:space="preserve">changing </w:t>
      </w:r>
      <w:r w:rsidRPr="00E65647">
        <w:t>a configuration</w:t>
      </w:r>
      <w:r>
        <w:t xml:space="preserve"> parameter</w:t>
      </w:r>
      <w:r w:rsidRPr="00E65647">
        <w:t xml:space="preserve">), </w:t>
      </w:r>
      <w:r w:rsidR="00795C1A">
        <w:t>the protocol must verify</w:t>
      </w:r>
      <w:r w:rsidRPr="00E65647">
        <w:t xml:space="preserve"> that the set succeeded</w:t>
      </w:r>
      <w:r>
        <w:t xml:space="preserve"> by retrieving the value again</w:t>
      </w:r>
      <w:r w:rsidRPr="00E65647">
        <w:t xml:space="preserve"> (</w:t>
      </w:r>
      <w:r w:rsidR="00F42CE5">
        <w:t>e.g.</w:t>
      </w:r>
      <w:r w:rsidRPr="00E65647">
        <w:t xml:space="preserve"> </w:t>
      </w:r>
      <w:r>
        <w:t>when using SNMP, a get should always be performed after the set to ensure the set succeeded</w:t>
      </w:r>
      <w:r w:rsidRPr="00E65647">
        <w:t>).</w:t>
      </w:r>
    </w:p>
    <w:p w14:paraId="7FB86931" w14:textId="77777777" w:rsidR="00652AC1" w:rsidRDefault="00D16A02" w:rsidP="006B59B9">
      <w:pPr>
        <w:pStyle w:val="Heading4"/>
      </w:pPr>
      <w:bookmarkStart w:id="153" w:name="_Protocol_Threads"/>
      <w:bookmarkEnd w:id="153"/>
      <w:r>
        <w:t>Protocol Threads</w:t>
      </w:r>
    </w:p>
    <w:p w14:paraId="60A86E3E" w14:textId="77777777" w:rsidR="008C6556" w:rsidRDefault="008C6556" w:rsidP="00AA18B4">
      <w:pPr>
        <w:pStyle w:val="SLCUnorderedlist"/>
      </w:pPr>
      <w:r>
        <w:t>Consider using separate protocol threads in cases where this could be beneficial</w:t>
      </w:r>
      <w:r w:rsidR="00766C63">
        <w:t>,</w:t>
      </w:r>
      <w:r>
        <w:t xml:space="preserve"> </w:t>
      </w:r>
      <w:r w:rsidR="00766C63">
        <w:t>e</w:t>
      </w:r>
      <w:r w:rsidR="00F42CE5">
        <w:t>.g.</w:t>
      </w:r>
      <w:r>
        <w:t xml:space="preserve"> when multiple different types of functionality are implemented and can run independent</w:t>
      </w:r>
      <w:r w:rsidR="00795C1A">
        <w:t>ly</w:t>
      </w:r>
      <w:r>
        <w:t xml:space="preserve"> of each other. </w:t>
      </w:r>
      <w:r w:rsidR="00766C63">
        <w:t>However, mak</w:t>
      </w:r>
      <w:r>
        <w:t xml:space="preserve">e sure to verify that the implementation using multiple protocol threads actually </w:t>
      </w:r>
      <w:r w:rsidR="00795C1A">
        <w:t>performs better</w:t>
      </w:r>
      <w:r>
        <w:t>.</w:t>
      </w:r>
    </w:p>
    <w:p w14:paraId="389A1AAA" w14:textId="77777777" w:rsidR="00753963" w:rsidRDefault="00753963" w:rsidP="006B59B9">
      <w:pPr>
        <w:pStyle w:val="Heading3"/>
      </w:pPr>
      <w:bookmarkStart w:id="154" w:name="_Toc473038824"/>
      <w:bookmarkStart w:id="155" w:name="_Toc32916732"/>
      <w:bookmarkEnd w:id="154"/>
      <w:r>
        <w:lastRenderedPageBreak/>
        <w:t>Timers</w:t>
      </w:r>
      <w:bookmarkEnd w:id="155"/>
    </w:p>
    <w:p w14:paraId="0AFDB2F1" w14:textId="77777777" w:rsidR="007F2741" w:rsidRDefault="007F2741" w:rsidP="006B59B9">
      <w:pPr>
        <w:pStyle w:val="Heading4"/>
      </w:pPr>
      <w:bookmarkStart w:id="156" w:name="_Number_of_Timers"/>
      <w:bookmarkEnd w:id="156"/>
      <w:r>
        <w:t>Number of Timers</w:t>
      </w:r>
    </w:p>
    <w:p w14:paraId="41C69075" w14:textId="77777777" w:rsidR="007F2741" w:rsidRDefault="007F2741" w:rsidP="00AA18B4">
      <w:pPr>
        <w:pStyle w:val="SLCUnorderedlist"/>
      </w:pPr>
      <w:r>
        <w:t>The number of timers in a protocol must be</w:t>
      </w:r>
      <w:r w:rsidR="00276771">
        <w:t xml:space="preserve"> kept as low as possible</w:t>
      </w:r>
      <w:r w:rsidR="00766C63">
        <w:t>,</w:t>
      </w:r>
      <w:r>
        <w:t xml:space="preserve"> as every timer in a protocol creates a</w:t>
      </w:r>
      <w:r w:rsidR="00F27DDD">
        <w:t>n additional</w:t>
      </w:r>
      <w:r>
        <w:t xml:space="preserve"> thread.</w:t>
      </w:r>
    </w:p>
    <w:p w14:paraId="79A0A839" w14:textId="77777777" w:rsidR="007F2741" w:rsidRDefault="002B78AB" w:rsidP="006B59B9">
      <w:pPr>
        <w:pStyle w:val="Heading4"/>
      </w:pPr>
      <w:bookmarkStart w:id="157" w:name="_Timer_Speeds"/>
      <w:bookmarkStart w:id="158" w:name="_Default_Timer_Speeds"/>
      <w:bookmarkEnd w:id="157"/>
      <w:bookmarkEnd w:id="158"/>
      <w:r>
        <w:t xml:space="preserve">Default </w:t>
      </w:r>
      <w:r w:rsidR="007F2741">
        <w:t>Timer Speeds</w:t>
      </w:r>
    </w:p>
    <w:p w14:paraId="23629D1A" w14:textId="77777777" w:rsidR="000B6B49" w:rsidRPr="0042126A" w:rsidRDefault="000B6B49" w:rsidP="00AA18B4">
      <w:pPr>
        <w:pStyle w:val="SLCUnorderedlist"/>
      </w:pPr>
      <w:r w:rsidRPr="0042126A">
        <w:t xml:space="preserve">Unless otherwise specified by the TAM, the following default timer speeds </w:t>
      </w:r>
      <w:r>
        <w:t>must</w:t>
      </w:r>
      <w:r w:rsidRPr="0042126A">
        <w:t xml:space="preserve"> be used:</w:t>
      </w:r>
    </w:p>
    <w:p w14:paraId="1931B4CE" w14:textId="77777777" w:rsidR="000B6B49" w:rsidRPr="0042126A" w:rsidRDefault="000B6B49" w:rsidP="004A3E68">
      <w:pPr>
        <w:pStyle w:val="SLCOrderedlist"/>
        <w:numPr>
          <w:ilvl w:val="0"/>
          <w:numId w:val="22"/>
        </w:numPr>
        <w:ind w:left="567" w:hanging="294"/>
      </w:pPr>
      <w:r>
        <w:t>A</w:t>
      </w:r>
      <w:r w:rsidRPr="0042126A">
        <w:t>larm and status parameters: 10 seconds</w:t>
      </w:r>
      <w:r w:rsidR="00BE0CC4">
        <w:t>.</w:t>
      </w:r>
    </w:p>
    <w:p w14:paraId="22F20BD1" w14:textId="77777777" w:rsidR="000B6B49" w:rsidRPr="0042126A" w:rsidRDefault="000B6B49" w:rsidP="00AA18B4">
      <w:pPr>
        <w:pStyle w:val="SLCOrderedlist"/>
      </w:pPr>
      <w:r>
        <w:t>C</w:t>
      </w:r>
      <w:r w:rsidRPr="0042126A">
        <w:t>onfiguration parameters: 1 minute</w:t>
      </w:r>
      <w:r w:rsidR="00BE0CC4">
        <w:t>.</w:t>
      </w:r>
      <w:r w:rsidRPr="0042126A">
        <w:t xml:space="preserve"> (</w:t>
      </w:r>
      <w:r w:rsidR="00BE0CC4">
        <w:t>S</w:t>
      </w:r>
      <w:r w:rsidRPr="0042126A">
        <w:t>et the execution frequency of the included groups when Data Display is opened to 30 seconds by setting the dataDisplay attribute to a value of 30000</w:t>
      </w:r>
      <w:r w:rsidR="00BE0CC4">
        <w:t>.</w:t>
      </w:r>
      <w:r w:rsidRPr="0042126A">
        <w:t>)</w:t>
      </w:r>
    </w:p>
    <w:p w14:paraId="3ABC279E" w14:textId="77777777" w:rsidR="00656CA8" w:rsidRDefault="000B6B49" w:rsidP="00AA18B4">
      <w:pPr>
        <w:pStyle w:val="SLCOrderedlist"/>
      </w:pPr>
      <w:r>
        <w:t>S</w:t>
      </w:r>
      <w:r w:rsidRPr="0042126A">
        <w:t>tatic data: 1 hour</w:t>
      </w:r>
      <w:r w:rsidR="00BE0CC4">
        <w:t>.</w:t>
      </w:r>
    </w:p>
    <w:p w14:paraId="5F48B84E" w14:textId="77777777" w:rsidR="00656CA8" w:rsidRDefault="00656CA8" w:rsidP="00AA18B4">
      <w:pPr>
        <w:pStyle w:val="SLCOrderedlist"/>
      </w:pPr>
      <w:r>
        <w:t>Each timer must have a default interval of 75 (ms).</w:t>
      </w:r>
    </w:p>
    <w:p w14:paraId="03D3755C" w14:textId="77777777" w:rsidR="002B78AB" w:rsidRDefault="002B78AB" w:rsidP="006B59B9">
      <w:pPr>
        <w:pStyle w:val="Heading4"/>
      </w:pPr>
      <w:bookmarkStart w:id="159" w:name="_Timer_Speed_Restrictions"/>
      <w:bookmarkEnd w:id="159"/>
      <w:r>
        <w:t>Timer Speed Restrictions</w:t>
      </w:r>
    </w:p>
    <w:p w14:paraId="624A08E9" w14:textId="77777777" w:rsidR="007F2741" w:rsidRDefault="00291BFA" w:rsidP="00AA18B4">
      <w:pPr>
        <w:pStyle w:val="SLCUnorderedlist"/>
      </w:pPr>
      <w:r>
        <w:t xml:space="preserve">The speed of timers </w:t>
      </w:r>
      <w:r w:rsidR="000B6B49">
        <w:t xml:space="preserve">must </w:t>
      </w:r>
      <w:r>
        <w:t>be carefully</w:t>
      </w:r>
      <w:r w:rsidR="00014DFC">
        <w:t xml:space="preserve"> chosen</w:t>
      </w:r>
      <w:r>
        <w:t xml:space="preserve">. </w:t>
      </w:r>
      <w:r w:rsidR="00BE0CC4">
        <w:t>For example,</w:t>
      </w:r>
      <w:r>
        <w:t xml:space="preserve"> </w:t>
      </w:r>
      <w:r w:rsidR="00014DFC">
        <w:t xml:space="preserve">suppose </w:t>
      </w:r>
      <w:r>
        <w:t>a timer trigger</w:t>
      </w:r>
      <w:r w:rsidR="00014DFC">
        <w:t xml:space="preserve">s </w:t>
      </w:r>
      <w:r>
        <w:t>every 10 seconds an</w:t>
      </w:r>
      <w:r w:rsidR="00014DFC">
        <w:t>d initiates an</w:t>
      </w:r>
      <w:r>
        <w:t xml:space="preserve"> operation that requires 20 seconds to complete</w:t>
      </w:r>
      <w:r w:rsidR="00014DFC">
        <w:t>. This</w:t>
      </w:r>
      <w:r>
        <w:t xml:space="preserve"> can have a negative impact on performance (SLScripting, SLProtocol).</w:t>
      </w:r>
      <w:r w:rsidR="00014DFC">
        <w:t xml:space="preserve"> The timer interval must</w:t>
      </w:r>
      <w:r w:rsidR="00147300">
        <w:t xml:space="preserve"> be set to a value allowing every group included in the timer to complete before the timer triggers again</w:t>
      </w:r>
      <w:r w:rsidR="00BE0CC4">
        <w:t>.</w:t>
      </w:r>
      <w:r w:rsidR="000B6B49">
        <w:t xml:space="preserve"> </w:t>
      </w:r>
      <w:r w:rsidR="00BE0CC4">
        <w:t xml:space="preserve">This </w:t>
      </w:r>
      <w:r w:rsidR="000B6B49">
        <w:t>can be verified with SLNet Client Pendingcalls and the element logging.</w:t>
      </w:r>
      <w:r w:rsidR="002B78AB">
        <w:t xml:space="preserve"> </w:t>
      </w:r>
      <w:r w:rsidR="00F27DDD">
        <w:t>Note also that a</w:t>
      </w:r>
      <w:r w:rsidR="00010CCF">
        <w:t xml:space="preserve"> timer interval cannot exceed 24</w:t>
      </w:r>
      <w:r w:rsidR="00BE0CC4">
        <w:t xml:space="preserve"> </w:t>
      </w:r>
      <w:r w:rsidR="00010CCF">
        <w:t>h</w:t>
      </w:r>
      <w:r w:rsidR="00BE0CC4">
        <w:t>ours,</w:t>
      </w:r>
      <w:r w:rsidR="00010CCF">
        <w:t xml:space="preserve"> since </w:t>
      </w:r>
      <w:r w:rsidR="00BE0CC4">
        <w:t xml:space="preserve">a thread in </w:t>
      </w:r>
      <w:r w:rsidR="00010CCF">
        <w:t xml:space="preserve">SLWatchdog </w:t>
      </w:r>
      <w:r w:rsidR="00BE0CC4">
        <w:t>cannot be registered for longer than that</w:t>
      </w:r>
      <w:r w:rsidR="00010CCF">
        <w:t>.</w:t>
      </w:r>
    </w:p>
    <w:p w14:paraId="4D44BF37" w14:textId="77777777" w:rsidR="00DD79DD" w:rsidRDefault="00DD79DD" w:rsidP="00AA18B4">
      <w:pPr>
        <w:pStyle w:val="SLCUnorderedlist"/>
      </w:pPr>
      <w:r>
        <w:t>The set timer time must not exceed 24 days.</w:t>
      </w:r>
    </w:p>
    <w:p w14:paraId="61688263" w14:textId="77777777" w:rsidR="00486310" w:rsidRDefault="00010CCF" w:rsidP="006B59B9">
      <w:pPr>
        <w:pStyle w:val="Heading4"/>
      </w:pPr>
      <w:bookmarkStart w:id="160" w:name="_Starting/Stopping_Timers"/>
      <w:bookmarkEnd w:id="160"/>
      <w:r>
        <w:t>Starting/Stopping Timers</w:t>
      </w:r>
    </w:p>
    <w:p w14:paraId="015EEEE7" w14:textId="77777777" w:rsidR="00E77B53" w:rsidRDefault="001344D5" w:rsidP="00AA18B4">
      <w:pPr>
        <w:pStyle w:val="SLCUnorderedlist"/>
      </w:pPr>
      <w:r>
        <w:t>The use of conditions must always be favored over s</w:t>
      </w:r>
      <w:r w:rsidR="00E77B53">
        <w:t>tarting, stopping and restarting timer</w:t>
      </w:r>
      <w:r>
        <w:t>s</w:t>
      </w:r>
      <w:r w:rsidR="00DA3FB2">
        <w:t>,</w:t>
      </w:r>
      <w:r w:rsidR="000B6B49">
        <w:t xml:space="preserve"> but a condition on a group is favored over a condition on a timer</w:t>
      </w:r>
      <w:r w:rsidR="00DA3FB2">
        <w:t>,</w:t>
      </w:r>
      <w:r w:rsidR="000B6B49">
        <w:t xml:space="preserve"> since the timer performs a regular check on that condition to see if it becomes true.</w:t>
      </w:r>
      <w:r w:rsidR="002B78AB">
        <w:t xml:space="preserve"> In case an action is used to start</w:t>
      </w:r>
      <w:r w:rsidR="00DA3FB2">
        <w:t xml:space="preserve"> or </w:t>
      </w:r>
      <w:r w:rsidR="002B78AB">
        <w:t>stop a timer, a timer that is already started must not be started again</w:t>
      </w:r>
      <w:r w:rsidR="00DA3FB2">
        <w:t>,</w:t>
      </w:r>
      <w:r w:rsidR="002B78AB">
        <w:t xml:space="preserve"> as this could lead to issues.</w:t>
      </w:r>
    </w:p>
    <w:p w14:paraId="31FFCCB7" w14:textId="77777777" w:rsidR="000342A2" w:rsidRDefault="000342A2" w:rsidP="000342A2">
      <w:pPr>
        <w:pStyle w:val="Heading4"/>
      </w:pPr>
      <w:bookmarkStart w:id="161" w:name="_Timer_Content"/>
      <w:bookmarkEnd w:id="161"/>
      <w:r>
        <w:t>Timer Content</w:t>
      </w:r>
    </w:p>
    <w:p w14:paraId="3D5D562F" w14:textId="77777777" w:rsidR="00680F53" w:rsidRDefault="000342A2" w:rsidP="00AA18B4">
      <w:pPr>
        <w:pStyle w:val="SLCUnorderedlist"/>
      </w:pPr>
      <w:r>
        <w:t>T</w:t>
      </w:r>
      <w:r w:rsidRPr="000E14BC">
        <w:t xml:space="preserve">he last group in a timer </w:t>
      </w:r>
      <w:r>
        <w:t>should be</w:t>
      </w:r>
      <w:r w:rsidRPr="000E14BC">
        <w:t xml:space="preserve"> a </w:t>
      </w:r>
      <w:r>
        <w:t xml:space="preserve">group of type </w:t>
      </w:r>
      <w:r w:rsidRPr="000E14BC">
        <w:t>“poll</w:t>
      </w:r>
      <w:r>
        <w:t>”,</w:t>
      </w:r>
      <w:r w:rsidRPr="000E14BC">
        <w:t xml:space="preserve"> “poll trigger”</w:t>
      </w:r>
      <w:r>
        <w:t xml:space="preserve"> or </w:t>
      </w:r>
      <w:r w:rsidRPr="000E14BC">
        <w:t xml:space="preserve">“poll </w:t>
      </w:r>
      <w:r>
        <w:t>a</w:t>
      </w:r>
      <w:r w:rsidRPr="000E14BC">
        <w:t>ction”</w:t>
      </w:r>
      <w:r w:rsidR="00DA3FB2">
        <w:t>,</w:t>
      </w:r>
      <w:r>
        <w:t xml:space="preserve"> to guarantee that </w:t>
      </w:r>
      <w:r w:rsidR="00DA3FB2">
        <w:t>the</w:t>
      </w:r>
      <w:r>
        <w:t xml:space="preserve"> timer does not start again while not all groups of the timer have been executed yet.</w:t>
      </w:r>
    </w:p>
    <w:p w14:paraId="40C015EA" w14:textId="77777777" w:rsidR="00680F53" w:rsidRDefault="00680F53" w:rsidP="006B59B9">
      <w:pPr>
        <w:pStyle w:val="Heading3"/>
      </w:pPr>
      <w:bookmarkStart w:id="162" w:name="_Toc32916733"/>
      <w:r>
        <w:t>DVE</w:t>
      </w:r>
      <w:bookmarkEnd w:id="162"/>
    </w:p>
    <w:p w14:paraId="24158315" w14:textId="77777777" w:rsidR="003A1F07" w:rsidRDefault="003A1F07" w:rsidP="006B59B9">
      <w:pPr>
        <w:pStyle w:val="Heading4"/>
      </w:pPr>
      <w:bookmarkStart w:id="163" w:name="_DVE_Names"/>
      <w:bookmarkEnd w:id="163"/>
      <w:r>
        <w:t>DVE Names</w:t>
      </w:r>
    </w:p>
    <w:p w14:paraId="685284A2" w14:textId="77777777" w:rsidR="00922BD8" w:rsidRDefault="00680F53" w:rsidP="00AA18B4">
      <w:pPr>
        <w:pStyle w:val="SLCUnorderedlist"/>
      </w:pPr>
      <w:r>
        <w:t>The name of a DVE protocol should be constructed as follows: Mother Protocol Name – Product Name.</w:t>
      </w:r>
    </w:p>
    <w:p w14:paraId="40B72A0C" w14:textId="77777777" w:rsidR="003A1F07" w:rsidRDefault="003A1F07" w:rsidP="006B59B9">
      <w:pPr>
        <w:pStyle w:val="Heading4"/>
      </w:pPr>
      <w:bookmarkStart w:id="164" w:name="_DVE_Export_Rules"/>
      <w:bookmarkEnd w:id="164"/>
      <w:r>
        <w:t>DVE Export Rules</w:t>
      </w:r>
    </w:p>
    <w:p w14:paraId="4DD4D71D" w14:textId="77777777" w:rsidR="00382FDA" w:rsidRDefault="00680F53" w:rsidP="00AA18B4">
      <w:pPr>
        <w:pStyle w:val="SLCUnorderedlist"/>
      </w:pPr>
      <w:r>
        <w:t xml:space="preserve">Verify that an export rule removes the table name suffixes when parameters </w:t>
      </w:r>
      <w:r w:rsidR="00DA3FB2">
        <w:t xml:space="preserve">are exported </w:t>
      </w:r>
      <w:r>
        <w:t>as s</w:t>
      </w:r>
      <w:r w:rsidR="00C562D0">
        <w:t>tandalone</w:t>
      </w:r>
      <w:r>
        <w:t xml:space="preserve"> parameters </w:t>
      </w:r>
      <w:r w:rsidR="00DA3FB2">
        <w:t>i</w:t>
      </w:r>
      <w:r>
        <w:t xml:space="preserve">n a DVE element. </w:t>
      </w:r>
      <w:r w:rsidR="00891ECB">
        <w:t>For e</w:t>
      </w:r>
      <w:r>
        <w:t>xample</w:t>
      </w:r>
      <w:r w:rsidR="00891ECB">
        <w:t>,</w:t>
      </w:r>
      <w:r>
        <w:t xml:space="preserve"> </w:t>
      </w:r>
      <w:r w:rsidR="00891ECB">
        <w:t>w</w:t>
      </w:r>
      <w:r>
        <w:t xml:space="preserve">hen the main DVE element </w:t>
      </w:r>
      <w:r w:rsidR="00656CA8">
        <w:t>has</w:t>
      </w:r>
      <w:r>
        <w:t xml:space="preserve"> a column named “Admin Status (IF Table)”, the description </w:t>
      </w:r>
      <w:r w:rsidR="00DA3FB2">
        <w:t>i</w:t>
      </w:r>
      <w:r>
        <w:t>n the DVE child element should be “Admin Status”.</w:t>
      </w:r>
    </w:p>
    <w:p w14:paraId="794D5BAF" w14:textId="77777777" w:rsidR="003A1F07" w:rsidRDefault="003A1F07" w:rsidP="006B59B9">
      <w:pPr>
        <w:pStyle w:val="Heading4"/>
      </w:pPr>
      <w:bookmarkStart w:id="165" w:name="_DVE_Child_Element"/>
      <w:bookmarkEnd w:id="165"/>
      <w:r>
        <w:t>DVE Chil</w:t>
      </w:r>
      <w:r w:rsidR="00E04D54">
        <w:t>d</w:t>
      </w:r>
      <w:r>
        <w:t xml:space="preserve"> Element De</w:t>
      </w:r>
      <w:r w:rsidR="00E04D54">
        <w:t>letion</w:t>
      </w:r>
    </w:p>
    <w:p w14:paraId="27C334D9" w14:textId="77777777" w:rsidR="00680F53" w:rsidRPr="006B59B9" w:rsidRDefault="00922BD8" w:rsidP="00AA18B4">
      <w:pPr>
        <w:pStyle w:val="SLCUnorderedlist"/>
      </w:pPr>
      <w:r w:rsidRPr="006B59B9">
        <w:t>DVE protocol</w:t>
      </w:r>
      <w:r w:rsidR="00382FDA">
        <w:t>s</w:t>
      </w:r>
      <w:r w:rsidRPr="006B59B9">
        <w:t xml:space="preserve"> </w:t>
      </w:r>
      <w:r w:rsidR="00382FDA">
        <w:t>must</w:t>
      </w:r>
      <w:r w:rsidRPr="006B59B9">
        <w:t xml:space="preserve"> </w:t>
      </w:r>
      <w:r w:rsidR="00382FDA">
        <w:t xml:space="preserve">not </w:t>
      </w:r>
      <w:r w:rsidRPr="006B59B9">
        <w:t>delete DVE child elements automatically</w:t>
      </w:r>
      <w:r w:rsidR="00382FDA">
        <w:t xml:space="preserve"> by default.</w:t>
      </w:r>
      <w:r w:rsidR="00DA3FB2">
        <w:t xml:space="preserve"> </w:t>
      </w:r>
      <w:hyperlink w:anchor="_Data_Handling" w:history="1">
        <w:r w:rsidR="00DA3FB2" w:rsidRPr="00261A89">
          <w:rPr>
            <w:rStyle w:val="Hyperlink"/>
          </w:rPr>
          <w:t>(Ref.  3.5.6.4 Data Handling)</w:t>
        </w:r>
      </w:hyperlink>
    </w:p>
    <w:p w14:paraId="06CF2E72" w14:textId="77777777" w:rsidR="00680F53" w:rsidRDefault="00680F53" w:rsidP="006B59B9">
      <w:pPr>
        <w:pStyle w:val="Heading3"/>
      </w:pPr>
      <w:bookmarkStart w:id="166" w:name="_Toc32916734"/>
      <w:r>
        <w:lastRenderedPageBreak/>
        <w:t>Tables</w:t>
      </w:r>
      <w:bookmarkEnd w:id="166"/>
    </w:p>
    <w:p w14:paraId="55357513" w14:textId="77777777" w:rsidR="007113EF" w:rsidRDefault="00A4157C" w:rsidP="006B59B9">
      <w:pPr>
        <w:pStyle w:val="Heading4"/>
      </w:pPr>
      <w:bookmarkStart w:id="167" w:name="_Primary_Keys"/>
      <w:bookmarkEnd w:id="167"/>
      <w:r>
        <w:t>P</w:t>
      </w:r>
      <w:r w:rsidR="007113EF">
        <w:t xml:space="preserve">rimary </w:t>
      </w:r>
      <w:r>
        <w:t>K</w:t>
      </w:r>
      <w:r w:rsidR="007113EF">
        <w:t>eys</w:t>
      </w:r>
    </w:p>
    <w:p w14:paraId="7ED93370" w14:textId="77777777" w:rsidR="009C722D" w:rsidRDefault="00613E11" w:rsidP="00AA18B4">
      <w:pPr>
        <w:pStyle w:val="SLCUnorderedlist"/>
      </w:pPr>
      <w:bookmarkStart w:id="168" w:name="_Primary_Key_Column"/>
      <w:bookmarkEnd w:id="168"/>
      <w:r>
        <w:t>A table always contains a</w:t>
      </w:r>
      <w:r w:rsidRPr="00D7482E">
        <w:t xml:space="preserve"> column where each row has a unique value</w:t>
      </w:r>
      <w:r>
        <w:t xml:space="preserve"> </w:t>
      </w:r>
      <w:r w:rsidR="00DA3FB2">
        <w:t xml:space="preserve">identifying the row, </w:t>
      </w:r>
      <w:r>
        <w:t xml:space="preserve">i.e. the column </w:t>
      </w:r>
      <w:r w:rsidR="004D166F">
        <w:t xml:space="preserve">containing </w:t>
      </w:r>
      <w:r>
        <w:t>the primary keys</w:t>
      </w:r>
      <w:r w:rsidRPr="00D7482E">
        <w:t>. Th</w:t>
      </w:r>
      <w:r w:rsidR="00DA3FB2">
        <w:t>is</w:t>
      </w:r>
      <w:r w:rsidRPr="00D7482E">
        <w:t xml:space="preserve"> must be the first column in the table.</w:t>
      </w:r>
      <w:r w:rsidR="003902E8">
        <w:t xml:space="preserve"> </w:t>
      </w:r>
    </w:p>
    <w:p w14:paraId="6D975236" w14:textId="77777777" w:rsidR="003A1F07" w:rsidRDefault="009C722D" w:rsidP="00AA18B4">
      <w:pPr>
        <w:pStyle w:val="SLCUnorderedlist"/>
      </w:pPr>
      <w:bookmarkStart w:id="169" w:name="_Primary_Key_Value"/>
      <w:bookmarkEnd w:id="169"/>
      <w:r w:rsidRPr="00D7482E">
        <w:t xml:space="preserve">In the DataMiner </w:t>
      </w:r>
      <w:r>
        <w:t xml:space="preserve">MySQL </w:t>
      </w:r>
      <w:r w:rsidRPr="00D7482E">
        <w:t xml:space="preserve">database, the first 100 bytes of a row key must be unique. Otherwise, </w:t>
      </w:r>
      <w:r>
        <w:t>unexpected behavior can occur</w:t>
      </w:r>
      <w:r w:rsidRPr="00D7482E">
        <w:t xml:space="preserve">, e.g. some rows </w:t>
      </w:r>
      <w:r>
        <w:t>will be</w:t>
      </w:r>
      <w:r w:rsidRPr="00D7482E">
        <w:t xml:space="preserve"> visible in </w:t>
      </w:r>
      <w:r>
        <w:t xml:space="preserve">a </w:t>
      </w:r>
      <w:r w:rsidRPr="00D7482E">
        <w:t xml:space="preserve">table but not </w:t>
      </w:r>
      <w:r>
        <w:t>stored in the database.</w:t>
      </w:r>
      <w:r w:rsidR="00896110">
        <w:t xml:space="preserve"> </w:t>
      </w:r>
      <w:r w:rsidR="003A1F07" w:rsidRPr="00D7482E">
        <w:t>UTF-8-character encoding is used</w:t>
      </w:r>
      <w:r w:rsidR="003A1F07">
        <w:t xml:space="preserve"> by default</w:t>
      </w:r>
      <w:r w:rsidR="003A1F07" w:rsidRPr="00D7482E">
        <w:t>, which encode</w:t>
      </w:r>
      <w:r w:rsidR="003A1F07">
        <w:t>s</w:t>
      </w:r>
      <w:r w:rsidR="003A1F07" w:rsidRPr="00D7482E">
        <w:t xml:space="preserve"> a character in as many bytes as required</w:t>
      </w:r>
      <w:r w:rsidR="00896110">
        <w:t>,</w:t>
      </w:r>
      <w:r w:rsidR="003A1F07" w:rsidRPr="00D7482E">
        <w:t xml:space="preserve"> with a maximum of 4. Characters from the ASCII character</w:t>
      </w:r>
      <w:r w:rsidR="003A1F07">
        <w:t xml:space="preserve"> </w:t>
      </w:r>
      <w:r w:rsidR="003A1F07" w:rsidRPr="00D7482E">
        <w:t>s</w:t>
      </w:r>
      <w:r w:rsidR="003A1F07">
        <w:t>et</w:t>
      </w:r>
      <w:r w:rsidR="003A1F07" w:rsidRPr="00D7482E">
        <w:t xml:space="preserve"> are encoded using a single byte, so the first 100</w:t>
      </w:r>
      <w:r w:rsidR="003A1F07" w:rsidRPr="00F45426">
        <w:t xml:space="preserve"> characters must be unique. In </w:t>
      </w:r>
      <w:r w:rsidR="00896110">
        <w:t>a</w:t>
      </w:r>
      <w:r w:rsidR="00896110" w:rsidRPr="00F45426">
        <w:t xml:space="preserve"> </w:t>
      </w:r>
      <w:r w:rsidR="003A1F07" w:rsidRPr="00F45426">
        <w:t>worst-case scenario, all characters</w:t>
      </w:r>
      <w:r w:rsidR="003A1F07">
        <w:t xml:space="preserve"> take up</w:t>
      </w:r>
      <w:r w:rsidR="003A1F07" w:rsidRPr="00F45426">
        <w:t xml:space="preserve"> 4 bytes, </w:t>
      </w:r>
      <w:r w:rsidR="003A1F07">
        <w:t>meaning that</w:t>
      </w:r>
      <w:r w:rsidR="003A1F07" w:rsidRPr="00F45426">
        <w:t xml:space="preserve"> the first 25 characters must be unique.</w:t>
      </w:r>
    </w:p>
    <w:p w14:paraId="6139CBA4" w14:textId="77777777" w:rsidR="004B5594" w:rsidRDefault="004B5594" w:rsidP="00AA18B4">
      <w:pPr>
        <w:pStyle w:val="SLCUnorderedlist"/>
      </w:pPr>
      <w:r w:rsidRPr="0048473A">
        <w:t xml:space="preserve">Numeric keys are more </w:t>
      </w:r>
      <w:r w:rsidR="00896110">
        <w:t>efficient</w:t>
      </w:r>
      <w:r w:rsidR="00896110" w:rsidRPr="0048473A">
        <w:t xml:space="preserve"> </w:t>
      </w:r>
      <w:r w:rsidRPr="0048473A">
        <w:t xml:space="preserve">than long non-numeric keys. </w:t>
      </w:r>
      <w:r>
        <w:t>In order</w:t>
      </w:r>
      <w:r w:rsidRPr="00A65290">
        <w:t xml:space="preserve"> </w:t>
      </w:r>
      <w:r w:rsidRPr="0048473A">
        <w:t>to improve performance</w:t>
      </w:r>
      <w:r>
        <w:t>,</w:t>
      </w:r>
      <w:r w:rsidRPr="0048473A">
        <w:t xml:space="preserve"> </w:t>
      </w:r>
      <w:r>
        <w:t>t</w:t>
      </w:r>
      <w:r w:rsidRPr="0048473A">
        <w:t>he use of an auto increment</w:t>
      </w:r>
      <w:r>
        <w:t xml:space="preserve"> key should be considered </w:t>
      </w:r>
      <w:r w:rsidRPr="0048473A">
        <w:t>instead of long non-numeric keys</w:t>
      </w:r>
      <w:r>
        <w:t>, if applicable</w:t>
      </w:r>
      <w:r w:rsidRPr="0048473A">
        <w:t>.</w:t>
      </w:r>
    </w:p>
    <w:p w14:paraId="01462D52" w14:textId="77777777" w:rsidR="00F31FA0" w:rsidRDefault="00F31FA0" w:rsidP="00AA18B4">
      <w:pPr>
        <w:pStyle w:val="SLCUnorderedlist"/>
      </w:pPr>
      <w:r>
        <w:t>Backslashes are not allowed in the primary keys because M</w:t>
      </w:r>
      <w:r w:rsidR="003902E8">
        <w:t>y</w:t>
      </w:r>
      <w:r>
        <w:t xml:space="preserve">SQL does not allow </w:t>
      </w:r>
      <w:r w:rsidR="00656F13">
        <w:t>these</w:t>
      </w:r>
      <w:r>
        <w:t>.</w:t>
      </w:r>
    </w:p>
    <w:p w14:paraId="7C4554FD" w14:textId="77777777" w:rsidR="007113EF" w:rsidRDefault="004C7C26" w:rsidP="006B59B9">
      <w:pPr>
        <w:pStyle w:val="Heading4"/>
      </w:pPr>
      <w:bookmarkStart w:id="170" w:name="_Display_Keys"/>
      <w:bookmarkEnd w:id="170"/>
      <w:r>
        <w:t>Display Keys</w:t>
      </w:r>
    </w:p>
    <w:p w14:paraId="0ADA6294" w14:textId="77777777" w:rsidR="00613E11" w:rsidRDefault="007113EF" w:rsidP="00AA18B4">
      <w:pPr>
        <w:pStyle w:val="SLCUnorderedlist"/>
      </w:pPr>
      <w:bookmarkStart w:id="171" w:name="_Display_Key_Column"/>
      <w:bookmarkEnd w:id="171"/>
      <w:r>
        <w:t xml:space="preserve">In case the values in the </w:t>
      </w:r>
      <w:r w:rsidR="00F3562D">
        <w:t>primary key</w:t>
      </w:r>
      <w:r w:rsidR="00613E11" w:rsidRPr="00D7482E">
        <w:t xml:space="preserve"> column are not user-friendly, another column or a combination of other columns </w:t>
      </w:r>
      <w:r w:rsidR="00613E11">
        <w:t xml:space="preserve">must be used </w:t>
      </w:r>
      <w:r w:rsidR="00613E11" w:rsidRPr="00D7482E">
        <w:t xml:space="preserve">to </w:t>
      </w:r>
      <w:r w:rsidR="00613E11">
        <w:t xml:space="preserve">construct a more user-friendly </w:t>
      </w:r>
      <w:r w:rsidR="00613E11" w:rsidRPr="00D7482E">
        <w:t>label</w:t>
      </w:r>
      <w:r w:rsidR="00613E11">
        <w:t xml:space="preserve"> </w:t>
      </w:r>
      <w:r w:rsidR="007D669A">
        <w:t xml:space="preserve">that </w:t>
      </w:r>
      <w:r w:rsidR="00613E11">
        <w:t>is also unique for every row</w:t>
      </w:r>
      <w:r w:rsidR="00613E11" w:rsidRPr="00D7482E">
        <w:t xml:space="preserve">. In case a combination of columns is used, an additional column </w:t>
      </w:r>
      <w:r w:rsidR="00613E11">
        <w:t>must</w:t>
      </w:r>
      <w:r w:rsidR="00613E11" w:rsidRPr="00D7482E">
        <w:t xml:space="preserve"> be added to the table that contains the result of this combination</w:t>
      </w:r>
      <w:r w:rsidR="00613E11">
        <w:t xml:space="preserve"> </w:t>
      </w:r>
      <w:r w:rsidR="005B4C0D">
        <w:t xml:space="preserve">(see </w:t>
      </w:r>
      <w:r w:rsidR="00613E11">
        <w:t>Naming,</w:t>
      </w:r>
      <w:r w:rsidR="00D00D88">
        <w:t xml:space="preserve"> </w:t>
      </w:r>
      <w:r w:rsidR="00613E11">
        <w:t>NamingFormat,</w:t>
      </w:r>
      <w:r w:rsidR="00D00D88">
        <w:t xml:space="preserve"> </w:t>
      </w:r>
      <w:r w:rsidR="00613E11">
        <w:t>DisplayColumn,</w:t>
      </w:r>
      <w:r w:rsidR="00D00D88">
        <w:t xml:space="preserve"> </w:t>
      </w:r>
      <w:r w:rsidR="00613E11">
        <w:t>DisplayKey</w:t>
      </w:r>
      <w:r w:rsidR="005B4C0D">
        <w:t xml:space="preserve"> in the DataMiner </w:t>
      </w:r>
      <w:r w:rsidR="00EA65FF">
        <w:t>P</w:t>
      </w:r>
      <w:r w:rsidR="005B4C0D">
        <w:t xml:space="preserve">rotocol </w:t>
      </w:r>
      <w:r w:rsidR="00EA65FF">
        <w:t>Development Guide</w:t>
      </w:r>
      <w:r w:rsidR="005B4C0D">
        <w:t>)</w:t>
      </w:r>
      <w:r w:rsidR="00613E11">
        <w:t>.</w:t>
      </w:r>
      <w:r w:rsidR="004B5594">
        <w:t xml:space="preserve"> A column of type “</w:t>
      </w:r>
      <w:r w:rsidR="001850E8">
        <w:t>d</w:t>
      </w:r>
      <w:r w:rsidR="004B5594">
        <w:t>isplay</w:t>
      </w:r>
      <w:r w:rsidR="001850E8">
        <w:t>k</w:t>
      </w:r>
      <w:r w:rsidR="004B5594">
        <w:t>ey” must be the last column</w:t>
      </w:r>
      <w:r w:rsidR="007A2A14">
        <w:t xml:space="preserve"> of the table</w:t>
      </w:r>
      <w:r w:rsidR="004B5594">
        <w:t>.</w:t>
      </w:r>
    </w:p>
    <w:p w14:paraId="77047FBC" w14:textId="77777777" w:rsidR="00613E11" w:rsidRDefault="00613E11" w:rsidP="00AA18B4">
      <w:pPr>
        <w:pStyle w:val="SLCUnorderedlist"/>
      </w:pPr>
      <w:bookmarkStart w:id="172" w:name="_Display_Key_Definition"/>
      <w:bookmarkEnd w:id="172"/>
      <w:r>
        <w:t>Naming should be favored over using the displayColumn attribute. The implementation of displayColumn has an impact on trend data in the database</w:t>
      </w:r>
      <w:r w:rsidR="00D00D88">
        <w:t>,</w:t>
      </w:r>
      <w:r>
        <w:t xml:space="preserve"> as the data is stored with a relation between the key and the value of displayColumn. Every time the displayColumn value changes, the database will be updated.</w:t>
      </w:r>
    </w:p>
    <w:p w14:paraId="02A54371" w14:textId="77777777" w:rsidR="00613E11" w:rsidRDefault="00613E11" w:rsidP="00AA18B4">
      <w:pPr>
        <w:pStyle w:val="SLCUnorderedlist"/>
      </w:pPr>
      <w:r>
        <w:t>Existing drivers that use displayColumn should not be changed to us</w:t>
      </w:r>
      <w:r w:rsidR="00D00D88">
        <w:t>e</w:t>
      </w:r>
      <w:r>
        <w:t xml:space="preserve"> naming (as this will result in </w:t>
      </w:r>
      <w:r w:rsidR="00D00D88">
        <w:t xml:space="preserve">loss of </w:t>
      </w:r>
      <w:r>
        <w:t>data) unless this change</w:t>
      </w:r>
      <w:r w:rsidR="00D00D88">
        <w:t xml:space="preserve"> is required for a specific reason</w:t>
      </w:r>
      <w:r>
        <w:t>.</w:t>
      </w:r>
    </w:p>
    <w:p w14:paraId="1918E825" w14:textId="77777777" w:rsidR="00135A6E" w:rsidRDefault="00E24C47" w:rsidP="006B59B9">
      <w:pPr>
        <w:pStyle w:val="Heading4"/>
      </w:pPr>
      <w:bookmarkStart w:id="173" w:name="_Key_Column_Description"/>
      <w:bookmarkEnd w:id="173"/>
      <w:r>
        <w:t>Key</w:t>
      </w:r>
      <w:r w:rsidR="00135A6E">
        <w:t xml:space="preserve"> Column </w:t>
      </w:r>
      <w:r w:rsidR="00AC0FEE">
        <w:t>Description</w:t>
      </w:r>
    </w:p>
    <w:p w14:paraId="6B8E9FB8" w14:textId="77777777" w:rsidR="00135A6E" w:rsidRDefault="00135A6E" w:rsidP="00AA18B4">
      <w:pPr>
        <w:pStyle w:val="SLCUnorderedlist"/>
      </w:pPr>
      <w:r w:rsidRPr="00D7482E">
        <w:t xml:space="preserve">The column containing the unique user-friendly label that is used to </w:t>
      </w:r>
      <w:r w:rsidR="00D00D88">
        <w:t>allow</w:t>
      </w:r>
      <w:r w:rsidR="00D00D88" w:rsidRPr="00D7482E">
        <w:t xml:space="preserve"> </w:t>
      </w:r>
      <w:r w:rsidRPr="00D7482E">
        <w:t xml:space="preserve">users </w:t>
      </w:r>
      <w:r w:rsidR="00D00D88">
        <w:t xml:space="preserve">to </w:t>
      </w:r>
      <w:r w:rsidRPr="00D7482E">
        <w:t>identify a row</w:t>
      </w:r>
      <w:r>
        <w:t xml:space="preserve"> (</w:t>
      </w:r>
      <w:r w:rsidR="00D062EC">
        <w:t>i.e.</w:t>
      </w:r>
      <w:r>
        <w:t xml:space="preserve"> the display key</w:t>
      </w:r>
      <w:r w:rsidR="00E24C47">
        <w:t xml:space="preserve"> in case the primary key is not </w:t>
      </w:r>
      <w:r w:rsidR="00D00D88">
        <w:t>user-</w:t>
      </w:r>
      <w:r w:rsidR="00E24C47">
        <w:t>friendly</w:t>
      </w:r>
      <w:r>
        <w:t>)</w:t>
      </w:r>
      <w:r w:rsidRPr="00D7482E">
        <w:t xml:space="preserve"> must have “[IDX]” included in the description.</w:t>
      </w:r>
      <w:r>
        <w:t xml:space="preserve"> In case the table name is added between parentheses for additional context, “[IDX]” should be positioned before the table name</w:t>
      </w:r>
      <w:r w:rsidR="00D00D88">
        <w:t>,</w:t>
      </w:r>
      <w:r>
        <w:t xml:space="preserve"> </w:t>
      </w:r>
      <w:r w:rsidR="00F42CE5">
        <w:t>e.g.</w:t>
      </w:r>
      <w:r>
        <w:t xml:space="preserve"> “Name [IDX] (Devices)”.</w:t>
      </w:r>
    </w:p>
    <w:p w14:paraId="5992433D" w14:textId="77777777" w:rsidR="007113EF" w:rsidRDefault="007113EF" w:rsidP="006B59B9">
      <w:pPr>
        <w:pStyle w:val="Heading4"/>
      </w:pPr>
      <w:bookmarkStart w:id="174" w:name="_Data_Handling"/>
      <w:bookmarkEnd w:id="174"/>
      <w:r>
        <w:t>Data Handling</w:t>
      </w:r>
    </w:p>
    <w:p w14:paraId="5B2A5C7E" w14:textId="77777777" w:rsidR="00680F53" w:rsidRDefault="00680F53" w:rsidP="00AA18B4">
      <w:pPr>
        <w:pStyle w:val="SLCUnorderedlist"/>
      </w:pPr>
      <w:r>
        <w:t xml:space="preserve">Depending on the type of data a table will hold, different scenarios are possible </w:t>
      </w:r>
      <w:r w:rsidR="00DB31D4">
        <w:t xml:space="preserve">as </w:t>
      </w:r>
      <w:r>
        <w:t xml:space="preserve">to what should be done with the table data when </w:t>
      </w:r>
      <w:r w:rsidR="00DB31D4">
        <w:t>the</w:t>
      </w:r>
      <w:r>
        <w:t xml:space="preserve"> table is updated.</w:t>
      </w:r>
    </w:p>
    <w:p w14:paraId="032B25BE" w14:textId="77777777" w:rsidR="007E3599" w:rsidRDefault="00680F53" w:rsidP="00AA18B4">
      <w:pPr>
        <w:pStyle w:val="SLCBodytext"/>
        <w:ind w:left="284"/>
      </w:pPr>
      <w:r>
        <w:t xml:space="preserve">In many cases, a table should only hold the entries that are currently available. </w:t>
      </w:r>
      <w:r w:rsidR="005E4476">
        <w:t>If so</w:t>
      </w:r>
      <w:r>
        <w:t xml:space="preserve">, old rows that are no longer present will be removed. For example, SNMP and WMI tables will by default only need to display the entries that currently exist, </w:t>
      </w:r>
      <w:r w:rsidR="005E4476">
        <w:t xml:space="preserve">and </w:t>
      </w:r>
      <w:r>
        <w:t xml:space="preserve">old rows </w:t>
      </w:r>
      <w:r w:rsidR="005E4476">
        <w:t>will be removed.</w:t>
      </w:r>
      <w:r w:rsidR="007E3599" w:rsidRPr="007E3599">
        <w:t xml:space="preserve">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765B49" w:rsidRPr="00A022D0" w14:paraId="4CEAEB9A"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2953A6F1" w14:textId="77777777" w:rsidR="00765B49" w:rsidRPr="00A022D0" w:rsidRDefault="00765B49" w:rsidP="00D21301">
            <w:pPr>
              <w:spacing w:after="160"/>
            </w:pPr>
            <w:r w:rsidRPr="00A022D0">
              <w:rPr>
                <w:b/>
                <w:noProof/>
              </w:rPr>
              <w:t>Note</w:t>
            </w:r>
            <w:r w:rsidRPr="00A022D0">
              <w:rPr>
                <w:noProof/>
              </w:rPr>
              <w:t>:</w:t>
            </w:r>
          </w:p>
        </w:tc>
        <w:tc>
          <w:tcPr>
            <w:tcW w:w="8335" w:type="dxa"/>
          </w:tcPr>
          <w:p w14:paraId="093838E2" w14:textId="77777777" w:rsidR="00765B49" w:rsidRPr="00A022D0" w:rsidRDefault="00765B49" w:rsidP="00AA18B4">
            <w:pPr>
              <w:pStyle w:val="SLCBodytext"/>
              <w:ind w:left="124"/>
              <w:rPr>
                <w:noProof/>
              </w:rPr>
            </w:pPr>
            <w:r>
              <w:t>For tables filled in by a QAction, code is necessary to remove the old data, e.g. via FillArray, RemoveRow.</w:t>
            </w:r>
          </w:p>
        </w:tc>
      </w:tr>
    </w:tbl>
    <w:p w14:paraId="6B5D40F1" w14:textId="77777777" w:rsidR="00476A15" w:rsidRPr="004D7B32" w:rsidRDefault="00DE35C4" w:rsidP="00AA18B4">
      <w:pPr>
        <w:pStyle w:val="ListParagraph"/>
        <w:spacing w:before="160"/>
        <w:ind w:left="284"/>
        <w:rPr>
          <w:rStyle w:val="SLCBold"/>
        </w:rPr>
      </w:pPr>
      <w:bookmarkStart w:id="175" w:name="_Hlk32919469"/>
      <w:r w:rsidRPr="004D7B32">
        <w:rPr>
          <w:rStyle w:val="SLCBold"/>
        </w:rPr>
        <w:t>Previous data comparison</w:t>
      </w:r>
    </w:p>
    <w:p w14:paraId="7391611F" w14:textId="77777777" w:rsidR="00680F53" w:rsidRDefault="00DE35C4" w:rsidP="00AA18B4">
      <w:pPr>
        <w:pStyle w:val="SLCBodytext"/>
        <w:ind w:left="284"/>
      </w:pPr>
      <w:r>
        <w:t>S</w:t>
      </w:r>
      <w:r w:rsidR="00680F53">
        <w:t xml:space="preserve">ometimes users </w:t>
      </w:r>
      <w:r w:rsidR="005E4476">
        <w:t>need</w:t>
      </w:r>
      <w:r w:rsidR="00680F53">
        <w:t xml:space="preserve"> to know about items that are no longer present compared to a previous polling of the table data (</w:t>
      </w:r>
      <w:r w:rsidR="00F42CE5">
        <w:t>e.g.</w:t>
      </w:r>
      <w:r w:rsidR="00680F53">
        <w:t xml:space="preserve"> missing transport streams, services, processes,</w:t>
      </w:r>
      <w:r w:rsidR="00382FDA">
        <w:t xml:space="preserve"> DVE</w:t>
      </w:r>
      <w:r w:rsidR="005E4476">
        <w:t>s,</w:t>
      </w:r>
      <w:r w:rsidR="00680F53">
        <w:t xml:space="preserve"> etc.). In this case, the items </w:t>
      </w:r>
      <w:r w:rsidR="00680F53">
        <w:lastRenderedPageBreak/>
        <w:t>that are no longer present must not be automatically removed. The table should indicate which entries are no longer available.</w:t>
      </w:r>
    </w:p>
    <w:p w14:paraId="2B47E0F8" w14:textId="77777777" w:rsidR="00680F53" w:rsidRDefault="005E4476" w:rsidP="00AA18B4">
      <w:pPr>
        <w:spacing w:line="240" w:lineRule="auto"/>
        <w:ind w:left="284"/>
        <w:jc w:val="left"/>
      </w:pPr>
      <w:r>
        <w:t xml:space="preserve">This </w:t>
      </w:r>
      <w:r w:rsidR="00680F53">
        <w:t xml:space="preserve">should be </w:t>
      </w:r>
      <w:r>
        <w:t xml:space="preserve">implemented </w:t>
      </w:r>
      <w:r w:rsidR="00680F53">
        <w:t>as follows:</w:t>
      </w:r>
    </w:p>
    <w:p w14:paraId="7F8E438F" w14:textId="77777777" w:rsidR="00680F53" w:rsidRPr="00E558AA" w:rsidRDefault="00680F53" w:rsidP="004A3E68">
      <w:pPr>
        <w:pStyle w:val="SLCUnorderedlist"/>
        <w:numPr>
          <w:ilvl w:val="1"/>
          <w:numId w:val="13"/>
        </w:numPr>
        <w:rPr>
          <w:rFonts w:ascii="Calibri" w:hAnsi="Calibri" w:cs="Times New Roman"/>
        </w:rPr>
      </w:pPr>
      <w:bookmarkStart w:id="176" w:name="_Hlk32919492"/>
      <w:bookmarkEnd w:id="175"/>
      <w:r>
        <w:t xml:space="preserve">Add a PageButton </w:t>
      </w:r>
      <w:r w:rsidRPr="00F47701">
        <w:t>“[Table Name] Config</w:t>
      </w:r>
      <w:r>
        <w:t>…” above the table that contains:</w:t>
      </w:r>
    </w:p>
    <w:p w14:paraId="0FC2D15E" w14:textId="77777777" w:rsidR="00680F53" w:rsidRPr="00E558AA" w:rsidRDefault="00680F53" w:rsidP="004A3E68">
      <w:pPr>
        <w:pStyle w:val="SLCUnorderedlist"/>
        <w:numPr>
          <w:ilvl w:val="2"/>
          <w:numId w:val="13"/>
        </w:numPr>
        <w:rPr>
          <w:rFonts w:ascii="Calibri" w:hAnsi="Calibri" w:cs="Times New Roman"/>
        </w:rPr>
      </w:pPr>
      <w:r>
        <w:t>A toggle button “[Table Name] Auto Clear” (On/</w:t>
      </w:r>
      <w:r w:rsidRPr="00902B99">
        <w:t>Off</w:t>
      </w:r>
      <w:r>
        <w:t>,</w:t>
      </w:r>
      <w:r w:rsidRPr="00902B99">
        <w:t xml:space="preserve"> </w:t>
      </w:r>
      <w:r>
        <w:t>default value Off). When the table is updated, check this status and remove the row(s) if needed.</w:t>
      </w:r>
    </w:p>
    <w:p w14:paraId="3FE6C5E9" w14:textId="77777777" w:rsidR="00680F53" w:rsidRDefault="00680F53" w:rsidP="004A3E68">
      <w:pPr>
        <w:pStyle w:val="SLCUnorderedlist"/>
        <w:numPr>
          <w:ilvl w:val="2"/>
          <w:numId w:val="13"/>
        </w:numPr>
      </w:pPr>
      <w:r>
        <w:t>A button “Remove All [Content Type]” to remove all missing</w:t>
      </w:r>
      <w:r w:rsidR="005E4476">
        <w:t xml:space="preserve"> or </w:t>
      </w:r>
      <w:r>
        <w:t>old entries.</w:t>
      </w:r>
    </w:p>
    <w:p w14:paraId="13434F6B" w14:textId="77777777" w:rsidR="00680F53" w:rsidRDefault="00680F53" w:rsidP="004A3E68">
      <w:pPr>
        <w:pStyle w:val="SLCUnorderedlist"/>
        <w:numPr>
          <w:ilvl w:val="2"/>
          <w:numId w:val="13"/>
        </w:numPr>
      </w:pPr>
      <w:r>
        <w:t>Table:</w:t>
      </w:r>
    </w:p>
    <w:p w14:paraId="184A7232" w14:textId="77777777" w:rsidR="00DE35C4" w:rsidRDefault="00680F53" w:rsidP="004A3E68">
      <w:pPr>
        <w:pStyle w:val="SLCUnorderedlist"/>
        <w:numPr>
          <w:ilvl w:val="3"/>
          <w:numId w:val="13"/>
        </w:numPr>
      </w:pPr>
      <w:r>
        <w:t xml:space="preserve">A column containing buttons to remove </w:t>
      </w:r>
      <w:r w:rsidR="005E4476">
        <w:t xml:space="preserve">a </w:t>
      </w:r>
      <w:r>
        <w:t>missing entry.</w:t>
      </w:r>
    </w:p>
    <w:p w14:paraId="7B0BB616" w14:textId="77777777" w:rsidR="00DE35C4" w:rsidRPr="004D7B32" w:rsidRDefault="00DE35C4" w:rsidP="00AA18B4">
      <w:pPr>
        <w:ind w:left="284"/>
        <w:rPr>
          <w:rStyle w:val="SLCBold"/>
        </w:rPr>
      </w:pPr>
      <w:bookmarkStart w:id="177" w:name="_Hlk32919484"/>
      <w:bookmarkEnd w:id="176"/>
      <w:r w:rsidRPr="004D7B32">
        <w:rPr>
          <w:rStyle w:val="SLCBold"/>
        </w:rPr>
        <w:t>Infinite</w:t>
      </w:r>
      <w:r w:rsidR="00266B2B" w:rsidRPr="004D7B32">
        <w:rPr>
          <w:rStyle w:val="SLCBold"/>
        </w:rPr>
        <w:t>ly</w:t>
      </w:r>
      <w:r w:rsidRPr="004D7B32">
        <w:rPr>
          <w:rStyle w:val="SLCBold"/>
        </w:rPr>
        <w:t xml:space="preserve"> growing amount of data</w:t>
      </w:r>
    </w:p>
    <w:p w14:paraId="0B55669A" w14:textId="77777777" w:rsidR="007E3599" w:rsidRDefault="00680F53" w:rsidP="00AA18B4">
      <w:pPr>
        <w:pStyle w:val="SLCBodytext"/>
        <w:ind w:left="284"/>
      </w:pPr>
      <w:r>
        <w:t>Another possible scenario is that entries keep being added to a table (</w:t>
      </w:r>
      <w:r w:rsidR="00F42CE5">
        <w:t>e.g.</w:t>
      </w:r>
      <w:r>
        <w:t xml:space="preserve"> data pushed from an external </w:t>
      </w:r>
      <w:r w:rsidR="005E4476">
        <w:t>third-</w:t>
      </w:r>
      <w:r>
        <w:t xml:space="preserve">party component to DataMiner, </w:t>
      </w:r>
      <w:r w:rsidR="005E4476">
        <w:t>such as</w:t>
      </w:r>
      <w:r>
        <w:t xml:space="preserve"> SNMP traps). In this case, the protocol must provide a means to automatically limit the size of the table. However, care must be taken to not remove entries that are still valid and of interest to the user (</w:t>
      </w:r>
      <w:r w:rsidR="00F42CE5">
        <w:t>e.g.</w:t>
      </w:r>
      <w:r>
        <w:t xml:space="preserve"> only remove cleared traps, old information events, etc.).</w:t>
      </w:r>
      <w:r w:rsidR="007E3599" w:rsidRPr="007E3599">
        <w:t xml:space="preserve"> </w:t>
      </w:r>
    </w:p>
    <w:p w14:paraId="664DD81E" w14:textId="77777777" w:rsidR="00680F53" w:rsidRDefault="00680F53" w:rsidP="00AA18B4">
      <w:pPr>
        <w:spacing w:line="240" w:lineRule="auto"/>
        <w:ind w:left="284"/>
        <w:jc w:val="left"/>
      </w:pPr>
      <w:r>
        <w:t>Implementation based on maximum number of rows and/or maximum time to keep:</w:t>
      </w:r>
    </w:p>
    <w:p w14:paraId="5368DD40" w14:textId="77777777" w:rsidR="00680F53" w:rsidRDefault="00680F53" w:rsidP="004A3E68">
      <w:pPr>
        <w:pStyle w:val="SLCUnorderedlist"/>
        <w:numPr>
          <w:ilvl w:val="1"/>
          <w:numId w:val="13"/>
        </w:numPr>
      </w:pPr>
      <w:bookmarkStart w:id="178" w:name="_Hlk32919504"/>
      <w:bookmarkEnd w:id="177"/>
      <w:r>
        <w:t xml:space="preserve">Add a PageButton “[Table Name] Config…” </w:t>
      </w:r>
      <w:r w:rsidR="00090195">
        <w:t>above</w:t>
      </w:r>
      <w:r>
        <w:t xml:space="preserve"> the table </w:t>
      </w:r>
      <w:r w:rsidR="00090195">
        <w:t>that contains</w:t>
      </w:r>
      <w:r>
        <w:t>:</w:t>
      </w:r>
    </w:p>
    <w:p w14:paraId="78FCBEBB" w14:textId="77777777" w:rsidR="00680F53" w:rsidRDefault="00680F53" w:rsidP="004A3E68">
      <w:pPr>
        <w:pStyle w:val="SLCUnorderedlist"/>
        <w:numPr>
          <w:ilvl w:val="2"/>
          <w:numId w:val="13"/>
        </w:numPr>
      </w:pPr>
      <w:r>
        <w:t>A toggle button “Max Table Size” (On/Off, default: On)</w:t>
      </w:r>
    </w:p>
    <w:p w14:paraId="132E0E03" w14:textId="77777777" w:rsidR="00680F53" w:rsidRDefault="00680F53" w:rsidP="004A3E68">
      <w:pPr>
        <w:pStyle w:val="SLCUnorderedlist"/>
        <w:numPr>
          <w:ilvl w:val="2"/>
          <w:numId w:val="13"/>
        </w:numPr>
      </w:pPr>
      <w:r>
        <w:t>A parameter to define the maximum allowed number of rows. (Provide a well-chosen default value).</w:t>
      </w:r>
    </w:p>
    <w:p w14:paraId="68DC4927" w14:textId="77777777" w:rsidR="00680F53" w:rsidRDefault="00680F53" w:rsidP="004A3E68">
      <w:pPr>
        <w:pStyle w:val="SLCUnorderedlist"/>
        <w:numPr>
          <w:ilvl w:val="2"/>
          <w:numId w:val="13"/>
        </w:numPr>
      </w:pPr>
      <w:r>
        <w:t xml:space="preserve">A parameter to define the maximum time to keep. (Provide a well-chosen default value.) </w:t>
      </w:r>
    </w:p>
    <w:tbl>
      <w:tblPr>
        <w:tblStyle w:val="PlainTable23"/>
        <w:tblW w:w="8228" w:type="dxa"/>
        <w:tblInd w:w="1418" w:type="dxa"/>
        <w:tblCellMar>
          <w:top w:w="57" w:type="dxa"/>
          <w:left w:w="57" w:type="dxa"/>
          <w:bottom w:w="57" w:type="dxa"/>
          <w:right w:w="57" w:type="dxa"/>
        </w:tblCellMar>
        <w:tblLook w:val="0400" w:firstRow="0" w:lastRow="0" w:firstColumn="0" w:lastColumn="0" w:noHBand="0" w:noVBand="1"/>
      </w:tblPr>
      <w:tblGrid>
        <w:gridCol w:w="1417"/>
        <w:gridCol w:w="6811"/>
      </w:tblGrid>
      <w:tr w:rsidR="001D59C7" w:rsidRPr="00A022D0" w14:paraId="5363547F"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1417" w:type="dxa"/>
          </w:tcPr>
          <w:bookmarkEnd w:id="178"/>
          <w:p w14:paraId="65EF429E" w14:textId="77777777" w:rsidR="000E60F1" w:rsidRPr="00A022D0" w:rsidRDefault="000E60F1" w:rsidP="00D21301">
            <w:pPr>
              <w:spacing w:after="160"/>
            </w:pPr>
            <w:r w:rsidRPr="00A022D0">
              <w:rPr>
                <w:b/>
                <w:noProof/>
              </w:rPr>
              <w:t>Note</w:t>
            </w:r>
            <w:r w:rsidRPr="00A022D0">
              <w:rPr>
                <w:noProof/>
              </w:rPr>
              <w:t>:</w:t>
            </w:r>
          </w:p>
        </w:tc>
        <w:tc>
          <w:tcPr>
            <w:tcW w:w="6811" w:type="dxa"/>
          </w:tcPr>
          <w:p w14:paraId="26DBA55B" w14:textId="77777777" w:rsidR="000E60F1" w:rsidRPr="00A022D0" w:rsidRDefault="001D59C7" w:rsidP="00AA18B4">
            <w:pPr>
              <w:pStyle w:val="SLCBodytext"/>
              <w:spacing w:after="0"/>
              <w:rPr>
                <w:noProof/>
              </w:rPr>
            </w:pPr>
            <w:r>
              <w:t>In this case, the table must contain a column that holds the time (in descending sort order).</w:t>
            </w:r>
          </w:p>
        </w:tc>
      </w:tr>
    </w:tbl>
    <w:p w14:paraId="24AD6E12" w14:textId="77777777" w:rsidR="00EE73EC" w:rsidRDefault="00993D61" w:rsidP="006B59B9">
      <w:pPr>
        <w:pStyle w:val="Heading4"/>
      </w:pPr>
      <w:bookmarkStart w:id="179" w:name="_Integrity_Constraints"/>
      <w:bookmarkEnd w:id="179"/>
      <w:r>
        <w:t>Integrity Constraints</w:t>
      </w:r>
    </w:p>
    <w:p w14:paraId="2C646B87" w14:textId="77777777" w:rsidR="00680F53" w:rsidRDefault="00680F53" w:rsidP="00AA18B4">
      <w:pPr>
        <w:pStyle w:val="SLCUnorderedlist"/>
      </w:pPr>
      <w:r>
        <w:t>Integrity constraints defined on tables (e.g. use of foreign keys) should be respected. For example, suppose table B contains a foreign key to table A. When removing a row from table A, make sure that rows in table B that link to this row are removed first.</w:t>
      </w:r>
    </w:p>
    <w:p w14:paraId="237DDC5B" w14:textId="77777777" w:rsidR="00733E23" w:rsidRDefault="00733E23" w:rsidP="006B59B9">
      <w:pPr>
        <w:pStyle w:val="Heading4"/>
      </w:pPr>
      <w:bookmarkStart w:id="180" w:name="_Preserve_State_Option"/>
      <w:bookmarkEnd w:id="180"/>
      <w:r>
        <w:t>Preserve State Option</w:t>
      </w:r>
    </w:p>
    <w:p w14:paraId="2E7B5F62" w14:textId="77777777" w:rsidR="00680F53" w:rsidRDefault="00680F53" w:rsidP="00AA18B4">
      <w:pPr>
        <w:pStyle w:val="SLCUnorderedlist"/>
      </w:pPr>
      <w:r>
        <w:t>The use of the “preserve state” option on table columns should be avoided, as this option requires significantly more processing.</w:t>
      </w:r>
    </w:p>
    <w:p w14:paraId="4E0701A6" w14:textId="77777777" w:rsidR="00680F53" w:rsidRDefault="00680F53" w:rsidP="006B59B9">
      <w:pPr>
        <w:pStyle w:val="Heading3"/>
      </w:pPr>
      <w:bookmarkStart w:id="181" w:name="_Toc32916735"/>
      <w:r>
        <w:t>Parameters</w:t>
      </w:r>
      <w:bookmarkEnd w:id="181"/>
    </w:p>
    <w:p w14:paraId="7DD72F58" w14:textId="77777777" w:rsidR="004548AF" w:rsidRDefault="004548AF" w:rsidP="006B59B9">
      <w:pPr>
        <w:pStyle w:val="Heading4"/>
      </w:pPr>
      <w:bookmarkStart w:id="182" w:name="_Saving_Parameters"/>
      <w:bookmarkEnd w:id="182"/>
      <w:r>
        <w:t>Saving Parameters</w:t>
      </w:r>
    </w:p>
    <w:p w14:paraId="43402E57" w14:textId="77777777" w:rsidR="004548AF" w:rsidRDefault="00680F53" w:rsidP="00AA18B4">
      <w:pPr>
        <w:pStyle w:val="SLCUnorderedlist"/>
      </w:pPr>
      <w:r>
        <w:t xml:space="preserve">Parameters must only be saved when </w:t>
      </w:r>
      <w:r w:rsidR="003F6DAF">
        <w:t>necessary</w:t>
      </w:r>
      <w:r>
        <w:t>. When a parameter is saved, it</w:t>
      </w:r>
      <w:r w:rsidR="003F6DAF">
        <w:t xml:space="preserve"> i</w:t>
      </w:r>
      <w:r>
        <w:t>s saved in the database</w:t>
      </w:r>
      <w:r w:rsidR="00090195">
        <w:t>,</w:t>
      </w:r>
      <w:r>
        <w:t xml:space="preserve"> </w:t>
      </w:r>
      <w:r w:rsidR="00090195">
        <w:t xml:space="preserve">leading to </w:t>
      </w:r>
      <w:r>
        <w:t>additional processing</w:t>
      </w:r>
      <w:r w:rsidR="00B70660">
        <w:t xml:space="preserve"> and memory</w:t>
      </w:r>
      <w:r w:rsidR="00090195">
        <w:t xml:space="preserve"> usage</w:t>
      </w:r>
      <w:r>
        <w:t>.</w:t>
      </w:r>
      <w:r w:rsidR="00B70660">
        <w:t xml:space="preserve"> </w:t>
      </w:r>
    </w:p>
    <w:p w14:paraId="103EA4B0" w14:textId="77777777" w:rsidR="006D491C" w:rsidRDefault="006D491C" w:rsidP="006B59B9">
      <w:pPr>
        <w:pStyle w:val="Heading4"/>
      </w:pPr>
      <w:bookmarkStart w:id="183" w:name="_Loading_Parameters_in"/>
      <w:bookmarkEnd w:id="183"/>
      <w:r>
        <w:t>Loading Parameters in SLElement</w:t>
      </w:r>
    </w:p>
    <w:p w14:paraId="4E40A8B0" w14:textId="77777777" w:rsidR="002F68E2" w:rsidRDefault="00680F53" w:rsidP="00AA18B4">
      <w:pPr>
        <w:pStyle w:val="SLCUnorderedlist"/>
      </w:pPr>
      <w:r>
        <w:t xml:space="preserve">RTDisplay must only be set to “true” when </w:t>
      </w:r>
      <w:r w:rsidR="003F6DAF">
        <w:t>necessary</w:t>
      </w:r>
      <w:r>
        <w:t xml:space="preserve">. Every parameter of type “read” </w:t>
      </w:r>
      <w:r w:rsidR="00090195">
        <w:t xml:space="preserve">that </w:t>
      </w:r>
      <w:r>
        <w:t>has RTDisplay set to “true” will be loaded into the SLElement process. In case a parameter is not positioned on any page and RTDisplay is set to “true”</w:t>
      </w:r>
      <w:r w:rsidR="00B70660">
        <w:t xml:space="preserve"> in order to make it externally accessible</w:t>
      </w:r>
      <w:r>
        <w:t xml:space="preserve">, provide a comment explaining why this is </w:t>
      </w:r>
      <w:r w:rsidR="00090195">
        <w:t>necessary</w:t>
      </w:r>
      <w:r>
        <w:t>. In addition, set the onAppLevel attribute to “true”.</w:t>
      </w:r>
      <w:bookmarkStart w:id="184" w:name="_Parameter_Unit_of"/>
      <w:bookmarkStart w:id="185" w:name="_Parameter_Value_Range"/>
      <w:bookmarkStart w:id="186" w:name="_Parameters_Holding_Timestamps"/>
      <w:bookmarkStart w:id="187" w:name="_Exceptional_States"/>
      <w:bookmarkStart w:id="188" w:name="_Parameter_Tooltip"/>
      <w:bookmarkEnd w:id="184"/>
      <w:bookmarkEnd w:id="185"/>
      <w:bookmarkEnd w:id="186"/>
      <w:bookmarkEnd w:id="187"/>
      <w:bookmarkEnd w:id="188"/>
    </w:p>
    <w:p w14:paraId="21943CFC" w14:textId="77777777" w:rsidR="00BF137A" w:rsidRDefault="00F80E71" w:rsidP="006B59B9">
      <w:pPr>
        <w:pStyle w:val="Heading3"/>
      </w:pPr>
      <w:bookmarkStart w:id="189" w:name="_Toc32916736"/>
      <w:r>
        <w:lastRenderedPageBreak/>
        <w:t>QA</w:t>
      </w:r>
      <w:r w:rsidR="00FA0E5C">
        <w:t>ctions</w:t>
      </w:r>
      <w:bookmarkEnd w:id="189"/>
    </w:p>
    <w:p w14:paraId="4EF4493E" w14:textId="77777777" w:rsidR="002B1A70" w:rsidRDefault="00207BAF" w:rsidP="006B59B9">
      <w:pPr>
        <w:pStyle w:val="Heading4"/>
      </w:pPr>
      <w:bookmarkStart w:id="190" w:name="_Functionality"/>
      <w:bookmarkEnd w:id="190"/>
      <w:r>
        <w:t>Functionality</w:t>
      </w:r>
    </w:p>
    <w:p w14:paraId="0CAAA41F" w14:textId="77777777" w:rsidR="00350B7E" w:rsidRDefault="00350B7E" w:rsidP="00AA18B4">
      <w:pPr>
        <w:pStyle w:val="SLCUnorderedlist"/>
      </w:pPr>
      <w:bookmarkStart w:id="191" w:name="_Toc473038841"/>
      <w:bookmarkEnd w:id="191"/>
      <w:r>
        <w:t xml:space="preserve">QActions should only be used when no other protocol constructs are available to implement the desired functionality. </w:t>
      </w:r>
    </w:p>
    <w:p w14:paraId="0966EF83" w14:textId="77777777" w:rsidR="00207BAF" w:rsidRDefault="00207BAF" w:rsidP="006B59B9">
      <w:pPr>
        <w:pStyle w:val="Heading4"/>
      </w:pPr>
      <w:bookmarkStart w:id="192" w:name="_Maintainability"/>
      <w:bookmarkEnd w:id="192"/>
      <w:r>
        <w:t>Maintainability</w:t>
      </w:r>
    </w:p>
    <w:p w14:paraId="4CFF3B8C" w14:textId="77777777" w:rsidR="00927EEF" w:rsidRDefault="00927EEF" w:rsidP="00AA18B4">
      <w:pPr>
        <w:pStyle w:val="SLCUnorderedlist"/>
      </w:pPr>
      <w:r>
        <w:t xml:space="preserve">In order to </w:t>
      </w:r>
      <w:r w:rsidR="00BA10B3">
        <w:t xml:space="preserve">keep </w:t>
      </w:r>
      <w:r>
        <w:t xml:space="preserve">code maintainable, code that is </w:t>
      </w:r>
      <w:r w:rsidR="00350B7E">
        <w:t>re</w:t>
      </w:r>
      <w:r>
        <w:t xml:space="preserve">used in different QActions </w:t>
      </w:r>
      <w:r w:rsidR="0028484D">
        <w:t xml:space="preserve">must </w:t>
      </w:r>
      <w:r>
        <w:t>be moved to a gener</w:t>
      </w:r>
      <w:r w:rsidR="00570AE8">
        <w:t>al</w:t>
      </w:r>
      <w:r>
        <w:t xml:space="preserve"> QAction. The I</w:t>
      </w:r>
      <w:r w:rsidR="00342A08">
        <w:t>D</w:t>
      </w:r>
      <w:r>
        <w:t xml:space="preserve"> of this gener</w:t>
      </w:r>
      <w:r w:rsidR="00DE0BA7">
        <w:t>al</w:t>
      </w:r>
      <w:r>
        <w:t xml:space="preserve"> QAction should be </w:t>
      </w:r>
      <w:r w:rsidR="00417308">
        <w:t>1</w:t>
      </w:r>
      <w:r>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815905" w:rsidRPr="00A022D0" w14:paraId="03C07764"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769C4438" w14:textId="77777777" w:rsidR="00815905" w:rsidRPr="00A022D0" w:rsidRDefault="00815905" w:rsidP="005F619A">
            <w:pPr>
              <w:spacing w:after="160"/>
            </w:pPr>
            <w:r w:rsidRPr="00A022D0">
              <w:rPr>
                <w:b/>
                <w:noProof/>
              </w:rPr>
              <w:t>Note</w:t>
            </w:r>
            <w:r w:rsidRPr="00A022D0">
              <w:rPr>
                <w:noProof/>
              </w:rPr>
              <w:t>:</w:t>
            </w:r>
          </w:p>
        </w:tc>
        <w:tc>
          <w:tcPr>
            <w:tcW w:w="8335" w:type="dxa"/>
          </w:tcPr>
          <w:p w14:paraId="63F21ACB" w14:textId="77777777" w:rsidR="00815905" w:rsidRPr="00D324A5" w:rsidRDefault="00815905" w:rsidP="00474210">
            <w:pPr>
              <w:pStyle w:val="SLCUnorderedlist"/>
              <w:spacing w:after="0"/>
            </w:pPr>
            <w:r>
              <w:t xml:space="preserve">Use the option “precompile”, so the general QAction is compiled immediately. When using the code from QAction 1 in another QAction, the value of the dllImport attribute should have the following format: </w:t>
            </w:r>
            <w:r w:rsidRPr="0022091A">
              <w:rPr>
                <w:rFonts w:ascii="Consolas" w:hAnsi="Consolas" w:cs="Consolas"/>
                <w:sz w:val="19"/>
                <w:szCs w:val="19"/>
              </w:rPr>
              <w:t>[ProtocolName].[ProtocolVersion].QAction.</w:t>
            </w:r>
            <w:r>
              <w:rPr>
                <w:rFonts w:ascii="Consolas" w:hAnsi="Consolas" w:cs="Consolas"/>
                <w:sz w:val="19"/>
                <w:szCs w:val="19"/>
              </w:rPr>
              <w:t>1</w:t>
            </w:r>
            <w:r w:rsidRPr="0022091A">
              <w:rPr>
                <w:rFonts w:ascii="Consolas" w:hAnsi="Consolas" w:cs="Consolas"/>
                <w:sz w:val="19"/>
                <w:szCs w:val="19"/>
              </w:rPr>
              <w:t>.dll;</w:t>
            </w:r>
          </w:p>
          <w:p w14:paraId="59FAC0BA" w14:textId="77777777" w:rsidR="00084552" w:rsidRPr="00A022D0" w:rsidRDefault="00084552" w:rsidP="00474210">
            <w:pPr>
              <w:pStyle w:val="SLCUnorderedlist"/>
              <w:spacing w:after="0"/>
            </w:pPr>
            <w:r>
              <w:t>When a general QAction is used, consider using different namespaces to create logical groups of related functionality.</w:t>
            </w:r>
          </w:p>
        </w:tc>
      </w:tr>
    </w:tbl>
    <w:p w14:paraId="09B0E650" w14:textId="77777777" w:rsidR="003F7E39" w:rsidRDefault="003F7E39" w:rsidP="007714E0">
      <w:pPr>
        <w:pStyle w:val="ListParagraph"/>
        <w:autoSpaceDE w:val="0"/>
        <w:autoSpaceDN w:val="0"/>
        <w:adjustRightInd w:val="0"/>
        <w:spacing w:after="0" w:line="240" w:lineRule="auto"/>
        <w:jc w:val="left"/>
      </w:pPr>
    </w:p>
    <w:p w14:paraId="62803A44" w14:textId="77777777" w:rsidR="00207BAF" w:rsidRDefault="00207BAF" w:rsidP="006B59B9">
      <w:pPr>
        <w:pStyle w:val="Heading4"/>
      </w:pPr>
      <w:bookmarkStart w:id="193" w:name="_Robustness"/>
      <w:bookmarkEnd w:id="193"/>
      <w:r>
        <w:t>Robustness</w:t>
      </w:r>
    </w:p>
    <w:p w14:paraId="6C482D2D" w14:textId="77777777" w:rsidR="00E60142" w:rsidRDefault="00E60142" w:rsidP="00AA18B4">
      <w:pPr>
        <w:pStyle w:val="SLCUnorderedlist"/>
      </w:pPr>
      <w:r>
        <w:t>Whenever a specific format is expected in a QAction variable, verify the format before using it. If the variable does not match the format, add a log entry.</w:t>
      </w:r>
    </w:p>
    <w:p w14:paraId="27F9F576" w14:textId="77777777" w:rsidR="00207BAF" w:rsidRDefault="00207BAF" w:rsidP="006B59B9">
      <w:pPr>
        <w:pStyle w:val="Heading4"/>
      </w:pPr>
      <w:bookmarkStart w:id="194" w:name="_Conditional_Execution"/>
      <w:bookmarkEnd w:id="194"/>
      <w:r>
        <w:t>Conditional Execution</w:t>
      </w:r>
    </w:p>
    <w:p w14:paraId="3B4A68BD" w14:textId="77777777" w:rsidR="00207BAF" w:rsidRPr="007F6EEE" w:rsidRDefault="00207BAF" w:rsidP="00AA18B4">
      <w:pPr>
        <w:pStyle w:val="SLCUnorderedlist"/>
      </w:pPr>
      <w:r>
        <w:t xml:space="preserve">Conditions should be used instead of a conditional statement at the beginning of </w:t>
      </w:r>
      <w:r w:rsidR="00525194">
        <w:t xml:space="preserve">a </w:t>
      </w:r>
      <w:r>
        <w:t>QAction entry point that checks if the QAction should be executed.</w:t>
      </w:r>
    </w:p>
    <w:p w14:paraId="30A0EF55" w14:textId="77777777" w:rsidR="00207BAF" w:rsidRPr="003401BA" w:rsidRDefault="00207BAF" w:rsidP="006B59B9">
      <w:pPr>
        <w:pStyle w:val="Heading4"/>
      </w:pPr>
      <w:bookmarkStart w:id="195" w:name="_Localization"/>
      <w:bookmarkEnd w:id="195"/>
      <w:r>
        <w:t>Localization</w:t>
      </w:r>
    </w:p>
    <w:p w14:paraId="290A4D19" w14:textId="77777777" w:rsidR="0028484D" w:rsidRDefault="00EC19DD" w:rsidP="00AA18B4">
      <w:pPr>
        <w:pStyle w:val="SLCUnorderedlist"/>
      </w:pPr>
      <w:r>
        <w:t xml:space="preserve">As DataMiner is used across the world, </w:t>
      </w:r>
      <w:r w:rsidRPr="00EA0AF8">
        <w:t>regional</w:t>
      </w:r>
      <w:r>
        <w:t xml:space="preserve"> </w:t>
      </w:r>
      <w:r w:rsidRPr="00EA0AF8">
        <w:t>settings of DataMiner servers can differ</w:t>
      </w:r>
      <w:r w:rsidR="001F57B7">
        <w:t>,</w:t>
      </w:r>
      <w:r>
        <w:t xml:space="preserve"> i.e. different regional culture</w:t>
      </w:r>
      <w:r w:rsidR="001F57B7">
        <w:t>s</w:t>
      </w:r>
      <w:r>
        <w:t xml:space="preserve"> or locale</w:t>
      </w:r>
      <w:r w:rsidR="001F57B7">
        <w:t>s</w:t>
      </w:r>
      <w:r>
        <w:t xml:space="preserve"> </w:t>
      </w:r>
      <w:r w:rsidR="001F57B7">
        <w:t xml:space="preserve">can be </w:t>
      </w:r>
      <w:r>
        <w:t xml:space="preserve">in use. This means that, among others, specific formatting of dates and numbers is applied. When data </w:t>
      </w:r>
      <w:r w:rsidR="001F57B7">
        <w:t xml:space="preserve">is requested or sent </w:t>
      </w:r>
      <w:r>
        <w:t>(in particular strings that contain culture-dependent information such as numbers and dates), this must be taken into account to ensure the correct results.</w:t>
      </w:r>
    </w:p>
    <w:p w14:paraId="0B3C7AEC" w14:textId="77777777" w:rsidR="00E87D10" w:rsidRDefault="00E87D10" w:rsidP="00AA18B4">
      <w:pPr>
        <w:autoSpaceDE w:val="0"/>
        <w:autoSpaceDN w:val="0"/>
        <w:adjustRightInd w:val="0"/>
        <w:spacing w:line="240" w:lineRule="auto"/>
        <w:ind w:left="284"/>
        <w:jc w:val="left"/>
      </w:pPr>
      <w:r>
        <w:t xml:space="preserve">For example, suppose a DataMiner </w:t>
      </w:r>
      <w:r w:rsidR="00020397">
        <w:t xml:space="preserve">Agent </w:t>
      </w:r>
      <w:r>
        <w:t xml:space="preserve">requests a value from a device and the device sends </w:t>
      </w:r>
      <w:r w:rsidR="00330511">
        <w:t xml:space="preserve">back </w:t>
      </w:r>
      <w:r>
        <w:t>the following string</w:t>
      </w:r>
      <w:r w:rsidR="00330511">
        <w:t>:</w:t>
      </w:r>
      <w:r>
        <w:t xml:space="preserve"> “10.05</w:t>
      </w:r>
      <w:r w:rsidR="00EE26E8">
        <w:t>MHz</w:t>
      </w:r>
      <w:r w:rsidR="00020397">
        <w:t>”</w:t>
      </w:r>
      <w:r>
        <w:t>. In this case</w:t>
      </w:r>
      <w:r w:rsidR="00104245">
        <w:t>,</w:t>
      </w:r>
      <w:r>
        <w:t xml:space="preserve"> the device uses a dot as the decimal symbol. However, it is possible that the </w:t>
      </w:r>
      <w:r w:rsidR="00104245">
        <w:t xml:space="preserve">DataMiner Agent has regional settings applied where a comma is used as the decimal symbol. </w:t>
      </w:r>
      <w:r w:rsidR="00116D74">
        <w:t>In this case</w:t>
      </w:r>
      <w:r w:rsidR="00EE26E8">
        <w:t xml:space="preserve">, converting the numeric part </w:t>
      </w:r>
      <w:r w:rsidR="00330511">
        <w:t xml:space="preserve">of this string </w:t>
      </w:r>
      <w:r w:rsidR="00EE26E8">
        <w:t>using</w:t>
      </w:r>
      <w:r w:rsidR="00116D74">
        <w:t xml:space="preserve"> </w:t>
      </w:r>
      <w:r w:rsidR="00116D74">
        <w:rPr>
          <w:rFonts w:ascii="Consolas" w:hAnsi="Consolas" w:cs="Consolas"/>
          <w:color w:val="2B91AF"/>
          <w:sz w:val="19"/>
          <w:szCs w:val="19"/>
          <w:highlight w:val="white"/>
        </w:rPr>
        <w:t>Convert</w:t>
      </w:r>
      <w:r w:rsidR="00116D74">
        <w:rPr>
          <w:rFonts w:ascii="Consolas" w:hAnsi="Consolas" w:cs="Consolas"/>
          <w:color w:val="000000"/>
          <w:sz w:val="19"/>
          <w:szCs w:val="19"/>
          <w:highlight w:val="white"/>
        </w:rPr>
        <w:t>.ToDouble(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w:t>
      </w:r>
      <w:r w:rsidR="00116D74">
        <w:t xml:space="preserve"> would not result in the correct conversion</w:t>
      </w:r>
      <w:r w:rsidR="001F57B7">
        <w:t>,</w:t>
      </w:r>
      <w:r w:rsidR="00020397">
        <w:t xml:space="preserve"> as the current local culture is used</w:t>
      </w:r>
      <w:r w:rsidR="00856E70">
        <w:t>,</w:t>
      </w:r>
      <w:r w:rsidR="00020397">
        <w:t xml:space="preserve"> and the current local culture </w:t>
      </w:r>
      <w:r w:rsidR="00330511">
        <w:t>assumes</w:t>
      </w:r>
      <w:r w:rsidR="00020397">
        <w:t xml:space="preserve"> a comma </w:t>
      </w:r>
      <w:r w:rsidR="001F57B7">
        <w:t>is</w:t>
      </w:r>
      <w:r w:rsidR="00330511">
        <w:t xml:space="preserve"> used as</w:t>
      </w:r>
      <w:r w:rsidR="00020397">
        <w:t xml:space="preserve"> the decimal symbol</w:t>
      </w:r>
      <w:r w:rsidR="00116D74">
        <w:t xml:space="preserve">. Instead, e.g. </w:t>
      </w:r>
      <w:r w:rsidR="00116D74">
        <w:rPr>
          <w:rFonts w:ascii="Consolas" w:hAnsi="Consolas" w:cs="Consolas"/>
          <w:color w:val="2B91AF"/>
          <w:sz w:val="19"/>
          <w:szCs w:val="19"/>
          <w:highlight w:val="white"/>
        </w:rPr>
        <w:t>Double</w:t>
      </w:r>
      <w:r w:rsidR="00116D74">
        <w:rPr>
          <w:rFonts w:ascii="Consolas" w:hAnsi="Consolas" w:cs="Consolas"/>
          <w:color w:val="000000"/>
          <w:sz w:val="19"/>
          <w:szCs w:val="19"/>
          <w:highlight w:val="white"/>
        </w:rPr>
        <w:t>.TryParse(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 xml:space="preserve">, </w:t>
      </w:r>
      <w:r w:rsidR="00116D74">
        <w:rPr>
          <w:rFonts w:ascii="Consolas" w:hAnsi="Consolas" w:cs="Consolas"/>
          <w:color w:val="2B91AF"/>
          <w:sz w:val="19"/>
          <w:szCs w:val="19"/>
          <w:highlight w:val="white"/>
        </w:rPr>
        <w:t>NumberStyles</w:t>
      </w:r>
      <w:r w:rsidR="00116D74">
        <w:rPr>
          <w:rFonts w:ascii="Consolas" w:hAnsi="Consolas" w:cs="Consolas"/>
          <w:color w:val="000000"/>
          <w:sz w:val="19"/>
          <w:szCs w:val="19"/>
          <w:highlight w:val="white"/>
        </w:rPr>
        <w:t xml:space="preserve">.Float, </w:t>
      </w:r>
      <w:r w:rsidR="00116D74">
        <w:rPr>
          <w:rFonts w:ascii="Consolas" w:hAnsi="Consolas" w:cs="Consolas"/>
          <w:color w:val="2B91AF"/>
          <w:sz w:val="19"/>
          <w:szCs w:val="19"/>
          <w:highlight w:val="white"/>
        </w:rPr>
        <w:t>CultureInfo</w:t>
      </w:r>
      <w:r w:rsidR="00116D74">
        <w:rPr>
          <w:rFonts w:ascii="Consolas" w:hAnsi="Consolas" w:cs="Consolas"/>
          <w:color w:val="000000"/>
          <w:sz w:val="19"/>
          <w:szCs w:val="19"/>
          <w:highlight w:val="white"/>
        </w:rPr>
        <w:t xml:space="preserve">.InvariantCulture, </w:t>
      </w:r>
      <w:r w:rsidR="00116D74">
        <w:rPr>
          <w:rFonts w:ascii="Consolas" w:hAnsi="Consolas" w:cs="Consolas"/>
          <w:color w:val="0000FF"/>
          <w:sz w:val="19"/>
          <w:szCs w:val="19"/>
          <w:highlight w:val="white"/>
        </w:rPr>
        <w:t>out</w:t>
      </w:r>
      <w:r w:rsidR="00116D74">
        <w:rPr>
          <w:rFonts w:ascii="Consolas" w:hAnsi="Consolas" w:cs="Consolas"/>
          <w:color w:val="000000"/>
          <w:sz w:val="19"/>
          <w:szCs w:val="19"/>
          <w:highlight w:val="white"/>
        </w:rPr>
        <w:t xml:space="preserve"> signalStrength) </w:t>
      </w:r>
      <w:r w:rsidR="00116D74">
        <w:t>should be used.</w:t>
      </w:r>
    </w:p>
    <w:p w14:paraId="2A44641C" w14:textId="77777777" w:rsidR="00BF3EAB" w:rsidRDefault="00E60142" w:rsidP="00AA18B4">
      <w:pPr>
        <w:autoSpaceDE w:val="0"/>
        <w:autoSpaceDN w:val="0"/>
        <w:adjustRightInd w:val="0"/>
        <w:spacing w:line="240" w:lineRule="auto"/>
        <w:ind w:left="284"/>
        <w:jc w:val="left"/>
      </w:pPr>
      <w:r w:rsidRPr="00EA0AF8">
        <w:t xml:space="preserve">For the same reason, when a command </w:t>
      </w:r>
      <w:r w:rsidR="00116D74">
        <w:t>containing a numeric value</w:t>
      </w:r>
      <w:r w:rsidR="00621EB6">
        <w:t xml:space="preserve"> as string</w:t>
      </w:r>
      <w:r w:rsidR="00116D74">
        <w:t xml:space="preserve"> </w:t>
      </w:r>
      <w:r w:rsidRPr="00EA0AF8">
        <w:t>is creat</w:t>
      </w:r>
      <w:r w:rsidR="00116D74">
        <w:t xml:space="preserve">ed from a QAction, conversion using culture info is </w:t>
      </w:r>
      <w:r w:rsidR="008C62F6">
        <w:t xml:space="preserve">necessary </w:t>
      </w:r>
      <w:r w:rsidR="00116D74">
        <w:t xml:space="preserve">as otherwise the command </w:t>
      </w:r>
      <w:r w:rsidR="00A43DA0">
        <w:t xml:space="preserve">string </w:t>
      </w:r>
      <w:r w:rsidR="00116D74">
        <w:t>could be formatted in</w:t>
      </w:r>
      <w:r w:rsidR="008C62F6">
        <w:t>correctly</w:t>
      </w:r>
      <w:r w:rsidR="00116D74">
        <w:t xml:space="preserve">. E.g.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.ToString(signalStrength)</w:t>
      </w:r>
      <w:r w:rsidR="00116D74" w:rsidRPr="007F6EEE">
        <w:rPr>
          <w:rFonts w:ascii="Consolas" w:hAnsi="Consolas" w:cs="Consolas"/>
          <w:color w:val="000000"/>
          <w:sz w:val="19"/>
          <w:szCs w:val="19"/>
        </w:rPr>
        <w:t xml:space="preserve"> </w:t>
      </w:r>
      <w:r w:rsidR="00116D74">
        <w:t xml:space="preserve">could result in “10,05” where the device would expect “10.05”. Therefore, additional culture info is </w:t>
      </w:r>
      <w:r w:rsidR="008C62F6">
        <w:t xml:space="preserve">necessary </w:t>
      </w:r>
      <w:r w:rsidR="00116D74">
        <w:t>when the conversion</w:t>
      </w:r>
      <w:r w:rsidR="008C62F6">
        <w:t xml:space="preserve"> is done</w:t>
      </w:r>
      <w:r w:rsidR="00116D74">
        <w:t xml:space="preserve">: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 xml:space="preserve">.ToString(signalStrength, </w:t>
      </w:r>
      <w:r w:rsidR="00116D74" w:rsidRPr="007F6EEE">
        <w:rPr>
          <w:rFonts w:ascii="Consolas" w:hAnsi="Consolas" w:cs="Consolas"/>
          <w:color w:val="2B91AF"/>
          <w:sz w:val="19"/>
          <w:szCs w:val="19"/>
          <w:highlight w:val="white"/>
        </w:rPr>
        <w:t>CultureInfo</w:t>
      </w:r>
      <w:r w:rsidR="00116D74" w:rsidRPr="007F6EEE">
        <w:rPr>
          <w:rFonts w:ascii="Consolas" w:hAnsi="Consolas" w:cs="Consolas"/>
          <w:color w:val="000000"/>
          <w:sz w:val="19"/>
          <w:szCs w:val="19"/>
          <w:highlight w:val="white"/>
        </w:rPr>
        <w:t>.InvariantCulture)</w:t>
      </w:r>
      <w:r w:rsidR="004E4464" w:rsidRPr="00765B0C">
        <w:rPr>
          <w:rFonts w:ascii="Consolas" w:hAnsi="Consolas" w:cs="Consolas"/>
          <w:color w:val="000000"/>
          <w:sz w:val="19"/>
          <w:szCs w:val="19"/>
          <w:highlight w:val="white"/>
        </w:rPr>
        <w:t>;</w:t>
      </w:r>
      <w:r w:rsidR="00CD4740" w:rsidRPr="00D324A5">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10"/>
        <w:gridCol w:w="8687"/>
      </w:tblGrid>
      <w:tr w:rsidR="00815905" w:rsidRPr="00A022D0" w14:paraId="0C1B1E17"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10" w:type="dxa"/>
          </w:tcPr>
          <w:p w14:paraId="1CC15EBD" w14:textId="77777777" w:rsidR="00815905" w:rsidRPr="00A022D0" w:rsidRDefault="00815905" w:rsidP="005F619A">
            <w:pPr>
              <w:spacing w:after="160"/>
            </w:pPr>
            <w:r w:rsidRPr="00A022D0">
              <w:rPr>
                <w:b/>
                <w:noProof/>
              </w:rPr>
              <w:t>Note</w:t>
            </w:r>
            <w:r w:rsidRPr="00A022D0">
              <w:rPr>
                <w:noProof/>
              </w:rPr>
              <w:t>:</w:t>
            </w:r>
          </w:p>
        </w:tc>
        <w:tc>
          <w:tcPr>
            <w:tcW w:w="8687" w:type="dxa"/>
          </w:tcPr>
          <w:p w14:paraId="415C46F6" w14:textId="77777777" w:rsidR="00815905" w:rsidRPr="00A022D0" w:rsidRDefault="002B3C49" w:rsidP="00AA18B4">
            <w:pPr>
              <w:pStyle w:val="SLCBodytext"/>
              <w:spacing w:after="0"/>
              <w:rPr>
                <w:noProof/>
              </w:rPr>
            </w:pPr>
            <w:r w:rsidRPr="002B3C49">
              <w:t>When the value of a protocol parameter containing a value of type double is retrieved, culture info is not required. You can use the ToDouble method, i.e. the overload that requires only the value object as parameter (defined in the Convert class (namespace System))</w:t>
            </w:r>
            <w:r w:rsidR="00815905">
              <w:t>, e.g.</w:t>
            </w:r>
            <w:r w:rsidR="00815905" w:rsidRPr="007F6EEE">
              <w:rPr>
                <w:rFonts w:ascii="Consolas" w:hAnsi="Consolas" w:cs="Consolas"/>
                <w:color w:val="0000FF"/>
                <w:sz w:val="19"/>
                <w:szCs w:val="19"/>
                <w:highlight w:val="white"/>
              </w:rPr>
              <w:t xml:space="preserve"> double</w:t>
            </w:r>
            <w:r w:rsidR="00815905" w:rsidRPr="007F6EEE">
              <w:rPr>
                <w:rFonts w:ascii="Consolas" w:hAnsi="Consolas" w:cs="Consolas"/>
                <w:color w:val="000000"/>
                <w:sz w:val="19"/>
                <w:szCs w:val="19"/>
                <w:highlight w:val="white"/>
              </w:rPr>
              <w:t xml:space="preserve"> signalStrength = </w:t>
            </w:r>
            <w:r w:rsidR="00815905" w:rsidRPr="007F6EEE">
              <w:rPr>
                <w:rFonts w:ascii="Consolas" w:hAnsi="Consolas" w:cs="Consolas"/>
                <w:color w:val="2B91AF"/>
                <w:sz w:val="19"/>
                <w:szCs w:val="19"/>
                <w:highlight w:val="white"/>
              </w:rPr>
              <w:t>Convert</w:t>
            </w:r>
            <w:r w:rsidR="00815905" w:rsidRPr="007F6EEE">
              <w:rPr>
                <w:rFonts w:ascii="Consolas" w:hAnsi="Consolas" w:cs="Consolas"/>
                <w:color w:val="000000"/>
                <w:sz w:val="19"/>
                <w:szCs w:val="19"/>
                <w:highlight w:val="white"/>
              </w:rPr>
              <w:t>.ToDouble(protocol.SingalStrength);</w:t>
            </w:r>
            <w:r w:rsidR="00815905" w:rsidRPr="004B33D5">
              <w:t>.</w:t>
            </w:r>
          </w:p>
        </w:tc>
      </w:tr>
    </w:tbl>
    <w:p w14:paraId="075E2037" w14:textId="77777777" w:rsidR="009D464F" w:rsidRPr="006B59B9" w:rsidRDefault="001A3412" w:rsidP="006B59B9">
      <w:pPr>
        <w:pStyle w:val="Heading4"/>
        <w:rPr>
          <w:rStyle w:val="Heading3Char"/>
        </w:rPr>
      </w:pPr>
      <w:bookmarkStart w:id="196" w:name="_Inter-Process_Communication"/>
      <w:bookmarkEnd w:id="196"/>
      <w:r>
        <w:lastRenderedPageBreak/>
        <w:t>Inter-</w:t>
      </w:r>
      <w:r w:rsidR="00EF65B1">
        <w:t>P</w:t>
      </w:r>
      <w:r>
        <w:t>rocess Communication</w:t>
      </w:r>
    </w:p>
    <w:p w14:paraId="410698E0" w14:textId="77777777" w:rsidR="000B08F1" w:rsidRDefault="000F2B5A" w:rsidP="00AA18B4">
      <w:r>
        <w:t xml:space="preserve">The </w:t>
      </w:r>
      <w:r w:rsidR="008C62F6">
        <w:t xml:space="preserve">number </w:t>
      </w:r>
      <w:r>
        <w:t xml:space="preserve">of interactions </w:t>
      </w:r>
      <w:r w:rsidR="007751E7">
        <w:t>between SLScripting</w:t>
      </w:r>
      <w:r w:rsidR="000B08F1">
        <w:t>,</w:t>
      </w:r>
      <w:r w:rsidR="007751E7">
        <w:t xml:space="preserve"> the process executing the QAction</w:t>
      </w:r>
      <w:r w:rsidR="000B08F1">
        <w:t>,</w:t>
      </w:r>
      <w:r w:rsidR="007751E7">
        <w:t xml:space="preserve"> and</w:t>
      </w:r>
      <w:r>
        <w:t xml:space="preserve"> </w:t>
      </w:r>
      <w:r w:rsidR="007751E7">
        <w:t>other</w:t>
      </w:r>
      <w:r>
        <w:t xml:space="preserve"> process</w:t>
      </w:r>
      <w:r w:rsidR="007751E7">
        <w:t>es</w:t>
      </w:r>
      <w:r>
        <w:t xml:space="preserve"> should be</w:t>
      </w:r>
      <w:r w:rsidR="000B08F1">
        <w:t xml:space="preserve"> limited to an absolute minimum, as th</w:t>
      </w:r>
      <w:r w:rsidR="008C62F6">
        <w:t>e</w:t>
      </w:r>
      <w:r w:rsidR="000B08F1">
        <w:t>s</w:t>
      </w:r>
      <w:r w:rsidR="008C62F6">
        <w:t>e</w:t>
      </w:r>
      <w:r w:rsidR="000B08F1">
        <w:t xml:space="preserve"> consume a considerable amount of resources.</w:t>
      </w:r>
      <w:r w:rsidR="005C2078">
        <w:t xml:space="preserve"> Also limit the </w:t>
      </w:r>
      <w:r w:rsidR="008C62F6">
        <w:t xml:space="preserve">number </w:t>
      </w:r>
      <w:r w:rsidR="005C2078">
        <w:t>of interactions per second.</w:t>
      </w:r>
    </w:p>
    <w:p w14:paraId="35239A60" w14:textId="77777777" w:rsidR="000B08F1" w:rsidRDefault="000B08F1" w:rsidP="00AA18B4">
      <w:r>
        <w:t>It can occur that a QAction needs t</w:t>
      </w:r>
      <w:r w:rsidR="00FE3510">
        <w:t xml:space="preserve">o perform an operation that requires </w:t>
      </w:r>
      <w:r>
        <w:t>some time to complete (</w:t>
      </w:r>
      <w:r w:rsidR="00F42CE5">
        <w:t>e.g.</w:t>
      </w:r>
      <w:r>
        <w:t xml:space="preserve"> </w:t>
      </w:r>
      <w:r w:rsidR="007E165F">
        <w:t>a</w:t>
      </w:r>
      <w:r>
        <w:t xml:space="preserve"> DMS call). In case another call is needed </w:t>
      </w:r>
      <w:r w:rsidR="00FE3510">
        <w:t>to determine</w:t>
      </w:r>
      <w:r>
        <w:t xml:space="preserve"> </w:t>
      </w:r>
      <w:r w:rsidR="00FE3510">
        <w:t>if</w:t>
      </w:r>
      <w:r>
        <w:t xml:space="preserve"> the operation has finished, </w:t>
      </w:r>
      <w:r w:rsidR="00856E70">
        <w:t>you must avoid</w:t>
      </w:r>
      <w:r>
        <w:t xml:space="preserve"> continuously repeat</w:t>
      </w:r>
      <w:r w:rsidR="00856E70">
        <w:t>ing</w:t>
      </w:r>
      <w:r>
        <w:t xml:space="preserve"> th</w:t>
      </w:r>
      <w:r w:rsidR="00FE3510">
        <w:t>e</w:t>
      </w:r>
      <w:r>
        <w:t xml:space="preserve"> call that checks the operation status without leaving time between the calls (</w:t>
      </w:r>
      <w:r w:rsidR="007E165F">
        <w:t>for example, by including</w:t>
      </w:r>
      <w:r>
        <w:t xml:space="preserve"> a Thread.Sleep call in the loop).</w:t>
      </w:r>
    </w:p>
    <w:p w14:paraId="31E615EA" w14:textId="77777777" w:rsidR="000F2B5A" w:rsidRDefault="00FE3510" w:rsidP="00AA18B4">
      <w:r>
        <w:t xml:space="preserve">Typically, </w:t>
      </w:r>
      <w:r w:rsidR="007751E7">
        <w:t xml:space="preserve">QActions </w:t>
      </w:r>
      <w:r>
        <w:t xml:space="preserve">mainly </w:t>
      </w:r>
      <w:r w:rsidR="007751E7">
        <w:t xml:space="preserve">interact </w:t>
      </w:r>
      <w:r>
        <w:t>w</w:t>
      </w:r>
      <w:r w:rsidR="007751E7">
        <w:t>ith the SLProtocol process</w:t>
      </w:r>
      <w:r w:rsidR="000B08F1">
        <w:t xml:space="preserve"> using an instance of the SLProtocol </w:t>
      </w:r>
      <w:r w:rsidR="0005511F">
        <w:t xml:space="preserve">(or SLProtocolExt) </w:t>
      </w:r>
      <w:r w:rsidR="000B08F1">
        <w:t>class</w:t>
      </w:r>
      <w:r w:rsidR="007751E7">
        <w:t>.</w:t>
      </w:r>
      <w:r w:rsidR="000F2B5A">
        <w:t xml:space="preserve"> </w:t>
      </w:r>
      <w:r w:rsidR="000B08F1">
        <w:t>As e</w:t>
      </w:r>
      <w:r w:rsidR="000F2B5A">
        <w:t>ach protocol object call results in inter-process communication between the SLScripting and SLProtocol processes</w:t>
      </w:r>
      <w:r w:rsidR="000B08F1">
        <w:t>, consider the following:</w:t>
      </w:r>
    </w:p>
    <w:p w14:paraId="62E37EF5" w14:textId="77777777" w:rsidR="009D464F" w:rsidRDefault="009D464F" w:rsidP="00AA18B4">
      <w:pPr>
        <w:pStyle w:val="SLCUnorderedlist"/>
      </w:pPr>
      <w:r>
        <w:t xml:space="preserve">Use </w:t>
      </w:r>
      <w:r w:rsidR="001A3412">
        <w:t xml:space="preserve">the </w:t>
      </w:r>
      <w:r>
        <w:t xml:space="preserve">GetParameters </w:t>
      </w:r>
      <w:r w:rsidR="001A3412">
        <w:t xml:space="preserve">and </w:t>
      </w:r>
      <w:r>
        <w:t xml:space="preserve">SetParameters </w:t>
      </w:r>
      <w:r w:rsidR="001A3412">
        <w:t xml:space="preserve">methods </w:t>
      </w:r>
      <w:r>
        <w:t xml:space="preserve">instead of multiple </w:t>
      </w:r>
      <w:r w:rsidR="001A3412">
        <w:t xml:space="preserve">GetParameter and </w:t>
      </w:r>
      <w:r>
        <w:t>SetParameter</w:t>
      </w:r>
      <w:r w:rsidR="001A3412">
        <w:t xml:space="preserve"> method</w:t>
      </w:r>
      <w:r>
        <w:t xml:space="preserve"> calls to get and set </w:t>
      </w:r>
      <w:r w:rsidR="000F2B5A">
        <w:t xml:space="preserve">multiple </w:t>
      </w:r>
      <w:r>
        <w:t>parameters, respectively.</w:t>
      </w:r>
    </w:p>
    <w:p w14:paraId="4C8A6BBF" w14:textId="77777777" w:rsidR="00CC774F" w:rsidRDefault="0092204A" w:rsidP="00AA18B4">
      <w:pPr>
        <w:pStyle w:val="SLCUnorderedlist"/>
      </w:pPr>
      <w:r>
        <w:t>T</w:t>
      </w:r>
      <w:r w:rsidR="009D464F" w:rsidRPr="00250DA0">
        <w:t xml:space="preserve">he implementation </w:t>
      </w:r>
      <w:r w:rsidR="00856E70">
        <w:t xml:space="preserve">with the best performance </w:t>
      </w:r>
      <w:r>
        <w:t>should be used</w:t>
      </w:r>
      <w:r w:rsidR="00CC774F">
        <w:t xml:space="preserve"> </w:t>
      </w:r>
      <w:r w:rsidR="00CC774F" w:rsidRPr="00250DA0">
        <w:t>when retrieving or updating tables</w:t>
      </w:r>
      <w:r w:rsidR="009D464F" w:rsidRPr="00250DA0">
        <w:t xml:space="preserve">. </w:t>
      </w:r>
      <w:r w:rsidR="00CC774F">
        <w:t>A QAction implementation that retrieves</w:t>
      </w:r>
      <w:r w:rsidR="00D459B8">
        <w:t xml:space="preserve"> or </w:t>
      </w:r>
      <w:r w:rsidR="00CC774F">
        <w:t>sets column(s) is generally preferred over a QAction that triggers on every row of a table (row=true).</w:t>
      </w:r>
    </w:p>
    <w:p w14:paraId="75546A0E" w14:textId="77777777" w:rsidR="00BA16B0" w:rsidRDefault="00BA16B0" w:rsidP="00AA18B4">
      <w:pPr>
        <w:pStyle w:val="SLCUnorderedlist"/>
      </w:pPr>
      <w:r>
        <w:t>Protocol calls inside a loop should be avoided as much as possible.</w:t>
      </w:r>
    </w:p>
    <w:p w14:paraId="42759BF6" w14:textId="77777777" w:rsidR="000B08F1" w:rsidRDefault="000B08F1" w:rsidP="00AA18B4">
      <w:r>
        <w:t xml:space="preserve">In order to improve readability </w:t>
      </w:r>
      <w:r w:rsidR="00ED3AB6">
        <w:t xml:space="preserve">(and type safety) </w:t>
      </w:r>
      <w:r>
        <w:t>of code in QActions, the following guideline</w:t>
      </w:r>
      <w:r w:rsidR="00ED3AB6">
        <w:t>s should be considered:</w:t>
      </w:r>
    </w:p>
    <w:p w14:paraId="34ED1664" w14:textId="77777777" w:rsidR="000B08F1" w:rsidRDefault="000B08F1" w:rsidP="00AA18B4">
      <w:pPr>
        <w:pStyle w:val="SLCUnorderedlist"/>
      </w:pPr>
      <w:r>
        <w:t>In case a wrapper method is available for a NotifyProtocol call, the use of the wrapper method is favored.</w:t>
      </w:r>
    </w:p>
    <w:p w14:paraId="0680D4FF" w14:textId="77777777" w:rsidR="000B08F1" w:rsidRDefault="000B08F1" w:rsidP="00AA18B4">
      <w:pPr>
        <w:pStyle w:val="SLCUnorderedlist"/>
      </w:pPr>
      <w:r>
        <w:t>Usage of the SLProtocolExt class is favored over the SLProtocol class, as in many situation</w:t>
      </w:r>
      <w:r w:rsidR="00501E1E">
        <w:t>s</w:t>
      </w:r>
      <w:r>
        <w:t xml:space="preserve"> this allows </w:t>
      </w:r>
      <w:r w:rsidR="00501E1E">
        <w:t xml:space="preserve">you to write </w:t>
      </w:r>
      <w:r>
        <w:t>more readable code.</w:t>
      </w:r>
    </w:p>
    <w:p w14:paraId="1777E5E0" w14:textId="77777777" w:rsidR="00893C3B" w:rsidRPr="00955138" w:rsidRDefault="00501E1E" w:rsidP="00AA18B4">
      <w:pPr>
        <w:pStyle w:val="SLCUnorderedlist"/>
      </w:pPr>
      <w:r>
        <w:t>With DataMiner versions prior</w:t>
      </w:r>
      <w:r w:rsidRPr="00955138">
        <w:t xml:space="preserve"> </w:t>
      </w:r>
      <w:r w:rsidR="00893C3B" w:rsidRPr="00955138">
        <w:t xml:space="preserve">to DataMiner 9.0, the use of </w:t>
      </w:r>
      <w:r w:rsidR="00893C3B">
        <w:t xml:space="preserve">the </w:t>
      </w:r>
      <w:r w:rsidR="00893C3B" w:rsidRPr="00955138">
        <w:t>GetKeys</w:t>
      </w:r>
      <w:r w:rsidR="00893C3B">
        <w:t xml:space="preserve"> method </w:t>
      </w:r>
      <w:r>
        <w:t xml:space="preserve">to </w:t>
      </w:r>
      <w:r w:rsidR="00893C3B">
        <w:t>retriev</w:t>
      </w:r>
      <w:r>
        <w:t>e</w:t>
      </w:r>
      <w:r w:rsidR="00893C3B">
        <w:t xml:space="preserve"> the primary keys</w:t>
      </w:r>
      <w:r w:rsidR="00893C3B" w:rsidRPr="00955138">
        <w:t xml:space="preserve"> (</w:t>
      </w:r>
      <w:r w:rsidR="00893C3B" w:rsidRPr="00955138">
        <w:rPr>
          <w:highlight w:val="white"/>
        </w:rPr>
        <w:t>NotifyProtocol.KeyType.Index</w:t>
      </w:r>
      <w:r w:rsidR="00893C3B" w:rsidRPr="00955138">
        <w:t>)</w:t>
      </w:r>
      <w:r w:rsidR="00893C3B">
        <w:t xml:space="preserve"> </w:t>
      </w:r>
      <w:r w:rsidR="00893C3B" w:rsidRPr="00955138">
        <w:t xml:space="preserve">should be avoided, as </w:t>
      </w:r>
      <w:r w:rsidR="00893C3B">
        <w:t>u</w:t>
      </w:r>
      <w:r>
        <w:t>p to</w:t>
      </w:r>
      <w:r w:rsidR="00893C3B">
        <w:t xml:space="preserve"> DataMiner 9.0 </w:t>
      </w:r>
      <w:r w:rsidR="00893C3B" w:rsidRPr="00955138">
        <w:t xml:space="preserve">the implementation </w:t>
      </w:r>
      <w:r w:rsidR="00893C3B">
        <w:t xml:space="preserve">to retrieve the primary keys </w:t>
      </w:r>
      <w:r>
        <w:t>i</w:t>
      </w:r>
      <w:r w:rsidR="00893C3B">
        <w:t xml:space="preserve">s based on </w:t>
      </w:r>
      <w:r w:rsidR="00893C3B" w:rsidRPr="00955138">
        <w:t xml:space="preserve">the SLElement </w:t>
      </w:r>
      <w:r w:rsidR="00893C3B" w:rsidRPr="00FE3510">
        <w:t>process</w:t>
      </w:r>
      <w:r w:rsidR="006814FC" w:rsidRPr="00FE3510">
        <w:t xml:space="preserve"> (a</w:t>
      </w:r>
      <w:r>
        <w:t>n</w:t>
      </w:r>
      <w:r w:rsidR="006814FC" w:rsidRPr="00FE3510">
        <w:t xml:space="preserve"> NT_GET_INDEXES call is executed, which retrieves both the primary keys and the display keys.)</w:t>
      </w:r>
      <w:r w:rsidR="00893C3B" w:rsidRPr="00FE3510">
        <w:t>. As it is possible that there is a delay in SLElement (</w:t>
      </w:r>
      <w:r w:rsidR="00F42CE5">
        <w:t>e.g.</w:t>
      </w:r>
      <w:r w:rsidR="00893C3B" w:rsidRPr="00FE3510">
        <w:t xml:space="preserve"> due</w:t>
      </w:r>
      <w:r w:rsidR="00893C3B" w:rsidRPr="00955138">
        <w:t xml:space="preserve"> to a large </w:t>
      </w:r>
      <w:r>
        <w:t>number</w:t>
      </w:r>
      <w:r w:rsidRPr="00955138">
        <w:t xml:space="preserve"> </w:t>
      </w:r>
      <w:r w:rsidR="00893C3B" w:rsidRPr="00955138">
        <w:t xml:space="preserve">of calls that </w:t>
      </w:r>
      <w:r w:rsidR="006F4514">
        <w:t>it is</w:t>
      </w:r>
      <w:r w:rsidR="00893C3B" w:rsidRPr="00955138">
        <w:t xml:space="preserve"> processing), it</w:t>
      </w:r>
      <w:r w:rsidR="008065F6">
        <w:t xml:space="preserve"> i</w:t>
      </w:r>
      <w:r w:rsidR="00893C3B" w:rsidRPr="00955138">
        <w:t>s possible that the returned data is not up</w:t>
      </w:r>
      <w:r>
        <w:t xml:space="preserve"> </w:t>
      </w:r>
      <w:r w:rsidR="00893C3B" w:rsidRPr="00955138">
        <w:t>to</w:t>
      </w:r>
      <w:r>
        <w:t xml:space="preserve"> </w:t>
      </w:r>
      <w:r w:rsidR="00893C3B" w:rsidRPr="00955138">
        <w:t xml:space="preserve">date. </w:t>
      </w:r>
    </w:p>
    <w:p w14:paraId="6DBA6E6E" w14:textId="77777777" w:rsidR="00893C3B" w:rsidRDefault="00893C3B" w:rsidP="00AA18B4">
      <w:pPr>
        <w:pStyle w:val="SLCBodytext"/>
        <w:ind w:left="284"/>
      </w:pPr>
      <w:r w:rsidRPr="00955138">
        <w:t xml:space="preserve">Since DataMiner 9.0, the implementation of </w:t>
      </w:r>
      <w:r>
        <w:t xml:space="preserve">the </w:t>
      </w:r>
      <w:r w:rsidRPr="00955138">
        <w:t>GetKeys</w:t>
      </w:r>
      <w:r>
        <w:t xml:space="preserve"> method</w:t>
      </w:r>
      <w:r w:rsidRPr="00955138">
        <w:t xml:space="preserve"> has been updated. Retrieving the primary keys no longer involves </w:t>
      </w:r>
      <w:r>
        <w:t xml:space="preserve">the </w:t>
      </w:r>
      <w:r w:rsidRPr="00955138">
        <w:t>SLElement</w:t>
      </w:r>
      <w:r>
        <w:t xml:space="preserve"> process</w:t>
      </w:r>
      <w:r w:rsidRPr="00955138">
        <w:t xml:space="preserve">. </w:t>
      </w:r>
      <w:r w:rsidR="005F76B3">
        <w:t>H</w:t>
      </w:r>
      <w:r w:rsidR="005F76B3" w:rsidRPr="00955138">
        <w:t>owever</w:t>
      </w:r>
      <w:r w:rsidR="005F76B3">
        <w:t>,</w:t>
      </w:r>
      <w:r w:rsidR="005F76B3" w:rsidRPr="00955138">
        <w:t xml:space="preserve"> </w:t>
      </w:r>
      <w:r w:rsidR="005F76B3">
        <w:t>n</w:t>
      </w:r>
      <w:r w:rsidRPr="00955138">
        <w:t>ote that obtaining the display keys (</w:t>
      </w:r>
      <w:r w:rsidRPr="00955138">
        <w:rPr>
          <w:highlight w:val="white"/>
        </w:rPr>
        <w:t>NotifyProtocol.KeyType.DisplayKey</w:t>
      </w:r>
      <w:r w:rsidRPr="00955138">
        <w:t xml:space="preserve">) </w:t>
      </w:r>
      <w:r>
        <w:t>is</w:t>
      </w:r>
      <w:r w:rsidR="00ED3AB6">
        <w:t xml:space="preserve"> still</w:t>
      </w:r>
      <w:r>
        <w:t xml:space="preserve"> based on</w:t>
      </w:r>
      <w:r w:rsidRPr="00955138">
        <w:t xml:space="preserve"> SLElement.</w:t>
      </w:r>
    </w:p>
    <w:tbl>
      <w:tblPr>
        <w:tblStyle w:val="PlainTable23"/>
        <w:tblW w:w="9497" w:type="dxa"/>
        <w:tblInd w:w="284" w:type="dxa"/>
        <w:tblCellMar>
          <w:top w:w="57" w:type="dxa"/>
          <w:left w:w="57" w:type="dxa"/>
          <w:bottom w:w="57" w:type="dxa"/>
          <w:right w:w="57" w:type="dxa"/>
        </w:tblCellMar>
        <w:tblLook w:val="0400" w:firstRow="0" w:lastRow="0" w:firstColumn="0" w:lastColumn="0" w:noHBand="0" w:noVBand="1"/>
      </w:tblPr>
      <w:tblGrid>
        <w:gridCol w:w="850"/>
        <w:gridCol w:w="8647"/>
      </w:tblGrid>
      <w:tr w:rsidR="008065F6" w:rsidRPr="00A022D0" w14:paraId="314C5C09"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242B6AAC" w14:textId="77777777" w:rsidR="008065F6" w:rsidRPr="00A022D0" w:rsidRDefault="008065F6" w:rsidP="00D21301">
            <w:pPr>
              <w:spacing w:after="160"/>
            </w:pPr>
            <w:r w:rsidRPr="00A022D0">
              <w:rPr>
                <w:b/>
                <w:noProof/>
              </w:rPr>
              <w:t>Note</w:t>
            </w:r>
            <w:r w:rsidRPr="00A022D0">
              <w:rPr>
                <w:noProof/>
              </w:rPr>
              <w:t>:</w:t>
            </w:r>
          </w:p>
        </w:tc>
        <w:tc>
          <w:tcPr>
            <w:tcW w:w="8647" w:type="dxa"/>
          </w:tcPr>
          <w:p w14:paraId="30A813F0" w14:textId="77777777" w:rsidR="008065F6" w:rsidRDefault="008065F6" w:rsidP="00AA18B4">
            <w:pPr>
              <w:pStyle w:val="SLCUnorderedlist"/>
              <w:spacing w:after="0"/>
            </w:pPr>
            <w:r w:rsidRPr="007C6B77">
              <w:t xml:space="preserve">The implementation of the Keys property of the QActionTable class also makes use of the GetKeys method. Therefore, the use of </w:t>
            </w:r>
            <w:r>
              <w:t xml:space="preserve">the </w:t>
            </w:r>
            <w:r w:rsidRPr="007C6B77">
              <w:t>Keys</w:t>
            </w:r>
            <w:r>
              <w:t xml:space="preserve"> property</w:t>
            </w:r>
            <w:r w:rsidRPr="007C6B77">
              <w:t xml:space="preserve"> should also be avoided prior to DataMiner 9.0.</w:t>
            </w:r>
          </w:p>
          <w:p w14:paraId="3B11B4A8" w14:textId="77777777" w:rsidR="008065F6" w:rsidRPr="00A022D0" w:rsidRDefault="008065F6" w:rsidP="00AA18B4">
            <w:pPr>
              <w:pStyle w:val="SLCUnorderedlist"/>
              <w:spacing w:after="0"/>
            </w:pPr>
            <w:r w:rsidRPr="008065F6">
              <w:t>The ClearAllKeys() method uses the NT_GET_INDEXES call in all DataMiner versions, so for this reason the use of this method should always be avoided.</w:t>
            </w:r>
          </w:p>
        </w:tc>
      </w:tr>
    </w:tbl>
    <w:p w14:paraId="5973984A" w14:textId="77777777" w:rsidR="00AC5878" w:rsidRPr="007C6B77" w:rsidRDefault="00AC5878" w:rsidP="008C7DAA">
      <w:pPr>
        <w:pStyle w:val="SLCBodytext"/>
      </w:pPr>
    </w:p>
    <w:p w14:paraId="42A6329D" w14:textId="77777777" w:rsidR="009D668E" w:rsidRDefault="009D668E" w:rsidP="006B59B9">
      <w:pPr>
        <w:pStyle w:val="Heading4"/>
      </w:pPr>
      <w:bookmarkStart w:id="197" w:name="_Exception_Handling"/>
      <w:bookmarkEnd w:id="197"/>
      <w:r>
        <w:t>Exception Handling</w:t>
      </w:r>
    </w:p>
    <w:p w14:paraId="7CF081CE" w14:textId="77777777" w:rsidR="009D668E" w:rsidRDefault="00FE3510" w:rsidP="00AA18B4">
      <w:pPr>
        <w:pStyle w:val="SLCUnorderedlist"/>
      </w:pPr>
      <w:r>
        <w:t xml:space="preserve">In case a call </w:t>
      </w:r>
      <w:r w:rsidR="009D668E">
        <w:t xml:space="preserve">is performed that could throw an exception, exception handling must be provided.  </w:t>
      </w:r>
    </w:p>
    <w:p w14:paraId="31B0B4B2" w14:textId="77777777" w:rsidR="009D668E" w:rsidRDefault="009D668E" w:rsidP="00AA18B4">
      <w:pPr>
        <w:pStyle w:val="SLCUnorderedlist"/>
      </w:pPr>
      <w:r>
        <w:t xml:space="preserve">In case a </w:t>
      </w:r>
      <w:r w:rsidRPr="00D324A5">
        <w:rPr>
          <w:i/>
        </w:rPr>
        <w:t>try</w:t>
      </w:r>
      <w:r>
        <w:t xml:space="preserve"> block allocates resources, resource cleanup must be provided in a </w:t>
      </w:r>
      <w:r w:rsidRPr="00D324A5">
        <w:rPr>
          <w:i/>
        </w:rPr>
        <w:t>finally</w:t>
      </w:r>
      <w:r>
        <w:t xml:space="preserve"> block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8065F6" w:rsidRPr="00A022D0" w14:paraId="00D66DD2"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6310EA0D" w14:textId="77777777" w:rsidR="008065F6" w:rsidRPr="00A022D0" w:rsidRDefault="008065F6" w:rsidP="00D21301">
            <w:pPr>
              <w:spacing w:after="160"/>
            </w:pPr>
            <w:r w:rsidRPr="00A022D0">
              <w:rPr>
                <w:b/>
                <w:noProof/>
              </w:rPr>
              <w:t>Note</w:t>
            </w:r>
            <w:r w:rsidRPr="00A022D0">
              <w:rPr>
                <w:noProof/>
              </w:rPr>
              <w:t>:</w:t>
            </w:r>
          </w:p>
        </w:tc>
        <w:tc>
          <w:tcPr>
            <w:tcW w:w="8456" w:type="dxa"/>
          </w:tcPr>
          <w:p w14:paraId="1AEFE950" w14:textId="77777777" w:rsidR="008065F6" w:rsidRPr="00A022D0" w:rsidRDefault="008065F6" w:rsidP="00AA18B4">
            <w:pPr>
              <w:pStyle w:val="SLCBodytext"/>
              <w:ind w:left="0"/>
              <w:rPr>
                <w:noProof/>
              </w:rPr>
            </w:pPr>
            <w:r>
              <w:t>The usage of a using clause is preferred</w:t>
            </w:r>
          </w:p>
        </w:tc>
      </w:tr>
    </w:tbl>
    <w:p w14:paraId="3D3FB6E7" w14:textId="77777777" w:rsidR="009D668E" w:rsidRDefault="009D668E" w:rsidP="00AA18B4">
      <w:pPr>
        <w:pStyle w:val="SLCUnorderedlist"/>
      </w:pPr>
      <w:r>
        <w:t xml:space="preserve">When </w:t>
      </w:r>
      <w:r w:rsidR="006B39BA">
        <w:t xml:space="preserve">an </w:t>
      </w:r>
      <w:r>
        <w:t>IDisposable object</w:t>
      </w:r>
      <w:r w:rsidR="00501E1E">
        <w:t xml:space="preserve"> </w:t>
      </w:r>
      <w:r w:rsidR="006B39BA">
        <w:t>is</w:t>
      </w:r>
      <w:r w:rsidR="00501E1E">
        <w:t xml:space="preserve"> used</w:t>
      </w:r>
      <w:r>
        <w:t>, the object should be declared and instantiated in a using statement. The using statement ensures that the Dispose method is called (whether an exception occurred or not).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8065F6" w:rsidRPr="00A022D0" w14:paraId="57430A21"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50589CCD" w14:textId="77777777" w:rsidR="008065F6" w:rsidRPr="00A022D0" w:rsidRDefault="008065F6" w:rsidP="00D21301">
            <w:pPr>
              <w:spacing w:after="160"/>
            </w:pPr>
            <w:r w:rsidRPr="00A022D0">
              <w:rPr>
                <w:b/>
                <w:noProof/>
              </w:rPr>
              <w:lastRenderedPageBreak/>
              <w:t>Note</w:t>
            </w:r>
            <w:r w:rsidRPr="00A022D0">
              <w:rPr>
                <w:noProof/>
              </w:rPr>
              <w:t>:</w:t>
            </w:r>
          </w:p>
        </w:tc>
        <w:tc>
          <w:tcPr>
            <w:tcW w:w="8456" w:type="dxa"/>
          </w:tcPr>
          <w:p w14:paraId="72844474" w14:textId="77777777" w:rsidR="008065F6" w:rsidRPr="00A022D0" w:rsidRDefault="008065F6" w:rsidP="00AA18B4">
            <w:pPr>
              <w:pStyle w:val="SLCBodytext"/>
              <w:ind w:left="54"/>
            </w:pPr>
            <w:r>
              <w:t>The object is read-only and cannot be modified or reassigned.</w:t>
            </w:r>
          </w:p>
        </w:tc>
      </w:tr>
    </w:tbl>
    <w:p w14:paraId="41E874B9" w14:textId="77777777" w:rsidR="009D668E" w:rsidRDefault="009D668E" w:rsidP="00AA18B4">
      <w:pPr>
        <w:pStyle w:val="SLCUnorderedlist"/>
      </w:pPr>
      <w:r w:rsidRPr="00FB0B39">
        <w:t xml:space="preserve">Every </w:t>
      </w:r>
      <w:r>
        <w:t xml:space="preserve">method serving as an entry point in a </w:t>
      </w:r>
      <w:r w:rsidRPr="00FB0B39">
        <w:t>QAction should contain exception handling</w:t>
      </w:r>
      <w:r w:rsidR="00E553BF">
        <w:t>,</w:t>
      </w:r>
      <w:r w:rsidRPr="00FB0B39">
        <w:t xml:space="preserve"> so </w:t>
      </w:r>
      <w:r w:rsidR="00084552">
        <w:t xml:space="preserve">that </w:t>
      </w:r>
      <w:r w:rsidRPr="00FB0B39">
        <w:t xml:space="preserve">it cannot throw exceptions. This is because otherwise a memory leak can occur in </w:t>
      </w:r>
      <w:r>
        <w:t xml:space="preserve">the </w:t>
      </w:r>
      <w:r w:rsidRPr="00FB0B39">
        <w:t>SLScripting</w:t>
      </w:r>
      <w:r>
        <w:t xml:space="preserve"> process</w:t>
      </w:r>
      <w:r w:rsidRPr="00FB0B39">
        <w:t>.</w:t>
      </w:r>
    </w:p>
    <w:p w14:paraId="0DD2A3CB" w14:textId="77777777" w:rsidR="00E60142" w:rsidRDefault="00E60142" w:rsidP="00AA18B4">
      <w:pPr>
        <w:pStyle w:val="SLCUnorderedlist"/>
      </w:pPr>
      <w:r w:rsidRPr="009D7A56">
        <w:t xml:space="preserve">The ToString method of the exception object should be </w:t>
      </w:r>
      <w:r w:rsidR="009D7A56" w:rsidRPr="009D7A56">
        <w:t>used</w:t>
      </w:r>
      <w:r w:rsidRPr="009D7A56">
        <w:t xml:space="preserve"> </w:t>
      </w:r>
      <w:r w:rsidR="009D7A56" w:rsidRPr="009D7A56">
        <w:t xml:space="preserve">when exception-related information </w:t>
      </w:r>
      <w:r w:rsidR="00F13B30">
        <w:t xml:space="preserve">is logged </w:t>
      </w:r>
      <w:r w:rsidR="009D7A56" w:rsidRPr="009D7A56">
        <w:t xml:space="preserve">(instead of </w:t>
      </w:r>
      <w:r w:rsidR="009D7A56">
        <w:t xml:space="preserve">the </w:t>
      </w:r>
      <w:r w:rsidR="009D7A56" w:rsidRPr="009D7A56">
        <w:t>Message property).</w:t>
      </w:r>
    </w:p>
    <w:p w14:paraId="64E25A44" w14:textId="77777777" w:rsidR="00354642" w:rsidRPr="009D7A56" w:rsidRDefault="00354642" w:rsidP="00AA18B4">
      <w:pPr>
        <w:pStyle w:val="SLCBodytext"/>
        <w:ind w:left="284"/>
      </w:pPr>
      <w:r>
        <w:rPr>
          <w:highlight w:val="white"/>
        </w:rPr>
        <w:t>protocol.Log(</w:t>
      </w:r>
      <w:r>
        <w:rPr>
          <w:color w:val="A31515"/>
          <w:highlight w:val="white"/>
        </w:rPr>
        <w:t>"QA"</w:t>
      </w:r>
      <w:r>
        <w:rPr>
          <w:highlight w:val="white"/>
        </w:rPr>
        <w:t xml:space="preserve"> + protocol.QActionID + </w:t>
      </w:r>
      <w:r>
        <w:rPr>
          <w:color w:val="A31515"/>
          <w:highlight w:val="white"/>
        </w:rPr>
        <w:t xml:space="preserve">"|Method Name|" </w:t>
      </w:r>
      <w:r>
        <w:rPr>
          <w:highlight w:val="white"/>
        </w:rPr>
        <w:t xml:space="preserve">+ e.ToString(), </w:t>
      </w:r>
      <w:r>
        <w:rPr>
          <w:color w:val="2B91AF"/>
          <w:highlight w:val="white"/>
        </w:rPr>
        <w:t>LogType</w:t>
      </w:r>
      <w:r>
        <w:rPr>
          <w:highlight w:val="white"/>
        </w:rPr>
        <w:t xml:space="preserve">.Error, </w:t>
      </w:r>
      <w:r>
        <w:rPr>
          <w:color w:val="2B91AF"/>
          <w:highlight w:val="white"/>
        </w:rPr>
        <w:t>LogLevel</w:t>
      </w:r>
      <w:r>
        <w:rPr>
          <w:highlight w:val="white"/>
        </w:rPr>
        <w:t>.NoLogging);</w:t>
      </w:r>
    </w:p>
    <w:p w14:paraId="5AADD365" w14:textId="77777777" w:rsidR="00E60142" w:rsidRDefault="00E60142" w:rsidP="006B59B9">
      <w:pPr>
        <w:pStyle w:val="Heading4"/>
      </w:pPr>
      <w:bookmarkStart w:id="198" w:name="_DCF"/>
      <w:bookmarkEnd w:id="198"/>
      <w:r>
        <w:t>DCF</w:t>
      </w:r>
    </w:p>
    <w:p w14:paraId="5993AAB9" w14:textId="77777777" w:rsidR="00E60142" w:rsidRDefault="00E60142" w:rsidP="00AA18B4">
      <w:pPr>
        <w:pStyle w:val="SLCUnorderedlist"/>
      </w:pPr>
      <w:r>
        <w:t>A</w:t>
      </w:r>
      <w:r w:rsidRPr="001226A1">
        <w:t>ll DCF</w:t>
      </w:r>
      <w:r>
        <w:t>-related</w:t>
      </w:r>
      <w:r w:rsidRPr="001226A1">
        <w:t xml:space="preserve"> code </w:t>
      </w:r>
      <w:r>
        <w:t>in QActions</w:t>
      </w:r>
      <w:r w:rsidRPr="001226A1">
        <w:t xml:space="preserve"> </w:t>
      </w:r>
      <w:r>
        <w:t xml:space="preserve">must be </w:t>
      </w:r>
      <w:r w:rsidRPr="001226A1">
        <w:t xml:space="preserve">enclosed within #if DCFv1 and #endif </w:t>
      </w:r>
      <w:r>
        <w:t>preprocessor directives</w:t>
      </w:r>
      <w:r w:rsidRPr="001226A1">
        <w:t>.</w:t>
      </w:r>
    </w:p>
    <w:p w14:paraId="11095DAA" w14:textId="77777777" w:rsidR="00AA7DAC" w:rsidRDefault="00AA7DAC" w:rsidP="006B59B9">
      <w:pPr>
        <w:pStyle w:val="Heading4"/>
      </w:pPr>
      <w:bookmarkStart w:id="199" w:name="_Logging"/>
      <w:bookmarkEnd w:id="199"/>
      <w:r>
        <w:t>Logging</w:t>
      </w:r>
    </w:p>
    <w:p w14:paraId="2F5B1029" w14:textId="77777777" w:rsidR="00AA7DAC" w:rsidRDefault="009D12B7" w:rsidP="00AA18B4">
      <w:pPr>
        <w:pStyle w:val="SLCUnorderedlist"/>
      </w:pPr>
      <w:r>
        <w:t>When logging messages</w:t>
      </w:r>
      <w:r w:rsidR="001A6D23">
        <w:t xml:space="preserve"> are generated</w:t>
      </w:r>
      <w:r>
        <w:t>, the QAction ID and method name should be included:</w:t>
      </w:r>
    </w:p>
    <w:p w14:paraId="5387C0B9" w14:textId="77777777" w:rsidR="009D12B7" w:rsidRDefault="009D12B7" w:rsidP="008C7DAA">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19F94C28" w14:textId="77777777" w:rsidR="009D12B7" w:rsidRDefault="009D12B7" w:rsidP="00AA18B4">
      <w:pPr>
        <w:pStyle w:val="SLCUnorderedlist"/>
      </w:pPr>
      <w:r>
        <w:t>Logging messages that should only be generated when debugging a protocol can be surrounded by preprocessor directives as follows:</w:t>
      </w:r>
    </w:p>
    <w:p w14:paraId="0BEB50EF" w14:textId="77777777" w:rsidR="009D12B7" w:rsidRDefault="009D12B7" w:rsidP="008C7DAA">
      <w:pPr>
        <w:pStyle w:val="SLCBodytext"/>
      </w:pPr>
      <w:r>
        <w:rPr>
          <w:color w:val="0000FF"/>
          <w:highlight w:val="white"/>
        </w:rPr>
        <w:t>#if</w:t>
      </w:r>
      <w:r>
        <w:rPr>
          <w:highlight w:val="white"/>
        </w:rPr>
        <w:t xml:space="preserve"> debug</w:t>
      </w:r>
    </w:p>
    <w:p w14:paraId="5D8C8F5A" w14:textId="77777777" w:rsidR="009D12B7" w:rsidRDefault="009D12B7" w:rsidP="008C7DAA">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7464682D" w14:textId="77777777" w:rsidR="009D12B7" w:rsidRDefault="009D12B7" w:rsidP="008C7DAA">
      <w:pPr>
        <w:pStyle w:val="SLCBodytext"/>
      </w:pPr>
      <w:r>
        <w:t>#endif</w:t>
      </w:r>
    </w:p>
    <w:p w14:paraId="4AFD898C" w14:textId="77777777" w:rsidR="00266B2B" w:rsidRPr="006B59B9" w:rsidRDefault="00266B2B" w:rsidP="00AA18B4">
      <w:pPr>
        <w:pStyle w:val="SLCUnorderedlist"/>
        <w:rPr>
          <w:rFonts w:ascii="Consolas" w:hAnsi="Consolas" w:cs="Consolas"/>
          <w:sz w:val="19"/>
          <w:szCs w:val="19"/>
        </w:rPr>
      </w:pPr>
      <w:r>
        <w:t>Only implement logging when required, e.g. logging exceptions.</w:t>
      </w:r>
    </w:p>
    <w:p w14:paraId="7B929BCB" w14:textId="77777777" w:rsidR="001316FD" w:rsidRDefault="00953C1E" w:rsidP="006B59B9">
      <w:pPr>
        <w:pStyle w:val="Heading4"/>
      </w:pPr>
      <w:bookmarkStart w:id="200" w:name="_Multi-threading"/>
      <w:bookmarkEnd w:id="200"/>
      <w:r>
        <w:t>Multi</w:t>
      </w:r>
      <w:r w:rsidR="007277C7">
        <w:t>-</w:t>
      </w:r>
      <w:r>
        <w:t>threading</w:t>
      </w:r>
    </w:p>
    <w:p w14:paraId="426FB614" w14:textId="77777777" w:rsidR="00CC55F5" w:rsidRDefault="007003DF" w:rsidP="00AA18B4">
      <w:pPr>
        <w:pStyle w:val="SLCUnorderedlist"/>
      </w:pPr>
      <w:bookmarkStart w:id="201" w:name="_Parallel_Programming"/>
      <w:bookmarkEnd w:id="201"/>
      <w:r>
        <w:t xml:space="preserve">In some situations, </w:t>
      </w:r>
      <w:r w:rsidR="001316FD">
        <w:t xml:space="preserve">parallel </w:t>
      </w:r>
      <w:r>
        <w:t>programming can be considered to optimize performance and</w:t>
      </w:r>
      <w:r w:rsidR="001316FD">
        <w:t xml:space="preserve"> decrease execution time. </w:t>
      </w:r>
      <w:r>
        <w:t xml:space="preserve">The .NET Framework 4 (and above) provides extensive support for parallel programming. </w:t>
      </w:r>
      <w:r w:rsidR="00B3067D">
        <w:t>Consider the following w</w:t>
      </w:r>
      <w:r>
        <w:t>hen implementing multi</w:t>
      </w:r>
      <w:r w:rsidR="007277C7">
        <w:t>-</w:t>
      </w:r>
      <w:r>
        <w:t xml:space="preserve">threading </w:t>
      </w:r>
      <w:r w:rsidR="00B3067D">
        <w:t>in a protocol</w:t>
      </w:r>
      <w:r>
        <w:t>:</w:t>
      </w:r>
    </w:p>
    <w:p w14:paraId="52A8F681" w14:textId="77777777" w:rsidR="007003DF" w:rsidRDefault="007003DF" w:rsidP="004A3E68">
      <w:pPr>
        <w:pStyle w:val="SLCUnorderedlist"/>
        <w:numPr>
          <w:ilvl w:val="1"/>
          <w:numId w:val="13"/>
        </w:numPr>
        <w:rPr>
          <w:i/>
          <w:u w:val="single"/>
        </w:rPr>
      </w:pPr>
      <w:r>
        <w:t>Verify that the parallel implementati</w:t>
      </w:r>
      <w:r w:rsidR="00B3067D">
        <w:t>on is in fact running faster through performance measurements, especially when using locks</w:t>
      </w:r>
      <w:r>
        <w:t>.</w:t>
      </w:r>
    </w:p>
    <w:p w14:paraId="37059984" w14:textId="77777777" w:rsidR="001316FD" w:rsidRDefault="00816328" w:rsidP="004A3E68">
      <w:pPr>
        <w:pStyle w:val="SLCUnorderedlist"/>
        <w:numPr>
          <w:ilvl w:val="1"/>
          <w:numId w:val="13"/>
        </w:numPr>
        <w:rPr>
          <w:i/>
          <w:u w:val="single"/>
        </w:rPr>
      </w:pPr>
      <w:r>
        <w:t>E</w:t>
      </w:r>
      <w:r w:rsidR="001316FD">
        <w:t xml:space="preserve">xploiting parallel </w:t>
      </w:r>
      <w:r w:rsidR="00BB090B">
        <w:t>programming</w:t>
      </w:r>
      <w:r>
        <w:t xml:space="preserve"> makes </w:t>
      </w:r>
      <w:r w:rsidR="001316FD">
        <w:t xml:space="preserve">available CPU resources for other processes decrease. Therefore, </w:t>
      </w:r>
      <w:r>
        <w:t>we must avoid</w:t>
      </w:r>
      <w:r w:rsidR="001316FD">
        <w:t xml:space="preserve"> that the SLScripting process consumes all CPU resources, </w:t>
      </w:r>
      <w:r w:rsidR="007B0D5A">
        <w:t xml:space="preserve">as </w:t>
      </w:r>
      <w:r w:rsidR="001316FD">
        <w:t>otherwise all other DataMiner processes will slow down or freeze, which can cause a DataMiner crash.</w:t>
      </w:r>
    </w:p>
    <w:p w14:paraId="6CDF30F2" w14:textId="77777777" w:rsidR="00BB090B" w:rsidRDefault="006F2518" w:rsidP="004A3E68">
      <w:pPr>
        <w:pStyle w:val="SLCUnorderedlist"/>
        <w:numPr>
          <w:ilvl w:val="1"/>
          <w:numId w:val="13"/>
        </w:numPr>
      </w:pPr>
      <w:r>
        <w:t>Threads initiated in a QAction must be finished before the QAction finishes. Having a thread still running while the QAction that initiated it is already finished must be avoided for the following reasons:</w:t>
      </w:r>
    </w:p>
    <w:p w14:paraId="4965A581" w14:textId="77777777" w:rsidR="006F2518" w:rsidRDefault="00C653F2" w:rsidP="004A3E68">
      <w:pPr>
        <w:pStyle w:val="SLCUnorderedlist"/>
        <w:numPr>
          <w:ilvl w:val="2"/>
          <w:numId w:val="13"/>
        </w:numPr>
      </w:pPr>
      <w:r>
        <w:t>Many SLP</w:t>
      </w:r>
      <w:r w:rsidR="006F2518" w:rsidRPr="006F2518">
        <w:t xml:space="preserve">rotocol </w:t>
      </w:r>
      <w:r>
        <w:t xml:space="preserve">methods cannot be used </w:t>
      </w:r>
      <w:r w:rsidR="006F2518" w:rsidRPr="006F2518">
        <w:t>anymore</w:t>
      </w:r>
      <w:r w:rsidR="006F2518">
        <w:t>.</w:t>
      </w:r>
    </w:p>
    <w:p w14:paraId="5B8B2DCA" w14:textId="77777777" w:rsidR="00C653F2" w:rsidRDefault="00C653F2" w:rsidP="004A3E68">
      <w:pPr>
        <w:pStyle w:val="SLCUnorderedlist"/>
        <w:numPr>
          <w:ilvl w:val="2"/>
          <w:numId w:val="13"/>
        </w:numPr>
      </w:pPr>
      <w:r>
        <w:t>The SL</w:t>
      </w:r>
      <w:r w:rsidR="006F2518" w:rsidRPr="006F2518">
        <w:t>Watch</w:t>
      </w:r>
      <w:r>
        <w:t>D</w:t>
      </w:r>
      <w:r w:rsidR="006F2518" w:rsidRPr="006F2518">
        <w:t>og</w:t>
      </w:r>
      <w:r>
        <w:t xml:space="preserve"> process</w:t>
      </w:r>
      <w:r w:rsidR="006F2518" w:rsidRPr="006F2518">
        <w:t xml:space="preserve"> will not notice if i</w:t>
      </w:r>
      <w:r>
        <w:t>tems are stuck (no RTE notice).</w:t>
      </w:r>
    </w:p>
    <w:p w14:paraId="056875C1" w14:textId="77777777" w:rsidR="006F2518" w:rsidRDefault="00C653F2" w:rsidP="004A3E68">
      <w:pPr>
        <w:pStyle w:val="SLCUnorderedlist"/>
        <w:numPr>
          <w:ilvl w:val="2"/>
          <w:numId w:val="13"/>
        </w:numPr>
      </w:pPr>
      <w:r>
        <w:t>I</w:t>
      </w:r>
      <w:r w:rsidR="006F2518" w:rsidRPr="006F2518">
        <w:t>nvestigat</w:t>
      </w:r>
      <w:r>
        <w:t>ing issues related to threads outlasting QActions is very difficult</w:t>
      </w:r>
      <w:r w:rsidR="006F2518">
        <w:t>.</w:t>
      </w:r>
    </w:p>
    <w:p w14:paraId="137A18A6" w14:textId="77777777" w:rsidR="001316FD" w:rsidRDefault="00C653F2" w:rsidP="004A3E68">
      <w:pPr>
        <w:pStyle w:val="SLCUnorderedlist"/>
        <w:numPr>
          <w:ilvl w:val="2"/>
          <w:numId w:val="13"/>
        </w:numPr>
      </w:pPr>
      <w:r>
        <w:t>A</w:t>
      </w:r>
      <w:r w:rsidR="006F2518">
        <w:t xml:space="preserve">n unhandled exception in a </w:t>
      </w:r>
      <w:r w:rsidR="006F2518" w:rsidRPr="006F2518">
        <w:t>thread</w:t>
      </w:r>
      <w:r w:rsidR="006F2518">
        <w:t xml:space="preserve"> </w:t>
      </w:r>
      <w:r>
        <w:t>that outlasts</w:t>
      </w:r>
      <w:r w:rsidR="006F2518" w:rsidRPr="006F2518">
        <w:t xml:space="preserve"> </w:t>
      </w:r>
      <w:r>
        <w:t>the</w:t>
      </w:r>
      <w:r w:rsidR="006F2518" w:rsidRPr="006F2518">
        <w:t xml:space="preserve"> </w:t>
      </w:r>
      <w:r w:rsidR="006F2518">
        <w:t>QA</w:t>
      </w:r>
      <w:r w:rsidR="006F2518" w:rsidRPr="006F2518">
        <w:t>ction</w:t>
      </w:r>
      <w:r>
        <w:t xml:space="preserve"> that initiated it causes </w:t>
      </w:r>
      <w:r w:rsidR="006F2518" w:rsidRPr="006F2518">
        <w:t>the</w:t>
      </w:r>
      <w:r>
        <w:t xml:space="preserve"> SLScripting process to crash.</w:t>
      </w:r>
    </w:p>
    <w:tbl>
      <w:tblPr>
        <w:tblStyle w:val="PlainTable23"/>
        <w:tblW w:w="0" w:type="auto"/>
        <w:tblInd w:w="567"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170"/>
        <w:gridCol w:w="7885"/>
      </w:tblGrid>
      <w:tr w:rsidR="00C84148" w:rsidRPr="00A022D0" w14:paraId="33E1A10F"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170" w:type="dxa"/>
            <w:tcBorders>
              <w:top w:val="none" w:sz="0" w:space="0" w:color="auto"/>
              <w:bottom w:val="none" w:sz="0" w:space="0" w:color="auto"/>
            </w:tcBorders>
          </w:tcPr>
          <w:p w14:paraId="4E10603C" w14:textId="77777777" w:rsidR="00C84148" w:rsidRPr="00A022D0" w:rsidRDefault="00C84148" w:rsidP="00D21301">
            <w:pPr>
              <w:spacing w:after="160"/>
            </w:pPr>
            <w:bookmarkStart w:id="202" w:name="_Critical_Sections"/>
            <w:bookmarkEnd w:id="202"/>
            <w:r>
              <w:rPr>
                <w:b/>
                <w:noProof/>
              </w:rPr>
              <w:t>See also</w:t>
            </w:r>
            <w:r w:rsidRPr="00A022D0">
              <w:rPr>
                <w:noProof/>
              </w:rPr>
              <w:t>:</w:t>
            </w:r>
          </w:p>
        </w:tc>
        <w:tc>
          <w:tcPr>
            <w:tcW w:w="7885" w:type="dxa"/>
            <w:tcBorders>
              <w:top w:val="none" w:sz="0" w:space="0" w:color="auto"/>
              <w:bottom w:val="none" w:sz="0" w:space="0" w:color="auto"/>
            </w:tcBorders>
          </w:tcPr>
          <w:p w14:paraId="6548C605" w14:textId="77777777" w:rsidR="00C84148" w:rsidRPr="00A022D0" w:rsidRDefault="00000000" w:rsidP="008C7DAA">
            <w:pPr>
              <w:pStyle w:val="SLCBodytext"/>
              <w:rPr>
                <w:noProof/>
              </w:rPr>
            </w:pPr>
            <w:hyperlink r:id="rId157" w:history="1">
              <w:r w:rsidR="00C84148" w:rsidRPr="00C67639">
                <w:rPr>
                  <w:rStyle w:val="Hyperlink"/>
                  <w:noProof/>
                </w:rPr>
                <w:t>https://msdn.microsoft.com/en-us/library/dd460693(v=vs.110).aspx</w:t>
              </w:r>
            </w:hyperlink>
          </w:p>
        </w:tc>
      </w:tr>
    </w:tbl>
    <w:p w14:paraId="71EC7DDC" w14:textId="77777777" w:rsidR="00CC55F5" w:rsidRDefault="001316FD" w:rsidP="003C0374">
      <w:pPr>
        <w:pStyle w:val="SLCUnorderedlist"/>
      </w:pPr>
      <w:r w:rsidRPr="007277C7">
        <w:lastRenderedPageBreak/>
        <w:t xml:space="preserve">DataMiner takes care of locking when </w:t>
      </w:r>
      <w:r w:rsidR="007865EE" w:rsidRPr="007277C7">
        <w:t>performing calls to update local or remote parameters</w:t>
      </w:r>
      <w:r w:rsidRPr="007277C7">
        <w:t xml:space="preserve">. However, </w:t>
      </w:r>
      <w:r w:rsidR="00B87687" w:rsidRPr="007277C7">
        <w:t>a QAction may contain critical sections of code. In th</w:t>
      </w:r>
      <w:r w:rsidR="00870CBC">
        <w:t>at</w:t>
      </w:r>
      <w:r w:rsidR="00B87687" w:rsidRPr="007277C7">
        <w:t xml:space="preserve"> case</w:t>
      </w:r>
      <w:r w:rsidR="007277C7">
        <w:t>,</w:t>
      </w:r>
      <w:r w:rsidR="00B87687" w:rsidRPr="007277C7">
        <w:t xml:space="preserve"> locks must be provided to ensure that a thread does not enter the critical section while another thread is in it. </w:t>
      </w:r>
      <w:r w:rsidRPr="007277C7">
        <w:t xml:space="preserve">For example, </w:t>
      </w:r>
      <w:r w:rsidR="00B77B6D" w:rsidRPr="007277C7">
        <w:t xml:space="preserve">suppose </w:t>
      </w:r>
      <w:r w:rsidRPr="007277C7">
        <w:t xml:space="preserve">a row is retrieved from a table and </w:t>
      </w:r>
      <w:r w:rsidR="00DF635B" w:rsidRPr="007277C7">
        <w:t>the QAction implements logic to update some</w:t>
      </w:r>
      <w:r w:rsidR="00B77B6D" w:rsidRPr="007277C7">
        <w:t xml:space="preserve"> cells </w:t>
      </w:r>
      <w:r w:rsidR="00DF635B" w:rsidRPr="007277C7">
        <w:t>of the row</w:t>
      </w:r>
      <w:r w:rsidR="00B77B6D" w:rsidRPr="007277C7">
        <w:t>.</w:t>
      </w:r>
      <w:r w:rsidR="005E0AB7" w:rsidRPr="007277C7">
        <w:t xml:space="preserve"> </w:t>
      </w:r>
      <w:r w:rsidR="00DF635B" w:rsidRPr="007277C7">
        <w:t>At a later point, a call is made to update the table with the new row values. In this case</w:t>
      </w:r>
      <w:r w:rsidR="007277C7">
        <w:t>,</w:t>
      </w:r>
      <w:r w:rsidR="00DF635B" w:rsidRPr="007277C7">
        <w:t xml:space="preserve"> it is important to provide </w:t>
      </w:r>
      <w:r w:rsidR="00CC55F5" w:rsidRPr="007277C7">
        <w:t xml:space="preserve">a </w:t>
      </w:r>
      <w:r w:rsidR="00DF635B" w:rsidRPr="007277C7">
        <w:t>lock</w:t>
      </w:r>
      <w:r w:rsidR="00CC55F5" w:rsidRPr="007277C7">
        <w:t xml:space="preserve"> around the code</w:t>
      </w:r>
      <w:r w:rsidR="00DF635B" w:rsidRPr="007277C7">
        <w:t xml:space="preserve"> to prevent the row being removed in the meantime. </w:t>
      </w:r>
      <w:r w:rsidR="007277C7" w:rsidRPr="007277C7">
        <w:t xml:space="preserve">This data retrieval, manipulation and update sequence is a common scenario where locking is required. </w:t>
      </w:r>
    </w:p>
    <w:p w14:paraId="18A550B8" w14:textId="77777777" w:rsidR="00E67210" w:rsidRDefault="00E67210" w:rsidP="006B59B9">
      <w:pPr>
        <w:pStyle w:val="Heading4"/>
      </w:pPr>
      <w:bookmarkStart w:id="203" w:name="_Thread.Sleep"/>
      <w:bookmarkEnd w:id="203"/>
      <w:r>
        <w:t>Thread.Sleep</w:t>
      </w:r>
    </w:p>
    <w:p w14:paraId="1916569F" w14:textId="77777777" w:rsidR="00E67210" w:rsidRDefault="00E67210" w:rsidP="003C0374">
      <w:pPr>
        <w:pStyle w:val="SLCUnorderedlist"/>
      </w:pPr>
      <w:r>
        <w:t>When Thread.Sleep is used, the time to sleep should be at least 15 ms</w:t>
      </w:r>
      <w:r w:rsidR="009035E7">
        <w:t xml:space="preserve"> and </w:t>
      </w:r>
      <w:r w:rsidR="00834220">
        <w:t xml:space="preserve">it </w:t>
      </w:r>
      <w:r w:rsidR="00B54D2C">
        <w:t xml:space="preserve">should </w:t>
      </w:r>
      <w:r w:rsidR="009035E7">
        <w:t>be a multiple of 15</w:t>
      </w:r>
      <w:r w:rsidR="006B59D1">
        <w:t> </w:t>
      </w:r>
      <w:r w:rsidR="00B54D2C">
        <w:t>ms</w:t>
      </w:r>
      <w:r>
        <w:t>.</w:t>
      </w:r>
      <w:r w:rsidR="00084F63">
        <w:t xml:space="preserve"> This is considered best practice because the default System Timer Resolution (</w:t>
      </w:r>
      <w:r w:rsidR="009035E7">
        <w:t>15</w:t>
      </w:r>
      <w:r w:rsidR="00B54D2C">
        <w:t xml:space="preserve"> </w:t>
      </w:r>
      <w:r w:rsidR="009035E7">
        <w:t xml:space="preserve">ms) will force values </w:t>
      </w:r>
      <w:r w:rsidR="00B54D2C">
        <w:t>below</w:t>
      </w:r>
      <w:r w:rsidR="009035E7">
        <w:t xml:space="preserve"> 15</w:t>
      </w:r>
      <w:r w:rsidR="00B54D2C">
        <w:t xml:space="preserve"> </w:t>
      </w:r>
      <w:r w:rsidR="009035E7">
        <w:t>ms to use 15</w:t>
      </w:r>
      <w:r w:rsidR="00B54D2C">
        <w:t xml:space="preserve"> </w:t>
      </w:r>
      <w:r w:rsidR="009035E7">
        <w:t>ms instead. Actual values will always be a multiple of 15</w:t>
      </w:r>
      <w:r w:rsidR="00B54D2C">
        <w:t xml:space="preserve"> </w:t>
      </w:r>
      <w:r w:rsidR="009035E7">
        <w:t xml:space="preserve">ms. E.g. Sleep 16 will actually </w:t>
      </w:r>
      <w:r w:rsidR="00B54D2C">
        <w:t xml:space="preserve">be </w:t>
      </w:r>
      <w:r w:rsidR="009035E7">
        <w:t>30</w:t>
      </w:r>
      <w:r w:rsidR="00B54D2C">
        <w:t xml:space="preserve"> </w:t>
      </w:r>
      <w:r w:rsidR="009035E7">
        <w:t>ms</w:t>
      </w:r>
      <w:r w:rsidR="00B54D2C">
        <w:t>;</w:t>
      </w:r>
      <w:r w:rsidR="009035E7">
        <w:t xml:space="preserve"> Sleep 5</w:t>
      </w:r>
      <w:r w:rsidR="00B54D2C">
        <w:t xml:space="preserve"> </w:t>
      </w:r>
      <w:r w:rsidR="009035E7">
        <w:t>ms will be 15</w:t>
      </w:r>
      <w:r w:rsidR="00B54D2C">
        <w:t xml:space="preserve"> </w:t>
      </w:r>
      <w:r w:rsidR="009035E7">
        <w:t>ms. The default timer resolution can be changed by multimedia applications (e.g</w:t>
      </w:r>
      <w:r w:rsidR="00B54D2C">
        <w:t>.</w:t>
      </w:r>
      <w:r w:rsidR="009035E7">
        <w:t xml:space="preserve"> Cube) up to 1</w:t>
      </w:r>
      <w:r w:rsidR="00B54D2C">
        <w:t xml:space="preserve"> </w:t>
      </w:r>
      <w:r w:rsidR="009035E7">
        <w:t>ms</w:t>
      </w:r>
      <w:r w:rsidR="002F2219">
        <w:t>,</w:t>
      </w:r>
      <w:r w:rsidR="009035E7">
        <w:t xml:space="preserve"> which then influences any defined Thread.Sleep. A value of 3</w:t>
      </w:r>
      <w:r w:rsidR="00B54D2C">
        <w:t xml:space="preserve"> </w:t>
      </w:r>
      <w:r w:rsidR="009035E7">
        <w:t>ms can then actually be 3</w:t>
      </w:r>
      <w:r w:rsidR="00B54D2C">
        <w:t xml:space="preserve"> </w:t>
      </w:r>
      <w:r w:rsidR="009035E7">
        <w:t xml:space="preserve">ms, </w:t>
      </w:r>
      <w:r w:rsidR="00B54D2C">
        <w:t>which means that</w:t>
      </w:r>
      <w:r w:rsidR="009035E7">
        <w:t xml:space="preserve"> the actual measured impact on a platform may change in comparison with the default </w:t>
      </w:r>
      <w:r w:rsidR="00B54D2C">
        <w:t>t</w:t>
      </w:r>
      <w:r w:rsidR="009035E7">
        <w:t xml:space="preserve">imer </w:t>
      </w:r>
      <w:r w:rsidR="00B54D2C">
        <w:t>r</w:t>
      </w:r>
      <w:r w:rsidR="009035E7">
        <w:t>esolution of 15</w:t>
      </w:r>
      <w:r w:rsidR="00B54D2C">
        <w:t xml:space="preserve"> </w:t>
      </w:r>
      <w:r w:rsidR="009035E7">
        <w:t>ms.</w:t>
      </w:r>
    </w:p>
    <w:p w14:paraId="0905D8F3" w14:textId="77777777" w:rsidR="009035E7" w:rsidRDefault="009035E7" w:rsidP="003C0374">
      <w:pPr>
        <w:pStyle w:val="SLCBodytext"/>
        <w:ind w:left="284"/>
      </w:pPr>
      <w:r>
        <w:t>Using Thread.Sleep in a protocol should be exceptional</w:t>
      </w:r>
      <w:r w:rsidR="00B54D2C">
        <w:t>.</w:t>
      </w:r>
      <w:r>
        <w:t xml:space="preserve"> </w:t>
      </w:r>
      <w:r w:rsidR="00B54D2C">
        <w:t>A</w:t>
      </w:r>
      <w:r>
        <w:t xml:space="preserve"> good reason must be present to introduce a Sleep. Verify therefore the usefulness and </w:t>
      </w:r>
      <w:r w:rsidR="00B54D2C">
        <w:t xml:space="preserve">that </w:t>
      </w:r>
      <w:r>
        <w:t xml:space="preserve">it does not </w:t>
      </w:r>
      <w:r w:rsidR="00B54D2C">
        <w:t xml:space="preserve">e.g. </w:t>
      </w:r>
      <w:r>
        <w:t>introduce long execution times.</w:t>
      </w:r>
    </w:p>
    <w:p w14:paraId="406084D2" w14:textId="77777777" w:rsidR="00353214" w:rsidRDefault="00147B51" w:rsidP="00F72A9E">
      <w:pPr>
        <w:pStyle w:val="Heading4"/>
      </w:pPr>
      <w:bookmarkStart w:id="204" w:name="_C#_Code_Style"/>
      <w:bookmarkEnd w:id="204"/>
      <w:r>
        <w:t>StyleCop</w:t>
      </w:r>
    </w:p>
    <w:p w14:paraId="51D43C03" w14:textId="77777777" w:rsidR="00353214" w:rsidRDefault="00353214" w:rsidP="003C0374">
      <w:pPr>
        <w:pStyle w:val="SLCUnorderedlist"/>
      </w:pPr>
      <w:r>
        <w:t xml:space="preserve">StyleCop does not indicate any warnings. For an overview of the StyleCop rules that need to be adhered to, refer to Section </w:t>
      </w:r>
      <w:r w:rsidR="002217CF" w:rsidRPr="00F72A9E">
        <w:t>“</w:t>
      </w:r>
      <w:hyperlink w:anchor="_C#_Code_Conventions" w:history="1">
        <w:r w:rsidR="002217CF" w:rsidRPr="002217CF">
          <w:rPr>
            <w:rStyle w:val="Hyperlink"/>
          </w:rPr>
          <w:t>C# Code Conventions</w:t>
        </w:r>
      </w:hyperlink>
      <w:r w:rsidR="002217CF" w:rsidRPr="00F72A9E">
        <w:t>”</w:t>
      </w:r>
      <w:r>
        <w: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350"/>
        <w:gridCol w:w="7740"/>
      </w:tblGrid>
      <w:tr w:rsidR="00353214" w:rsidRPr="00A00ADE" w14:paraId="621116DF"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350" w:type="dxa"/>
            <w:tcBorders>
              <w:top w:val="none" w:sz="0" w:space="0" w:color="auto"/>
              <w:bottom w:val="none" w:sz="0" w:space="0" w:color="auto"/>
            </w:tcBorders>
          </w:tcPr>
          <w:p w14:paraId="560F231E" w14:textId="77777777" w:rsidR="00353214" w:rsidRPr="00A00ADE" w:rsidRDefault="00353214" w:rsidP="00353214">
            <w:r>
              <w:rPr>
                <w:b/>
                <w:noProof/>
              </w:rPr>
              <w:t>See also</w:t>
            </w:r>
            <w:r>
              <w:rPr>
                <w:noProof/>
              </w:rPr>
              <w:t>:</w:t>
            </w:r>
          </w:p>
        </w:tc>
        <w:tc>
          <w:tcPr>
            <w:tcW w:w="7740" w:type="dxa"/>
            <w:tcBorders>
              <w:top w:val="none" w:sz="0" w:space="0" w:color="auto"/>
              <w:bottom w:val="none" w:sz="0" w:space="0" w:color="auto"/>
            </w:tcBorders>
          </w:tcPr>
          <w:p w14:paraId="1DC3228C" w14:textId="77777777" w:rsidR="00353214" w:rsidRPr="00A00ADE" w:rsidRDefault="00000000" w:rsidP="008C7DAA">
            <w:pPr>
              <w:pStyle w:val="SLCUnorderedlist"/>
            </w:pPr>
            <w:hyperlink r:id="rId158" w:history="1">
              <w:r w:rsidR="00353214" w:rsidRPr="00BE55DF">
                <w:rPr>
                  <w:rStyle w:val="Hyperlink"/>
                </w:rPr>
                <w:t>https://github.com/Visual-Stylecop/Visual-StyleCop/wiki</w:t>
              </w:r>
            </w:hyperlink>
          </w:p>
        </w:tc>
      </w:tr>
    </w:tbl>
    <w:p w14:paraId="44A743D3" w14:textId="77777777" w:rsidR="009D668E" w:rsidRDefault="0028484D" w:rsidP="006B59B9">
      <w:pPr>
        <w:pStyle w:val="Heading3"/>
      </w:pPr>
      <w:bookmarkStart w:id="205" w:name="_Toc32916737"/>
      <w:r>
        <w:t>.NET Recommendations</w:t>
      </w:r>
      <w:bookmarkEnd w:id="205"/>
    </w:p>
    <w:p w14:paraId="5FE1D52F" w14:textId="77777777" w:rsidR="00C477AC" w:rsidRDefault="00C477AC" w:rsidP="003C0374">
      <w:pPr>
        <w:jc w:val="left"/>
      </w:pPr>
      <w:r>
        <w:t xml:space="preserve">This </w:t>
      </w:r>
      <w:r w:rsidR="00870CBC">
        <w:t xml:space="preserve">section </w:t>
      </w:r>
      <w:r>
        <w:t xml:space="preserve">contains a number of guidelines to keep in mind when developing code. </w:t>
      </w:r>
      <w:r w:rsidR="003C0374">
        <w:br/>
      </w:r>
      <w:r>
        <w:t xml:space="preserve">For additional guidelines related to design decisions, refer to </w:t>
      </w:r>
      <w:hyperlink r:id="rId159" w:history="1">
        <w:r w:rsidR="00870CBC" w:rsidRPr="00C67639">
          <w:rPr>
            <w:rStyle w:val="Hyperlink"/>
            <w:noProof/>
          </w:rPr>
          <w:t>https://msdn.microsoft.com/en-us/library/ms229042(v=vs.110).aspx</w:t>
        </w:r>
      </w:hyperlink>
      <w:r>
        <w:t>.</w:t>
      </w:r>
    </w:p>
    <w:p w14:paraId="75BC5C9D" w14:textId="77777777" w:rsidR="00337148" w:rsidRDefault="00337148" w:rsidP="006B59B9">
      <w:pPr>
        <w:pStyle w:val="Heading4"/>
      </w:pPr>
      <w:bookmarkStart w:id="206" w:name="_Microbenchmarking_1"/>
      <w:bookmarkEnd w:id="206"/>
      <w:r>
        <w:t>Microbenchmarking</w:t>
      </w:r>
    </w:p>
    <w:p w14:paraId="5639EC7E" w14:textId="77777777" w:rsidR="00337148" w:rsidRDefault="00337148" w:rsidP="003C0374">
      <w:r>
        <w:t xml:space="preserve">When code optimization is performed, measurements should be taken (microbenchmarking) in order to be able to confirm that </w:t>
      </w:r>
      <w:r w:rsidR="0076375E">
        <w:t xml:space="preserve">the </w:t>
      </w:r>
      <w:r>
        <w:t xml:space="preserve">optimization is indeed </w:t>
      </w:r>
      <w:r w:rsidR="0076375E">
        <w:t xml:space="preserve">improving </w:t>
      </w:r>
      <w:r>
        <w:t xml:space="preserve">performance and to get an estimation of the obtained performance gain. </w:t>
      </w:r>
      <w:r w:rsidR="00870CBC">
        <w:t xml:space="preserve">To </w:t>
      </w:r>
      <w:r>
        <w:t>perform measurements, the Stopwatch class (System.Diagnostics) can be used.</w:t>
      </w:r>
    </w:p>
    <w:p w14:paraId="0732888D" w14:textId="77777777" w:rsidR="00337148" w:rsidRDefault="00337148" w:rsidP="003C0374">
      <w:r>
        <w:t>Some things to consider when microbenchmarking:</w:t>
      </w:r>
    </w:p>
    <w:p w14:paraId="38AD367B" w14:textId="77777777" w:rsidR="00337148" w:rsidRDefault="00337148" w:rsidP="003C0374">
      <w:pPr>
        <w:pStyle w:val="SLCUnorderedlist"/>
      </w:pPr>
      <w:r>
        <w:t>During microbenchmarking, no other processes should be running (</w:t>
      </w:r>
      <w:r w:rsidR="00870CBC">
        <w:t>t</w:t>
      </w:r>
      <w:r>
        <w:t>o avoid other processes impacting the microbenchmark).</w:t>
      </w:r>
    </w:p>
    <w:p w14:paraId="680FDB6E" w14:textId="77777777" w:rsidR="00337148" w:rsidRDefault="00337148" w:rsidP="003C0374">
      <w:pPr>
        <w:pStyle w:val="SLCUnorderedlist"/>
      </w:pPr>
      <w:r>
        <w:t>When measuring code that takes little time to execute, multiple iterations should be executed.</w:t>
      </w:r>
    </w:p>
    <w:p w14:paraId="4362077E" w14:textId="77777777" w:rsidR="00337148" w:rsidRDefault="00337148" w:rsidP="003C0374">
      <w:pPr>
        <w:pStyle w:val="SLCUnorderedlist"/>
      </w:pPr>
      <w:r>
        <w:t>The test could be optimized away by the language or JIT compiler (</w:t>
      </w:r>
      <w:r w:rsidR="00F42CE5">
        <w:t>e.g.</w:t>
      </w:r>
      <w:r>
        <w:t xml:space="preserve"> in Release mode).</w:t>
      </w:r>
    </w:p>
    <w:p w14:paraId="22C64245" w14:textId="77777777" w:rsidR="00337148" w:rsidRDefault="00337148" w:rsidP="003C0374">
      <w:pPr>
        <w:pStyle w:val="SLCUnorderedlist"/>
      </w:pPr>
      <w:r>
        <w:t>Often, the first measurement result is discarded, as this measurement can be influenced by startup costs.</w:t>
      </w:r>
    </w:p>
    <w:p w14:paraId="2AE90E36" w14:textId="77777777" w:rsidR="00337148" w:rsidRPr="00D33788" w:rsidRDefault="00337148" w:rsidP="003C0374">
      <w:pPr>
        <w:pStyle w:val="SLCUnorderedlist"/>
      </w:pPr>
      <w:r>
        <w:t>The measurement time overhead should be subtracted from the total measured time.</w:t>
      </w:r>
    </w:p>
    <w:p w14:paraId="49D2E97C" w14:textId="77777777" w:rsidR="00C477AC" w:rsidRDefault="00C477AC" w:rsidP="006B59B9">
      <w:pPr>
        <w:pStyle w:val="Heading4"/>
      </w:pPr>
      <w:bookmarkStart w:id="207" w:name="_Microbenchmarking"/>
      <w:bookmarkStart w:id="208" w:name="_String_vs._StringBuilder"/>
      <w:bookmarkEnd w:id="207"/>
      <w:bookmarkEnd w:id="208"/>
      <w:r>
        <w:lastRenderedPageBreak/>
        <w:t>String vs. StringBuilder</w:t>
      </w:r>
    </w:p>
    <w:p w14:paraId="3B5418E8" w14:textId="77777777" w:rsidR="00C477AC" w:rsidRDefault="00C477AC" w:rsidP="003C0374">
      <w:r w:rsidRPr="009127C3">
        <w:t>String objects are immutable</w:t>
      </w:r>
      <w:r>
        <w:t xml:space="preserve"> (</w:t>
      </w:r>
      <w:r w:rsidR="00D062EC">
        <w:t>i.e.</w:t>
      </w:r>
      <w:r w:rsidRPr="009127C3">
        <w:t xml:space="preserve"> they cannot be </w:t>
      </w:r>
      <w:r>
        <w:t>modified</w:t>
      </w:r>
      <w:r w:rsidRPr="009127C3">
        <w:t xml:space="preserve"> after they have been created</w:t>
      </w:r>
      <w:r>
        <w:t>)</w:t>
      </w:r>
      <w:r w:rsidRPr="009127C3">
        <w:t>. This means that all String methods and C# operators</w:t>
      </w:r>
      <w:r>
        <w:t xml:space="preserve">, while </w:t>
      </w:r>
      <w:r w:rsidRPr="009127C3">
        <w:t>appear</w:t>
      </w:r>
      <w:r>
        <w:t>ing</w:t>
      </w:r>
      <w:r w:rsidRPr="009127C3">
        <w:t xml:space="preserve"> to modify a string</w:t>
      </w:r>
      <w:r>
        <w:t>,</w:t>
      </w:r>
      <w:r w:rsidRPr="009127C3">
        <w:t xml:space="preserve"> actually return the result in a new string object.</w:t>
      </w:r>
    </w:p>
    <w:p w14:paraId="244C5479" w14:textId="77777777" w:rsidR="00C477AC" w:rsidRPr="004F4184" w:rsidRDefault="00C477AC" w:rsidP="003C0374">
      <w:r>
        <w:t xml:space="preserve">Therefore, when a String object will be modified frequently, the use of a StringBuilder instance should be considered. </w:t>
      </w:r>
      <w:r w:rsidRPr="004F4184">
        <w:t xml:space="preserve">The MSDN documentation for the StringBuilder class states the following: </w:t>
      </w:r>
      <w:r w:rsidR="00C13498">
        <w:br/>
      </w:r>
      <w:r w:rsidRPr="004F4184">
        <w:t xml:space="preserve">Although the StringBuilder class generally offers better performance than the String class, </w:t>
      </w:r>
      <w:r>
        <w:t xml:space="preserve">String </w:t>
      </w:r>
      <w:r w:rsidRPr="004F4184">
        <w:t xml:space="preserve">should not automatically </w:t>
      </w:r>
      <w:r>
        <w:t xml:space="preserve">be </w:t>
      </w:r>
      <w:r w:rsidRPr="004F4184">
        <w:t>replace</w:t>
      </w:r>
      <w:r>
        <w:t>d</w:t>
      </w:r>
      <w:r w:rsidRPr="004F4184">
        <w:t xml:space="preserve"> with StringBuilder whenever </w:t>
      </w:r>
      <w:r>
        <w:t>a</w:t>
      </w:r>
      <w:r w:rsidRPr="004F4184">
        <w:t xml:space="preserve"> string</w:t>
      </w:r>
      <w:r>
        <w:t xml:space="preserve"> manipulation is needed</w:t>
      </w:r>
      <w:r w:rsidRPr="004F4184">
        <w:t xml:space="preserve">. Performance depends on the size of the string, the amount of memory to be allocated for the new string, the system on which </w:t>
      </w:r>
      <w:r>
        <w:t>the</w:t>
      </w:r>
      <w:r w:rsidRPr="004F4184">
        <w:t xml:space="preserve"> app</w:t>
      </w:r>
      <w:r>
        <w:t>lication</w:t>
      </w:r>
      <w:r w:rsidRPr="004F4184">
        <w:t xml:space="preserve"> is executing, and the type of operation. You should be prepared to test your app to determine whether StringBuilder actually offers a significant performance improvement.</w:t>
      </w:r>
    </w:p>
    <w:tbl>
      <w:tblPr>
        <w:tblStyle w:val="PlainTable23"/>
        <w:tblW w:w="0" w:type="auto"/>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40"/>
        <w:gridCol w:w="8425"/>
      </w:tblGrid>
      <w:tr w:rsidR="001120C7" w:rsidRPr="00A022D0" w14:paraId="55F13DBE"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1440" w:type="dxa"/>
            <w:tcBorders>
              <w:top w:val="none" w:sz="0" w:space="0" w:color="auto"/>
              <w:bottom w:val="none" w:sz="0" w:space="0" w:color="auto"/>
            </w:tcBorders>
          </w:tcPr>
          <w:p w14:paraId="1F5177C8" w14:textId="77777777" w:rsidR="001120C7" w:rsidRPr="00A022D0" w:rsidRDefault="001120C7" w:rsidP="00D21301">
            <w:pPr>
              <w:spacing w:after="160"/>
            </w:pPr>
            <w:r>
              <w:rPr>
                <w:b/>
                <w:noProof/>
              </w:rPr>
              <w:t>See also</w:t>
            </w:r>
            <w:r w:rsidRPr="00A022D0">
              <w:rPr>
                <w:noProof/>
              </w:rPr>
              <w:t>:</w:t>
            </w:r>
          </w:p>
        </w:tc>
        <w:tc>
          <w:tcPr>
            <w:tcW w:w="8425" w:type="dxa"/>
            <w:tcBorders>
              <w:top w:val="none" w:sz="0" w:space="0" w:color="auto"/>
              <w:bottom w:val="none" w:sz="0" w:space="0" w:color="auto"/>
            </w:tcBorders>
          </w:tcPr>
          <w:p w14:paraId="136CF49F" w14:textId="77777777" w:rsidR="001120C7" w:rsidRPr="00A022D0" w:rsidRDefault="00000000" w:rsidP="008C7DAA">
            <w:pPr>
              <w:pStyle w:val="SLCBodytext"/>
              <w:rPr>
                <w:noProof/>
              </w:rPr>
            </w:pPr>
            <w:hyperlink r:id="rId160" w:history="1">
              <w:r w:rsidR="001120C7" w:rsidRPr="00C67639">
                <w:rPr>
                  <w:rStyle w:val="Hyperlink"/>
                  <w:noProof/>
                </w:rPr>
                <w:t>https://msdn.microsoft.com/En-Us/library/system.text.stringbuilder(v=vs.110).aspx</w:t>
              </w:r>
            </w:hyperlink>
          </w:p>
        </w:tc>
      </w:tr>
    </w:tbl>
    <w:p w14:paraId="22DA94E4" w14:textId="77777777" w:rsidR="00C477AC" w:rsidRPr="004F4184" w:rsidRDefault="00C477AC" w:rsidP="003C0374">
      <w:r w:rsidRPr="004F4184">
        <w:t>Consider using the </w:t>
      </w:r>
      <w:r w:rsidRPr="004F4184">
        <w:rPr>
          <w:rFonts w:eastAsiaTheme="minorEastAsia"/>
        </w:rPr>
        <w:t>String</w:t>
      </w:r>
      <w:r w:rsidRPr="004F4184">
        <w:t> class under the</w:t>
      </w:r>
      <w:r w:rsidR="0073216F">
        <w:t xml:space="preserve"> following</w:t>
      </w:r>
      <w:r w:rsidRPr="004F4184">
        <w:t xml:space="preserve"> conditions:</w:t>
      </w:r>
    </w:p>
    <w:p w14:paraId="368EB3C3" w14:textId="77777777" w:rsidR="00C477AC" w:rsidRPr="004F4184" w:rsidRDefault="00C477AC" w:rsidP="003C0374">
      <w:pPr>
        <w:pStyle w:val="SLCUnorderedlist"/>
      </w:pPr>
      <w:r w:rsidRPr="004F4184">
        <w:t xml:space="preserve">When the number of changes that </w:t>
      </w:r>
      <w:r>
        <w:t>the</w:t>
      </w:r>
      <w:r w:rsidRPr="004F4184">
        <w:t xml:space="preserve"> app</w:t>
      </w:r>
      <w:r>
        <w:t>lication</w:t>
      </w:r>
      <w:r w:rsidRPr="004F4184">
        <w:t xml:space="preserve"> will make to a string is small. In these </w:t>
      </w:r>
      <w:r>
        <w:t>c</w:t>
      </w:r>
      <w:r w:rsidRPr="004F4184">
        <w:t>ases, StringBuilder might offer negligible or no performance improvement over </w:t>
      </w:r>
      <w:r w:rsidRPr="004F4184">
        <w:rPr>
          <w:rFonts w:eastAsiaTheme="minorEastAsia"/>
        </w:rPr>
        <w:t>String</w:t>
      </w:r>
      <w:r w:rsidRPr="004F4184">
        <w:t>.</w:t>
      </w:r>
    </w:p>
    <w:p w14:paraId="1B931DE1" w14:textId="77777777" w:rsidR="00C477AC" w:rsidRPr="004F4184" w:rsidRDefault="00C477AC" w:rsidP="003C0374">
      <w:pPr>
        <w:pStyle w:val="SLCUnorderedlist"/>
      </w:pPr>
      <w:r w:rsidRPr="004F4184">
        <w:t xml:space="preserve">When </w:t>
      </w:r>
      <w:r>
        <w:t>a</w:t>
      </w:r>
      <w:r w:rsidRPr="004F4184">
        <w:t xml:space="preserve"> fixed number of concatenation operations</w:t>
      </w:r>
      <w:r>
        <w:t xml:space="preserve"> are performed</w:t>
      </w:r>
      <w:r w:rsidRPr="004F4184">
        <w:t>, particularly with string literals. In this case, the compiler might combine the concatenation operations into a single operation.</w:t>
      </w:r>
    </w:p>
    <w:p w14:paraId="75EDF2A3" w14:textId="77777777" w:rsidR="00C477AC" w:rsidRPr="000F4460" w:rsidRDefault="00C477AC" w:rsidP="003C0374">
      <w:pPr>
        <w:pStyle w:val="SLCUnorderedlist"/>
      </w:pPr>
      <w:r w:rsidRPr="004F4184">
        <w:t xml:space="preserve">When extensive search operations </w:t>
      </w:r>
      <w:r w:rsidR="00A403AC">
        <w:t xml:space="preserve">have to be performed </w:t>
      </w:r>
      <w:r w:rsidRPr="004F4184">
        <w:t xml:space="preserve">while building </w:t>
      </w:r>
      <w:r>
        <w:t>the</w:t>
      </w:r>
      <w:r w:rsidRPr="004F4184">
        <w:t xml:space="preserve"> string. The StringBuilder class lacks search methods such as IndexOf or StartsWith. </w:t>
      </w:r>
      <w:r>
        <w:t>For these operations</w:t>
      </w:r>
      <w:r w:rsidR="008F2D13">
        <w:t>,</w:t>
      </w:r>
      <w:r>
        <w:t xml:space="preserve"> the StringBuilder object has to be converted to a String, and this can negate the performance benefit from using StringBuilder. </w:t>
      </w:r>
      <w:r w:rsidRPr="000F4460">
        <w:t>For more information, see the section</w:t>
      </w:r>
      <w:r w:rsidR="00F22966">
        <w:t xml:space="preserve"> “</w:t>
      </w:r>
      <w:hyperlink r:id="rId161" w:anchor="Searching" w:history="1">
        <w:r w:rsidR="00F22966" w:rsidRPr="000F4460">
          <w:rPr>
            <w:rFonts w:eastAsiaTheme="minorEastAsia"/>
          </w:rPr>
          <w:t>Searching the text in a StringBuilder object</w:t>
        </w:r>
      </w:hyperlink>
      <w:r w:rsidR="00F22966">
        <w:rPr>
          <w:rFonts w:eastAsiaTheme="minorEastAsia"/>
        </w:rPr>
        <w:t>” in the above-mentioned MSDN documentation</w:t>
      </w:r>
      <w:r w:rsidRPr="000F4460">
        <w:t>.</w:t>
      </w:r>
    </w:p>
    <w:p w14:paraId="4482565E" w14:textId="77777777" w:rsidR="00C477AC" w:rsidRPr="004F4184" w:rsidRDefault="00C477AC" w:rsidP="003C0374">
      <w:r w:rsidRPr="004F4184">
        <w:t>Consider using the StringBuilder class under the</w:t>
      </w:r>
      <w:r w:rsidR="00F22966">
        <w:t xml:space="preserve"> following</w:t>
      </w:r>
      <w:r w:rsidRPr="004F4184">
        <w:t xml:space="preserve"> conditions:</w:t>
      </w:r>
    </w:p>
    <w:p w14:paraId="5738376D" w14:textId="77777777" w:rsidR="00C477AC" w:rsidRPr="004F4184" w:rsidRDefault="00C477AC" w:rsidP="003C0374">
      <w:pPr>
        <w:pStyle w:val="SLCUnorderedlist"/>
      </w:pPr>
      <w:r w:rsidRPr="004F4184">
        <w:t xml:space="preserve">When </w:t>
      </w:r>
      <w:r>
        <w:t>the application is expected to</w:t>
      </w:r>
      <w:r w:rsidRPr="004F4184">
        <w:t xml:space="preserve"> make an unknown number of changes to a string at design time (</w:t>
      </w:r>
      <w:r w:rsidR="00F42CE5">
        <w:t>e.g.</w:t>
      </w:r>
      <w:r w:rsidRPr="004F4184">
        <w:t xml:space="preserve"> when a loop </w:t>
      </w:r>
      <w:r>
        <w:t xml:space="preserve">is used </w:t>
      </w:r>
      <w:r w:rsidRPr="004F4184">
        <w:t>to concatenate a random number of strings that contain user input).</w:t>
      </w:r>
    </w:p>
    <w:p w14:paraId="22B3444A" w14:textId="77777777" w:rsidR="00C477AC" w:rsidRDefault="00C477AC" w:rsidP="003C0374">
      <w:pPr>
        <w:pStyle w:val="SLCUnorderedlist"/>
      </w:pPr>
      <w:r w:rsidRPr="004F4184">
        <w:t xml:space="preserve">When </w:t>
      </w:r>
      <w:r>
        <w:t xml:space="preserve">the application is </w:t>
      </w:r>
      <w:r w:rsidRPr="004F4184">
        <w:t>expect</w:t>
      </w:r>
      <w:r>
        <w:t>ed</w:t>
      </w:r>
      <w:r w:rsidRPr="004F4184">
        <w:t xml:space="preserve"> to make a significant number of changes to a string.</w:t>
      </w:r>
    </w:p>
    <w:p w14:paraId="524F8FBE" w14:textId="77777777" w:rsidR="00C477AC" w:rsidRPr="00D21301" w:rsidRDefault="00C477AC" w:rsidP="003C0374">
      <w:r w:rsidRPr="00006879">
        <w:t>Also note that string literals can be split in order to improve readability. The compiler will concatenate the parts into a single string, so there is no run</w:t>
      </w:r>
      <w:r w:rsidR="00F22966" w:rsidRPr="00006879">
        <w:t>-</w:t>
      </w:r>
      <w:r w:rsidRPr="005F6555">
        <w:t>time performance cost.</w:t>
      </w:r>
    </w:p>
    <w:tbl>
      <w:tblPr>
        <w:tblStyle w:val="PlainTable23"/>
        <w:tblW w:w="9990" w:type="dxa"/>
        <w:tblBorders>
          <w:top w:val="single" w:sz="4" w:space="0" w:color="auto"/>
          <w:bottom w:val="single" w:sz="4" w:space="0" w:color="auto"/>
        </w:tblBorders>
        <w:tblCellMar>
          <w:top w:w="57" w:type="dxa"/>
          <w:left w:w="57" w:type="dxa"/>
          <w:bottom w:w="57" w:type="dxa"/>
          <w:right w:w="57" w:type="dxa"/>
        </w:tblCellMar>
        <w:tblLook w:val="0400" w:firstRow="0" w:lastRow="0" w:firstColumn="0" w:lastColumn="0" w:noHBand="0" w:noVBand="1"/>
      </w:tblPr>
      <w:tblGrid>
        <w:gridCol w:w="810"/>
        <w:gridCol w:w="9180"/>
      </w:tblGrid>
      <w:tr w:rsidR="00006879" w:rsidRPr="00A022D0" w14:paraId="7F6F426F"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810" w:type="dxa"/>
            <w:tcBorders>
              <w:top w:val="none" w:sz="0" w:space="0" w:color="auto"/>
              <w:bottom w:val="none" w:sz="0" w:space="0" w:color="auto"/>
            </w:tcBorders>
          </w:tcPr>
          <w:p w14:paraId="514A4317" w14:textId="77777777" w:rsidR="00006879" w:rsidRPr="00A022D0" w:rsidRDefault="00006879" w:rsidP="00D21301">
            <w:pPr>
              <w:spacing w:after="160"/>
            </w:pPr>
            <w:r>
              <w:rPr>
                <w:b/>
                <w:noProof/>
              </w:rPr>
              <w:t>Note:</w:t>
            </w:r>
          </w:p>
        </w:tc>
        <w:tc>
          <w:tcPr>
            <w:tcW w:w="9180" w:type="dxa"/>
            <w:tcBorders>
              <w:top w:val="none" w:sz="0" w:space="0" w:color="auto"/>
              <w:bottom w:val="none" w:sz="0" w:space="0" w:color="auto"/>
            </w:tcBorders>
          </w:tcPr>
          <w:p w14:paraId="28FCA5BE" w14:textId="77777777" w:rsidR="00006879" w:rsidRPr="00A022D0" w:rsidRDefault="00006879" w:rsidP="003C0374">
            <w:pPr>
              <w:pStyle w:val="SLCBodytext"/>
              <w:spacing w:after="0"/>
              <w:rPr>
                <w:noProof/>
              </w:rPr>
            </w:pPr>
            <w:r>
              <w:t xml:space="preserve">Often, code is needed in a protocol to generate a string that represents a list of items that are separated by a character or string (e.g. when using a parameter that uses the dependencyId attribute). </w:t>
            </w:r>
            <w:r w:rsidR="003C0374">
              <w:br/>
            </w:r>
            <w:r>
              <w:t xml:space="preserve">An alternative implementation is to collect all items in a list (List&lt;T&gt;) and then use the String.Join method (e.g.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sDevices =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lsDevices);</w:t>
            </w:r>
            <w:r>
              <w:rPr>
                <w:rFonts w:ascii="Consolas" w:hAnsi="Consolas" w:cs="Consolas"/>
                <w:color w:val="000000"/>
                <w:sz w:val="19"/>
                <w:szCs w:val="19"/>
              </w:rPr>
              <w:t>)</w:t>
            </w:r>
            <w:r>
              <w:t>.</w:t>
            </w:r>
          </w:p>
        </w:tc>
      </w:tr>
    </w:tbl>
    <w:p w14:paraId="6A54A969" w14:textId="77777777" w:rsidR="00C477AC" w:rsidRPr="00F81BD6" w:rsidRDefault="00C477AC" w:rsidP="008C7DAA">
      <w:pPr>
        <w:pStyle w:val="SLCBodytext"/>
      </w:pPr>
    </w:p>
    <w:p w14:paraId="4CF4228C" w14:textId="77777777" w:rsidR="00C477AC" w:rsidRDefault="00C477AC" w:rsidP="006B59B9">
      <w:pPr>
        <w:pStyle w:val="Heading4"/>
      </w:pPr>
      <w:bookmarkStart w:id="209" w:name="_Conditional_Statements"/>
      <w:bookmarkEnd w:id="209"/>
      <w:r w:rsidRPr="00F81BD6">
        <w:t>Conditional</w:t>
      </w:r>
      <w:r>
        <w:t xml:space="preserve"> </w:t>
      </w:r>
      <w:r w:rsidR="0032255A">
        <w:t>S</w:t>
      </w:r>
      <w:r>
        <w:t>tatements</w:t>
      </w:r>
    </w:p>
    <w:p w14:paraId="4CDE22EF" w14:textId="77777777" w:rsidR="00C477AC" w:rsidRDefault="00C477AC" w:rsidP="003C0374">
      <w:pPr>
        <w:pStyle w:val="SLCUnorderedlist"/>
      </w:pPr>
      <w:r>
        <w:t xml:space="preserve">To avoid exceptions and increase performance by skipping unnecessary comparisons, </w:t>
      </w:r>
      <w:r w:rsidR="00006879">
        <w:t>use</w:t>
      </w:r>
      <w:r w:rsidR="00006879">
        <w:rPr>
          <w:rStyle w:val="apple-converted-space"/>
          <w:color w:val="2A2A2A"/>
        </w:rPr>
        <w:t xml:space="preserve"> </w:t>
      </w:r>
      <w:r>
        <w:rPr>
          <w:rStyle w:val="apple-converted-space"/>
          <w:color w:val="2A2A2A"/>
        </w:rPr>
        <w:t xml:space="preserve">the conditional-AND operator </w:t>
      </w:r>
      <w:r w:rsidR="00006879">
        <w:rPr>
          <w:rStyle w:val="apple-converted-space"/>
          <w:color w:val="2A2A2A"/>
        </w:rPr>
        <w:t>(“</w:t>
      </w:r>
      <w:r w:rsidR="00006879" w:rsidRPr="00CA5A91">
        <w:t>&amp;&amp;</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&amp;</w:t>
      </w:r>
      <w:r>
        <w:t>-</w:t>
      </w:r>
      <w:r>
        <w:rPr>
          <w:rStyle w:val="apple-converted-space"/>
          <w:color w:val="2A2A2A"/>
        </w:rPr>
        <w:t>operator</w:t>
      </w:r>
      <w:r w:rsidR="00F4794C">
        <w:rPr>
          <w:rStyle w:val="apple-converted-space"/>
          <w:color w:val="2A2A2A"/>
        </w:rPr>
        <w:t>,</w:t>
      </w:r>
      <w:r>
        <w:rPr>
          <w:rStyle w:val="apple-converted-space"/>
          <w:color w:val="2A2A2A"/>
        </w:rPr>
        <w:t xml:space="preserve"> </w:t>
      </w:r>
      <w:r w:rsidR="00006879">
        <w:t>and</w:t>
      </w:r>
      <w:r w:rsidR="00006879">
        <w:rPr>
          <w:rStyle w:val="apple-converted-space"/>
          <w:color w:val="2A2A2A"/>
        </w:rPr>
        <w:t xml:space="preserve"> </w:t>
      </w:r>
      <w:r>
        <w:rPr>
          <w:rStyle w:val="apple-converted-space"/>
          <w:color w:val="2A2A2A"/>
        </w:rPr>
        <w:t xml:space="preserve">the conditional-OR operator </w:t>
      </w:r>
      <w:r w:rsidR="00006879">
        <w:rPr>
          <w:rStyle w:val="apple-converted-space"/>
          <w:color w:val="2A2A2A"/>
        </w:rPr>
        <w:t>(“</w:t>
      </w:r>
      <w:r w:rsidR="00006879" w:rsidRPr="00CA5A91">
        <w:t>||</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w:t>
      </w:r>
      <w:r>
        <w:t>-operator. This will avoid unnecessary evaluations (also known as short-circuit evaluation).</w:t>
      </w:r>
    </w:p>
    <w:p w14:paraId="00EF0F02" w14:textId="77777777" w:rsidR="00C477AC" w:rsidRDefault="00C477AC" w:rsidP="003C0374">
      <w:pPr>
        <w:pStyle w:val="SLCUnorderedlist"/>
      </w:pPr>
      <w:r>
        <w:t>In a conditional-AND statement, the condition that is most likely to fail should be put first. In a conditional-OR statement, the condition that is most likely to succeed should be put first.</w:t>
      </w:r>
    </w:p>
    <w:p w14:paraId="6E1F6D95" w14:textId="77777777" w:rsidR="00C477AC" w:rsidRDefault="00C477AC" w:rsidP="003C0374">
      <w:pPr>
        <w:pStyle w:val="SLCUnorderedlist"/>
      </w:pPr>
      <w:r>
        <w:t>In selection statements (</w:t>
      </w:r>
      <w:r w:rsidR="00D062EC">
        <w:t>i.e.</w:t>
      </w:r>
      <w:r>
        <w:t xml:space="preserve"> if-else and in some cases switch statements) the data distribution should be kept in mind. </w:t>
      </w:r>
      <w:r w:rsidR="00F4794C">
        <w:t>For example,</w:t>
      </w:r>
      <w:r>
        <w:t xml:space="preserve"> when implementing a switch statement with three possible cases</w:t>
      </w:r>
      <w:r w:rsidR="00F4794C">
        <w:t>,</w:t>
      </w:r>
      <w:r>
        <w:t xml:space="preserve"> </w:t>
      </w:r>
      <w:r w:rsidR="00F42CE5">
        <w:t>e.g.</w:t>
      </w:r>
      <w:r>
        <w:t xml:space="preserve"> A, B and C</w:t>
      </w:r>
      <w:r w:rsidR="00F4794C">
        <w:t>,</w:t>
      </w:r>
      <w:r>
        <w:t xml:space="preserve"> </w:t>
      </w:r>
      <w:r w:rsidR="00F4794C">
        <w:t xml:space="preserve">while </w:t>
      </w:r>
      <w:r>
        <w:t>it is known that C will occur most of the time, performance can be optimized by first checking for C.</w:t>
      </w:r>
    </w:p>
    <w:p w14:paraId="46BBCD43" w14:textId="77777777" w:rsidR="00C477AC" w:rsidRDefault="00C477AC" w:rsidP="006B59B9">
      <w:pPr>
        <w:pStyle w:val="Heading4"/>
      </w:pPr>
      <w:bookmarkStart w:id="210" w:name="_Loops"/>
      <w:bookmarkEnd w:id="210"/>
      <w:r w:rsidRPr="00A36E13">
        <w:lastRenderedPageBreak/>
        <w:t>Loop</w:t>
      </w:r>
      <w:r>
        <w:t>s</w:t>
      </w:r>
    </w:p>
    <w:p w14:paraId="2DBE6A84" w14:textId="77777777" w:rsidR="00C477AC" w:rsidRDefault="00C477AC" w:rsidP="003C0374">
      <w:pPr>
        <w:pStyle w:val="SLCUnorderedlist"/>
      </w:pPr>
      <w:r w:rsidRPr="003B330A">
        <w:t>The amount of code inside a loop should be kept as small as possible</w:t>
      </w:r>
      <w:r w:rsidR="00F4794C">
        <w:t>.</w:t>
      </w:r>
      <w:r w:rsidR="00F4794C" w:rsidRPr="003B330A">
        <w:t xml:space="preserve"> </w:t>
      </w:r>
      <w:r w:rsidR="00F4794C">
        <w:t>C</w:t>
      </w:r>
      <w:r w:rsidR="00F4794C" w:rsidRPr="003B330A">
        <w:t xml:space="preserve">ode </w:t>
      </w:r>
      <w:r w:rsidRPr="003B330A">
        <w:t>that is not needed in a loop should be moved out of the loop.</w:t>
      </w:r>
    </w:p>
    <w:p w14:paraId="7D09285C" w14:textId="77777777" w:rsidR="00C477AC" w:rsidRDefault="00C477AC" w:rsidP="003C0374">
      <w:pPr>
        <w:pStyle w:val="SLCUnorderedlist"/>
      </w:pPr>
      <w:r w:rsidRPr="003B330A">
        <w:t>Avoid calling properties inside a loop.</w:t>
      </w:r>
    </w:p>
    <w:p w14:paraId="635E4C87" w14:textId="77777777" w:rsidR="00C477AC" w:rsidRPr="003B330A" w:rsidRDefault="00C477AC" w:rsidP="003C0374">
      <w:pPr>
        <w:pStyle w:val="SLCUnorderedlist"/>
      </w:pPr>
      <w:r w:rsidRPr="003B330A">
        <w:t>Break out of the loop as soon as possible (using the break keyword).</w:t>
      </w:r>
    </w:p>
    <w:p w14:paraId="33AAC1AB" w14:textId="77777777" w:rsidR="00C477AC" w:rsidRPr="003B330A" w:rsidRDefault="00C477AC" w:rsidP="003C0374">
      <w:pPr>
        <w:pStyle w:val="SLCUnorderedlist"/>
      </w:pPr>
      <w:r w:rsidRPr="003B330A">
        <w:t>Go to the next iteration as soon as possible (using the continue keyword).</w:t>
      </w:r>
    </w:p>
    <w:p w14:paraId="38D482CE" w14:textId="77777777" w:rsidR="00C477AC" w:rsidRPr="00A36E13" w:rsidRDefault="00C477AC" w:rsidP="006B59B9">
      <w:pPr>
        <w:pStyle w:val="Heading4"/>
      </w:pPr>
      <w:bookmarkStart w:id="211" w:name="_Collections"/>
      <w:bookmarkEnd w:id="211"/>
      <w:r w:rsidRPr="00A36E13">
        <w:t>Collections</w:t>
      </w:r>
    </w:p>
    <w:p w14:paraId="4BAAEFD4" w14:textId="77777777" w:rsidR="00C477AC" w:rsidRDefault="00C477AC" w:rsidP="003C0374">
      <w:pPr>
        <w:pStyle w:val="SLCUnorderedlist"/>
      </w:pPr>
      <w:r w:rsidRPr="00B4251D">
        <w:t xml:space="preserve">The .NET Framework defines many different types of collections, each designed for a specific purpose. </w:t>
      </w:r>
      <w:r w:rsidR="00F4794C">
        <w:t>C</w:t>
      </w:r>
      <w:r w:rsidRPr="00B4251D">
        <w:t>hoose your collection class carefully</w:t>
      </w:r>
      <w:r>
        <w:t xml:space="preserve"> by considering the characteristics of each collection type. The following table gives an overview of the characteristics of some commonly used collection types.</w:t>
      </w:r>
    </w:p>
    <w:p w14:paraId="77BF6D6E" w14:textId="77777777" w:rsidR="00C477AC" w:rsidRDefault="00C477AC" w:rsidP="00C477AC">
      <w:pPr>
        <w:spacing w:line="259" w:lineRule="auto"/>
        <w:sectPr w:rsidR="00C477AC" w:rsidSect="00C84827">
          <w:footerReference w:type="default" r:id="rId162"/>
          <w:headerReference w:type="first" r:id="rId163"/>
          <w:footerReference w:type="first" r:id="rId164"/>
          <w:pgSz w:w="11907" w:h="16839" w:code="9"/>
          <w:pgMar w:top="1134" w:right="1021" w:bottom="1701" w:left="1021" w:header="851" w:footer="567" w:gutter="0"/>
          <w:cols w:space="720"/>
          <w:titlePg/>
          <w:docGrid w:linePitch="360"/>
        </w:sectPr>
      </w:pPr>
    </w:p>
    <w:tbl>
      <w:tblPr>
        <w:tblStyle w:val="PlainTable21"/>
        <w:tblpPr w:leftFromText="180" w:rightFromText="180" w:vertAnchor="text" w:horzAnchor="margin" w:tblpY="54"/>
        <w:tblW w:w="14665" w:type="dxa"/>
        <w:tblLayout w:type="fixed"/>
        <w:tblLook w:val="04A0" w:firstRow="1" w:lastRow="0" w:firstColumn="1" w:lastColumn="0" w:noHBand="0" w:noVBand="1"/>
      </w:tblPr>
      <w:tblGrid>
        <w:gridCol w:w="1705"/>
        <w:gridCol w:w="2970"/>
        <w:gridCol w:w="1440"/>
        <w:gridCol w:w="1170"/>
        <w:gridCol w:w="1710"/>
        <w:gridCol w:w="1211"/>
        <w:gridCol w:w="1489"/>
        <w:gridCol w:w="1080"/>
        <w:gridCol w:w="1890"/>
      </w:tblGrid>
      <w:tr w:rsidR="00C477AC" w14:paraId="5C491708" w14:textId="77777777" w:rsidTr="00A453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5D617DD" w14:textId="77777777" w:rsidR="00C477AC" w:rsidRDefault="00C477AC" w:rsidP="003C0374">
            <w:pPr>
              <w:pStyle w:val="ListParagraph"/>
              <w:autoSpaceDE w:val="0"/>
              <w:autoSpaceDN w:val="0"/>
              <w:adjustRightInd w:val="0"/>
              <w:spacing w:line="240" w:lineRule="auto"/>
              <w:ind w:left="0"/>
              <w:jc w:val="left"/>
            </w:pPr>
            <w:r>
              <w:lastRenderedPageBreak/>
              <w:t>Collection</w:t>
            </w:r>
          </w:p>
        </w:tc>
        <w:tc>
          <w:tcPr>
            <w:tcW w:w="2970" w:type="dxa"/>
            <w:tcMar>
              <w:top w:w="28" w:type="dxa"/>
              <w:bottom w:w="28" w:type="dxa"/>
            </w:tcMar>
          </w:tcPr>
          <w:p w14:paraId="015E395A" w14:textId="77777777" w:rsidR="00C477AC" w:rsidRDefault="00C477AC" w:rsidP="003C0374">
            <w:pPr>
              <w:pStyle w:val="ListParagraph"/>
              <w:autoSpaceDE w:val="0"/>
              <w:autoSpaceDN w:val="0"/>
              <w:adjustRightInd w:val="0"/>
              <w:spacing w:line="240" w:lineRule="auto"/>
              <w:ind w:left="0"/>
              <w:jc w:val="left"/>
              <w:cnfStyle w:val="100000000000" w:firstRow="1" w:lastRow="0" w:firstColumn="0" w:lastColumn="0" w:oddVBand="0" w:evenVBand="0" w:oddHBand="0" w:evenHBand="0" w:firstRowFirstColumn="0" w:firstRowLastColumn="0" w:lastRowFirstColumn="0" w:lastRowLastColumn="0"/>
            </w:pPr>
            <w:r>
              <w:t>Description</w:t>
            </w:r>
          </w:p>
        </w:tc>
        <w:tc>
          <w:tcPr>
            <w:tcW w:w="2610" w:type="dxa"/>
            <w:gridSpan w:val="2"/>
            <w:tcMar>
              <w:top w:w="28" w:type="dxa"/>
              <w:bottom w:w="28" w:type="dxa"/>
            </w:tcMar>
          </w:tcPr>
          <w:p w14:paraId="16CAF0C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Insertion</w:t>
            </w:r>
          </w:p>
        </w:tc>
        <w:tc>
          <w:tcPr>
            <w:tcW w:w="2921" w:type="dxa"/>
            <w:gridSpan w:val="2"/>
            <w:tcMar>
              <w:top w:w="28" w:type="dxa"/>
              <w:bottom w:w="28" w:type="dxa"/>
            </w:tcMar>
          </w:tcPr>
          <w:p w14:paraId="0284269E"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Removal</w:t>
            </w:r>
          </w:p>
        </w:tc>
        <w:tc>
          <w:tcPr>
            <w:tcW w:w="2569" w:type="dxa"/>
            <w:gridSpan w:val="2"/>
            <w:tcMar>
              <w:top w:w="28" w:type="dxa"/>
              <w:bottom w:w="28" w:type="dxa"/>
            </w:tcMar>
          </w:tcPr>
          <w:p w14:paraId="22CA20F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Retrieval/Lookup</w:t>
            </w:r>
          </w:p>
        </w:tc>
        <w:tc>
          <w:tcPr>
            <w:tcW w:w="1890" w:type="dxa"/>
            <w:tcMar>
              <w:top w:w="28" w:type="dxa"/>
              <w:bottom w:w="28" w:type="dxa"/>
            </w:tcMar>
          </w:tcPr>
          <w:p w14:paraId="3F5FE10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Immediate access</w:t>
            </w:r>
          </w:p>
        </w:tc>
      </w:tr>
      <w:tr w:rsidR="00C477AC" w14:paraId="211A134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B0580B1"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List&lt;T&gt;</w:t>
            </w:r>
          </w:p>
        </w:tc>
        <w:tc>
          <w:tcPr>
            <w:tcW w:w="2970" w:type="dxa"/>
            <w:tcMar>
              <w:top w:w="28" w:type="dxa"/>
              <w:bottom w:w="28" w:type="dxa"/>
            </w:tcMar>
          </w:tcPr>
          <w:p w14:paraId="1D2710FF" w14:textId="77777777" w:rsidR="00C477AC" w:rsidRPr="00666238" w:rsidRDefault="00C477AC" w:rsidP="003C037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2A2A2A"/>
                <w:sz w:val="18"/>
                <w:szCs w:val="18"/>
              </w:rPr>
            </w:pPr>
            <w:r w:rsidRPr="00666238">
              <w:rPr>
                <w:color w:val="2A2A2A"/>
                <w:sz w:val="18"/>
                <w:szCs w:val="18"/>
              </w:rPr>
              <w:t>Represents a strongly typed list of objects that can be accessed by index.</w:t>
            </w:r>
          </w:p>
        </w:tc>
        <w:tc>
          <w:tcPr>
            <w:tcW w:w="1440" w:type="dxa"/>
          </w:tcPr>
          <w:p w14:paraId="7EC3C28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3709ADB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095A6A8D" w14:textId="77777777" w:rsidR="00C477AC" w:rsidRPr="00666238" w:rsidRDefault="00C477AC" w:rsidP="003C0374">
            <w:pPr>
              <w:spacing w:before="120" w:after="120" w:line="263" w:lineRule="atLeast"/>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6CB65C9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2B0BF87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Item[Int32]</w:t>
            </w:r>
          </w:p>
          <w:p w14:paraId="054873D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IndexOf(T)</w:t>
            </w:r>
          </w:p>
        </w:tc>
        <w:tc>
          <w:tcPr>
            <w:tcW w:w="1080" w:type="dxa"/>
          </w:tcPr>
          <w:p w14:paraId="479164F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p w14:paraId="2FDBFBE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890" w:type="dxa"/>
          </w:tcPr>
          <w:p w14:paraId="255AA28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Index</w:t>
            </w:r>
          </w:p>
        </w:tc>
      </w:tr>
      <w:tr w:rsidR="00C477AC" w14:paraId="60A56F0A"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006326ED"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LinkedList&lt;T&gt;</w:t>
            </w:r>
          </w:p>
        </w:tc>
        <w:tc>
          <w:tcPr>
            <w:tcW w:w="2970" w:type="dxa"/>
            <w:tcMar>
              <w:top w:w="28" w:type="dxa"/>
              <w:bottom w:w="28" w:type="dxa"/>
            </w:tcMar>
          </w:tcPr>
          <w:p w14:paraId="76D8FD2E"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doubly linked list.</w:t>
            </w:r>
          </w:p>
        </w:tc>
        <w:tc>
          <w:tcPr>
            <w:tcW w:w="1440" w:type="dxa"/>
          </w:tcPr>
          <w:p w14:paraId="7D75B88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AddFirst(T)</w:t>
            </w:r>
          </w:p>
          <w:p w14:paraId="28362EE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AddLast(T)</w:t>
            </w:r>
          </w:p>
          <w:p w14:paraId="41B30002" w14:textId="77777777" w:rsidR="00C477AC" w:rsidRPr="00666238" w:rsidRDefault="00C477AC" w:rsidP="003C0374">
            <w:pPr>
              <w:spacing w:after="100" w:afterAutospacing="1" w:line="240" w:lineRule="auto"/>
              <w:jc w:val="center"/>
              <w:outlineLvl w:val="0"/>
              <w:cnfStyle w:val="000000000000" w:firstRow="0" w:lastRow="0" w:firstColumn="0" w:lastColumn="0" w:oddVBand="0" w:evenVBand="0" w:oddHBand="0" w:evenHBand="0" w:firstRowFirstColumn="0" w:firstRowLastColumn="0" w:lastRowFirstColumn="0" w:lastRowLastColumn="0"/>
              <w:rPr>
                <w:sz w:val="18"/>
                <w:szCs w:val="18"/>
              </w:rPr>
            </w:pPr>
            <w:bookmarkStart w:id="214" w:name="_Toc32916738"/>
            <w:r w:rsidRPr="00666238">
              <w:rPr>
                <w:sz w:val="18"/>
                <w:szCs w:val="18"/>
              </w:rPr>
              <w:t>AddAfter</w:t>
            </w:r>
            <w:bookmarkEnd w:id="214"/>
          </w:p>
        </w:tc>
        <w:tc>
          <w:tcPr>
            <w:tcW w:w="1170" w:type="dxa"/>
          </w:tcPr>
          <w:p w14:paraId="0B14124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1C0D5D6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47C4C95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710" w:type="dxa"/>
          </w:tcPr>
          <w:p w14:paraId="636D5D7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RemoveFirst</w:t>
            </w:r>
          </w:p>
          <w:p w14:paraId="75A8251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RemoveLast</w:t>
            </w:r>
          </w:p>
          <w:p w14:paraId="4EA3519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w:t>
            </w:r>
          </w:p>
        </w:tc>
        <w:tc>
          <w:tcPr>
            <w:tcW w:w="1211" w:type="dxa"/>
          </w:tcPr>
          <w:p w14:paraId="6A7E329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668E80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199844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489" w:type="dxa"/>
          </w:tcPr>
          <w:p w14:paraId="79751CD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Find(T)</w:t>
            </w:r>
          </w:p>
        </w:tc>
        <w:tc>
          <w:tcPr>
            <w:tcW w:w="1080" w:type="dxa"/>
          </w:tcPr>
          <w:p w14:paraId="1CE05E0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890" w:type="dxa"/>
          </w:tcPr>
          <w:p w14:paraId="668392D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21030AE8"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5A1B52A"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HashSet&lt;T&gt;</w:t>
            </w:r>
          </w:p>
        </w:tc>
        <w:tc>
          <w:tcPr>
            <w:tcW w:w="2970" w:type="dxa"/>
            <w:tcMar>
              <w:top w:w="28" w:type="dxa"/>
              <w:bottom w:w="28" w:type="dxa"/>
            </w:tcMar>
          </w:tcPr>
          <w:p w14:paraId="67AFE0A0"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Represents a set of values.</w:t>
            </w:r>
          </w:p>
        </w:tc>
        <w:tc>
          <w:tcPr>
            <w:tcW w:w="1440" w:type="dxa"/>
          </w:tcPr>
          <w:p w14:paraId="6149483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5363797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2A38634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5045CE2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210341F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1507056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890" w:type="dxa"/>
          </w:tcPr>
          <w:p w14:paraId="4967751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48F629E6"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0CC6382E"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Dictionary&lt;TKey,TValue&gt;</w:t>
            </w:r>
          </w:p>
        </w:tc>
        <w:tc>
          <w:tcPr>
            <w:tcW w:w="2970" w:type="dxa"/>
            <w:tcMar>
              <w:top w:w="28" w:type="dxa"/>
              <w:bottom w:w="28" w:type="dxa"/>
            </w:tcMar>
          </w:tcPr>
          <w:p w14:paraId="2B6604A5"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keys and values.</w:t>
            </w:r>
          </w:p>
        </w:tc>
        <w:tc>
          <w:tcPr>
            <w:tcW w:w="1440" w:type="dxa"/>
          </w:tcPr>
          <w:p w14:paraId="03CCEFC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68187EB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0EC1F3E5"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41B6619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CCBEAE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489" w:type="dxa"/>
          </w:tcPr>
          <w:p w14:paraId="05FF671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Item[TKey]</w:t>
            </w:r>
          </w:p>
        </w:tc>
        <w:tc>
          <w:tcPr>
            <w:tcW w:w="1080" w:type="dxa"/>
          </w:tcPr>
          <w:p w14:paraId="3223195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890" w:type="dxa"/>
          </w:tcPr>
          <w:p w14:paraId="0790616C"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736D9A3A"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6B24934"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Stack</w:t>
            </w:r>
          </w:p>
        </w:tc>
        <w:tc>
          <w:tcPr>
            <w:tcW w:w="2970" w:type="dxa"/>
            <w:tcMar>
              <w:top w:w="28" w:type="dxa"/>
              <w:bottom w:w="28" w:type="dxa"/>
            </w:tcMar>
          </w:tcPr>
          <w:p w14:paraId="20AF11E8"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last-in, first-out (LIFO) collection.</w:t>
            </w:r>
          </w:p>
        </w:tc>
        <w:tc>
          <w:tcPr>
            <w:tcW w:w="1440" w:type="dxa"/>
          </w:tcPr>
          <w:p w14:paraId="774EA5B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Push(T)</w:t>
            </w:r>
          </w:p>
        </w:tc>
        <w:tc>
          <w:tcPr>
            <w:tcW w:w="1170" w:type="dxa"/>
          </w:tcPr>
          <w:p w14:paraId="1F38D67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628883D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Pop()</w:t>
            </w:r>
          </w:p>
        </w:tc>
        <w:tc>
          <w:tcPr>
            <w:tcW w:w="1211" w:type="dxa"/>
          </w:tcPr>
          <w:p w14:paraId="2A36F5E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198438C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080" w:type="dxa"/>
          </w:tcPr>
          <w:p w14:paraId="0082AA9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890" w:type="dxa"/>
          </w:tcPr>
          <w:p w14:paraId="2FD7589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No</w:t>
            </w:r>
          </w:p>
        </w:tc>
      </w:tr>
      <w:tr w:rsidR="00C477AC" w14:paraId="65DE4CC5"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4EC28976"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Queue</w:t>
            </w:r>
          </w:p>
        </w:tc>
        <w:tc>
          <w:tcPr>
            <w:tcW w:w="2970" w:type="dxa"/>
            <w:tcMar>
              <w:top w:w="28" w:type="dxa"/>
              <w:bottom w:w="28" w:type="dxa"/>
            </w:tcMar>
          </w:tcPr>
          <w:p w14:paraId="182042C5"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first-in, first-out (FIFO) collection.</w:t>
            </w:r>
          </w:p>
        </w:tc>
        <w:tc>
          <w:tcPr>
            <w:tcW w:w="1440" w:type="dxa"/>
          </w:tcPr>
          <w:p w14:paraId="28AE3D4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Enqueue(Obj)</w:t>
            </w:r>
          </w:p>
        </w:tc>
        <w:tc>
          <w:tcPr>
            <w:tcW w:w="1170" w:type="dxa"/>
          </w:tcPr>
          <w:p w14:paraId="3F72CCF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322D6A88"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Dequeue()</w:t>
            </w:r>
          </w:p>
        </w:tc>
        <w:tc>
          <w:tcPr>
            <w:tcW w:w="1211" w:type="dxa"/>
          </w:tcPr>
          <w:p w14:paraId="135CBE9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489" w:type="dxa"/>
          </w:tcPr>
          <w:p w14:paraId="6808A93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080" w:type="dxa"/>
          </w:tcPr>
          <w:p w14:paraId="2F51185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890" w:type="dxa"/>
          </w:tcPr>
          <w:p w14:paraId="5520C97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44A92EC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1C3420A6"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SortedList</w:t>
            </w:r>
          </w:p>
        </w:tc>
        <w:tc>
          <w:tcPr>
            <w:tcW w:w="2970" w:type="dxa"/>
            <w:tcMar>
              <w:top w:w="28" w:type="dxa"/>
              <w:bottom w:w="28" w:type="dxa"/>
            </w:tcMar>
          </w:tcPr>
          <w:p w14:paraId="16D5362E"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key/value pairs that are sorted by the keys and are accessible by key and by index.</w:t>
            </w:r>
          </w:p>
        </w:tc>
        <w:tc>
          <w:tcPr>
            <w:tcW w:w="1440" w:type="dxa"/>
          </w:tcPr>
          <w:p w14:paraId="0C8C4D3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w:t>
            </w:r>
          </w:p>
        </w:tc>
        <w:tc>
          <w:tcPr>
            <w:tcW w:w="1170" w:type="dxa"/>
          </w:tcPr>
          <w:p w14:paraId="7D7A196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502D84FF"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Remove(Obj)</w:t>
            </w:r>
          </w:p>
          <w:p w14:paraId="7D53F8C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RemoveAt(Int32)</w:t>
            </w:r>
          </w:p>
        </w:tc>
        <w:tc>
          <w:tcPr>
            <w:tcW w:w="1211" w:type="dxa"/>
          </w:tcPr>
          <w:p w14:paraId="197C222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p w14:paraId="4A379BD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5263821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Item[Object]</w:t>
            </w:r>
          </w:p>
        </w:tc>
        <w:tc>
          <w:tcPr>
            <w:tcW w:w="1080" w:type="dxa"/>
          </w:tcPr>
          <w:p w14:paraId="4E82A28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890" w:type="dxa"/>
          </w:tcPr>
          <w:p w14:paraId="04A18CF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550F29C8"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29755739"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SortedDictionary&lt;TKey,TValue&gt;</w:t>
            </w:r>
          </w:p>
        </w:tc>
        <w:tc>
          <w:tcPr>
            <w:tcW w:w="2970" w:type="dxa"/>
            <w:tcMar>
              <w:top w:w="28" w:type="dxa"/>
              <w:bottom w:w="28" w:type="dxa"/>
            </w:tcMar>
          </w:tcPr>
          <w:p w14:paraId="159FFD00"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key/value pairs that are sorted on the key.</w:t>
            </w:r>
          </w:p>
        </w:tc>
        <w:tc>
          <w:tcPr>
            <w:tcW w:w="1440" w:type="dxa"/>
          </w:tcPr>
          <w:p w14:paraId="35B9B3E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30387D8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710" w:type="dxa"/>
          </w:tcPr>
          <w:p w14:paraId="0233F272"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1DE8A97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489" w:type="dxa"/>
          </w:tcPr>
          <w:p w14:paraId="01B976C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Item[Key]</w:t>
            </w:r>
          </w:p>
        </w:tc>
        <w:tc>
          <w:tcPr>
            <w:tcW w:w="1080" w:type="dxa"/>
          </w:tcPr>
          <w:p w14:paraId="430F4EA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890" w:type="dxa"/>
          </w:tcPr>
          <w:p w14:paraId="3D49D8C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6FB5300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1C2BA6B"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SortedSet&lt;T&gt;</w:t>
            </w:r>
          </w:p>
        </w:tc>
        <w:tc>
          <w:tcPr>
            <w:tcW w:w="2970" w:type="dxa"/>
            <w:tcMar>
              <w:top w:w="28" w:type="dxa"/>
              <w:bottom w:w="28" w:type="dxa"/>
            </w:tcMar>
          </w:tcPr>
          <w:p w14:paraId="66766FC3"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objects that is maintained in sorted order.</w:t>
            </w:r>
          </w:p>
        </w:tc>
        <w:tc>
          <w:tcPr>
            <w:tcW w:w="1440" w:type="dxa"/>
          </w:tcPr>
          <w:p w14:paraId="68AA8453"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70A340F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420105C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3C474B1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489" w:type="dxa"/>
          </w:tcPr>
          <w:p w14:paraId="1618296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37F9979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O(ln n)</w:t>
            </w:r>
          </w:p>
        </w:tc>
        <w:tc>
          <w:tcPr>
            <w:tcW w:w="1890" w:type="dxa"/>
          </w:tcPr>
          <w:p w14:paraId="7D39F5D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p w14:paraId="33982AF8" w14:textId="77777777" w:rsidR="00C477AC" w:rsidRPr="00666238" w:rsidRDefault="00C477AC" w:rsidP="0028484D">
            <w:pPr>
              <w:jc w:val="center"/>
              <w:cnfStyle w:val="000000100000" w:firstRow="0" w:lastRow="0" w:firstColumn="0" w:lastColumn="0" w:oddVBand="0" w:evenVBand="0" w:oddHBand="1" w:evenHBand="0" w:firstRowFirstColumn="0" w:firstRowLastColumn="0" w:lastRowFirstColumn="0" w:lastRowLastColumn="0"/>
              <w:rPr>
                <w:sz w:val="18"/>
                <w:szCs w:val="18"/>
              </w:rPr>
            </w:pPr>
          </w:p>
        </w:tc>
      </w:tr>
    </w:tbl>
    <w:p w14:paraId="15015943" w14:textId="77777777" w:rsidR="00C477AC" w:rsidRDefault="00C477AC" w:rsidP="00C477AC">
      <w:pPr>
        <w:spacing w:line="259" w:lineRule="auto"/>
        <w:jc w:val="left"/>
      </w:pPr>
    </w:p>
    <w:p w14:paraId="6FCA209A" w14:textId="77777777" w:rsidR="00C477AC" w:rsidRPr="00DA1186" w:rsidRDefault="00C477AC" w:rsidP="00C477AC">
      <w:pPr>
        <w:rPr>
          <w:sz w:val="18"/>
          <w:szCs w:val="18"/>
        </w:rPr>
      </w:pPr>
      <w:r w:rsidRPr="00DA1186">
        <w:rPr>
          <w:sz w:val="18"/>
          <w:szCs w:val="18"/>
        </w:rPr>
        <w:t>* If</w:t>
      </w:r>
      <w:r w:rsidR="000111EA">
        <w:rPr>
          <w:sz w:val="18"/>
          <w:szCs w:val="18"/>
        </w:rPr>
        <w:t xml:space="preserve"> </w:t>
      </w:r>
      <w:hyperlink r:id="rId165" w:history="1">
        <w:r w:rsidRPr="00DA1186">
          <w:rPr>
            <w:sz w:val="18"/>
            <w:szCs w:val="18"/>
          </w:rPr>
          <w:t>Count</w:t>
        </w:r>
      </w:hyperlink>
      <w:r w:rsidR="000111EA">
        <w:rPr>
          <w:sz w:val="18"/>
          <w:szCs w:val="18"/>
        </w:rPr>
        <w:t xml:space="preserve"> </w:t>
      </w:r>
      <w:r w:rsidRPr="00DA1186">
        <w:rPr>
          <w:sz w:val="18"/>
          <w:szCs w:val="18"/>
        </w:rPr>
        <w:t>is less than</w:t>
      </w:r>
      <w:r w:rsidR="000111EA">
        <w:rPr>
          <w:sz w:val="18"/>
          <w:szCs w:val="18"/>
        </w:rPr>
        <w:t xml:space="preserve"> </w:t>
      </w:r>
      <w:hyperlink r:id="rId166" w:history="1">
        <w:r w:rsidRPr="00DA1186">
          <w:rPr>
            <w:sz w:val="18"/>
            <w:szCs w:val="18"/>
          </w:rPr>
          <w:t>Capacity</w:t>
        </w:r>
      </w:hyperlink>
      <w:r w:rsidRPr="00DA1186">
        <w:rPr>
          <w:sz w:val="18"/>
          <w:szCs w:val="18"/>
        </w:rPr>
        <w:t>, this method is an O(1) operation. If the capacity needs to be increased to accommodate the new element, this method becomes an O(n) operation, where n is </w:t>
      </w:r>
      <w:hyperlink r:id="rId167" w:history="1">
        <w:r w:rsidRPr="00DA1186">
          <w:rPr>
            <w:sz w:val="18"/>
            <w:szCs w:val="18"/>
          </w:rPr>
          <w:t>Count</w:t>
        </w:r>
      </w:hyperlink>
      <w:r w:rsidRPr="00DA1186">
        <w:rPr>
          <w:sz w:val="18"/>
          <w:szCs w:val="18"/>
        </w:rPr>
        <w:t>.</w:t>
      </w:r>
    </w:p>
    <w:p w14:paraId="385195CD" w14:textId="77777777" w:rsidR="00C477AC" w:rsidRPr="00DA1186" w:rsidRDefault="00C477AC" w:rsidP="00C477AC">
      <w:pPr>
        <w:rPr>
          <w:sz w:val="18"/>
          <w:szCs w:val="18"/>
        </w:rPr>
      </w:pPr>
      <w:r w:rsidRPr="00DA1186">
        <w:rPr>
          <w:sz w:val="18"/>
          <w:szCs w:val="18"/>
        </w:rPr>
        <w:t>** Approaches O(1) operation, includes key lookup overhead.</w:t>
      </w:r>
    </w:p>
    <w:p w14:paraId="2CECBC01" w14:textId="77777777" w:rsidR="00C477AC" w:rsidRDefault="00C477AC" w:rsidP="00C477AC">
      <w:pPr>
        <w:sectPr w:rsidR="00C477AC" w:rsidSect="006345A5">
          <w:headerReference w:type="first" r:id="rId168"/>
          <w:footerReference w:type="first" r:id="rId169"/>
          <w:pgSz w:w="16839" w:h="11907" w:orient="landscape" w:code="9"/>
          <w:pgMar w:top="1021" w:right="1134" w:bottom="1021" w:left="1134" w:header="851" w:footer="567" w:gutter="0"/>
          <w:cols w:space="720"/>
          <w:titlePg/>
          <w:docGrid w:linePitch="360"/>
        </w:sectPr>
      </w:pPr>
      <w:r w:rsidRPr="00DA1186">
        <w:rPr>
          <w:sz w:val="18"/>
          <w:szCs w:val="18"/>
        </w:rPr>
        <w:t>*** This method is an O(n) operation for unsorted data, where n is </w:t>
      </w:r>
      <w:hyperlink r:id="rId170" w:history="1">
        <w:r w:rsidRPr="00DA1186">
          <w:rPr>
            <w:sz w:val="18"/>
            <w:szCs w:val="18"/>
          </w:rPr>
          <w:t>Count</w:t>
        </w:r>
      </w:hyperlink>
      <w:r w:rsidRPr="00DA1186">
        <w:rPr>
          <w:sz w:val="18"/>
          <w:szCs w:val="18"/>
        </w:rPr>
        <w:t>. It is an O(log n) operation if the new element is added at the end of the list. If insertion causes a resize, the operation is O(n).</w:t>
      </w:r>
      <w:r>
        <w:br w:type="page"/>
      </w:r>
    </w:p>
    <w:p w14:paraId="10F546BC" w14:textId="77777777" w:rsidR="00C477AC" w:rsidRDefault="00C477AC" w:rsidP="003C0374">
      <w:pPr>
        <w:pStyle w:val="SLCUnorderedlist"/>
      </w:pPr>
      <w:r>
        <w:lastRenderedPageBreak/>
        <w:t>In some cases,</w:t>
      </w:r>
      <w:r w:rsidRPr="00EF1EAB">
        <w:t xml:space="preserve"> a combination of collections can be used to obtain optimal performance (at the cost of increased memory usage). For example, suppose there a</w:t>
      </w:r>
      <w:r>
        <w:t>re</w:t>
      </w:r>
      <w:r w:rsidRPr="00EF1EAB">
        <w:t xml:space="preserve"> two files: a file containing 1</w:t>
      </w:r>
      <w:r w:rsidR="00CA7AAE">
        <w:t>,</w:t>
      </w:r>
      <w:r w:rsidRPr="00EF1EAB">
        <w:t>000</w:t>
      </w:r>
      <w:r w:rsidR="00CA7AAE">
        <w:t>,</w:t>
      </w:r>
      <w:r w:rsidRPr="00EF1EAB">
        <w:t xml:space="preserve">000 keys and a large CSV file (1.5 GB) where only the lines that match one of the keys in the other file should be processed. </w:t>
      </w:r>
      <w:r>
        <w:t xml:space="preserve">First, the key file is read and stored in a collection. Then the CSV file is read. For each line in the CSV file, the Contains() method on the collection instance is used to check if </w:t>
      </w:r>
      <w:r w:rsidR="00CA7AAE">
        <w:t xml:space="preserve">it </w:t>
      </w:r>
      <w:r>
        <w:t>needs to be processed.</w:t>
      </w:r>
    </w:p>
    <w:p w14:paraId="2CA76201" w14:textId="77777777" w:rsidR="00C477AC" w:rsidRDefault="00C477AC" w:rsidP="003C0374">
      <w:pPr>
        <w:pStyle w:val="ListParagraph"/>
        <w:autoSpaceDE w:val="0"/>
        <w:autoSpaceDN w:val="0"/>
        <w:adjustRightInd w:val="0"/>
        <w:spacing w:line="240" w:lineRule="auto"/>
        <w:ind w:left="284"/>
        <w:contextualSpacing w:val="0"/>
      </w:pPr>
      <w:r>
        <w:t>When the keys are stored using an instance of List&lt;string&gt;, reading the keys file takes 6 s. The lookup</w:t>
      </w:r>
      <w:r w:rsidR="004C7B95">
        <w:t>,</w:t>
      </w:r>
      <w:r>
        <w:t xml:space="preserve"> however</w:t>
      </w:r>
      <w:r w:rsidR="004C7B95">
        <w:t>,</w:t>
      </w:r>
      <w:r>
        <w:t xml:space="preserve"> takes considerably more time (&gt; 20 min).</w:t>
      </w:r>
    </w:p>
    <w:p w14:paraId="2C6793AF" w14:textId="77777777" w:rsidR="00C477AC" w:rsidRDefault="00C477AC" w:rsidP="003C0374">
      <w:pPr>
        <w:pStyle w:val="ListParagraph"/>
        <w:autoSpaceDE w:val="0"/>
        <w:autoSpaceDN w:val="0"/>
        <w:adjustRightInd w:val="0"/>
        <w:spacing w:line="240" w:lineRule="auto"/>
        <w:ind w:left="284"/>
        <w:contextualSpacing w:val="0"/>
      </w:pPr>
      <w:r>
        <w:t>When an instance of Stack&lt;string&gt;</w:t>
      </w:r>
      <w:r w:rsidR="00B0208C">
        <w:t xml:space="preserve"> is used</w:t>
      </w:r>
      <w:r>
        <w:t xml:space="preserve">, it takes 200 ms to read out the keys file. However, the lookup still takes a long time (&gt; 20 min). </w:t>
      </w:r>
    </w:p>
    <w:p w14:paraId="1C9979D1" w14:textId="77777777" w:rsidR="00C477AC" w:rsidRDefault="00C477AC" w:rsidP="003C0374">
      <w:pPr>
        <w:pStyle w:val="ListParagraph"/>
        <w:autoSpaceDE w:val="0"/>
        <w:autoSpaceDN w:val="0"/>
        <w:adjustRightInd w:val="0"/>
        <w:spacing w:line="240" w:lineRule="auto"/>
        <w:ind w:left="284"/>
        <w:contextualSpacing w:val="0"/>
      </w:pPr>
      <w:r>
        <w:t>When an instance of HashSet&lt;string&gt;</w:t>
      </w:r>
      <w:r w:rsidR="00B0208C">
        <w:t xml:space="preserve"> is used</w:t>
      </w:r>
      <w:r>
        <w:t xml:space="preserve">, it takes 26 s to read out the keys file. The lookup takes </w:t>
      </w:r>
      <w:r w:rsidR="00B0208C">
        <w:t>26 </w:t>
      </w:r>
      <w:r>
        <w:t>s.</w:t>
      </w:r>
    </w:p>
    <w:p w14:paraId="46E30737" w14:textId="77777777" w:rsidR="00C477AC" w:rsidRPr="00A4017B" w:rsidRDefault="00C477AC" w:rsidP="003C0374">
      <w:pPr>
        <w:pStyle w:val="ListParagraph"/>
        <w:autoSpaceDE w:val="0"/>
        <w:autoSpaceDN w:val="0"/>
        <w:adjustRightInd w:val="0"/>
        <w:spacing w:line="240" w:lineRule="auto"/>
        <w:ind w:left="284"/>
        <w:contextualSpacing w:val="0"/>
      </w:pPr>
      <w:r w:rsidRPr="00A4017B">
        <w:t>Performance can be optimized by using a combination of collections: The key file is first loaded in an instance of Stack&lt;string&gt;. This object is then used to construct an instance of a HashSet&lt;string&gt;. This takes 400</w:t>
      </w:r>
      <w:r>
        <w:t xml:space="preserve"> </w:t>
      </w:r>
      <w:r w:rsidRPr="00A4017B">
        <w:t>ms and the lookup takes 26</w:t>
      </w:r>
      <w:r>
        <w:t xml:space="preserve"> </w:t>
      </w:r>
      <w:r w:rsidRPr="00A4017B">
        <w:t xml:space="preserve">s. </w:t>
      </w:r>
      <w:r>
        <w:t>This results in a total processing time of 26.4s. However, note that this performance increase comes at a cost of increased memory usage.</w:t>
      </w:r>
    </w:p>
    <w:p w14:paraId="0E989CFA" w14:textId="77777777" w:rsidR="00C477AC" w:rsidRDefault="00C477AC" w:rsidP="003C0374">
      <w:pPr>
        <w:pStyle w:val="SLCUnorderedlist"/>
      </w:pPr>
      <w:r w:rsidRPr="00CF0154">
        <w:t>If</w:t>
      </w:r>
      <w:r w:rsidR="000111EA">
        <w:rPr>
          <w:rStyle w:val="apple-converted-space"/>
          <w:color w:val="2A2A2A"/>
        </w:rPr>
        <w:t xml:space="preserve"> </w:t>
      </w:r>
      <w:r w:rsidRPr="00CF0154">
        <w:t>Count</w:t>
      </w:r>
      <w:r w:rsidR="000111EA">
        <w:rPr>
          <w:rStyle w:val="apple-converted-space"/>
          <w:color w:val="2A2A2A"/>
        </w:rPr>
        <w:t xml:space="preserve"> </w:t>
      </w:r>
      <w:r w:rsidRPr="00CF0154">
        <w:t>exceeds</w:t>
      </w:r>
      <w:r w:rsidR="000111EA">
        <w:rPr>
          <w:rStyle w:val="apple-converted-space"/>
          <w:color w:val="2A2A2A"/>
        </w:rPr>
        <w:t xml:space="preserve"> </w:t>
      </w:r>
      <w:r w:rsidRPr="00CF0154">
        <w:rPr>
          <w:rStyle w:val="selflink"/>
          <w:color w:val="2A2A2A"/>
        </w:rPr>
        <w:t>Capacity</w:t>
      </w:r>
      <w:r w:rsidR="000111EA">
        <w:rPr>
          <w:rStyle w:val="apple-converted-space"/>
          <w:color w:val="2A2A2A"/>
        </w:rPr>
        <w:t xml:space="preserve"> </w:t>
      </w:r>
      <w:r w:rsidRPr="00CF0154">
        <w:t>while elements</w:t>
      </w:r>
      <w:r w:rsidR="00B0208C">
        <w:t xml:space="preserve"> are added</w:t>
      </w:r>
      <w:r w:rsidRPr="00CF0154">
        <w:t>, the capacity is increased by automatically reallocating the internal array before copying the old elements and adding the new elements. Collections can be instantiated with an initial capacity</w:t>
      </w:r>
      <w:r>
        <w:t xml:space="preserve"> to reduce the number of reallocations. Also, when multiple items need to be added to a collection, the AddRange method is favored over multiple Add method calls.</w:t>
      </w:r>
    </w:p>
    <w:p w14:paraId="0FCAEE0D" w14:textId="77777777" w:rsidR="00C477AC" w:rsidRDefault="00C477AC" w:rsidP="003C0374">
      <w:pPr>
        <w:pStyle w:val="SLCUnorderedlist"/>
      </w:pPr>
      <w:r>
        <w:t>Although the ArrayList</w:t>
      </w:r>
      <w:r w:rsidR="00E413F0">
        <w:rPr>
          <w:noProof/>
        </w:rPr>
        <w:t xml:space="preserve"> </w:t>
      </w:r>
      <w:r>
        <w:t xml:space="preserve">class and List&lt;T&gt; class have similar functionality, the List&lt;T&gt; class performs better in most cases. Moreover, List&lt;T&gt; is type safe. </w:t>
      </w:r>
      <w:r w:rsidRPr="00030437">
        <w:t>In case a heterogeneous collection needs to stored, an instance of List&lt;object&gt; should be used instead of an instance of the ArrayList class. In case a homogeneous collection needs to be stored, a strongly typed list (List&lt;T&gt;) should be used.</w:t>
      </w:r>
    </w:p>
    <w:p w14:paraId="771B2A48" w14:textId="77777777" w:rsidR="00C477AC" w:rsidRDefault="00C477AC" w:rsidP="003C0374">
      <w:pPr>
        <w:ind w:left="284"/>
      </w:pPr>
      <w:r>
        <w:t>MSDN states the following regarding performance considerations:</w:t>
      </w:r>
    </w:p>
    <w:p w14:paraId="683209E2" w14:textId="77777777" w:rsidR="00C477AC" w:rsidRPr="003C0374" w:rsidRDefault="00C477AC" w:rsidP="003C0374">
      <w:pPr>
        <w:spacing w:after="120"/>
        <w:ind w:left="284"/>
        <w:rPr>
          <w:i/>
          <w:iCs/>
          <w:color w:val="2A2A2A"/>
        </w:rPr>
      </w:pPr>
      <w:bookmarkStart w:id="215" w:name="_Hlk32922159"/>
      <w:r w:rsidRPr="003C0374">
        <w:rPr>
          <w:i/>
          <w:iCs/>
          <w:color w:val="2A2A2A"/>
        </w:rPr>
        <w:t>“</w:t>
      </w:r>
      <w:r w:rsidRPr="003C0374">
        <w:rPr>
          <w:i/>
          <w:iCs/>
        </w:rPr>
        <w:t>In deciding whether to use the List&lt;T&gt; or </w:t>
      </w:r>
      <w:hyperlink r:id="rId171" w:history="1">
        <w:r w:rsidRPr="003C0374">
          <w:rPr>
            <w:rFonts w:eastAsiaTheme="minorEastAsia"/>
            <w:i/>
            <w:iCs/>
          </w:rPr>
          <w:t>ArrayList</w:t>
        </w:r>
      </w:hyperlink>
      <w:r w:rsidRPr="003C0374">
        <w:rPr>
          <w:i/>
          <w:iCs/>
        </w:rPr>
        <w:t> class, both of which have similar functionality, remember that the List&lt;T&gt; class performs better in most cases and is type safe. If a reference type is used for type T of the List&lt;T&gt; class, the behavior of the two classes is identical. However, if a value type is used for type T, you need to consider implementation and boxing issues.</w:t>
      </w:r>
    </w:p>
    <w:p w14:paraId="62B21B82" w14:textId="77777777" w:rsidR="00C477AC" w:rsidRPr="003C0374" w:rsidRDefault="00C477AC" w:rsidP="003C0374">
      <w:pPr>
        <w:spacing w:after="120"/>
        <w:ind w:left="284"/>
        <w:rPr>
          <w:i/>
          <w:iCs/>
          <w:color w:val="2A2A2A"/>
        </w:rPr>
      </w:pPr>
      <w:r w:rsidRPr="003C0374">
        <w:rPr>
          <w:i/>
          <w:iCs/>
          <w:color w:val="2A2A2A"/>
        </w:rPr>
        <w:t>If a value type is used for type</w:t>
      </w:r>
      <w:r w:rsidRPr="003C0374">
        <w:rPr>
          <w:rStyle w:val="apple-converted-space"/>
          <w:i/>
          <w:iCs/>
          <w:color w:val="2A2A2A"/>
        </w:rPr>
        <w:t> </w:t>
      </w:r>
      <w:r w:rsidRPr="008C2BEB">
        <w:rPr>
          <w:rStyle w:val="Emphasis"/>
          <w:b/>
          <w:bCs/>
          <w:i w:val="0"/>
          <w:iCs w:val="0"/>
          <w:color w:val="2A2A2A"/>
        </w:rPr>
        <w:t>T</w:t>
      </w:r>
      <w:r w:rsidRPr="003C0374">
        <w:rPr>
          <w:i/>
          <w:iCs/>
          <w:color w:val="2A2A2A"/>
        </w:rPr>
        <w:t>, the compiler generates an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specifically for that value type. That means a list element of a</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object does not have to be boxed before the element can be used, and after about 500 list elements are created</w:t>
      </w:r>
      <w:r w:rsidR="0028341A" w:rsidRPr="003C0374">
        <w:rPr>
          <w:i/>
          <w:iCs/>
          <w:color w:val="2A2A2A"/>
        </w:rPr>
        <w:t>,</w:t>
      </w:r>
      <w:r w:rsidRPr="003C0374">
        <w:rPr>
          <w:i/>
          <w:iCs/>
          <w:color w:val="2A2A2A"/>
        </w:rPr>
        <w:t xml:space="preserve"> the memory saved not boxing list elements is greater than the memory used to generate the class implementation.</w:t>
      </w:r>
    </w:p>
    <w:p w14:paraId="65D64675" w14:textId="77777777" w:rsidR="00C477AC" w:rsidRPr="003C0374" w:rsidRDefault="00C477AC" w:rsidP="003C0374">
      <w:pPr>
        <w:spacing w:after="120"/>
        <w:ind w:left="284"/>
        <w:rPr>
          <w:i/>
          <w:iCs/>
          <w:color w:val="2A2A2A"/>
        </w:rPr>
      </w:pPr>
      <w:r w:rsidRPr="003C0374">
        <w:rPr>
          <w:i/>
          <w:iCs/>
          <w:color w:val="2A2A2A"/>
        </w:rPr>
        <w:t>Make certain the value type used for type</w:t>
      </w:r>
      <w:r w:rsidRPr="003C0374">
        <w:rPr>
          <w:rStyle w:val="apple-converted-space"/>
          <w:i/>
          <w:iCs/>
          <w:color w:val="2A2A2A"/>
        </w:rPr>
        <w:t> </w:t>
      </w:r>
      <w:r w:rsidRPr="003C0374">
        <w:rPr>
          <w:rStyle w:val="Emphasis"/>
          <w:i w:val="0"/>
          <w:iCs w:val="0"/>
          <w:color w:val="2A2A2A"/>
        </w:rPr>
        <w:t>T</w:t>
      </w:r>
      <w:r w:rsidRPr="003C0374">
        <w:rPr>
          <w:rStyle w:val="apple-converted-space"/>
          <w:i/>
          <w:iCs/>
          <w:color w:val="2A2A2A"/>
        </w:rPr>
        <w:t> </w:t>
      </w:r>
      <w:r w:rsidRPr="003C0374">
        <w:rPr>
          <w:i/>
          <w:iCs/>
          <w:color w:val="2A2A2A"/>
        </w:rPr>
        <w:t>implements the</w:t>
      </w:r>
      <w:r w:rsidRPr="003C0374">
        <w:rPr>
          <w:rStyle w:val="apple-converted-space"/>
          <w:i/>
          <w:iCs/>
          <w:color w:val="2A2A2A"/>
        </w:rPr>
        <w:t> </w:t>
      </w:r>
      <w:r w:rsidRPr="003C0374">
        <w:rPr>
          <w:i/>
          <w:iCs/>
          <w:color w:val="2A2A2A"/>
        </w:rPr>
        <w:t>IEquatable&lt;T&gt;</w:t>
      </w:r>
      <w:r w:rsidRPr="003C0374">
        <w:rPr>
          <w:rStyle w:val="apple-converted-space"/>
          <w:i/>
          <w:iCs/>
          <w:color w:val="2A2A2A"/>
        </w:rPr>
        <w:t> </w:t>
      </w:r>
      <w:r w:rsidRPr="003C0374">
        <w:rPr>
          <w:i/>
          <w:iCs/>
          <w:color w:val="2A2A2A"/>
        </w:rPr>
        <w:t>generic interface. If not, methods such as</w:t>
      </w:r>
      <w:r w:rsidRPr="003C0374">
        <w:rPr>
          <w:rStyle w:val="apple-converted-space"/>
          <w:i/>
          <w:iCs/>
          <w:color w:val="2A2A2A"/>
        </w:rPr>
        <w:t> </w:t>
      </w:r>
      <w:r w:rsidRPr="003C0374">
        <w:rPr>
          <w:i/>
          <w:iCs/>
          <w:color w:val="2A2A2A"/>
        </w:rPr>
        <w:t>Contains</w:t>
      </w:r>
      <w:r w:rsidRPr="003C0374">
        <w:rPr>
          <w:rStyle w:val="apple-converted-space"/>
          <w:i/>
          <w:iCs/>
          <w:color w:val="2A2A2A"/>
        </w:rPr>
        <w:t> </w:t>
      </w:r>
      <w:r w:rsidRPr="003C0374">
        <w:rPr>
          <w:i/>
          <w:iCs/>
          <w:color w:val="2A2A2A"/>
        </w:rPr>
        <w:t>must call the</w:t>
      </w:r>
      <w:r w:rsidRPr="003C0374">
        <w:rPr>
          <w:rStyle w:val="apple-converted-space"/>
          <w:i/>
          <w:iCs/>
          <w:color w:val="2A2A2A"/>
        </w:rPr>
        <w:t> </w:t>
      </w:r>
      <w:r w:rsidRPr="003C0374">
        <w:rPr>
          <w:i/>
          <w:iCs/>
          <w:color w:val="2A2A2A"/>
        </w:rPr>
        <w:t>Object.Equals(Object)</w:t>
      </w:r>
      <w:r w:rsidRPr="003C0374">
        <w:rPr>
          <w:rStyle w:val="apple-converted-space"/>
          <w:i/>
          <w:iCs/>
          <w:color w:val="2A2A2A"/>
        </w:rPr>
        <w:t> </w:t>
      </w:r>
      <w:r w:rsidRPr="003C0374">
        <w:rPr>
          <w:i/>
          <w:iCs/>
          <w:color w:val="2A2A2A"/>
        </w:rPr>
        <w:t>method, which boxes the affected list element. If the value type implements the</w:t>
      </w:r>
      <w:r w:rsidRPr="003C0374">
        <w:rPr>
          <w:rStyle w:val="apple-converted-space"/>
          <w:i/>
          <w:iCs/>
          <w:color w:val="2A2A2A"/>
        </w:rPr>
        <w:t> </w:t>
      </w:r>
      <w:r w:rsidRPr="003C0374">
        <w:rPr>
          <w:i/>
          <w:iCs/>
          <w:color w:val="2A2A2A"/>
        </w:rPr>
        <w:t>IComparable</w:t>
      </w:r>
      <w:r w:rsidRPr="003C0374">
        <w:rPr>
          <w:rStyle w:val="apple-converted-space"/>
          <w:i/>
          <w:iCs/>
          <w:color w:val="2A2A2A"/>
        </w:rPr>
        <w:t> </w:t>
      </w:r>
      <w:r w:rsidRPr="003C0374">
        <w:rPr>
          <w:i/>
          <w:iCs/>
          <w:color w:val="2A2A2A"/>
        </w:rPr>
        <w:t>interface and you own the source code, also implement the</w:t>
      </w:r>
      <w:r w:rsidRPr="003C0374">
        <w:rPr>
          <w:rStyle w:val="apple-converted-space"/>
          <w:i/>
          <w:iCs/>
          <w:color w:val="2A2A2A"/>
        </w:rPr>
        <w:t> </w:t>
      </w:r>
      <w:r w:rsidRPr="003C0374">
        <w:rPr>
          <w:i/>
          <w:iCs/>
          <w:color w:val="2A2A2A"/>
        </w:rPr>
        <w:t>IComparable&lt;T&gt;</w:t>
      </w:r>
      <w:r w:rsidRPr="003C0374">
        <w:rPr>
          <w:rStyle w:val="apple-converted-space"/>
          <w:i/>
          <w:iCs/>
          <w:color w:val="2A2A2A"/>
        </w:rPr>
        <w:t> </w:t>
      </w:r>
      <w:r w:rsidRPr="003C0374">
        <w:rPr>
          <w:i/>
          <w:iCs/>
          <w:color w:val="2A2A2A"/>
        </w:rPr>
        <w:t>generic interface to prevent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 from boxing list elements. If you do not own the source code, pass an</w:t>
      </w:r>
      <w:r w:rsidRPr="003C0374">
        <w:rPr>
          <w:rStyle w:val="apple-converted-space"/>
          <w:i/>
          <w:iCs/>
          <w:color w:val="2A2A2A"/>
        </w:rPr>
        <w:t> </w:t>
      </w:r>
      <w:r w:rsidRPr="003C0374">
        <w:rPr>
          <w:i/>
          <w:iCs/>
          <w:color w:val="2A2A2A"/>
        </w:rPr>
        <w:t>IComparer&lt;T&gt;</w:t>
      </w:r>
      <w:r w:rsidRPr="003C0374">
        <w:rPr>
          <w:rStyle w:val="apple-converted-space"/>
          <w:i/>
          <w:iCs/>
          <w:color w:val="2A2A2A"/>
        </w:rPr>
        <w:t> </w:t>
      </w:r>
      <w:r w:rsidRPr="003C0374">
        <w:rPr>
          <w:i/>
          <w:iCs/>
          <w:color w:val="2A2A2A"/>
        </w:rPr>
        <w:t>object to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w:t>
      </w:r>
    </w:p>
    <w:p w14:paraId="6859D67C" w14:textId="77777777" w:rsidR="00C477AC" w:rsidRPr="003C0374" w:rsidRDefault="00C477AC" w:rsidP="003C0374">
      <w:pPr>
        <w:spacing w:after="120"/>
        <w:ind w:left="284"/>
        <w:rPr>
          <w:i/>
          <w:iCs/>
          <w:color w:val="2A2A2A"/>
        </w:rPr>
      </w:pPr>
      <w:r w:rsidRPr="003C0374">
        <w:rPr>
          <w:i/>
          <w:iCs/>
          <w:color w:val="2A2A2A"/>
        </w:rPr>
        <w:t>It is to your advantage to use the type-specific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instead of using the</w:t>
      </w:r>
      <w:r w:rsidRPr="003C0374">
        <w:rPr>
          <w:rStyle w:val="apple-converted-space"/>
          <w:i/>
          <w:iCs/>
          <w:color w:val="2A2A2A"/>
        </w:rPr>
        <w:t> </w:t>
      </w:r>
      <w:r w:rsidRPr="003C0374">
        <w:rPr>
          <w:i/>
          <w:iCs/>
          <w:color w:val="2A2A2A"/>
        </w:rPr>
        <w:t>ArrayList class or writing a strongly typed wrapper collection yourself. The reason is your implementation must do what the .NET Framework does for you already, and the common language runtime can share Microsoft intermediate language code and metadata, which your implementation cannot.”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17"/>
        <w:gridCol w:w="8080"/>
      </w:tblGrid>
      <w:tr w:rsidR="00FA68FD" w:rsidRPr="00A00ADE" w14:paraId="0AFFCACE"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417" w:type="dxa"/>
            <w:tcBorders>
              <w:top w:val="none" w:sz="0" w:space="0" w:color="auto"/>
              <w:bottom w:val="none" w:sz="0" w:space="0" w:color="auto"/>
            </w:tcBorders>
          </w:tcPr>
          <w:p w14:paraId="59864709" w14:textId="77777777" w:rsidR="00FA68FD" w:rsidRPr="00A00ADE" w:rsidRDefault="00FA68FD" w:rsidP="00BD5C21">
            <w:bookmarkStart w:id="216" w:name="_LINQ"/>
            <w:bookmarkEnd w:id="215"/>
            <w:bookmarkEnd w:id="216"/>
            <w:r>
              <w:rPr>
                <w:b/>
                <w:noProof/>
              </w:rPr>
              <w:t>See also</w:t>
            </w:r>
            <w:r>
              <w:rPr>
                <w:noProof/>
              </w:rPr>
              <w:t>:</w:t>
            </w:r>
          </w:p>
        </w:tc>
        <w:tc>
          <w:tcPr>
            <w:tcW w:w="8080" w:type="dxa"/>
            <w:tcBorders>
              <w:top w:val="none" w:sz="0" w:space="0" w:color="auto"/>
              <w:bottom w:val="none" w:sz="0" w:space="0" w:color="auto"/>
            </w:tcBorders>
          </w:tcPr>
          <w:p w14:paraId="0F600501" w14:textId="77777777" w:rsidR="00FA68FD" w:rsidRDefault="00000000" w:rsidP="008C7DAA">
            <w:pPr>
              <w:pStyle w:val="SLCUnorderedlist"/>
            </w:pPr>
            <w:hyperlink r:id="rId172" w:history="1">
              <w:r w:rsidR="00FA68FD" w:rsidRPr="00BE55DF">
                <w:rPr>
                  <w:rStyle w:val="Hyperlink"/>
                </w:rPr>
                <w:t>https://msdn.microsoft.com/en-us/library/system.collections.arraylist(v=vs.110).aspx</w:t>
              </w:r>
            </w:hyperlink>
          </w:p>
          <w:p w14:paraId="71ACBDF1" w14:textId="77777777" w:rsidR="00FA68FD" w:rsidRPr="00A00ADE" w:rsidRDefault="00000000" w:rsidP="008C7DAA">
            <w:pPr>
              <w:pStyle w:val="SLCUnorderedlist"/>
            </w:pPr>
            <w:hyperlink r:id="rId173" w:history="1">
              <w:r w:rsidR="00FA68FD" w:rsidRPr="00BE55DF">
                <w:rPr>
                  <w:rStyle w:val="Hyperlink"/>
                </w:rPr>
                <w:t>https://msdn.microsoft.com/en-us/library/6sh2ey19(v=vs.110).aspx</w:t>
              </w:r>
            </w:hyperlink>
          </w:p>
        </w:tc>
      </w:tr>
    </w:tbl>
    <w:p w14:paraId="1213E4E1" w14:textId="77777777" w:rsidR="00C477AC" w:rsidRDefault="00C477AC" w:rsidP="006B59B9">
      <w:pPr>
        <w:pStyle w:val="Heading4"/>
      </w:pPr>
      <w:r>
        <w:lastRenderedPageBreak/>
        <w:t>LINQ</w:t>
      </w:r>
    </w:p>
    <w:p w14:paraId="20404D61" w14:textId="77777777" w:rsidR="00C477AC" w:rsidRPr="003251E7" w:rsidRDefault="00C477AC" w:rsidP="003C0374">
      <w:pPr>
        <w:pStyle w:val="SLCUnorderedlist"/>
      </w:pPr>
      <w:r w:rsidRPr="003251E7">
        <w:t xml:space="preserve">LINQ allows </w:t>
      </w:r>
      <w:r w:rsidR="0028341A">
        <w:t xml:space="preserve">you </w:t>
      </w:r>
      <w:r w:rsidRPr="003251E7">
        <w:t xml:space="preserve">to write </w:t>
      </w:r>
      <w:r w:rsidR="0028341A">
        <w:t>compact</w:t>
      </w:r>
      <w:r>
        <w:t xml:space="preserve"> </w:t>
      </w:r>
      <w:r w:rsidR="002B3C49">
        <w:t xml:space="preserve">and readable </w:t>
      </w:r>
      <w:r>
        <w:t>code</w:t>
      </w:r>
      <w:r w:rsidRPr="003251E7">
        <w:t xml:space="preserve">. </w:t>
      </w:r>
      <w:r w:rsidR="002B3C49">
        <w:t>Though</w:t>
      </w:r>
      <w:r w:rsidRPr="003251E7">
        <w:t xml:space="preserve"> </w:t>
      </w:r>
      <w:r w:rsidR="002B3C49">
        <w:t>in some cases an alternative implementation can perform even better, LINQ is generally preferred as it will typically result in more readable and maintainable code than the alternative implementation. Only use other specific implementations when these outperform LIQ and the performance of the implementation has a major impact on the overall performance.</w:t>
      </w:r>
    </w:p>
    <w:p w14:paraId="5DE53A35" w14:textId="77777777" w:rsidR="00C477AC" w:rsidRPr="00754505" w:rsidRDefault="00C477AC" w:rsidP="003C0374">
      <w:pPr>
        <w:pStyle w:val="SLCUnorderedlist"/>
      </w:pPr>
      <w:r w:rsidRPr="00754505">
        <w:t xml:space="preserve">A query is a set of instructions </w:t>
      </w:r>
      <w:r w:rsidR="0028341A">
        <w:t>on</w:t>
      </w:r>
      <w:r w:rsidR="0028341A" w:rsidRPr="00754505">
        <w:t xml:space="preserve"> </w:t>
      </w:r>
      <w:r w:rsidRPr="00754505">
        <w:t>how to retrieve and organize data. To execute the query, a call to its GetEnumerator method is required</w:t>
      </w:r>
      <w:r>
        <w:t xml:space="preserve"> (deferred execution)</w:t>
      </w:r>
      <w:r w:rsidRPr="00754505">
        <w:t>. This call is made when a foreach loop is used to iterate over the elements. To evaluate a query and store its results without executing a foreach loop</w:t>
      </w:r>
      <w:r>
        <w:t>, a ToList, ToArray, ToDictionary, or ToLookup should be called on the query variable.</w:t>
      </w:r>
    </w:p>
    <w:p w14:paraId="3DF6F765" w14:textId="77777777" w:rsidR="00C477AC" w:rsidRDefault="00C477AC" w:rsidP="003C0374">
      <w:pPr>
        <w:autoSpaceDE w:val="0"/>
        <w:autoSpaceDN w:val="0"/>
        <w:adjustRightInd w:val="0"/>
        <w:spacing w:after="0" w:line="240" w:lineRule="auto"/>
        <w:ind w:left="284"/>
      </w:pPr>
      <w:r>
        <w:t>W</w:t>
      </w:r>
      <w:r w:rsidRPr="000C3C79">
        <w:t xml:space="preserve">hen looping over an </w:t>
      </w:r>
      <w:r>
        <w:t>I</w:t>
      </w:r>
      <w:r w:rsidRPr="000C3C79">
        <w:t>ENumerable</w:t>
      </w:r>
      <w:r>
        <w:t>,</w:t>
      </w:r>
      <w:r w:rsidRPr="000C3C79">
        <w:t xml:space="preserve"> </w:t>
      </w:r>
      <w:r w:rsidR="001D09E3">
        <w:t>values are</w:t>
      </w:r>
      <w:r>
        <w:t xml:space="preserve"> received</w:t>
      </w:r>
      <w:r w:rsidRPr="000C3C79">
        <w:t xml:space="preserve"> from the source data one at a time</w:t>
      </w:r>
      <w:r>
        <w:t xml:space="preserve">. </w:t>
      </w:r>
      <w:r w:rsidRPr="000C3C79">
        <w:t xml:space="preserve">This can be very positive </w:t>
      </w:r>
      <w:r w:rsidR="0028341A">
        <w:t>for the</w:t>
      </w:r>
      <w:r w:rsidRPr="000C3C79">
        <w:t xml:space="preserve"> total </w:t>
      </w:r>
      <w:r>
        <w:t>m</w:t>
      </w:r>
      <w:r w:rsidRPr="000C3C79">
        <w:t xml:space="preserve">emory </w:t>
      </w:r>
      <w:r>
        <w:t>u</w:t>
      </w:r>
      <w:r w:rsidRPr="000C3C79">
        <w:t>sage i</w:t>
      </w:r>
      <w:r>
        <w:t>n case</w:t>
      </w:r>
      <w:r w:rsidRPr="000C3C79">
        <w:t xml:space="preserve"> the data source is large and </w:t>
      </w:r>
      <w:r>
        <w:t xml:space="preserve">the data first needs to be filtered before </w:t>
      </w:r>
      <w:r w:rsidR="001D09E3">
        <w:t xml:space="preserve">it is </w:t>
      </w:r>
      <w:r>
        <w:t xml:space="preserve">used. </w:t>
      </w:r>
    </w:p>
    <w:p w14:paraId="467DA5FF" w14:textId="77777777" w:rsidR="00C477AC" w:rsidRDefault="003C0374"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79744" behindDoc="0" locked="0" layoutInCell="1" allowOverlap="1" wp14:anchorId="4BB271D9" wp14:editId="17C6812E">
                <wp:simplePos x="0" y="0"/>
                <wp:positionH relativeFrom="margin">
                  <wp:posOffset>186552</wp:posOffset>
                </wp:positionH>
                <wp:positionV relativeFrom="paragraph">
                  <wp:posOffset>79016</wp:posOffset>
                </wp:positionV>
                <wp:extent cx="6080594" cy="131445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6080594" cy="1314450"/>
                        </a:xfrm>
                        <a:prstGeom prst="rect">
                          <a:avLst/>
                        </a:prstGeom>
                        <a:solidFill>
                          <a:sysClr val="window" lastClr="FFFFFF">
                            <a:lumMod val="95000"/>
                          </a:sysClr>
                        </a:solidFill>
                        <a:ln w="6350">
                          <a:noFill/>
                        </a:ln>
                        <a:effectLst/>
                      </wps:spPr>
                      <wps:txbx>
                        <w:txbxContent>
                          <w:p w14:paraId="3A89FEFC" w14:textId="77777777" w:rsidR="00825DF9" w:rsidRPr="004042F5" w:rsidRDefault="00825DF9" w:rsidP="00C477AC">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5B07E7E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95796E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p w14:paraId="1043FE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1B75D0B4"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11D441AA" w14:textId="77777777" w:rsidR="00825DF9" w:rsidRPr="007C3ED4" w:rsidRDefault="00825DF9"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16E7DA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57A4B62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64EDE8E9" w14:textId="77777777" w:rsidR="00825DF9" w:rsidRPr="007C3ED4" w:rsidRDefault="00825DF9"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271D9" id="Text Box 13" o:spid="_x0000_s1027" type="#_x0000_t202" style="position:absolute;left:0;text-align:left;margin-left:14.7pt;margin-top:6.2pt;width:478.8pt;height:10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" fillcolor="#f2f2f2" stroked="f" strokeweight=".5pt">
                <v:textbox>
                  <w:txbxContent>
                    <w:p w14:paraId="3A89FEFC" w14:textId="77777777" w:rsidR="00825DF9" w:rsidRPr="004042F5" w:rsidRDefault="00825DF9" w:rsidP="00C477AC">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5B07E7E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95796E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p w14:paraId="1043FE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1B75D0B4"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11D441AA" w14:textId="77777777" w:rsidR="00825DF9" w:rsidRPr="007C3ED4" w:rsidRDefault="00825DF9"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16E7DA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57A4B62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64EDE8E9" w14:textId="77777777" w:rsidR="00825DF9" w:rsidRPr="007C3ED4" w:rsidRDefault="00825DF9"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v:textbox>
                <w10:wrap anchorx="margin"/>
              </v:shape>
            </w:pict>
          </mc:Fallback>
        </mc:AlternateContent>
      </w:r>
    </w:p>
    <w:p w14:paraId="5D560C57" w14:textId="77777777" w:rsidR="00C477AC" w:rsidRDefault="00C477AC" w:rsidP="003C0374"/>
    <w:p w14:paraId="4924443D" w14:textId="77777777" w:rsidR="00C477AC" w:rsidRDefault="00C477AC" w:rsidP="00C477AC">
      <w:pPr>
        <w:autoSpaceDE w:val="0"/>
        <w:autoSpaceDN w:val="0"/>
        <w:adjustRightInd w:val="0"/>
        <w:spacing w:after="0" w:line="240" w:lineRule="auto"/>
        <w:ind w:left="720"/>
        <w:jc w:val="left"/>
      </w:pPr>
    </w:p>
    <w:p w14:paraId="0F5AC1D0" w14:textId="77777777" w:rsidR="00C477AC" w:rsidRDefault="00C477AC" w:rsidP="00C477AC">
      <w:pPr>
        <w:autoSpaceDE w:val="0"/>
        <w:autoSpaceDN w:val="0"/>
        <w:adjustRightInd w:val="0"/>
        <w:spacing w:after="0" w:line="240" w:lineRule="auto"/>
        <w:ind w:left="720"/>
        <w:jc w:val="left"/>
      </w:pPr>
    </w:p>
    <w:p w14:paraId="27CA0063" w14:textId="77777777" w:rsidR="00C477AC" w:rsidRDefault="00C477AC" w:rsidP="00C477AC">
      <w:pPr>
        <w:autoSpaceDE w:val="0"/>
        <w:autoSpaceDN w:val="0"/>
        <w:adjustRightInd w:val="0"/>
        <w:spacing w:after="0" w:line="240" w:lineRule="auto"/>
        <w:ind w:left="720"/>
        <w:jc w:val="left"/>
      </w:pPr>
    </w:p>
    <w:p w14:paraId="0B7D95CF" w14:textId="77777777" w:rsidR="00C477AC" w:rsidRDefault="00C477AC" w:rsidP="00C477AC">
      <w:pPr>
        <w:autoSpaceDE w:val="0"/>
        <w:autoSpaceDN w:val="0"/>
        <w:adjustRightInd w:val="0"/>
        <w:spacing w:after="0" w:line="240" w:lineRule="auto"/>
        <w:ind w:left="720"/>
        <w:jc w:val="left"/>
      </w:pPr>
    </w:p>
    <w:p w14:paraId="6BE8D062" w14:textId="77777777" w:rsidR="00C477AC" w:rsidRDefault="00C477AC" w:rsidP="00C477AC">
      <w:pPr>
        <w:autoSpaceDE w:val="0"/>
        <w:autoSpaceDN w:val="0"/>
        <w:adjustRightInd w:val="0"/>
        <w:spacing w:after="0" w:line="240" w:lineRule="auto"/>
        <w:ind w:left="720"/>
        <w:jc w:val="left"/>
      </w:pPr>
    </w:p>
    <w:p w14:paraId="5D8F238E" w14:textId="77777777" w:rsidR="00C477AC" w:rsidRDefault="00C477AC" w:rsidP="00C477AC">
      <w:pPr>
        <w:autoSpaceDE w:val="0"/>
        <w:autoSpaceDN w:val="0"/>
        <w:adjustRightInd w:val="0"/>
        <w:spacing w:after="0" w:line="240" w:lineRule="auto"/>
        <w:ind w:left="720"/>
        <w:jc w:val="left"/>
      </w:pPr>
    </w:p>
    <w:p w14:paraId="5753E46A" w14:textId="77777777" w:rsidR="00C477AC" w:rsidRDefault="00C477AC" w:rsidP="00C477AC">
      <w:pPr>
        <w:autoSpaceDE w:val="0"/>
        <w:autoSpaceDN w:val="0"/>
        <w:adjustRightInd w:val="0"/>
        <w:spacing w:after="0" w:line="240" w:lineRule="auto"/>
        <w:ind w:left="720"/>
        <w:jc w:val="left"/>
      </w:pPr>
    </w:p>
    <w:p w14:paraId="486E8A94" w14:textId="77777777" w:rsidR="00C477AC" w:rsidRDefault="00C477AC" w:rsidP="00C477AC">
      <w:pPr>
        <w:autoSpaceDE w:val="0"/>
        <w:autoSpaceDN w:val="0"/>
        <w:adjustRightInd w:val="0"/>
        <w:spacing w:after="0" w:line="240" w:lineRule="auto"/>
        <w:ind w:left="720"/>
      </w:pPr>
    </w:p>
    <w:p w14:paraId="53C721F6" w14:textId="77777777" w:rsidR="00C477AC" w:rsidRDefault="00C477AC" w:rsidP="003C0374">
      <w:pPr>
        <w:ind w:left="284"/>
      </w:pPr>
      <w:r w:rsidRPr="006F4607">
        <w:t xml:space="preserve">This is very efficient as the variable loopData will </w:t>
      </w:r>
      <w:r>
        <w:t>not</w:t>
      </w:r>
      <w:r w:rsidRPr="006F4607">
        <w:t xml:space="preserve"> contain a separate list with all filtered values. This</w:t>
      </w:r>
      <w:r>
        <w:t xml:space="preserve"> </w:t>
      </w:r>
      <w:r w:rsidRPr="006F4607">
        <w:t xml:space="preserve">means </w:t>
      </w:r>
      <w:r w:rsidR="001D09E3">
        <w:t xml:space="preserve">that </w:t>
      </w:r>
      <w:r>
        <w:t xml:space="preserve">the </w:t>
      </w:r>
      <w:r w:rsidRPr="006F4607">
        <w:t>data that is already loaded in the xDoc</w:t>
      </w:r>
      <w:r>
        <w:t xml:space="preserve"> will not be saved somewhere else</w:t>
      </w:r>
      <w:r w:rsidRPr="006F4607">
        <w:t>. This also</w:t>
      </w:r>
      <w:r>
        <w:t xml:space="preserve"> </w:t>
      </w:r>
      <w:r w:rsidRPr="006F4607">
        <w:t xml:space="preserve">means that the line below should in theory have no noticeable effect on memory or </w:t>
      </w:r>
      <w:r>
        <w:t xml:space="preserve">CPU when </w:t>
      </w:r>
      <w:r w:rsidRPr="006F4607">
        <w:t>loopData</w:t>
      </w:r>
      <w:r>
        <w:t xml:space="preserve"> </w:t>
      </w:r>
      <w:r w:rsidRPr="006F4607">
        <w:t>is never called:</w:t>
      </w:r>
    </w:p>
    <w:p w14:paraId="196EBE2D" w14:textId="77777777" w:rsidR="00C477AC" w:rsidRPr="006F4607" w:rsidRDefault="00C477AC"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80768" behindDoc="0" locked="0" layoutInCell="1" allowOverlap="1" wp14:anchorId="3556720A" wp14:editId="5061C98A">
                <wp:simplePos x="0" y="0"/>
                <wp:positionH relativeFrom="margin">
                  <wp:posOffset>210406</wp:posOffset>
                </wp:positionH>
                <wp:positionV relativeFrom="paragraph">
                  <wp:posOffset>-469</wp:posOffset>
                </wp:positionV>
                <wp:extent cx="6056740" cy="409575"/>
                <wp:effectExtent l="0" t="0" r="1270" b="9525"/>
                <wp:wrapNone/>
                <wp:docPr id="14" name="Text Box 14"/>
                <wp:cNvGraphicFramePr/>
                <a:graphic xmlns:a="http://schemas.openxmlformats.org/drawingml/2006/main">
                  <a:graphicData uri="http://schemas.microsoft.com/office/word/2010/wordprocessingShape">
                    <wps:wsp>
                      <wps:cNvSpPr txBox="1"/>
                      <wps:spPr>
                        <a:xfrm>
                          <a:off x="0" y="0"/>
                          <a:ext cx="6056740" cy="409575"/>
                        </a:xfrm>
                        <a:prstGeom prst="rect">
                          <a:avLst/>
                        </a:prstGeom>
                        <a:solidFill>
                          <a:sysClr val="window" lastClr="FFFFFF">
                            <a:lumMod val="95000"/>
                          </a:sysClr>
                        </a:solidFill>
                        <a:ln w="6350">
                          <a:noFill/>
                        </a:ln>
                        <a:effectLst/>
                      </wps:spPr>
                      <wps:txbx>
                        <w:txbxContent>
                          <w:p w14:paraId="1200108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278763D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6720A" id="Text Box 14" o:spid="_x0000_s1028" type="#_x0000_t202" style="position:absolute;left:0;text-align:left;margin-left:16.55pt;margin-top:-.05pt;width:476.9pt;height:32.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" fillcolor="#f2f2f2" stroked="f" strokeweight=".5pt">
                <v:textbox>
                  <w:txbxContent>
                    <w:p w14:paraId="1200108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278763D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txbxContent>
                </v:textbox>
                <w10:wrap anchorx="margin"/>
              </v:shape>
            </w:pict>
          </mc:Fallback>
        </mc:AlternateContent>
      </w:r>
    </w:p>
    <w:p w14:paraId="488275BA" w14:textId="77777777" w:rsidR="00C477AC" w:rsidRDefault="00C477AC" w:rsidP="00C477AC">
      <w:pPr>
        <w:autoSpaceDE w:val="0"/>
        <w:autoSpaceDN w:val="0"/>
        <w:adjustRightInd w:val="0"/>
        <w:spacing w:after="0" w:line="240" w:lineRule="auto"/>
        <w:ind w:left="720"/>
        <w:jc w:val="left"/>
      </w:pPr>
    </w:p>
    <w:p w14:paraId="4FEB2EF2" w14:textId="77777777" w:rsidR="00C477AC" w:rsidRPr="006F4607" w:rsidRDefault="00C477AC" w:rsidP="00C477AC">
      <w:pPr>
        <w:autoSpaceDE w:val="0"/>
        <w:autoSpaceDN w:val="0"/>
        <w:adjustRightInd w:val="0"/>
        <w:spacing w:after="0" w:line="240" w:lineRule="auto"/>
        <w:ind w:left="720"/>
        <w:jc w:val="left"/>
      </w:pPr>
    </w:p>
    <w:p w14:paraId="0C74D39B" w14:textId="77777777" w:rsidR="00C477AC" w:rsidRDefault="00C477AC" w:rsidP="00C477AC">
      <w:pPr>
        <w:autoSpaceDE w:val="0"/>
        <w:autoSpaceDN w:val="0"/>
        <w:adjustRightInd w:val="0"/>
        <w:spacing w:after="0" w:line="240" w:lineRule="auto"/>
        <w:ind w:left="720"/>
        <w:jc w:val="left"/>
      </w:pPr>
    </w:p>
    <w:p w14:paraId="78E6A50A" w14:textId="77777777" w:rsidR="002B3C49" w:rsidRDefault="00C477AC" w:rsidP="003C0374">
      <w:pPr>
        <w:ind w:left="284"/>
      </w:pPr>
      <w:r>
        <w:t>However, this can have a negative impact on execution time in case the IEnumerable is used multiple times. The following example illustrates this:</w:t>
      </w:r>
    </w:p>
    <w:p w14:paraId="435678A1" w14:textId="77777777" w:rsidR="00C477AC" w:rsidRDefault="003C0374" w:rsidP="00C477AC">
      <w:pPr>
        <w:autoSpaceDE w:val="0"/>
        <w:autoSpaceDN w:val="0"/>
        <w:adjustRightInd w:val="0"/>
        <w:spacing w:after="0" w:line="240" w:lineRule="auto"/>
        <w:ind w:left="720"/>
      </w:pPr>
      <w:r>
        <w:rPr>
          <w:noProof/>
          <w:color w:val="FF0000"/>
          <w:lang w:val="nl-BE" w:eastAsia="nl-BE"/>
        </w:rPr>
        <mc:AlternateContent>
          <mc:Choice Requires="wps">
            <w:drawing>
              <wp:anchor distT="0" distB="0" distL="114300" distR="114300" simplePos="0" relativeHeight="251681792" behindDoc="0" locked="0" layoutInCell="1" allowOverlap="1" wp14:anchorId="527DA027" wp14:editId="3875DD06">
                <wp:simplePos x="0" y="0"/>
                <wp:positionH relativeFrom="margin">
                  <wp:posOffset>202455</wp:posOffset>
                </wp:positionH>
                <wp:positionV relativeFrom="paragraph">
                  <wp:posOffset>1518</wp:posOffset>
                </wp:positionV>
                <wp:extent cx="6064691" cy="809625"/>
                <wp:effectExtent l="0" t="0" r="0" b="9525"/>
                <wp:wrapNone/>
                <wp:docPr id="15" name="Text Box 15"/>
                <wp:cNvGraphicFramePr/>
                <a:graphic xmlns:a="http://schemas.openxmlformats.org/drawingml/2006/main">
                  <a:graphicData uri="http://schemas.microsoft.com/office/word/2010/wordprocessingShape">
                    <wps:wsp>
                      <wps:cNvSpPr txBox="1"/>
                      <wps:spPr>
                        <a:xfrm>
                          <a:off x="0" y="0"/>
                          <a:ext cx="6064691" cy="809625"/>
                        </a:xfrm>
                        <a:prstGeom prst="rect">
                          <a:avLst/>
                        </a:prstGeom>
                        <a:solidFill>
                          <a:sysClr val="window" lastClr="FFFFFF">
                            <a:lumMod val="95000"/>
                          </a:sysClr>
                        </a:solidFill>
                        <a:ln w="6350">
                          <a:noFill/>
                        </a:ln>
                        <a:effectLst/>
                      </wps:spPr>
                      <wps:txbx>
                        <w:txbxContent>
                          <w:p w14:paraId="5A47CF1A"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FE0FB8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p>
                          <w:p w14:paraId="451D3C4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D9E8DBF"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DA027" id="Text Box 15" o:spid="_x0000_s1029" type="#_x0000_t202" style="position:absolute;left:0;text-align:left;margin-left:15.95pt;margin-top:.1pt;width:477.55pt;height:63.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" fillcolor="#f2f2f2" stroked="f" strokeweight=".5pt">
                <v:textbox>
                  <w:txbxContent>
                    <w:p w14:paraId="5A47CF1A"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FE0FB8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p>
                    <w:p w14:paraId="451D3C4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D9E8DBF"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v:textbox>
                <w10:wrap anchorx="margin"/>
              </v:shape>
            </w:pict>
          </mc:Fallback>
        </mc:AlternateContent>
      </w:r>
    </w:p>
    <w:p w14:paraId="675E8609" w14:textId="77777777" w:rsidR="00C477AC" w:rsidRDefault="00C477AC" w:rsidP="00C477AC">
      <w:pPr>
        <w:autoSpaceDE w:val="0"/>
        <w:autoSpaceDN w:val="0"/>
        <w:adjustRightInd w:val="0"/>
        <w:spacing w:after="0" w:line="240" w:lineRule="auto"/>
        <w:ind w:left="720"/>
        <w:jc w:val="left"/>
      </w:pPr>
    </w:p>
    <w:p w14:paraId="30490766" w14:textId="77777777" w:rsidR="00C477AC" w:rsidRDefault="00C477AC" w:rsidP="00C477AC">
      <w:pPr>
        <w:autoSpaceDE w:val="0"/>
        <w:autoSpaceDN w:val="0"/>
        <w:adjustRightInd w:val="0"/>
        <w:spacing w:after="0" w:line="240" w:lineRule="auto"/>
        <w:ind w:left="720"/>
        <w:jc w:val="left"/>
      </w:pPr>
    </w:p>
    <w:p w14:paraId="7CAD9EC1" w14:textId="77777777" w:rsidR="00C477AC" w:rsidRDefault="00C477AC" w:rsidP="00C477AC">
      <w:pPr>
        <w:autoSpaceDE w:val="0"/>
        <w:autoSpaceDN w:val="0"/>
        <w:adjustRightInd w:val="0"/>
        <w:spacing w:after="0" w:line="240" w:lineRule="auto"/>
        <w:ind w:left="720"/>
        <w:jc w:val="left"/>
      </w:pPr>
    </w:p>
    <w:p w14:paraId="2BB055FD" w14:textId="77777777" w:rsidR="00C477AC" w:rsidRDefault="00C477AC" w:rsidP="00C477AC">
      <w:pPr>
        <w:autoSpaceDE w:val="0"/>
        <w:autoSpaceDN w:val="0"/>
        <w:adjustRightInd w:val="0"/>
        <w:spacing w:after="0" w:line="240" w:lineRule="auto"/>
        <w:ind w:left="720"/>
        <w:jc w:val="left"/>
      </w:pPr>
    </w:p>
    <w:p w14:paraId="26DF98C3" w14:textId="77777777" w:rsidR="00C477AC" w:rsidRDefault="00C477AC" w:rsidP="00C477AC">
      <w:pPr>
        <w:autoSpaceDE w:val="0"/>
        <w:autoSpaceDN w:val="0"/>
        <w:adjustRightInd w:val="0"/>
        <w:spacing w:after="0" w:line="240" w:lineRule="auto"/>
        <w:ind w:left="720"/>
        <w:jc w:val="left"/>
      </w:pPr>
    </w:p>
    <w:p w14:paraId="6AF4401D" w14:textId="77777777" w:rsidR="00C477AC" w:rsidRDefault="00C477AC" w:rsidP="00C477AC">
      <w:pPr>
        <w:autoSpaceDE w:val="0"/>
        <w:autoSpaceDN w:val="0"/>
        <w:adjustRightInd w:val="0"/>
        <w:spacing w:after="0" w:line="240" w:lineRule="auto"/>
        <w:ind w:left="720"/>
        <w:jc w:val="left"/>
      </w:pPr>
    </w:p>
    <w:p w14:paraId="374C791E" w14:textId="77777777" w:rsidR="00C477AC" w:rsidRDefault="003C0374" w:rsidP="003C0374">
      <w:pPr>
        <w:ind w:left="284"/>
      </w:pPr>
      <w:r>
        <w:rPr>
          <w:noProof/>
          <w:color w:val="FF0000"/>
          <w:lang w:val="nl-BE" w:eastAsia="nl-BE"/>
        </w:rPr>
        <mc:AlternateContent>
          <mc:Choice Requires="wps">
            <w:drawing>
              <wp:anchor distT="0" distB="0" distL="114300" distR="114300" simplePos="0" relativeHeight="251682816" behindDoc="0" locked="0" layoutInCell="1" allowOverlap="1" wp14:anchorId="1CACF564" wp14:editId="324EB85F">
                <wp:simplePos x="0" y="0"/>
                <wp:positionH relativeFrom="margin">
                  <wp:posOffset>201930</wp:posOffset>
                </wp:positionH>
                <wp:positionV relativeFrom="paragraph">
                  <wp:posOffset>668959</wp:posOffset>
                </wp:positionV>
                <wp:extent cx="6040837" cy="23812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6040837" cy="238125"/>
                        </a:xfrm>
                        <a:prstGeom prst="rect">
                          <a:avLst/>
                        </a:prstGeom>
                        <a:solidFill>
                          <a:sysClr val="window" lastClr="FFFFFF">
                            <a:lumMod val="95000"/>
                          </a:sysClr>
                        </a:solidFill>
                        <a:ln w="6350">
                          <a:noFill/>
                        </a:ln>
                        <a:effectLst/>
                      </wps:spPr>
                      <wps:txbx>
                        <w:txbxContent>
                          <w:p w14:paraId="0D5CF5AF"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CF564" id="Text Box 16" o:spid="_x0000_s1030" type="#_x0000_t202" style="position:absolute;left:0;text-align:left;margin-left:15.9pt;margin-top:52.65pt;width:475.65pt;height:18.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" fillcolor="#f2f2f2" stroked="f" strokeweight=".5pt">
                <v:textbox>
                  <w:txbxContent>
                    <w:p w14:paraId="0D5CF5AF"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v:textbox>
                <w10:wrap anchorx="margin"/>
              </v:shape>
            </w:pict>
          </mc:Fallback>
        </mc:AlternateContent>
      </w:r>
      <w:r w:rsidR="00C477AC">
        <w:t>The excerpt above retrieves all the keys in the original that are not in the XML document and all the keys in the XML document that are not present in the original. The keys in the XML document are retrieved using LINQ. However, the IEnumerable is used twice in the statements following the LINQ query. Therefore, the following filter gets executed twice:</w:t>
      </w:r>
    </w:p>
    <w:p w14:paraId="0BCF52FC" w14:textId="77777777" w:rsidR="007C3ED4" w:rsidRDefault="007C3ED4" w:rsidP="00C477AC">
      <w:pPr>
        <w:autoSpaceDE w:val="0"/>
        <w:autoSpaceDN w:val="0"/>
        <w:adjustRightInd w:val="0"/>
        <w:spacing w:after="0" w:line="240" w:lineRule="auto"/>
        <w:ind w:left="720"/>
        <w:jc w:val="left"/>
      </w:pPr>
    </w:p>
    <w:p w14:paraId="2BAF5448" w14:textId="77777777" w:rsidR="00C477AC" w:rsidRDefault="00C477AC" w:rsidP="00C477AC">
      <w:pPr>
        <w:autoSpaceDE w:val="0"/>
        <w:autoSpaceDN w:val="0"/>
        <w:adjustRightInd w:val="0"/>
        <w:spacing w:after="0" w:line="240" w:lineRule="auto"/>
        <w:ind w:left="720"/>
        <w:jc w:val="left"/>
      </w:pPr>
    </w:p>
    <w:p w14:paraId="0041139E" w14:textId="77777777" w:rsidR="00C477AC" w:rsidRDefault="00C477AC" w:rsidP="003C0374">
      <w:pPr>
        <w:ind w:left="284"/>
      </w:pPr>
      <w:r>
        <w:t xml:space="preserve">When a ToList() call is added, the filter will only be executed once increasing performance (and, as already mentioned, increased memory usage). </w:t>
      </w:r>
    </w:p>
    <w:p w14:paraId="5B9A567C" w14:textId="77777777" w:rsidR="004F1331" w:rsidRDefault="004F1331" w:rsidP="00AA03AE">
      <w:pPr>
        <w:autoSpaceDE w:val="0"/>
        <w:autoSpaceDN w:val="0"/>
        <w:adjustRightInd w:val="0"/>
        <w:spacing w:after="0" w:line="240" w:lineRule="auto"/>
        <w:ind w:left="720"/>
      </w:pPr>
    </w:p>
    <w:p w14:paraId="4AF4B4D4" w14:textId="77777777" w:rsidR="00F05607" w:rsidRDefault="00F05607" w:rsidP="006B59B9">
      <w:pPr>
        <w:pStyle w:val="Heading2"/>
      </w:pPr>
      <w:bookmarkStart w:id="217" w:name="_Toc32916739"/>
      <w:r>
        <w:lastRenderedPageBreak/>
        <w:t>Validation</w:t>
      </w:r>
      <w:bookmarkEnd w:id="217"/>
    </w:p>
    <w:p w14:paraId="28CA12D1" w14:textId="77777777" w:rsidR="000C284B" w:rsidRDefault="000C284B" w:rsidP="006B59B9">
      <w:pPr>
        <w:pStyle w:val="Heading3"/>
      </w:pPr>
      <w:bookmarkStart w:id="218" w:name="_General"/>
      <w:bookmarkStart w:id="219" w:name="_Toc32916740"/>
      <w:bookmarkEnd w:id="218"/>
      <w:r>
        <w:t>General</w:t>
      </w:r>
      <w:bookmarkEnd w:id="219"/>
    </w:p>
    <w:p w14:paraId="6B40A1AF" w14:textId="77777777" w:rsidR="000C284B" w:rsidRDefault="004168CE" w:rsidP="00A45392">
      <w:pPr>
        <w:pStyle w:val="SLCUnorderedlist"/>
      </w:pPr>
      <w:r>
        <w:t xml:space="preserve">Verify that parameter get and set operations succeed. </w:t>
      </w:r>
      <w:r w:rsidR="000C284B">
        <w:t xml:space="preserve">Verify that each configurable parameter </w:t>
      </w:r>
      <w:r w:rsidR="001D09E3">
        <w:t xml:space="preserve">of </w:t>
      </w:r>
      <w:r w:rsidR="000C284B">
        <w:t>the device is set correctly.</w:t>
      </w:r>
    </w:p>
    <w:p w14:paraId="29879489" w14:textId="77777777" w:rsidR="000C284B" w:rsidRDefault="000C284B" w:rsidP="003C0374">
      <w:pPr>
        <w:pStyle w:val="SLCUnorderedlist"/>
      </w:pPr>
      <w:r>
        <w:t xml:space="preserve">Try to verify the parameter value using the </w:t>
      </w:r>
      <w:r w:rsidR="004168CE">
        <w:t>web interface of the device</w:t>
      </w:r>
      <w:r>
        <w:t xml:space="preserve"> or another tool. If </w:t>
      </w:r>
      <w:r w:rsidR="001D09E3">
        <w:t xml:space="preserve">this is </w:t>
      </w:r>
      <w:r>
        <w:t xml:space="preserve">not possible, try to verify the format of these settings </w:t>
      </w:r>
      <w:r w:rsidR="00E672C7">
        <w:t xml:space="preserve">using </w:t>
      </w:r>
      <w:r w:rsidR="001D09E3">
        <w:t xml:space="preserve">Stream Viewer </w:t>
      </w:r>
      <w:r w:rsidR="00E672C7">
        <w:t xml:space="preserve">for </w:t>
      </w:r>
      <w:r>
        <w:t>a local</w:t>
      </w:r>
      <w:r w:rsidR="001D09E3">
        <w:t>ly</w:t>
      </w:r>
      <w:r>
        <w:t xml:space="preserve"> created element.</w:t>
      </w:r>
    </w:p>
    <w:p w14:paraId="515A1D37" w14:textId="77777777" w:rsidR="004168CE" w:rsidRDefault="004168CE" w:rsidP="003C0374">
      <w:pPr>
        <w:pStyle w:val="SLCUnorderedlist"/>
      </w:pPr>
      <w:r w:rsidRPr="004168CE">
        <w:t xml:space="preserve">In order to verify the communication with the device, </w:t>
      </w:r>
      <w:r w:rsidR="00D71AE4">
        <w:t xml:space="preserve">you must verify </w:t>
      </w:r>
      <w:r w:rsidRPr="004168CE">
        <w:t>displayed parameters that are not initialized. Parameters should not have exceptions by default to avoid being not initialized.</w:t>
      </w:r>
    </w:p>
    <w:p w14:paraId="091FB1D5" w14:textId="77777777" w:rsidR="000C284B" w:rsidRDefault="000C284B" w:rsidP="003C0374">
      <w:pPr>
        <w:pStyle w:val="SLCUnorderedlist"/>
      </w:pPr>
      <w:r>
        <w:t>No errors</w:t>
      </w:r>
      <w:r w:rsidR="00E672C7">
        <w:t xml:space="preserve"> or </w:t>
      </w:r>
      <w:r>
        <w:t>issues must occur when the device is not reachable and communication should still be initiated.</w:t>
      </w:r>
    </w:p>
    <w:p w14:paraId="1FF5EC9B" w14:textId="77777777" w:rsidR="00751A98" w:rsidRDefault="00751A98" w:rsidP="006B59B9">
      <w:pPr>
        <w:pStyle w:val="Heading3"/>
      </w:pPr>
      <w:bookmarkStart w:id="220" w:name="_StyleCop"/>
      <w:bookmarkStart w:id="221" w:name="_Spell_Checker"/>
      <w:bookmarkStart w:id="222" w:name="_Toc32916741"/>
      <w:bookmarkEnd w:id="220"/>
      <w:bookmarkEnd w:id="221"/>
      <w:r>
        <w:t>Spell Checker</w:t>
      </w:r>
      <w:bookmarkEnd w:id="222"/>
    </w:p>
    <w:p w14:paraId="3882C0F0" w14:textId="77777777" w:rsidR="00751A98" w:rsidRPr="00751A98" w:rsidRDefault="00751A98" w:rsidP="003C0374">
      <w:pPr>
        <w:pStyle w:val="SLCUnorderedlist"/>
      </w:pPr>
      <w:r>
        <w:t xml:space="preserve">The Visual Studio plugin “Spell Checker” must be used to verify that the protocol is using </w:t>
      </w:r>
      <w:r w:rsidR="00525194">
        <w:t xml:space="preserve">US </w:t>
      </w:r>
      <w:r>
        <w:t>spelling and all valid errors should be fixed.</w:t>
      </w:r>
    </w:p>
    <w:p w14:paraId="0B308DBC" w14:textId="77777777" w:rsidR="000C284B" w:rsidRPr="007F6EEE" w:rsidRDefault="009E06BE" w:rsidP="006B59B9">
      <w:pPr>
        <w:pStyle w:val="Heading3"/>
      </w:pPr>
      <w:bookmarkStart w:id="223" w:name="_StyleCop_1"/>
      <w:bookmarkStart w:id="224" w:name="_Toc481997678"/>
      <w:bookmarkStart w:id="225" w:name="_DIS_validatior"/>
      <w:bookmarkStart w:id="226" w:name="_Toc32916742"/>
      <w:bookmarkEnd w:id="223"/>
      <w:bookmarkEnd w:id="224"/>
      <w:bookmarkEnd w:id="225"/>
      <w:r>
        <w:t>DIS V</w:t>
      </w:r>
      <w:r w:rsidR="000C284B">
        <w:t>alidato</w:t>
      </w:r>
      <w:r w:rsidR="001E42CD">
        <w:t>r</w:t>
      </w:r>
      <w:bookmarkEnd w:id="226"/>
    </w:p>
    <w:p w14:paraId="60BA10E7" w14:textId="77777777" w:rsidR="00F05607" w:rsidRDefault="00E672C7" w:rsidP="003C0374">
      <w:pPr>
        <w:pStyle w:val="SLCUnorderedlist"/>
      </w:pPr>
      <w:r>
        <w:t xml:space="preserve">The </w:t>
      </w:r>
      <w:r w:rsidR="00F05607">
        <w:t xml:space="preserve">DIS </w:t>
      </w:r>
      <w:r w:rsidR="00DA51A0">
        <w:t>v</w:t>
      </w:r>
      <w:r w:rsidR="00F05607">
        <w:t>alidator</w:t>
      </w:r>
      <w:r w:rsidR="005E659E">
        <w:t xml:space="preserve"> (insider release build)</w:t>
      </w:r>
      <w:r w:rsidR="00F05607">
        <w:t xml:space="preserve"> needs to be executed and all notifications </w:t>
      </w:r>
      <w:r>
        <w:t xml:space="preserve">must be </w:t>
      </w:r>
      <w:r w:rsidR="00F05607">
        <w:t>handled.</w:t>
      </w:r>
    </w:p>
    <w:p w14:paraId="5D27632E" w14:textId="77777777" w:rsidR="001E42CD" w:rsidRDefault="001E42CD" w:rsidP="006B59B9">
      <w:pPr>
        <w:pStyle w:val="Heading3"/>
        <w:spacing w:after="200" w:line="276" w:lineRule="auto"/>
      </w:pPr>
      <w:bookmarkStart w:id="227" w:name="_Stream_Viewer"/>
      <w:bookmarkStart w:id="228" w:name="_Toc32916743"/>
      <w:bookmarkEnd w:id="227"/>
      <w:r>
        <w:t>Stream Viewer</w:t>
      </w:r>
      <w:bookmarkEnd w:id="228"/>
    </w:p>
    <w:p w14:paraId="4B14BFD1" w14:textId="77777777" w:rsidR="00F05607" w:rsidRDefault="00F05607" w:rsidP="003C0374">
      <w:pPr>
        <w:pStyle w:val="SLCUnorderedlist"/>
      </w:pPr>
      <w:r>
        <w:t xml:space="preserve">No </w:t>
      </w:r>
      <w:r w:rsidR="00DA51A0">
        <w:t>p</w:t>
      </w:r>
      <w:r>
        <w:t xml:space="preserve">roblems </w:t>
      </w:r>
      <w:r w:rsidR="00E672C7">
        <w:t xml:space="preserve">may be </w:t>
      </w:r>
      <w:r>
        <w:t>indicated in Stream Viewer.</w:t>
      </w:r>
    </w:p>
    <w:p w14:paraId="760F822D" w14:textId="77777777" w:rsidR="000C284B" w:rsidRDefault="009E06BE" w:rsidP="006B59B9">
      <w:pPr>
        <w:pStyle w:val="Heading3"/>
      </w:pPr>
      <w:bookmarkStart w:id="229" w:name="_log_Files"/>
      <w:bookmarkStart w:id="230" w:name="_Toc32916744"/>
      <w:bookmarkEnd w:id="229"/>
      <w:r>
        <w:t>L</w:t>
      </w:r>
      <w:r w:rsidR="000C284B">
        <w:t>og</w:t>
      </w:r>
      <w:r>
        <w:t xml:space="preserve"> Files</w:t>
      </w:r>
      <w:bookmarkEnd w:id="230"/>
    </w:p>
    <w:p w14:paraId="4C01DC9A" w14:textId="77777777" w:rsidR="005E659E" w:rsidRDefault="009E06BE" w:rsidP="003C0374">
      <w:pPr>
        <w:pStyle w:val="SLCUnorderedlist"/>
      </w:pPr>
      <w:r>
        <w:t>The element log file or other log files do not contain problems related to an element running the implemented protocol.</w:t>
      </w:r>
    </w:p>
    <w:p w14:paraId="7E78DB48" w14:textId="77777777" w:rsidR="000C284B" w:rsidRDefault="000C284B" w:rsidP="006B59B9">
      <w:pPr>
        <w:pStyle w:val="Heading3"/>
      </w:pPr>
      <w:bookmarkStart w:id="231" w:name="_Alarm_Console"/>
      <w:bookmarkStart w:id="232" w:name="_Toc32916745"/>
      <w:bookmarkEnd w:id="231"/>
      <w:r>
        <w:t>Alarm Console</w:t>
      </w:r>
      <w:bookmarkEnd w:id="232"/>
    </w:p>
    <w:p w14:paraId="7D81431A" w14:textId="77777777" w:rsidR="00B91CCC" w:rsidRDefault="00094BD3" w:rsidP="003C0374">
      <w:pPr>
        <w:pStyle w:val="SLCUnorderedlist"/>
      </w:pPr>
      <w:r>
        <w:t xml:space="preserve">The Alarm Console </w:t>
      </w:r>
      <w:r w:rsidR="000B4034">
        <w:t xml:space="preserve">does not indicate any </w:t>
      </w:r>
      <w:r w:rsidR="00DA51A0">
        <w:t>p</w:t>
      </w:r>
      <w:r w:rsidR="00F05607">
        <w:t xml:space="preserve">roblems </w:t>
      </w:r>
      <w:r w:rsidR="00E806A3">
        <w:t>related to an element running the implemented protocol</w:t>
      </w:r>
      <w:r w:rsidR="00F05607">
        <w:t>.</w:t>
      </w:r>
      <w:r w:rsidR="000C284B" w:rsidDel="000C284B">
        <w:t xml:space="preserve"> </w:t>
      </w:r>
    </w:p>
    <w:p w14:paraId="62F836A7" w14:textId="77777777" w:rsidR="009B6D48" w:rsidRDefault="009B6D48">
      <w:pPr>
        <w:spacing w:line="259" w:lineRule="auto"/>
        <w:jc w:val="left"/>
      </w:pPr>
    </w:p>
    <w:p w14:paraId="67558865" w14:textId="77777777" w:rsidR="00E31755" w:rsidRDefault="00E31755" w:rsidP="00E31755">
      <w:pPr>
        <w:pStyle w:val="Heading2"/>
      </w:pPr>
      <w:bookmarkStart w:id="233" w:name="_Skyline_Driver_Passport"/>
      <w:bookmarkStart w:id="234" w:name="_Toc32916747"/>
      <w:bookmarkEnd w:id="233"/>
      <w:r>
        <w:t>Points of Attention</w:t>
      </w:r>
      <w:bookmarkEnd w:id="234"/>
    </w:p>
    <w:p w14:paraId="575E81D4" w14:textId="77777777" w:rsidR="009B6D48" w:rsidRDefault="009B6D48" w:rsidP="009B6D48">
      <w:pPr>
        <w:pStyle w:val="Heading3"/>
      </w:pPr>
      <w:bookmarkStart w:id="235" w:name="_Minimum_DMA_version"/>
      <w:bookmarkStart w:id="236" w:name="_Ref32836852"/>
      <w:bookmarkStart w:id="237" w:name="_Toc32916746"/>
      <w:bookmarkStart w:id="238" w:name="_Toc32916748"/>
      <w:bookmarkEnd w:id="235"/>
      <w:r>
        <w:t>Skyline Driver Passport Platform</w:t>
      </w:r>
      <w:bookmarkEnd w:id="236"/>
      <w:bookmarkEnd w:id="237"/>
    </w:p>
    <w:p w14:paraId="5FA77483" w14:textId="77777777" w:rsidR="009B6D48" w:rsidRDefault="009B6D48" w:rsidP="009B6D48">
      <w:pPr>
        <w:pStyle w:val="SLCUnorderedlist"/>
      </w:pPr>
      <w:r>
        <w:t>A DataMiner Test package has been created and scheduled on the Driver Passport Platform in order to validate performance metrics as part of the Code Review process or when deemed useful.</w:t>
      </w:r>
      <w:r w:rsidR="00C04523">
        <w:t xml:space="preserve"> </w:t>
      </w:r>
      <w:r w:rsidR="00C04523" w:rsidRPr="00C04523">
        <w:t>Supported connections are SNMP (v1 to v3) and HTTP</w:t>
      </w:r>
      <w:r w:rsidR="00C04523">
        <w:t>.</w:t>
      </w:r>
    </w:p>
    <w:p w14:paraId="362D9EE8" w14:textId="77777777" w:rsidR="00E31755" w:rsidRDefault="00E31755" w:rsidP="00E31755">
      <w:pPr>
        <w:pStyle w:val="Heading3"/>
      </w:pPr>
      <w:r>
        <w:lastRenderedPageBreak/>
        <w:t>Minimum DMA version</w:t>
      </w:r>
      <w:bookmarkEnd w:id="238"/>
    </w:p>
    <w:p w14:paraId="0F35F18B" w14:textId="77777777" w:rsidR="00400FA5" w:rsidRDefault="00E31755" w:rsidP="00825DF9">
      <w:pPr>
        <w:keepNext/>
        <w:shd w:val="clear" w:color="auto" w:fill="FFFFFF"/>
        <w:spacing w:line="240" w:lineRule="auto"/>
        <w:jc w:val="left"/>
      </w:pPr>
      <w:bookmarkStart w:id="239" w:name="_Hlk32917539"/>
      <w:r w:rsidRPr="00E31755">
        <w:t>Th</w:t>
      </w:r>
      <w:r w:rsidR="00400FA5">
        <w:t>e following list</w:t>
      </w:r>
      <w:r w:rsidRPr="00E31755">
        <w:t xml:space="preserve"> </w:t>
      </w:r>
      <w:r w:rsidR="00400FA5">
        <w:t>indicates the minimum required DMA version for specific features</w:t>
      </w:r>
      <w:r w:rsidR="00167471">
        <w:t>:</w:t>
      </w:r>
    </w:p>
    <w:p w14:paraId="23800B02" w14:textId="77777777" w:rsidR="00400FA5" w:rsidRDefault="00400FA5" w:rsidP="00825DF9">
      <w:pPr>
        <w:pStyle w:val="SLCUnorderedlist"/>
        <w:keepNext/>
      </w:pPr>
      <w:r>
        <w:t>Params</w:t>
      </w:r>
    </w:p>
    <w:p w14:paraId="02331755" w14:textId="77777777" w:rsidR="00400FA5" w:rsidRDefault="00400FA5" w:rsidP="00825DF9">
      <w:pPr>
        <w:pStyle w:val="SLCOrderedlist"/>
        <w:keepNext/>
        <w:numPr>
          <w:ilvl w:val="0"/>
          <w:numId w:val="23"/>
        </w:numPr>
        <w:ind w:left="567" w:hanging="294"/>
      </w:pPr>
      <w:r>
        <w:t>DefaultValue tag: 8.5.3 (</w:t>
      </w:r>
      <w:r w:rsidR="00167471" w:rsidRPr="00D324A5">
        <w:t>RN 8776</w:t>
      </w:r>
      <w:r>
        <w:t>)</w:t>
      </w:r>
    </w:p>
    <w:p w14:paraId="7D12D5EB" w14:textId="77777777" w:rsidR="00400FA5" w:rsidRDefault="00400FA5" w:rsidP="00825DF9">
      <w:pPr>
        <w:pStyle w:val="SLCUnorderedlist"/>
        <w:keepNext/>
        <w:numPr>
          <w:ilvl w:val="1"/>
          <w:numId w:val="13"/>
        </w:numPr>
      </w:pPr>
      <w:r>
        <w:t>Only supported by standalone parameters.</w:t>
      </w:r>
    </w:p>
    <w:p w14:paraId="56A5817F" w14:textId="77777777" w:rsidR="00400FA5" w:rsidRDefault="00400FA5" w:rsidP="004A3E68">
      <w:pPr>
        <w:pStyle w:val="SLCOrderedlist"/>
        <w:keepNext/>
      </w:pPr>
      <w:r>
        <w:t>DisplayKey: 8.5.2.4</w:t>
      </w:r>
    </w:p>
    <w:p w14:paraId="2665CFE9" w14:textId="77777777" w:rsidR="00400FA5" w:rsidRDefault="00400FA5" w:rsidP="00825DF9">
      <w:pPr>
        <w:pStyle w:val="SLCUnorderedlist"/>
        <w:numPr>
          <w:ilvl w:val="1"/>
          <w:numId w:val="13"/>
        </w:numPr>
        <w:contextualSpacing/>
      </w:pPr>
      <w:r>
        <w:t>On big dynamic tables: 9.0 CU6</w:t>
      </w:r>
    </w:p>
    <w:p w14:paraId="2AE5F144" w14:textId="77777777" w:rsidR="00400FA5" w:rsidRDefault="00400FA5" w:rsidP="00825DF9">
      <w:pPr>
        <w:pStyle w:val="SLCUnorderedlist"/>
        <w:numPr>
          <w:ilvl w:val="1"/>
          <w:numId w:val="13"/>
        </w:numPr>
        <w:contextualSpacing/>
      </w:pPr>
      <w:r>
        <w:t>If using AddRow/DeleteRow: 9.0 CU9</w:t>
      </w:r>
    </w:p>
    <w:p w14:paraId="52658C74" w14:textId="77777777" w:rsidR="00400FA5" w:rsidRDefault="00400FA5" w:rsidP="004A3E68">
      <w:pPr>
        <w:pStyle w:val="SLCOrderedlist"/>
      </w:pPr>
      <w:r>
        <w:t>snmpSetAndGet: 8.5.7.2 (</w:t>
      </w:r>
      <w:r w:rsidR="00167471" w:rsidRPr="00D324A5">
        <w:t>RN 10007</w:t>
      </w:r>
      <w:r>
        <w:t>)</w:t>
      </w:r>
    </w:p>
    <w:p w14:paraId="1CCA1450" w14:textId="77777777" w:rsidR="00400FA5" w:rsidRDefault="00400FA5" w:rsidP="00825DF9">
      <w:pPr>
        <w:pStyle w:val="SLCUnorderedlist"/>
        <w:numPr>
          <w:ilvl w:val="1"/>
          <w:numId w:val="13"/>
        </w:numPr>
        <w:contextualSpacing/>
      </w:pPr>
      <w:r>
        <w:t>On buttons: 9.0 CU1 (</w:t>
      </w:r>
      <w:r w:rsidR="00167471" w:rsidRPr="00D324A5">
        <w:t>RN 12017</w:t>
      </w:r>
      <w:r>
        <w:t>)</w:t>
      </w:r>
    </w:p>
    <w:p w14:paraId="0F79F032" w14:textId="77777777" w:rsidR="00400FA5" w:rsidRDefault="00400FA5" w:rsidP="00825DF9">
      <w:pPr>
        <w:pStyle w:val="SLCUnorderedlist"/>
        <w:numPr>
          <w:ilvl w:val="1"/>
          <w:numId w:val="13"/>
        </w:numPr>
        <w:contextualSpacing/>
      </w:pPr>
      <w:r>
        <w:t xml:space="preserve">Does not work yet if a sequence </w:t>
      </w:r>
      <w:r w:rsidR="000A3515">
        <w:t xml:space="preserve">is </w:t>
      </w:r>
      <w:r>
        <w:t>defined on the parameter.</w:t>
      </w:r>
    </w:p>
    <w:p w14:paraId="54006B4E" w14:textId="77777777" w:rsidR="00400FA5" w:rsidRDefault="00400FA5" w:rsidP="004A3E68">
      <w:pPr>
        <w:pStyle w:val="SLCOrderedlist"/>
      </w:pPr>
      <w:r>
        <w:t>snmpSetAndGetWithWait: 8.0.7.4</w:t>
      </w:r>
    </w:p>
    <w:p w14:paraId="2F217191" w14:textId="77777777" w:rsidR="00400FA5" w:rsidRDefault="00400FA5" w:rsidP="004A3E68">
      <w:pPr>
        <w:pStyle w:val="SLCUnorderedlist"/>
        <w:numPr>
          <w:ilvl w:val="1"/>
          <w:numId w:val="13"/>
        </w:numPr>
      </w:pPr>
      <w:r>
        <w:t>This should be avoided as it causes RTEs</w:t>
      </w:r>
    </w:p>
    <w:p w14:paraId="310EA689" w14:textId="77777777" w:rsidR="00400FA5" w:rsidRDefault="00400FA5" w:rsidP="004A3E68">
      <w:pPr>
        <w:pStyle w:val="SLCOrderedlist"/>
      </w:pPr>
      <w:r>
        <w:t>Exception values with decimals: 8.5.1 (</w:t>
      </w:r>
      <w:r w:rsidR="00167471" w:rsidRPr="00D324A5">
        <w:t>RN 7794</w:t>
      </w:r>
      <w:r>
        <w:t>)</w:t>
      </w:r>
    </w:p>
    <w:p w14:paraId="1A17ADF6" w14:textId="77777777" w:rsidR="00400FA5" w:rsidRDefault="000A3515" w:rsidP="004A3E68">
      <w:pPr>
        <w:pStyle w:val="SLCUnorderedlist"/>
        <w:numPr>
          <w:ilvl w:val="1"/>
          <w:numId w:val="13"/>
        </w:numPr>
      </w:pPr>
      <w:r>
        <w:t>F</w:t>
      </w:r>
      <w:r w:rsidR="00400FA5">
        <w:t>or previous versions, add the Decimals tag to the Interprete tag</w:t>
      </w:r>
      <w:r>
        <w:t>.</w:t>
      </w:r>
    </w:p>
    <w:p w14:paraId="19798831" w14:textId="77777777" w:rsidR="00400FA5" w:rsidRDefault="00400FA5" w:rsidP="004A3E68">
      <w:pPr>
        <w:pStyle w:val="SLCUnorderedlist"/>
      </w:pPr>
      <w:r>
        <w:t>QActions</w:t>
      </w:r>
    </w:p>
    <w:p w14:paraId="666A80C3" w14:textId="77777777" w:rsidR="00400FA5" w:rsidRDefault="00400FA5" w:rsidP="004A3E68">
      <w:pPr>
        <w:pStyle w:val="SLCOrderedlist"/>
        <w:numPr>
          <w:ilvl w:val="0"/>
          <w:numId w:val="24"/>
        </w:numPr>
        <w:ind w:left="567" w:hanging="294"/>
      </w:pPr>
      <w:r>
        <w:t>NT_UPDATE_DESCRIPTION_XML (127): 9.0 CU2 (</w:t>
      </w:r>
      <w:r w:rsidR="00167471" w:rsidRPr="00D324A5">
        <w:t>RN 12553</w:t>
      </w:r>
      <w:r>
        <w:t>)</w:t>
      </w:r>
    </w:p>
    <w:p w14:paraId="1EDAA530" w14:textId="77777777" w:rsidR="00400FA5" w:rsidRDefault="00400FA5" w:rsidP="004A3E68">
      <w:pPr>
        <w:pStyle w:val="SLCOrderedlist"/>
      </w:pPr>
      <w:r>
        <w:t>ShowInformationMessage(): 8.5.6.5 (</w:t>
      </w:r>
      <w:r w:rsidR="00167471" w:rsidRPr="00D324A5">
        <w:t>RN 10017</w:t>
      </w:r>
      <w:r>
        <w:t>)</w:t>
      </w:r>
    </w:p>
    <w:p w14:paraId="44FFEEF0" w14:textId="77777777" w:rsidR="00400FA5" w:rsidRDefault="00400FA5" w:rsidP="004A3E68">
      <w:pPr>
        <w:pStyle w:val="SLCOrderedlist"/>
      </w:pPr>
      <w:r>
        <w:t>SetParameters(): 8.0.8 (</w:t>
      </w:r>
      <w:r w:rsidR="00167471" w:rsidRPr="00D324A5">
        <w:t>RN 7058</w:t>
      </w:r>
      <w:r>
        <w:t>)</w:t>
      </w:r>
    </w:p>
    <w:p w14:paraId="297E587D" w14:textId="77777777" w:rsidR="00400FA5" w:rsidRDefault="00400FA5" w:rsidP="004A3E68">
      <w:pPr>
        <w:pStyle w:val="SLCOrderedlist"/>
      </w:pPr>
      <w:r>
        <w:t>Precompile option: 8.0.5 (</w:t>
      </w:r>
      <w:r w:rsidR="00167471" w:rsidRPr="00D324A5">
        <w:t>RN 6457</w:t>
      </w:r>
      <w:r>
        <w:t>)</w:t>
      </w:r>
    </w:p>
    <w:p w14:paraId="6F156B14" w14:textId="77777777" w:rsidR="00400FA5" w:rsidRDefault="00400FA5" w:rsidP="004A3E68">
      <w:pPr>
        <w:pStyle w:val="SLCUnorderedlist"/>
      </w:pPr>
      <w:r>
        <w:t>Triggers</w:t>
      </w:r>
    </w:p>
    <w:p w14:paraId="23B9DCE6" w14:textId="77777777" w:rsidR="00400FA5" w:rsidRDefault="00400FA5" w:rsidP="004A3E68">
      <w:pPr>
        <w:pStyle w:val="SLCUnorderedlist"/>
      </w:pPr>
      <w:r>
        <w:t>Actions</w:t>
      </w:r>
    </w:p>
    <w:p w14:paraId="2C5C1622" w14:textId="77777777" w:rsidR="00400FA5" w:rsidRDefault="00400FA5" w:rsidP="004A3E68">
      <w:pPr>
        <w:pStyle w:val="SLCUnorderedlist"/>
      </w:pPr>
      <w:r>
        <w:t>HTTP</w:t>
      </w:r>
    </w:p>
    <w:p w14:paraId="63C9E121" w14:textId="77777777" w:rsidR="00400FA5" w:rsidRDefault="00400FA5" w:rsidP="004A3E68">
      <w:pPr>
        <w:pStyle w:val="SLCOrderedlist"/>
        <w:numPr>
          <w:ilvl w:val="0"/>
          <w:numId w:val="25"/>
        </w:numPr>
        <w:ind w:left="567" w:hanging="294"/>
      </w:pPr>
      <w:r>
        <w:t>Multiple connections in a session: 9.0 CU6</w:t>
      </w:r>
    </w:p>
    <w:p w14:paraId="52CE9377" w14:textId="77777777" w:rsidR="00400FA5" w:rsidRDefault="00400FA5" w:rsidP="004A3E68">
      <w:pPr>
        <w:pStyle w:val="SLCUnorderedlist"/>
      </w:pPr>
      <w:r>
        <w:t>Pairs</w:t>
      </w:r>
    </w:p>
    <w:p w14:paraId="59FC2C52" w14:textId="77777777" w:rsidR="00400FA5" w:rsidRDefault="00400FA5" w:rsidP="004A3E68">
      <w:pPr>
        <w:pStyle w:val="SLCOrderedlist"/>
        <w:numPr>
          <w:ilvl w:val="0"/>
          <w:numId w:val="26"/>
        </w:numPr>
        <w:ind w:left="567" w:hanging="294"/>
      </w:pPr>
      <w:r>
        <w:t>Conditions: 8.5.0 (</w:t>
      </w:r>
      <w:r w:rsidR="00167471" w:rsidRPr="00D324A5">
        <w:t>RN 7996</w:t>
      </w:r>
      <w:r>
        <w:t>)</w:t>
      </w:r>
    </w:p>
    <w:p w14:paraId="3A3D3BCD" w14:textId="77777777" w:rsidR="00400FA5" w:rsidRDefault="00400FA5" w:rsidP="004A3E68">
      <w:pPr>
        <w:pStyle w:val="SLCUnorderedlist"/>
      </w:pPr>
      <w:r>
        <w:t>Groups</w:t>
      </w:r>
    </w:p>
    <w:p w14:paraId="5A2C0488" w14:textId="77777777" w:rsidR="00400FA5" w:rsidRDefault="00400FA5" w:rsidP="004A3E68">
      <w:pPr>
        <w:pStyle w:val="SLCOrderedlist"/>
        <w:numPr>
          <w:ilvl w:val="0"/>
          <w:numId w:val="27"/>
        </w:numPr>
        <w:ind w:left="567" w:hanging="294"/>
      </w:pPr>
      <w:r>
        <w:t>Conditions: 9.0 (</w:t>
      </w:r>
      <w:r w:rsidR="00167471" w:rsidRPr="00D324A5">
        <w:t>RN 12624</w:t>
      </w:r>
      <w:r>
        <w:t>)</w:t>
      </w:r>
    </w:p>
    <w:p w14:paraId="65B6C62C" w14:textId="77777777" w:rsidR="00400FA5" w:rsidRDefault="00400FA5" w:rsidP="004A3E68">
      <w:pPr>
        <w:pStyle w:val="SLCUnorderedlist"/>
      </w:pPr>
      <w:r>
        <w:t>Timers</w:t>
      </w:r>
    </w:p>
    <w:p w14:paraId="2FDD6DFC" w14:textId="77777777" w:rsidR="00400FA5" w:rsidRDefault="00400FA5" w:rsidP="004A3E68">
      <w:pPr>
        <w:pStyle w:val="SLCUnorderedlist"/>
      </w:pPr>
      <w:r>
        <w:t xml:space="preserve">DCF: 8.5.8.5 (SW added the “#define DCFv1” preprocessor directive to all QActions + Advanced Naming Fixes: </w:t>
      </w:r>
      <w:r w:rsidR="00167471" w:rsidRPr="00D324A5">
        <w:t>RN 10060</w:t>
      </w:r>
      <w:r>
        <w:t xml:space="preserve">, </w:t>
      </w:r>
      <w:r w:rsidR="00167471" w:rsidRPr="00D324A5">
        <w:t>RN 10830</w:t>
      </w:r>
      <w:r>
        <w:t xml:space="preserve">, </w:t>
      </w:r>
      <w:r w:rsidR="00167471" w:rsidRPr="00D324A5">
        <w:t>RN 10062</w:t>
      </w:r>
      <w:r>
        <w:t>)</w:t>
      </w:r>
    </w:p>
    <w:p w14:paraId="5CD13AE1" w14:textId="77777777" w:rsidR="00400FA5" w:rsidRDefault="00400FA5" w:rsidP="004A3E68">
      <w:pPr>
        <w:pStyle w:val="SLCOrderedlist"/>
        <w:numPr>
          <w:ilvl w:val="0"/>
          <w:numId w:val="28"/>
        </w:numPr>
        <w:ind w:left="567" w:hanging="294"/>
      </w:pPr>
      <w:r>
        <w:t xml:space="preserve">Multiple ParameterGroups pointing to the same table: </w:t>
      </w:r>
      <w:r w:rsidR="00167471" w:rsidRPr="00D324A5">
        <w:t>&gt;</w:t>
      </w:r>
      <w:r w:rsidR="00167471">
        <w:t xml:space="preserve"> </w:t>
      </w:r>
      <w:r w:rsidR="00167471" w:rsidRPr="00D324A5">
        <w:t>9.0</w:t>
      </w:r>
      <w:r w:rsidR="00167471">
        <w:t>.0</w:t>
      </w:r>
      <w:r w:rsidR="00167471" w:rsidRPr="00D324A5">
        <w:t xml:space="preserve"> CU5 (</w:t>
      </w:r>
      <w:r w:rsidR="00167471">
        <w:t>RN 13174</w:t>
      </w:r>
      <w:r w:rsidR="00167471" w:rsidRPr="00D324A5">
        <w:t>)</w:t>
      </w:r>
    </w:p>
    <w:p w14:paraId="61CCBDE0" w14:textId="77777777" w:rsidR="00394A60" w:rsidRDefault="00394A60" w:rsidP="004A3E68">
      <w:pPr>
        <w:pStyle w:val="SLCOrderedlist"/>
      </w:pPr>
      <w:r>
        <w:t xml:space="preserve">Combination of ParameterGroups to DVE table and to non-DVE table: </w:t>
      </w:r>
      <w:r w:rsidR="00167471" w:rsidRPr="00D324A5">
        <w:t>&gt; 9.0 CU9 (</w:t>
      </w:r>
      <w:r w:rsidR="00167471">
        <w:t>RN 14030</w:t>
      </w:r>
      <w:r w:rsidR="00167471" w:rsidRPr="00D324A5">
        <w:t>)</w:t>
      </w:r>
    </w:p>
    <w:p w14:paraId="069D290C" w14:textId="77777777" w:rsidR="00E31755" w:rsidRDefault="00394A60" w:rsidP="004A3E68">
      <w:pPr>
        <w:pStyle w:val="SLCOrderedlist"/>
      </w:pPr>
      <w:r>
        <w:t>Advanced Naming: 8.5.8.5.</w:t>
      </w:r>
    </w:p>
    <w:p w14:paraId="563C6FB3" w14:textId="77777777" w:rsidR="000A5B18" w:rsidRDefault="00C43277" w:rsidP="00C43277">
      <w:pPr>
        <w:pStyle w:val="Heading1"/>
      </w:pPr>
      <w:bookmarkStart w:id="240" w:name="_Toc481997685"/>
      <w:bookmarkStart w:id="241" w:name="_Toc481997686"/>
      <w:bookmarkStart w:id="242" w:name="_Toc481997687"/>
      <w:bookmarkStart w:id="243" w:name="_Toc481997712"/>
      <w:bookmarkStart w:id="244" w:name="_Toc481997713"/>
      <w:bookmarkStart w:id="245" w:name="_Toc32916749"/>
      <w:bookmarkEnd w:id="239"/>
      <w:bookmarkEnd w:id="240"/>
      <w:bookmarkEnd w:id="241"/>
      <w:bookmarkEnd w:id="242"/>
      <w:bookmarkEnd w:id="243"/>
      <w:bookmarkEnd w:id="244"/>
      <w:r>
        <w:lastRenderedPageBreak/>
        <w:t>Abbreviations</w:t>
      </w:r>
      <w:bookmarkEnd w:id="245"/>
    </w:p>
    <w:tbl>
      <w:tblPr>
        <w:tblStyle w:val="PlainTable21"/>
        <w:tblW w:w="0" w:type="auto"/>
        <w:tblLook w:val="04A0" w:firstRow="1" w:lastRow="0" w:firstColumn="1" w:lastColumn="0" w:noHBand="0" w:noVBand="1"/>
      </w:tblPr>
      <w:tblGrid>
        <w:gridCol w:w="2070"/>
        <w:gridCol w:w="7785"/>
      </w:tblGrid>
      <w:tr w:rsidR="00C43277" w14:paraId="36BDD12F" w14:textId="77777777" w:rsidTr="002648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79604A9" w14:textId="77777777" w:rsidR="00C43277" w:rsidRPr="007C3ED4" w:rsidRDefault="00C43277" w:rsidP="00264847">
            <w:pPr>
              <w:pStyle w:val="SLCBodytext"/>
              <w:spacing w:after="0"/>
              <w:ind w:left="28"/>
            </w:pPr>
            <w:r w:rsidRPr="007C3ED4">
              <w:t>ASCII</w:t>
            </w:r>
          </w:p>
        </w:tc>
        <w:tc>
          <w:tcPr>
            <w:tcW w:w="7785" w:type="dxa"/>
            <w:tcMar>
              <w:top w:w="28" w:type="dxa"/>
              <w:bottom w:w="28" w:type="dxa"/>
            </w:tcMar>
          </w:tcPr>
          <w:p w14:paraId="013DB10C" w14:textId="77777777" w:rsidR="00C43277" w:rsidRPr="00C43277" w:rsidRDefault="00C43277" w:rsidP="00264847">
            <w:pPr>
              <w:pStyle w:val="SLCBodytext"/>
              <w:spacing w:after="0"/>
              <w:ind w:left="0"/>
              <w:cnfStyle w:val="100000000000" w:firstRow="1" w:lastRow="0" w:firstColumn="0" w:lastColumn="0" w:oddVBand="0" w:evenVBand="0" w:oddHBand="0" w:evenHBand="0" w:firstRowFirstColumn="0" w:firstRowLastColumn="0" w:lastRowFirstColumn="0" w:lastRowLastColumn="0"/>
            </w:pPr>
            <w:r w:rsidRPr="00EB7146">
              <w:rPr>
                <w:b w:val="0"/>
                <w:bCs w:val="0"/>
              </w:rPr>
              <w:t>American Standard Code for Information Interchange</w:t>
            </w:r>
          </w:p>
        </w:tc>
      </w:tr>
      <w:tr w:rsidR="00D71AE4" w14:paraId="4D4D63C1"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B0EB7EA" w14:textId="77777777" w:rsidR="00D71AE4" w:rsidRPr="007C3ED4" w:rsidRDefault="00D71AE4" w:rsidP="00264847">
            <w:pPr>
              <w:pStyle w:val="SLCBodytext"/>
              <w:spacing w:after="0"/>
              <w:ind w:left="28"/>
            </w:pPr>
            <w:r>
              <w:t>API</w:t>
            </w:r>
          </w:p>
        </w:tc>
        <w:tc>
          <w:tcPr>
            <w:tcW w:w="7785" w:type="dxa"/>
            <w:tcMar>
              <w:top w:w="28" w:type="dxa"/>
              <w:bottom w:w="28" w:type="dxa"/>
            </w:tcMar>
          </w:tcPr>
          <w:p w14:paraId="6EB26804" w14:textId="77777777" w:rsidR="00D71AE4" w:rsidRPr="00D71AE4"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D71AE4">
              <w:t>Application Programming Interface</w:t>
            </w:r>
          </w:p>
        </w:tc>
      </w:tr>
      <w:tr w:rsidR="00C43277" w14:paraId="75129372"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CF8B829" w14:textId="77777777" w:rsidR="00C43277" w:rsidRPr="007C3ED4" w:rsidRDefault="00C43277" w:rsidP="00264847">
            <w:pPr>
              <w:pStyle w:val="SLCBodytext"/>
              <w:spacing w:after="0"/>
              <w:ind w:left="28"/>
            </w:pPr>
            <w:r w:rsidRPr="007C3ED4">
              <w:t>CPU</w:t>
            </w:r>
          </w:p>
        </w:tc>
        <w:tc>
          <w:tcPr>
            <w:tcW w:w="7785" w:type="dxa"/>
            <w:tcMar>
              <w:top w:w="28" w:type="dxa"/>
              <w:bottom w:w="28" w:type="dxa"/>
            </w:tcMar>
          </w:tcPr>
          <w:p w14:paraId="5CBDB697"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Central Processing Unit</w:t>
            </w:r>
          </w:p>
        </w:tc>
      </w:tr>
      <w:tr w:rsidR="00C43277" w14:paraId="72AD58E1"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4AF7F63" w14:textId="77777777" w:rsidR="00C43277" w:rsidRPr="007C3ED4" w:rsidRDefault="00C43277" w:rsidP="00264847">
            <w:pPr>
              <w:pStyle w:val="SLCBodytext"/>
              <w:spacing w:after="0"/>
              <w:ind w:left="28"/>
            </w:pPr>
            <w:r w:rsidRPr="007C3ED4">
              <w:t>CSV</w:t>
            </w:r>
          </w:p>
        </w:tc>
        <w:tc>
          <w:tcPr>
            <w:tcW w:w="7785" w:type="dxa"/>
            <w:tcMar>
              <w:top w:w="28" w:type="dxa"/>
              <w:bottom w:w="28" w:type="dxa"/>
            </w:tcMar>
          </w:tcPr>
          <w:p w14:paraId="3BB6E649"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Comma-Separated Values</w:t>
            </w:r>
          </w:p>
        </w:tc>
      </w:tr>
      <w:tr w:rsidR="00C43277" w14:paraId="3B84E6C3"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F37B22F" w14:textId="77777777" w:rsidR="00C43277" w:rsidRPr="007C3ED4" w:rsidRDefault="00C43277" w:rsidP="00264847">
            <w:pPr>
              <w:pStyle w:val="SLCBodytext"/>
              <w:spacing w:after="0"/>
              <w:ind w:left="28"/>
            </w:pPr>
            <w:r w:rsidRPr="007C3ED4">
              <w:t>DLL</w:t>
            </w:r>
          </w:p>
        </w:tc>
        <w:tc>
          <w:tcPr>
            <w:tcW w:w="7785" w:type="dxa"/>
            <w:tcMar>
              <w:top w:w="28" w:type="dxa"/>
              <w:bottom w:w="28" w:type="dxa"/>
            </w:tcMar>
          </w:tcPr>
          <w:p w14:paraId="16BBBE6C"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Dynamic-link Library</w:t>
            </w:r>
          </w:p>
        </w:tc>
      </w:tr>
      <w:tr w:rsidR="00D71AE4" w14:paraId="55D5D1F5"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495A326" w14:textId="77777777" w:rsidR="00D71AE4" w:rsidRPr="007C3ED4" w:rsidRDefault="00D71AE4" w:rsidP="00264847">
            <w:pPr>
              <w:pStyle w:val="SLCBodytext"/>
              <w:spacing w:after="0"/>
              <w:ind w:left="28"/>
            </w:pPr>
            <w:r>
              <w:t>DMA</w:t>
            </w:r>
          </w:p>
        </w:tc>
        <w:tc>
          <w:tcPr>
            <w:tcW w:w="7785" w:type="dxa"/>
            <w:tcMar>
              <w:top w:w="28" w:type="dxa"/>
              <w:bottom w:w="28" w:type="dxa"/>
            </w:tcMar>
          </w:tcPr>
          <w:p w14:paraId="2BA0E09E" w14:textId="77777777" w:rsidR="00D71AE4" w:rsidRPr="00C43277"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t>DataMiner Agent</w:t>
            </w:r>
          </w:p>
        </w:tc>
      </w:tr>
      <w:tr w:rsidR="00C43277" w14:paraId="6AA06E34"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6E48590" w14:textId="77777777" w:rsidR="00C43277" w:rsidRPr="007C3ED4" w:rsidRDefault="00C43277" w:rsidP="00264847">
            <w:pPr>
              <w:pStyle w:val="SLCBodytext"/>
              <w:spacing w:after="0"/>
              <w:ind w:left="28"/>
            </w:pPr>
            <w:r w:rsidRPr="007C3ED4">
              <w:t>DMS</w:t>
            </w:r>
          </w:p>
        </w:tc>
        <w:tc>
          <w:tcPr>
            <w:tcW w:w="7785" w:type="dxa"/>
            <w:tcMar>
              <w:top w:w="28" w:type="dxa"/>
              <w:bottom w:w="28" w:type="dxa"/>
            </w:tcMar>
          </w:tcPr>
          <w:p w14:paraId="07E4ABD3"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DataMiner System</w:t>
            </w:r>
          </w:p>
        </w:tc>
      </w:tr>
      <w:tr w:rsidR="00C43277" w14:paraId="0D440157"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7B0B5B5" w14:textId="77777777" w:rsidR="00C43277" w:rsidRPr="007C3ED4" w:rsidRDefault="00C43277" w:rsidP="00264847">
            <w:pPr>
              <w:pStyle w:val="SLCBodytext"/>
              <w:spacing w:after="0"/>
              <w:ind w:left="28"/>
            </w:pPr>
            <w:r w:rsidRPr="007C3ED4">
              <w:t>DVE</w:t>
            </w:r>
          </w:p>
        </w:tc>
        <w:tc>
          <w:tcPr>
            <w:tcW w:w="7785" w:type="dxa"/>
            <w:tcMar>
              <w:top w:w="28" w:type="dxa"/>
              <w:bottom w:w="28" w:type="dxa"/>
            </w:tcMar>
          </w:tcPr>
          <w:p w14:paraId="41379B0C"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Dynamic Virtual Element</w:t>
            </w:r>
          </w:p>
        </w:tc>
      </w:tr>
      <w:tr w:rsidR="00C43277" w14:paraId="43649E72"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4F42241" w14:textId="77777777" w:rsidR="00C43277" w:rsidRPr="007C3ED4" w:rsidRDefault="00C43277" w:rsidP="00264847">
            <w:pPr>
              <w:pStyle w:val="SLCBodytext"/>
              <w:spacing w:after="0"/>
              <w:ind w:left="28"/>
            </w:pPr>
            <w:r w:rsidRPr="007C3ED4">
              <w:t>HTTP</w:t>
            </w:r>
          </w:p>
        </w:tc>
        <w:tc>
          <w:tcPr>
            <w:tcW w:w="7785" w:type="dxa"/>
            <w:tcMar>
              <w:top w:w="28" w:type="dxa"/>
              <w:bottom w:w="28" w:type="dxa"/>
            </w:tcMar>
          </w:tcPr>
          <w:p w14:paraId="24D2BB35"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Hypertext Transfer Protocol</w:t>
            </w:r>
          </w:p>
        </w:tc>
      </w:tr>
      <w:tr w:rsidR="00C43277" w14:paraId="19500340"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61F4C1E" w14:textId="77777777" w:rsidR="00C43277" w:rsidRPr="007C3ED4" w:rsidRDefault="00C43277" w:rsidP="00264847">
            <w:pPr>
              <w:pStyle w:val="SLCBodytext"/>
              <w:spacing w:after="0"/>
              <w:ind w:left="28"/>
            </w:pPr>
            <w:r w:rsidRPr="007C3ED4">
              <w:t>IRD</w:t>
            </w:r>
          </w:p>
        </w:tc>
        <w:tc>
          <w:tcPr>
            <w:tcW w:w="7785" w:type="dxa"/>
            <w:tcMar>
              <w:top w:w="28" w:type="dxa"/>
              <w:bottom w:w="28" w:type="dxa"/>
            </w:tcMar>
          </w:tcPr>
          <w:p w14:paraId="79B7C00F"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Integrated Receiver/Decoder</w:t>
            </w:r>
          </w:p>
        </w:tc>
      </w:tr>
      <w:tr w:rsidR="00C43277" w14:paraId="6BB2257C"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D997535" w14:textId="77777777" w:rsidR="00C43277" w:rsidRPr="007C3ED4" w:rsidRDefault="00C43277" w:rsidP="00264847">
            <w:pPr>
              <w:pStyle w:val="SLCBodytext"/>
              <w:spacing w:after="0"/>
              <w:ind w:left="28"/>
            </w:pPr>
            <w:r w:rsidRPr="007C3ED4">
              <w:t>LINQ</w:t>
            </w:r>
          </w:p>
        </w:tc>
        <w:tc>
          <w:tcPr>
            <w:tcW w:w="7785" w:type="dxa"/>
            <w:tcMar>
              <w:top w:w="28" w:type="dxa"/>
              <w:bottom w:w="28" w:type="dxa"/>
            </w:tcMar>
          </w:tcPr>
          <w:p w14:paraId="73324C9D"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Language Integrated Query</w:t>
            </w:r>
          </w:p>
        </w:tc>
      </w:tr>
      <w:tr w:rsidR="00D71AE4" w14:paraId="54B143A3"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C54E907" w14:textId="77777777" w:rsidR="00D71AE4" w:rsidRPr="007C3ED4" w:rsidRDefault="00D71AE4" w:rsidP="00264847">
            <w:pPr>
              <w:pStyle w:val="SLCBodytext"/>
              <w:spacing w:after="0"/>
              <w:ind w:left="28"/>
            </w:pPr>
            <w:r>
              <w:t>RN</w:t>
            </w:r>
          </w:p>
        </w:tc>
        <w:tc>
          <w:tcPr>
            <w:tcW w:w="7785" w:type="dxa"/>
            <w:tcMar>
              <w:top w:w="28" w:type="dxa"/>
              <w:bottom w:w="28" w:type="dxa"/>
            </w:tcMar>
          </w:tcPr>
          <w:p w14:paraId="507C896F" w14:textId="77777777" w:rsidR="00D71AE4" w:rsidRPr="00C43277"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t>Release Note</w:t>
            </w:r>
          </w:p>
        </w:tc>
      </w:tr>
      <w:tr w:rsidR="00C43277" w14:paraId="1300A81D"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F7C95AA" w14:textId="77777777" w:rsidR="00C43277" w:rsidRPr="007C3ED4" w:rsidRDefault="00C43277" w:rsidP="00264847">
            <w:pPr>
              <w:pStyle w:val="SLCBodytext"/>
              <w:spacing w:after="0"/>
              <w:ind w:left="28"/>
            </w:pPr>
            <w:r w:rsidRPr="007C3ED4">
              <w:t>RTE</w:t>
            </w:r>
          </w:p>
        </w:tc>
        <w:tc>
          <w:tcPr>
            <w:tcW w:w="7785" w:type="dxa"/>
            <w:tcMar>
              <w:top w:w="28" w:type="dxa"/>
              <w:bottom w:w="28" w:type="dxa"/>
            </w:tcMar>
          </w:tcPr>
          <w:p w14:paraId="59865F3E"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Run-time Exception</w:t>
            </w:r>
          </w:p>
        </w:tc>
      </w:tr>
      <w:tr w:rsidR="00C43277" w14:paraId="26934A72"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B3E2B2B" w14:textId="77777777" w:rsidR="00C43277" w:rsidRPr="007C3ED4" w:rsidRDefault="00C43277" w:rsidP="00264847">
            <w:pPr>
              <w:pStyle w:val="SLCBodytext"/>
              <w:spacing w:after="0"/>
              <w:ind w:left="28"/>
            </w:pPr>
            <w:r w:rsidRPr="007C3ED4">
              <w:t>SNMP</w:t>
            </w:r>
          </w:p>
        </w:tc>
        <w:tc>
          <w:tcPr>
            <w:tcW w:w="7785" w:type="dxa"/>
            <w:tcMar>
              <w:top w:w="28" w:type="dxa"/>
              <w:bottom w:w="28" w:type="dxa"/>
            </w:tcMar>
          </w:tcPr>
          <w:p w14:paraId="3B0AC0CD"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Simple Network Management Protocol</w:t>
            </w:r>
          </w:p>
        </w:tc>
      </w:tr>
      <w:tr w:rsidR="00C43277" w14:paraId="6CFF71DF"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B9BC64F" w14:textId="77777777" w:rsidR="00C43277" w:rsidRPr="007C3ED4" w:rsidRDefault="00C43277" w:rsidP="00264847">
            <w:pPr>
              <w:pStyle w:val="SLCBodytext"/>
              <w:spacing w:after="0"/>
              <w:ind w:left="28"/>
            </w:pPr>
            <w:r w:rsidRPr="007C3ED4">
              <w:t>UTF-8</w:t>
            </w:r>
          </w:p>
        </w:tc>
        <w:tc>
          <w:tcPr>
            <w:tcW w:w="7785" w:type="dxa"/>
            <w:tcMar>
              <w:top w:w="28" w:type="dxa"/>
              <w:bottom w:w="28" w:type="dxa"/>
            </w:tcMar>
          </w:tcPr>
          <w:p w14:paraId="2213CF2B"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Unicode Transformation Formats-8</w:t>
            </w:r>
          </w:p>
        </w:tc>
      </w:tr>
      <w:tr w:rsidR="00C43277" w14:paraId="2B2A0195"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EC05C45" w14:textId="77777777" w:rsidR="00C43277" w:rsidRPr="007C3ED4" w:rsidRDefault="00C43277" w:rsidP="00264847">
            <w:pPr>
              <w:pStyle w:val="SLCBodytext"/>
              <w:spacing w:after="0"/>
              <w:ind w:left="28"/>
            </w:pPr>
            <w:r w:rsidRPr="007C3ED4">
              <w:t>WMI</w:t>
            </w:r>
          </w:p>
        </w:tc>
        <w:tc>
          <w:tcPr>
            <w:tcW w:w="7785" w:type="dxa"/>
            <w:tcMar>
              <w:top w:w="28" w:type="dxa"/>
              <w:bottom w:w="28" w:type="dxa"/>
            </w:tcMar>
          </w:tcPr>
          <w:p w14:paraId="54A0780A"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Windows Management Instrumentation</w:t>
            </w:r>
          </w:p>
        </w:tc>
      </w:tr>
      <w:tr w:rsidR="00C43277" w14:paraId="6A77D68E"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58B84D4" w14:textId="77777777" w:rsidR="00C43277" w:rsidRPr="007C3ED4" w:rsidRDefault="00C43277" w:rsidP="00264847">
            <w:pPr>
              <w:pStyle w:val="SLCBodytext"/>
              <w:spacing w:after="0"/>
              <w:ind w:left="28"/>
            </w:pPr>
            <w:r w:rsidRPr="007C3ED4">
              <w:t>XML</w:t>
            </w:r>
          </w:p>
        </w:tc>
        <w:tc>
          <w:tcPr>
            <w:tcW w:w="7785" w:type="dxa"/>
            <w:tcMar>
              <w:top w:w="28" w:type="dxa"/>
              <w:bottom w:w="28" w:type="dxa"/>
            </w:tcMar>
          </w:tcPr>
          <w:p w14:paraId="5473685F"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eXtensible Markup Language</w:t>
            </w:r>
          </w:p>
        </w:tc>
      </w:tr>
    </w:tbl>
    <w:p w14:paraId="126F01D2" w14:textId="77777777" w:rsidR="000A5B18" w:rsidRPr="001E0854" w:rsidRDefault="000A5B18" w:rsidP="008C7DAA">
      <w:pPr>
        <w:pStyle w:val="SLCBodytext"/>
      </w:pPr>
    </w:p>
    <w:p w14:paraId="47A58EE9" w14:textId="77777777" w:rsidR="004A4533" w:rsidRDefault="004A4533" w:rsidP="008C7DAA">
      <w:pPr>
        <w:pStyle w:val="SLCBodytext"/>
      </w:pPr>
    </w:p>
    <w:p w14:paraId="35684E45" w14:textId="77777777" w:rsidR="00D438AB" w:rsidRDefault="00D438AB" w:rsidP="00B30A73"/>
    <w:p w14:paraId="7D8F8DCC" w14:textId="77777777" w:rsidR="00D438AB" w:rsidRDefault="00D438AB" w:rsidP="00B30A73">
      <w:pPr>
        <w:sectPr w:rsidR="00D438AB" w:rsidSect="003C0374">
          <w:headerReference w:type="default" r:id="rId174"/>
          <w:footerReference w:type="default" r:id="rId175"/>
          <w:headerReference w:type="first" r:id="rId176"/>
          <w:pgSz w:w="11907" w:h="16839" w:code="9"/>
          <w:pgMar w:top="1134" w:right="1021" w:bottom="1701" w:left="1021" w:header="851" w:footer="567" w:gutter="0"/>
          <w:cols w:space="720"/>
          <w:docGrid w:linePitch="360"/>
        </w:sectPr>
      </w:pPr>
    </w:p>
    <w:p w14:paraId="073FB80F" w14:textId="77777777" w:rsidR="00D438AB" w:rsidRDefault="00D438AB" w:rsidP="00B30A73"/>
    <w:p w14:paraId="3284CF1F" w14:textId="77777777" w:rsidR="00D438AB" w:rsidRDefault="00D438AB" w:rsidP="00B30A73"/>
    <w:p w14:paraId="2C0AB087" w14:textId="77777777" w:rsidR="00F46833" w:rsidRPr="005E27B8" w:rsidRDefault="00F46833" w:rsidP="00B30A73"/>
    <w:sectPr w:rsidR="00F46833" w:rsidRPr="005E27B8" w:rsidSect="00D73C72">
      <w:headerReference w:type="default" r:id="rId177"/>
      <w:headerReference w:type="first" r:id="rId178"/>
      <w:pgSz w:w="11907" w:h="16839" w:code="9"/>
      <w:pgMar w:top="1134" w:right="1021" w:bottom="1134" w:left="1021" w:header="851"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F299A1" w14:textId="77777777" w:rsidR="00BE2600" w:rsidRDefault="00BE2600" w:rsidP="00B30A73">
      <w:r>
        <w:separator/>
      </w:r>
    </w:p>
  </w:endnote>
  <w:endnote w:type="continuationSeparator" w:id="0">
    <w:p w14:paraId="463019E5" w14:textId="77777777" w:rsidR="00BE2600" w:rsidRDefault="00BE2600" w:rsidP="00B30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E121EFBB-BA2E-4E17-955E-BAF8CE1E83F3}"/>
    <w:embedBold r:id="rId2" w:fontKey="{6678D078-662D-4B0C-8A3D-E6532AA7C6AE}"/>
    <w:embedItalic r:id="rId3" w:fontKey="{8EC1CC18-13F4-4BAC-B77C-FBF49B11406F}"/>
    <w:embedBoldItalic r:id="rId4" w:fontKey="{36D3A71B-BA90-44FF-8A93-B35337330BD2}"/>
  </w:font>
  <w:font w:name="SkylineSans Light">
    <w:panose1 w:val="02000303000000000000"/>
    <w:charset w:val="00"/>
    <w:family w:val="auto"/>
    <w:pitch w:val="variable"/>
    <w:sig w:usb0="C00000AF" w:usb1="0000000A" w:usb2="00000000" w:usb3="00000000" w:csb0="00000093" w:csb1="00000000"/>
    <w:embedRegular r:id="rId5" w:fontKey="{0F3ACD3E-B9CF-4C9A-AE0E-0563BAF361DC}"/>
    <w:embedBold r:id="rId6" w:fontKey="{4D825DC5-A83A-4E44-8280-4DC5A899330F}"/>
    <w:embedItalic r:id="rId7" w:fontKey="{DC59D27A-3C5B-4796-B690-C80535A4E555}"/>
    <w:embedBoldItalic r:id="rId8" w:fontKey="{98362602-7E19-4421-A0AB-3B8D71D34918}"/>
  </w:font>
  <w:font w:name="Segoe UI">
    <w:panose1 w:val="020B0502040204020203"/>
    <w:charset w:val="00"/>
    <w:family w:val="swiss"/>
    <w:pitch w:val="variable"/>
    <w:sig w:usb0="E4002EFF" w:usb1="C000E47F" w:usb2="00000009" w:usb3="00000000" w:csb0="000001FF" w:csb1="00000000"/>
    <w:embedRegular r:id="rId9" w:fontKey="{30BA3F6D-A32C-413A-9998-A4AF1FF454CC}"/>
    <w:embedBold r:id="rId10" w:fontKey="{424E778B-7192-4396-8803-959464AE9EBD}"/>
    <w:embedItalic r:id="rId11" w:fontKey="{8B402FD0-E7F1-4C3E-B9EC-BA30F3BEC8D6}"/>
    <w:embedBoldItalic r:id="rId12" w:fontKey="{DD9CB23D-2B93-4C09-9E30-601D2A01CA3C}"/>
  </w:font>
  <w:font w:name="SkylineSans">
    <w:panose1 w:val="02000303000000000000"/>
    <w:charset w:val="00"/>
    <w:family w:val="auto"/>
    <w:pitch w:val="variable"/>
    <w:sig w:usb0="C00000AF" w:usb1="0000000A" w:usb2="00000000" w:usb3="00000000" w:csb0="00000093" w:csb1="00000000"/>
    <w:embedRegular r:id="rId13" w:fontKey="{6B23B3D6-DB70-43FC-9FC6-0AE9C9137FF3}"/>
    <w:embedBold r:id="rId14" w:fontKey="{17216AA8-654D-403B-898B-0B05C662C1D2}"/>
  </w:font>
  <w:font w:name="SkylineSans LightItalic">
    <w:altName w:val="SkylineSans Light"/>
    <w:panose1 w:val="02000303000000000000"/>
    <w:charset w:val="4D"/>
    <w:family w:val="auto"/>
    <w:pitch w:val="variable"/>
    <w:sig w:usb0="A00000EF" w:usb1="4000204A" w:usb2="00000000" w:usb3="00000000" w:csb0="00000093" w:csb1="00000000"/>
  </w:font>
  <w:font w:name="SkylineSans Black">
    <w:panose1 w:val="02000A03000000000000"/>
    <w:charset w:val="00"/>
    <w:family w:val="auto"/>
    <w:pitch w:val="variable"/>
    <w:sig w:usb0="00000007" w:usb1="00000000" w:usb2="00000000" w:usb3="00000000" w:csb0="00000001" w:csb1="00000000"/>
    <w:embedRegular r:id="rId15" w:fontKey="{66389DDD-0FF0-4993-95BD-F7416C2B7D66}"/>
  </w:font>
  <w:font w:name="Tahoma">
    <w:panose1 w:val="020B0604030504040204"/>
    <w:charset w:val="00"/>
    <w:family w:val="swiss"/>
    <w:pitch w:val="variable"/>
    <w:sig w:usb0="E1002EFF" w:usb1="C000605B" w:usb2="00000029" w:usb3="00000000" w:csb0="000101FF" w:csb1="00000000"/>
    <w:embedRegular r:id="rId16" w:fontKey="{F19D8D93-AE34-4D8F-A46C-785A9BD7A8C5}"/>
  </w:font>
  <w:font w:name="Calibri Light">
    <w:panose1 w:val="020F0302020204030204"/>
    <w:charset w:val="00"/>
    <w:family w:val="swiss"/>
    <w:pitch w:val="variable"/>
    <w:sig w:usb0="E4002EFF" w:usb1="C200247B" w:usb2="00000009" w:usb3="00000000" w:csb0="000001FF" w:csb1="00000000"/>
    <w:embedRegular r:id="rId17" w:fontKey="{6B705D97-5AD2-4DA3-9D64-D93C3FD73B6F}"/>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embedRegular r:id="rId18" w:fontKey="{19BC7732-2AF7-4A29-9E2B-BC65FECE26F8}"/>
  </w:font>
  <w:font w:name="Consolas">
    <w:panose1 w:val="020B0609020204030204"/>
    <w:charset w:val="00"/>
    <w:family w:val="modern"/>
    <w:pitch w:val="fixed"/>
    <w:sig w:usb0="E00006FF" w:usb1="0000FCFF" w:usb2="00000001" w:usb3="00000000" w:csb0="0000019F" w:csb1="00000000"/>
    <w:embedRegular r:id="rId19" w:fontKey="{1E5A6EB1-7E2A-4080-BAE6-EB7A50B70D82}"/>
  </w:font>
  <w:font w:name="SkylineSans-Bold">
    <w:altName w:val="Calibri"/>
    <w:charset w:val="00"/>
    <w:family w:val="auto"/>
    <w:pitch w:val="variable"/>
    <w:sig w:usb0="800000EF" w:usb1="4000004A" w:usb2="0000002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F7706" w14:textId="77777777" w:rsidR="00825DF9" w:rsidRPr="00DE5B66" w:rsidRDefault="00825DF9" w:rsidP="00D73C72">
    <w:pPr>
      <w:pStyle w:val="SLCFooter"/>
    </w:pPr>
    <w:r>
      <w:rPr>
        <w:noProof/>
        <w:color w:val="FFFFFF" w:themeColor="background1"/>
        <w:sz w:val="16"/>
        <w:szCs w:val="16"/>
      </w:rPr>
      <mc:AlternateContent>
        <mc:Choice Requires="wpg">
          <w:drawing>
            <wp:anchor distT="0" distB="0" distL="114300" distR="114300" simplePos="0" relativeHeight="251678720" behindDoc="1" locked="0" layoutInCell="1" allowOverlap="1" wp14:anchorId="4BDE41BA" wp14:editId="288C5477">
              <wp:simplePos x="0" y="0"/>
              <wp:positionH relativeFrom="column">
                <wp:posOffset>-86360</wp:posOffset>
              </wp:positionH>
              <wp:positionV relativeFrom="paragraph">
                <wp:posOffset>-145415</wp:posOffset>
              </wp:positionV>
              <wp:extent cx="6663690" cy="717550"/>
              <wp:effectExtent l="0" t="0" r="22860" b="25400"/>
              <wp:wrapNone/>
              <wp:docPr id="7" name="Group 7"/>
              <wp:cNvGraphicFramePr/>
              <a:graphic xmlns:a="http://schemas.openxmlformats.org/drawingml/2006/main">
                <a:graphicData uri="http://schemas.microsoft.com/office/word/2010/wordprocessingGroup">
                  <wpg:wgp>
                    <wpg:cNvGrpSpPr/>
                    <wpg:grpSpPr>
                      <a:xfrm>
                        <a:off x="0" y="0"/>
                        <a:ext cx="6663690" cy="717550"/>
                        <a:chOff x="0" y="0"/>
                        <a:chExt cx="6663980" cy="717550"/>
                      </a:xfrm>
                    </wpg:grpSpPr>
                    <wps:wsp>
                      <wps:cNvPr id="2" name="Rectangle 2"/>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reeform: Shape 6"/>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6D3EFCD" id="Group 7" o:spid="_x0000_s1026" style="position:absolute;margin-left:-6.8pt;margin-top:-11.45pt;width:524.7pt;height:56.5pt;z-index:-251637760;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">
              <v:rect id="Rectangle 2"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" fillcolor="#00507d" strokecolor="white [3212]" strokeweight="1pt"/>
              <v:shape id="Freeform: Shape 6"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0768" behindDoc="0" locked="0" layoutInCell="1" allowOverlap="1" wp14:anchorId="2A910F2E" wp14:editId="1A002929">
              <wp:simplePos x="0" y="0"/>
              <wp:positionH relativeFrom="column">
                <wp:posOffset>5593715</wp:posOffset>
              </wp:positionH>
              <wp:positionV relativeFrom="paragraph">
                <wp:posOffset>-31276</wp:posOffset>
              </wp:positionV>
              <wp:extent cx="885190" cy="614680"/>
              <wp:effectExtent l="0" t="0" r="0" b="0"/>
              <wp:wrapNone/>
              <wp:docPr id="1" name="Text Box 1"/>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7830A9EF"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910F2E" id="_x0000_t202" coordsize="21600,21600" o:spt="202" path="m,l,21600r21600,l21600,xe">
              <v:stroke joinstyle="miter"/>
              <v:path gradientshapeok="t" o:connecttype="rect"/>
            </v:shapetype>
            <v:shape id="Text Box 1" o:spid="_x0000_s1031" type="#_x0000_t202" style="position:absolute;margin-left:440.45pt;margin-top:-2.45pt;width:69.7pt;height:48.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" filled="f" stroked="f" strokeweight=".5pt">
              <v:textbox>
                <w:txbxContent>
                  <w:p w14:paraId="7830A9EF"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w:drawing>
        <wp:anchor distT="0" distB="0" distL="114300" distR="114300" simplePos="0" relativeHeight="251681792" behindDoc="1" locked="0" layoutInCell="1" allowOverlap="1" wp14:anchorId="1337CE62" wp14:editId="5EF539D3">
          <wp:simplePos x="0" y="0"/>
          <wp:positionH relativeFrom="column">
            <wp:posOffset>57785</wp:posOffset>
          </wp:positionH>
          <wp:positionV relativeFrom="paragraph">
            <wp:posOffset>54386</wp:posOffset>
          </wp:positionV>
          <wp:extent cx="1546225" cy="316976"/>
          <wp:effectExtent l="0" t="0" r="0" b="698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79744" behindDoc="1" locked="0" layoutInCell="1" allowOverlap="1" wp14:anchorId="00B844A6" wp14:editId="382E447C">
              <wp:simplePos x="0" y="0"/>
              <wp:positionH relativeFrom="column">
                <wp:posOffset>1755341</wp:posOffset>
              </wp:positionH>
              <wp:positionV relativeFrom="paragraph">
                <wp:posOffset>51436</wp:posOffset>
              </wp:positionV>
              <wp:extent cx="0" cy="307975"/>
              <wp:effectExtent l="0" t="0" r="38100" b="34925"/>
              <wp:wrapNone/>
              <wp:docPr id="10" name="Straight Connector 10"/>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C01EC8" id="Straight Connector 10"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" strokecolor="white [3212]" strokeweight="1pt">
              <v:stroke joinstyle="miter"/>
            </v:line>
          </w:pict>
        </mc:Fallback>
      </mc:AlternateContent>
    </w:r>
  </w:p>
  <w:p w14:paraId="5796000A"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308C57D3" w14:textId="127EEB82"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sidR="00C44150">
      <w:rPr>
        <w:color w:val="FFFFFF" w:themeColor="background1"/>
      </w:rPr>
      <w:fldChar w:fldCharType="begin"/>
    </w:r>
    <w:r w:rsidR="00C44150">
      <w:rPr>
        <w:color w:val="FFFFFF" w:themeColor="background1"/>
      </w:rPr>
      <w:instrText xml:space="preserve"> DATE  \@ "MMMM d, yyyy" </w:instrText>
    </w:r>
    <w:r w:rsidR="00C44150">
      <w:rPr>
        <w:color w:val="FFFFFF" w:themeColor="background1"/>
      </w:rPr>
      <w:fldChar w:fldCharType="separate"/>
    </w:r>
    <w:r w:rsidR="005A3D97">
      <w:rPr>
        <w:noProof/>
        <w:color w:val="FFFFFF" w:themeColor="background1"/>
      </w:rPr>
      <w:t>November 17, 2022</w:t>
    </w:r>
    <w:r w:rsidR="00C44150">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770663389"/>
        <w:dataBinding w:prefixMappings="xmlns:ns0='http://purl.org/dc/elements/1.1/' xmlns:ns1='http://schemas.openxmlformats.org/package/2006/metadata/core-properties' " w:xpath="/ns1:coreProperties[1]/ns0:description[1]" w:storeItemID="{6C3C8BC8-F283-45AE-878A-BAB7291924A1}"/>
        <w:text w:multiLine="1"/>
      </w:sdtPr>
      <w:sdtContent>
        <w:r w:rsidR="00C16B99">
          <w:rPr>
            <w:color w:val="FFFFFF" w:themeColor="background1"/>
          </w:rPr>
          <w:t>01</w:t>
        </w:r>
        <w:r w:rsidR="00C44150">
          <w:rPr>
            <w:color w:val="FFFFFF" w:themeColor="background1"/>
          </w:rPr>
          <w:t>4</w:t>
        </w:r>
      </w:sdtContent>
    </w:sdt>
  </w:p>
  <w:p w14:paraId="13120B7A" w14:textId="77777777" w:rsidR="00825DF9" w:rsidRPr="0051126B" w:rsidRDefault="00825DF9" w:rsidP="00D73C72">
    <w:pPr>
      <w:pStyle w:val="Footer"/>
      <w:ind w:firstLine="567"/>
      <w:rPr>
        <w:color w:val="FFFFFF" w:themeColor="background1"/>
      </w:rPr>
    </w:pPr>
  </w:p>
  <w:p w14:paraId="364F0849" w14:textId="77777777" w:rsidR="00825DF9" w:rsidRPr="0051126B" w:rsidRDefault="002143DF" w:rsidP="002143DF">
    <w:pPr>
      <w:pStyle w:val="Footer"/>
      <w:tabs>
        <w:tab w:val="clear" w:pos="4680"/>
        <w:tab w:val="clear" w:pos="9360"/>
        <w:tab w:val="left" w:pos="5672"/>
      </w:tabs>
      <w:rPr>
        <w:color w:val="FFFFFF" w:themeColor="background1"/>
      </w:rPr>
    </w:pPr>
    <w:r>
      <w:rPr>
        <w:color w:val="FFFFFF" w:themeColor="background1"/>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E91AA" w14:textId="77777777" w:rsidR="00825DF9" w:rsidRDefault="00825DF9" w:rsidP="00D73C72">
    <w:pPr>
      <w:pStyle w:val="Footer"/>
    </w:pPr>
    <w:r>
      <w:rPr>
        <w:noProof/>
      </w:rPr>
      <w:drawing>
        <wp:anchor distT="0" distB="0" distL="114300" distR="114300" simplePos="0" relativeHeight="251676672" behindDoc="0" locked="0" layoutInCell="1" allowOverlap="1" wp14:anchorId="62061B05" wp14:editId="1F47692F">
          <wp:simplePos x="0" y="0"/>
          <wp:positionH relativeFrom="column">
            <wp:posOffset>4382770</wp:posOffset>
          </wp:positionH>
          <wp:positionV relativeFrom="paragraph">
            <wp:posOffset>-219075</wp:posOffset>
          </wp:positionV>
          <wp:extent cx="2009775" cy="412115"/>
          <wp:effectExtent l="0" t="0" r="9525" b="6985"/>
          <wp:wrapNone/>
          <wp:docPr id="13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MinerbySLC.svg"/>
                  <pic:cNvPicPr/>
                </pic:nvPicPr>
                <pic:blipFill>
                  <a:blip r:embed="rId1">
                    <a:extLst>
                      <a:ext uri="{28A0092B-C50C-407E-A947-70E740481C1C}">
                        <a14:useLocalDpi xmlns:a14="http://schemas.microsoft.com/office/drawing/2010/main" val="0"/>
                      </a:ext>
                    </a:extLst>
                  </a:blip>
                  <a:stretch>
                    <a:fillRect/>
                  </a:stretch>
                </pic:blipFill>
                <pic:spPr>
                  <a:xfrm>
                    <a:off x="0" y="0"/>
                    <a:ext cx="2009775" cy="4121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3600" behindDoc="1" locked="0" layoutInCell="1" allowOverlap="1" wp14:anchorId="119AE5CD" wp14:editId="7E6EA603">
              <wp:simplePos x="0" y="0"/>
              <wp:positionH relativeFrom="column">
                <wp:posOffset>2717165</wp:posOffset>
              </wp:positionH>
              <wp:positionV relativeFrom="paragraph">
                <wp:posOffset>-3467735</wp:posOffset>
              </wp:positionV>
              <wp:extent cx="3923665" cy="3923665"/>
              <wp:effectExtent l="0" t="0" r="635" b="635"/>
              <wp:wrapNone/>
              <wp:docPr id="27" name="Right Triangle 27"/>
              <wp:cNvGraphicFramePr/>
              <a:graphic xmlns:a="http://schemas.openxmlformats.org/drawingml/2006/main">
                <a:graphicData uri="http://schemas.microsoft.com/office/word/2010/wordprocessingShape">
                  <wps:wsp>
                    <wps:cNvSpPr/>
                    <wps:spPr>
                      <a:xfrm flipH="1">
                        <a:off x="0" y="0"/>
                        <a:ext cx="3923665" cy="3923665"/>
                      </a:xfrm>
                      <a:prstGeom prst="rtTriangle">
                        <a:avLst/>
                      </a:prstGeom>
                      <a:solidFill>
                        <a:srgbClr val="00507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F982B0" id="_x0000_t6" coordsize="21600,21600" o:spt="6" path="m,l,21600r21600,xe">
              <v:stroke joinstyle="miter"/>
              <v:path gradientshapeok="t" o:connecttype="custom" o:connectlocs="0,0;0,10800;0,21600;10800,21600;21600,21600;10800,10800" textboxrect="1800,12600,12600,19800"/>
            </v:shapetype>
            <v:shape id="Right Triangle 27" o:spid="_x0000_s1026" type="#_x0000_t6" style="position:absolute;margin-left:213.95pt;margin-top:-273.05pt;width:308.95pt;height:308.95pt;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" fillcolor="#00507d" stroked="f" strokeweight="1pt"/>
          </w:pict>
        </mc:Fallback>
      </mc:AlternateContent>
    </w:r>
    <w:r>
      <w:rPr>
        <w:noProof/>
      </w:rPr>
      <mc:AlternateContent>
        <mc:Choice Requires="wps">
          <w:drawing>
            <wp:anchor distT="0" distB="0" distL="114300" distR="114300" simplePos="0" relativeHeight="251675648" behindDoc="0" locked="0" layoutInCell="1" allowOverlap="1" wp14:anchorId="75E3B84C" wp14:editId="3C223B83">
              <wp:simplePos x="0" y="0"/>
              <wp:positionH relativeFrom="margin">
                <wp:posOffset>0</wp:posOffset>
              </wp:positionH>
              <wp:positionV relativeFrom="paragraph">
                <wp:posOffset>-986790</wp:posOffset>
              </wp:positionV>
              <wp:extent cx="5398770" cy="1371600"/>
              <wp:effectExtent l="0" t="0" r="11430" b="0"/>
              <wp:wrapNone/>
              <wp:docPr id="8" name="Text Box 8"/>
              <wp:cNvGraphicFramePr/>
              <a:graphic xmlns:a="http://schemas.openxmlformats.org/drawingml/2006/main">
                <a:graphicData uri="http://schemas.microsoft.com/office/word/2010/wordprocessingShape">
                  <wps:wsp>
                    <wps:cNvSpPr txBox="1"/>
                    <wps:spPr>
                      <a:xfrm>
                        <a:off x="0" y="0"/>
                        <a:ext cx="5398770" cy="1371600"/>
                      </a:xfrm>
                      <a:prstGeom prst="rect">
                        <a:avLst/>
                      </a:prstGeom>
                      <a:noFill/>
                      <a:ln w="6350">
                        <a:noFill/>
                      </a:ln>
                    </wps:spPr>
                    <wps:txbx>
                      <w:txbxContent>
                        <w:p w14:paraId="1A4E38F3" w14:textId="617B6F4B"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5A3D97">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45EB7959" w14:textId="77777777" w:rsidR="00825DF9" w:rsidRPr="00197DC0" w:rsidRDefault="00825DF9" w:rsidP="00D73C72">
                          <w:pPr>
                            <w:pStyle w:val="SLCFooter"/>
                          </w:pPr>
                          <w:r w:rsidRPr="00197DC0">
                            <w:t>This document is confidential and property of Skyline Communications NV.</w:t>
                          </w:r>
                        </w:p>
                        <w:p w14:paraId="759B3893" w14:textId="77777777" w:rsidR="00825DF9" w:rsidRPr="00197DC0" w:rsidRDefault="00825DF9" w:rsidP="00D73C72">
                          <w:pPr>
                            <w:pStyle w:val="SLCFooter"/>
                          </w:pPr>
                          <w:r w:rsidRPr="00197DC0">
                            <w:t xml:space="preserve">DataMiner® and Skyline Communications are trademarks of </w:t>
                          </w:r>
                        </w:p>
                        <w:p w14:paraId="5ED65929" w14:textId="77777777" w:rsidR="00825DF9" w:rsidRDefault="00825DF9" w:rsidP="00D73C72">
                          <w:pPr>
                            <w:pStyle w:val="SLCFooter"/>
                          </w:pPr>
                          <w:r w:rsidRPr="00197DC0">
                            <w:t>Skyline Communications NV.</w:t>
                          </w:r>
                        </w:p>
                        <w:p w14:paraId="60275A2D" w14:textId="77777777" w:rsidR="00825DF9" w:rsidRPr="00197DC0" w:rsidRDefault="00825DF9" w:rsidP="00D73C72">
                          <w:pPr>
                            <w:pStyle w:val="SLCFooter"/>
                          </w:pPr>
                        </w:p>
                        <w:p w14:paraId="60BB59D8" w14:textId="77777777" w:rsidR="00825DF9" w:rsidRPr="004533F1" w:rsidRDefault="00825DF9" w:rsidP="00D73C72">
                          <w:pPr>
                            <w:pStyle w:val="SLCFooter"/>
                            <w:rPr>
                              <w:color w:val="00507D"/>
                            </w:rPr>
                          </w:pPr>
                          <w:r w:rsidRPr="00197DC0">
                            <w:t>If you have any questions</w:t>
                          </w:r>
                          <w:r>
                            <w:t>,</w:t>
                          </w:r>
                          <w:r w:rsidRPr="00197DC0">
                            <w:t xml:space="preserve"> please contact:</w:t>
                          </w:r>
                          <w:r w:rsidRPr="000F2EF7">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825DF9" w:rsidRPr="004533F1" w14:paraId="3B650402" w14:textId="77777777" w:rsidTr="00C84827">
                            <w:trPr>
                              <w:trHeight w:val="271"/>
                            </w:trPr>
                            <w:tc>
                              <w:tcPr>
                                <w:tcW w:w="240" w:type="dxa"/>
                              </w:tcPr>
                              <w:p w14:paraId="0E72AA15" w14:textId="77777777" w:rsidR="00825DF9" w:rsidRPr="004533F1" w:rsidRDefault="00825DF9" w:rsidP="00C84827">
                                <w:pPr>
                                  <w:ind w:right="-18"/>
                                  <w:jc w:val="center"/>
                                  <w:rPr>
                                    <w:color w:val="00507D"/>
                                  </w:rPr>
                                </w:pPr>
                                <w:r w:rsidRPr="004533F1">
                                  <w:rPr>
                                    <w:noProof/>
                                    <w:color w:val="00507D"/>
                                    <w:sz w:val="14"/>
                                    <w:szCs w:val="14"/>
                                  </w:rPr>
                                  <w:drawing>
                                    <wp:inline distT="0" distB="0" distL="0" distR="0" wp14:anchorId="63D19DE7" wp14:editId="7BA39103">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5FF3AFB5" w14:textId="77777777" w:rsidR="00825DF9" w:rsidRPr="004533F1" w:rsidRDefault="00825DF9" w:rsidP="00C84827">
                                <w:pPr>
                                  <w:spacing w:line="240" w:lineRule="auto"/>
                                  <w:ind w:right="-18"/>
                                  <w:rPr>
                                    <w:color w:val="00507D"/>
                                    <w:sz w:val="14"/>
                                    <w:szCs w:val="14"/>
                                  </w:rPr>
                                </w:pPr>
                              </w:p>
                            </w:tc>
                            <w:tc>
                              <w:tcPr>
                                <w:tcW w:w="1077" w:type="dxa"/>
                              </w:tcPr>
                              <w:p w14:paraId="22A8A8EB" w14:textId="77777777" w:rsidR="00825DF9" w:rsidRPr="004533F1" w:rsidRDefault="00825DF9" w:rsidP="00C84827">
                                <w:pPr>
                                  <w:spacing w:line="240" w:lineRule="auto"/>
                                  <w:ind w:right="-18"/>
                                  <w:rPr>
                                    <w:color w:val="00507D"/>
                                    <w:sz w:val="14"/>
                                    <w:szCs w:val="14"/>
                                  </w:rPr>
                                </w:pPr>
                                <w:r w:rsidRPr="004533F1">
                                  <w:rPr>
                                    <w:color w:val="00507D"/>
                                    <w:sz w:val="14"/>
                                    <w:szCs w:val="14"/>
                                  </w:rPr>
                                  <w:t xml:space="preserve">legal@skyline.be </w:t>
                                </w:r>
                              </w:p>
                            </w:tc>
                          </w:tr>
                          <w:tr w:rsidR="00825DF9" w:rsidRPr="004533F1" w14:paraId="48F4885C" w14:textId="77777777" w:rsidTr="00C84827">
                            <w:trPr>
                              <w:trHeight w:val="271"/>
                            </w:trPr>
                            <w:tc>
                              <w:tcPr>
                                <w:tcW w:w="240" w:type="dxa"/>
                              </w:tcPr>
                              <w:p w14:paraId="2D5782E4" w14:textId="77777777" w:rsidR="00825DF9" w:rsidRPr="004533F1" w:rsidRDefault="00825DF9" w:rsidP="00C84827">
                                <w:pPr>
                                  <w:ind w:right="-18"/>
                                  <w:jc w:val="center"/>
                                  <w:rPr>
                                    <w:noProof/>
                                    <w:color w:val="00507D"/>
                                    <w:sz w:val="14"/>
                                    <w:szCs w:val="14"/>
                                  </w:rPr>
                                </w:pPr>
                                <w:r w:rsidRPr="004533F1">
                                  <w:rPr>
                                    <w:noProof/>
                                    <w:color w:val="00507D"/>
                                    <w:sz w:val="14"/>
                                    <w:szCs w:val="14"/>
                                  </w:rPr>
                                  <w:drawing>
                                    <wp:inline distT="0" distB="0" distL="0" distR="0" wp14:anchorId="4CFF2816" wp14:editId="73B1A18A">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11452738" w14:textId="77777777" w:rsidR="00825DF9" w:rsidRPr="004533F1" w:rsidRDefault="00825DF9" w:rsidP="00C84827">
                                <w:pPr>
                                  <w:spacing w:line="240" w:lineRule="auto"/>
                                  <w:ind w:right="-18"/>
                                  <w:rPr>
                                    <w:color w:val="00507D"/>
                                    <w:sz w:val="14"/>
                                    <w:szCs w:val="14"/>
                                  </w:rPr>
                                </w:pPr>
                              </w:p>
                            </w:tc>
                            <w:tc>
                              <w:tcPr>
                                <w:tcW w:w="1077" w:type="dxa"/>
                              </w:tcPr>
                              <w:p w14:paraId="24FE4046" w14:textId="77777777" w:rsidR="00825DF9" w:rsidRPr="004533F1" w:rsidRDefault="00825DF9" w:rsidP="00C84827">
                                <w:pPr>
                                  <w:spacing w:line="240" w:lineRule="auto"/>
                                  <w:ind w:right="-18"/>
                                  <w:rPr>
                                    <w:color w:val="00507D"/>
                                    <w:sz w:val="14"/>
                                    <w:szCs w:val="14"/>
                                  </w:rPr>
                                </w:pPr>
                                <w:r w:rsidRPr="004533F1">
                                  <w:rPr>
                                    <w:color w:val="00507D"/>
                                    <w:sz w:val="14"/>
                                    <w:szCs w:val="14"/>
                                  </w:rPr>
                                  <w:t>+32</w:t>
                                </w:r>
                                <w:r>
                                  <w:rPr>
                                    <w:color w:val="00507D"/>
                                    <w:sz w:val="14"/>
                                    <w:szCs w:val="14"/>
                                  </w:rPr>
                                  <w:t xml:space="preserve"> </w:t>
                                </w:r>
                                <w:r w:rsidRPr="004533F1">
                                  <w:rPr>
                                    <w:color w:val="00507D"/>
                                    <w:sz w:val="14"/>
                                    <w:szCs w:val="14"/>
                                  </w:rPr>
                                  <w:t>51313569</w:t>
                                </w:r>
                              </w:p>
                            </w:tc>
                          </w:tr>
                        </w:tbl>
                        <w:p w14:paraId="681FFD79" w14:textId="77777777" w:rsidR="00825DF9" w:rsidRPr="000F2EF7" w:rsidRDefault="00825DF9"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E3B84C" id="_x0000_t202" coordsize="21600,21600" o:spt="202" path="m,l,21600r21600,l21600,xe">
              <v:stroke joinstyle="miter"/>
              <v:path gradientshapeok="t" o:connecttype="rect"/>
            </v:shapetype>
            <v:shape id="Text Box 8" o:spid="_x0000_s1032" type="#_x0000_t202" style="position:absolute;left:0;text-align:left;margin-left:0;margin-top:-77.7pt;width:425.1pt;height:108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" filled="f" stroked="f" strokeweight=".5pt">
              <v:textbox inset="0,0,0,0">
                <w:txbxContent>
                  <w:p w14:paraId="1A4E38F3" w14:textId="617B6F4B"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5A3D97">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45EB7959" w14:textId="77777777" w:rsidR="00825DF9" w:rsidRPr="00197DC0" w:rsidRDefault="00825DF9" w:rsidP="00D73C72">
                    <w:pPr>
                      <w:pStyle w:val="SLCFooter"/>
                    </w:pPr>
                    <w:r w:rsidRPr="00197DC0">
                      <w:t>This document is confidential and property of Skyline Communications NV.</w:t>
                    </w:r>
                  </w:p>
                  <w:p w14:paraId="759B3893" w14:textId="77777777" w:rsidR="00825DF9" w:rsidRPr="00197DC0" w:rsidRDefault="00825DF9" w:rsidP="00D73C72">
                    <w:pPr>
                      <w:pStyle w:val="SLCFooter"/>
                    </w:pPr>
                    <w:r w:rsidRPr="00197DC0">
                      <w:t xml:space="preserve">DataMiner® and Skyline Communications are trademarks of </w:t>
                    </w:r>
                  </w:p>
                  <w:p w14:paraId="5ED65929" w14:textId="77777777" w:rsidR="00825DF9" w:rsidRDefault="00825DF9" w:rsidP="00D73C72">
                    <w:pPr>
                      <w:pStyle w:val="SLCFooter"/>
                    </w:pPr>
                    <w:r w:rsidRPr="00197DC0">
                      <w:t>Skyline Communications NV.</w:t>
                    </w:r>
                  </w:p>
                  <w:p w14:paraId="60275A2D" w14:textId="77777777" w:rsidR="00825DF9" w:rsidRPr="00197DC0" w:rsidRDefault="00825DF9" w:rsidP="00D73C72">
                    <w:pPr>
                      <w:pStyle w:val="SLCFooter"/>
                    </w:pPr>
                  </w:p>
                  <w:p w14:paraId="60BB59D8" w14:textId="77777777" w:rsidR="00825DF9" w:rsidRPr="004533F1" w:rsidRDefault="00825DF9" w:rsidP="00D73C72">
                    <w:pPr>
                      <w:pStyle w:val="SLCFooter"/>
                      <w:rPr>
                        <w:color w:val="00507D"/>
                      </w:rPr>
                    </w:pPr>
                    <w:r w:rsidRPr="00197DC0">
                      <w:t>If you have any questions</w:t>
                    </w:r>
                    <w:r>
                      <w:t>,</w:t>
                    </w:r>
                    <w:r w:rsidRPr="00197DC0">
                      <w:t xml:space="preserve"> please contact:</w:t>
                    </w:r>
                    <w:r w:rsidRPr="000F2EF7">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825DF9" w:rsidRPr="004533F1" w14:paraId="3B650402" w14:textId="77777777" w:rsidTr="00C84827">
                      <w:trPr>
                        <w:trHeight w:val="271"/>
                      </w:trPr>
                      <w:tc>
                        <w:tcPr>
                          <w:tcW w:w="240" w:type="dxa"/>
                        </w:tcPr>
                        <w:p w14:paraId="0E72AA15" w14:textId="77777777" w:rsidR="00825DF9" w:rsidRPr="004533F1" w:rsidRDefault="00825DF9" w:rsidP="00C84827">
                          <w:pPr>
                            <w:ind w:right="-18"/>
                            <w:jc w:val="center"/>
                            <w:rPr>
                              <w:color w:val="00507D"/>
                            </w:rPr>
                          </w:pPr>
                          <w:r w:rsidRPr="004533F1">
                            <w:rPr>
                              <w:noProof/>
                              <w:color w:val="00507D"/>
                              <w:sz w:val="14"/>
                              <w:szCs w:val="14"/>
                            </w:rPr>
                            <w:drawing>
                              <wp:inline distT="0" distB="0" distL="0" distR="0" wp14:anchorId="63D19DE7" wp14:editId="7BA39103">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5FF3AFB5" w14:textId="77777777" w:rsidR="00825DF9" w:rsidRPr="004533F1" w:rsidRDefault="00825DF9" w:rsidP="00C84827">
                          <w:pPr>
                            <w:spacing w:line="240" w:lineRule="auto"/>
                            <w:ind w:right="-18"/>
                            <w:rPr>
                              <w:color w:val="00507D"/>
                              <w:sz w:val="14"/>
                              <w:szCs w:val="14"/>
                            </w:rPr>
                          </w:pPr>
                        </w:p>
                      </w:tc>
                      <w:tc>
                        <w:tcPr>
                          <w:tcW w:w="1077" w:type="dxa"/>
                        </w:tcPr>
                        <w:p w14:paraId="22A8A8EB" w14:textId="77777777" w:rsidR="00825DF9" w:rsidRPr="004533F1" w:rsidRDefault="00825DF9" w:rsidP="00C84827">
                          <w:pPr>
                            <w:spacing w:line="240" w:lineRule="auto"/>
                            <w:ind w:right="-18"/>
                            <w:rPr>
                              <w:color w:val="00507D"/>
                              <w:sz w:val="14"/>
                              <w:szCs w:val="14"/>
                            </w:rPr>
                          </w:pPr>
                          <w:r w:rsidRPr="004533F1">
                            <w:rPr>
                              <w:color w:val="00507D"/>
                              <w:sz w:val="14"/>
                              <w:szCs w:val="14"/>
                            </w:rPr>
                            <w:t xml:space="preserve">legal@skyline.be </w:t>
                          </w:r>
                        </w:p>
                      </w:tc>
                    </w:tr>
                    <w:tr w:rsidR="00825DF9" w:rsidRPr="004533F1" w14:paraId="48F4885C" w14:textId="77777777" w:rsidTr="00C84827">
                      <w:trPr>
                        <w:trHeight w:val="271"/>
                      </w:trPr>
                      <w:tc>
                        <w:tcPr>
                          <w:tcW w:w="240" w:type="dxa"/>
                        </w:tcPr>
                        <w:p w14:paraId="2D5782E4" w14:textId="77777777" w:rsidR="00825DF9" w:rsidRPr="004533F1" w:rsidRDefault="00825DF9" w:rsidP="00C84827">
                          <w:pPr>
                            <w:ind w:right="-18"/>
                            <w:jc w:val="center"/>
                            <w:rPr>
                              <w:noProof/>
                              <w:color w:val="00507D"/>
                              <w:sz w:val="14"/>
                              <w:szCs w:val="14"/>
                            </w:rPr>
                          </w:pPr>
                          <w:r w:rsidRPr="004533F1">
                            <w:rPr>
                              <w:noProof/>
                              <w:color w:val="00507D"/>
                              <w:sz w:val="14"/>
                              <w:szCs w:val="14"/>
                            </w:rPr>
                            <w:drawing>
                              <wp:inline distT="0" distB="0" distL="0" distR="0" wp14:anchorId="4CFF2816" wp14:editId="73B1A18A">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11452738" w14:textId="77777777" w:rsidR="00825DF9" w:rsidRPr="004533F1" w:rsidRDefault="00825DF9" w:rsidP="00C84827">
                          <w:pPr>
                            <w:spacing w:line="240" w:lineRule="auto"/>
                            <w:ind w:right="-18"/>
                            <w:rPr>
                              <w:color w:val="00507D"/>
                              <w:sz w:val="14"/>
                              <w:szCs w:val="14"/>
                            </w:rPr>
                          </w:pPr>
                        </w:p>
                      </w:tc>
                      <w:tc>
                        <w:tcPr>
                          <w:tcW w:w="1077" w:type="dxa"/>
                        </w:tcPr>
                        <w:p w14:paraId="24FE4046" w14:textId="77777777" w:rsidR="00825DF9" w:rsidRPr="004533F1" w:rsidRDefault="00825DF9" w:rsidP="00C84827">
                          <w:pPr>
                            <w:spacing w:line="240" w:lineRule="auto"/>
                            <w:ind w:right="-18"/>
                            <w:rPr>
                              <w:color w:val="00507D"/>
                              <w:sz w:val="14"/>
                              <w:szCs w:val="14"/>
                            </w:rPr>
                          </w:pPr>
                          <w:r w:rsidRPr="004533F1">
                            <w:rPr>
                              <w:color w:val="00507D"/>
                              <w:sz w:val="14"/>
                              <w:szCs w:val="14"/>
                            </w:rPr>
                            <w:t>+32</w:t>
                          </w:r>
                          <w:r>
                            <w:rPr>
                              <w:color w:val="00507D"/>
                              <w:sz w:val="14"/>
                              <w:szCs w:val="14"/>
                            </w:rPr>
                            <w:t xml:space="preserve"> </w:t>
                          </w:r>
                          <w:r w:rsidRPr="004533F1">
                            <w:rPr>
                              <w:color w:val="00507D"/>
                              <w:sz w:val="14"/>
                              <w:szCs w:val="14"/>
                            </w:rPr>
                            <w:t>51313569</w:t>
                          </w:r>
                        </w:p>
                      </w:tc>
                    </w:tr>
                  </w:tbl>
                  <w:p w14:paraId="681FFD79" w14:textId="77777777" w:rsidR="00825DF9" w:rsidRPr="000F2EF7" w:rsidRDefault="00825DF9" w:rsidP="00D73C72">
                    <w:pPr>
                      <w:spacing w:before="227"/>
                      <w:ind w:right="-18"/>
                      <w:rPr>
                        <w:rFonts w:ascii="SkylineSans-Bold" w:hAnsi="SkylineSans-Bold"/>
                        <w:b/>
                        <w:bCs/>
                        <w:sz w:val="14"/>
                        <w:szCs w:val="14"/>
                      </w:rPr>
                    </w:pPr>
                  </w:p>
                </w:txbxContent>
              </v:textbox>
              <w10:wrap anchorx="margin"/>
            </v:shape>
          </w:pict>
        </mc:Fallback>
      </mc:AlternateContent>
    </w:r>
    <w:r w:rsidRPr="00A707D2">
      <w:rPr>
        <w:noProof/>
      </w:rPr>
      <mc:AlternateContent>
        <mc:Choice Requires="wps">
          <w:drawing>
            <wp:anchor distT="0" distB="0" distL="114300" distR="114300" simplePos="0" relativeHeight="251674624" behindDoc="0" locked="0" layoutInCell="1" allowOverlap="1" wp14:anchorId="0851ECD5" wp14:editId="49F74B7E">
              <wp:simplePos x="0" y="0"/>
              <wp:positionH relativeFrom="column">
                <wp:posOffset>0</wp:posOffset>
              </wp:positionH>
              <wp:positionV relativeFrom="paragraph">
                <wp:posOffset>3785870</wp:posOffset>
              </wp:positionV>
              <wp:extent cx="5398995" cy="1371600"/>
              <wp:effectExtent l="0" t="0" r="11430" b="0"/>
              <wp:wrapNone/>
              <wp:docPr id="81" name="Text Box 81"/>
              <wp:cNvGraphicFramePr/>
              <a:graphic xmlns:a="http://schemas.openxmlformats.org/drawingml/2006/main">
                <a:graphicData uri="http://schemas.microsoft.com/office/word/2010/wordprocessingShape">
                  <wps:wsp>
                    <wps:cNvSpPr txBox="1"/>
                    <wps:spPr>
                      <a:xfrm>
                        <a:off x="0" y="0"/>
                        <a:ext cx="5398995" cy="1371600"/>
                      </a:xfrm>
                      <a:prstGeom prst="rect">
                        <a:avLst/>
                      </a:prstGeom>
                      <a:noFill/>
                      <a:ln w="6350">
                        <a:noFill/>
                      </a:ln>
                    </wps:spPr>
                    <wps:txbx>
                      <w:txbxContent>
                        <w:p w14:paraId="32AEBF99" w14:textId="52BDA710"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5A3D97">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74F92699" w14:textId="77777777" w:rsidR="00825DF9" w:rsidRPr="00197DC0" w:rsidRDefault="00825DF9" w:rsidP="00D73C72">
                          <w:pPr>
                            <w:pStyle w:val="SLCFooter"/>
                          </w:pPr>
                          <w:r w:rsidRPr="00197DC0">
                            <w:t>This document is confidential and property of Skyline Communications NV.</w:t>
                          </w:r>
                        </w:p>
                        <w:p w14:paraId="154AA981" w14:textId="77777777" w:rsidR="00825DF9" w:rsidRPr="00197DC0" w:rsidRDefault="00825DF9" w:rsidP="00D73C72">
                          <w:pPr>
                            <w:pStyle w:val="SLCFooter"/>
                          </w:pPr>
                          <w:r w:rsidRPr="00197DC0">
                            <w:t xml:space="preserve">DataMiner® and Skyline Communications are trademarks of </w:t>
                          </w:r>
                        </w:p>
                        <w:p w14:paraId="6C557F52" w14:textId="77777777" w:rsidR="00825DF9" w:rsidRDefault="00825DF9" w:rsidP="00D73C72">
                          <w:pPr>
                            <w:pStyle w:val="SLCFooter"/>
                          </w:pPr>
                          <w:r w:rsidRPr="00197DC0">
                            <w:t>Skyline Communications NV.</w:t>
                          </w:r>
                        </w:p>
                        <w:p w14:paraId="2702553E" w14:textId="77777777" w:rsidR="00825DF9" w:rsidRPr="00197DC0" w:rsidRDefault="00825DF9" w:rsidP="00D73C72">
                          <w:pPr>
                            <w:pStyle w:val="SLCFooter"/>
                          </w:pPr>
                        </w:p>
                        <w:p w14:paraId="1F8CE718" w14:textId="77777777" w:rsidR="00825DF9" w:rsidRPr="000F2EF7" w:rsidRDefault="00825DF9"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825DF9" w14:paraId="33576C93" w14:textId="77777777" w:rsidTr="00C84827">
                            <w:trPr>
                              <w:trHeight w:val="283"/>
                            </w:trPr>
                            <w:tc>
                              <w:tcPr>
                                <w:tcW w:w="436" w:type="dxa"/>
                              </w:tcPr>
                              <w:p w14:paraId="7B8A46B4" w14:textId="77777777" w:rsidR="00825DF9" w:rsidRDefault="00825DF9" w:rsidP="00C84827">
                                <w:pPr>
                                  <w:ind w:right="-18"/>
                                </w:pPr>
                                <w:r w:rsidRPr="00975FA4">
                                  <w:rPr>
                                    <w:noProof/>
                                    <w:sz w:val="14"/>
                                    <w:szCs w:val="14"/>
                                  </w:rPr>
                                  <w:drawing>
                                    <wp:inline distT="0" distB="0" distL="0" distR="0" wp14:anchorId="008F2B44" wp14:editId="0F7B7432">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02C75012" w14:textId="77777777" w:rsidR="00825DF9" w:rsidRPr="00975FA4" w:rsidRDefault="00825DF9" w:rsidP="00C84827">
                                <w:pPr>
                                  <w:spacing w:line="240" w:lineRule="auto"/>
                                  <w:ind w:right="-18"/>
                                  <w:rPr>
                                    <w:sz w:val="14"/>
                                    <w:szCs w:val="14"/>
                                  </w:rPr>
                                </w:pPr>
                                <w:r w:rsidRPr="00975FA4">
                                  <w:rPr>
                                    <w:sz w:val="14"/>
                                    <w:szCs w:val="14"/>
                                  </w:rPr>
                                  <w:t xml:space="preserve">legal@skyline.be </w:t>
                                </w:r>
                              </w:p>
                            </w:tc>
                          </w:tr>
                          <w:tr w:rsidR="00825DF9" w14:paraId="0444A86E" w14:textId="77777777" w:rsidTr="00C84827">
                            <w:trPr>
                              <w:trHeight w:val="283"/>
                            </w:trPr>
                            <w:tc>
                              <w:tcPr>
                                <w:tcW w:w="436" w:type="dxa"/>
                              </w:tcPr>
                              <w:p w14:paraId="3BED196C" w14:textId="77777777" w:rsidR="00825DF9" w:rsidRPr="00975FA4" w:rsidRDefault="00825DF9" w:rsidP="00C84827">
                                <w:pPr>
                                  <w:ind w:right="-18"/>
                                  <w:jc w:val="center"/>
                                  <w:rPr>
                                    <w:sz w:val="14"/>
                                    <w:szCs w:val="14"/>
                                  </w:rPr>
                                </w:pPr>
                                <w:r w:rsidRPr="00975FA4">
                                  <w:rPr>
                                    <w:noProof/>
                                    <w:sz w:val="14"/>
                                    <w:szCs w:val="14"/>
                                  </w:rPr>
                                  <w:drawing>
                                    <wp:inline distT="0" distB="0" distL="0" distR="0" wp14:anchorId="0E256741" wp14:editId="4BF6D35C">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11F522CC" w14:textId="77777777" w:rsidR="00825DF9" w:rsidRPr="00975FA4" w:rsidRDefault="00825DF9" w:rsidP="00C84827">
                                <w:pPr>
                                  <w:spacing w:line="240" w:lineRule="auto"/>
                                  <w:ind w:right="-18"/>
                                  <w:rPr>
                                    <w:sz w:val="14"/>
                                    <w:szCs w:val="14"/>
                                  </w:rPr>
                                </w:pPr>
                                <w:r w:rsidRPr="00975FA4">
                                  <w:rPr>
                                    <w:sz w:val="14"/>
                                    <w:szCs w:val="14"/>
                                  </w:rPr>
                                  <w:t>+3251313569</w:t>
                                </w:r>
                              </w:p>
                            </w:tc>
                          </w:tr>
                        </w:tbl>
                        <w:p w14:paraId="58FE3FE7" w14:textId="77777777" w:rsidR="00825DF9" w:rsidRPr="000F2EF7" w:rsidRDefault="00825DF9"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1ECD5" id="Text Box 81" o:spid="_x0000_s1033" type="#_x0000_t202" style="position:absolute;left:0;text-align:left;margin-left:0;margin-top:298.1pt;width:425.1pt;height:10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" filled="f" stroked="f" strokeweight=".5pt">
              <v:textbox inset="0,0,0,0">
                <w:txbxContent>
                  <w:p w14:paraId="32AEBF99" w14:textId="52BDA710"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5A3D97">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74F92699" w14:textId="77777777" w:rsidR="00825DF9" w:rsidRPr="00197DC0" w:rsidRDefault="00825DF9" w:rsidP="00D73C72">
                    <w:pPr>
                      <w:pStyle w:val="SLCFooter"/>
                    </w:pPr>
                    <w:r w:rsidRPr="00197DC0">
                      <w:t>This document is confidential and property of Skyline Communications NV.</w:t>
                    </w:r>
                  </w:p>
                  <w:p w14:paraId="154AA981" w14:textId="77777777" w:rsidR="00825DF9" w:rsidRPr="00197DC0" w:rsidRDefault="00825DF9" w:rsidP="00D73C72">
                    <w:pPr>
                      <w:pStyle w:val="SLCFooter"/>
                    </w:pPr>
                    <w:r w:rsidRPr="00197DC0">
                      <w:t xml:space="preserve">DataMiner® and Skyline Communications are trademarks of </w:t>
                    </w:r>
                  </w:p>
                  <w:p w14:paraId="6C557F52" w14:textId="77777777" w:rsidR="00825DF9" w:rsidRDefault="00825DF9" w:rsidP="00D73C72">
                    <w:pPr>
                      <w:pStyle w:val="SLCFooter"/>
                    </w:pPr>
                    <w:r w:rsidRPr="00197DC0">
                      <w:t>Skyline Communications NV.</w:t>
                    </w:r>
                  </w:p>
                  <w:p w14:paraId="2702553E" w14:textId="77777777" w:rsidR="00825DF9" w:rsidRPr="00197DC0" w:rsidRDefault="00825DF9" w:rsidP="00D73C72">
                    <w:pPr>
                      <w:pStyle w:val="SLCFooter"/>
                    </w:pPr>
                  </w:p>
                  <w:p w14:paraId="1F8CE718" w14:textId="77777777" w:rsidR="00825DF9" w:rsidRPr="000F2EF7" w:rsidRDefault="00825DF9"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825DF9" w14:paraId="33576C93" w14:textId="77777777" w:rsidTr="00C84827">
                      <w:trPr>
                        <w:trHeight w:val="283"/>
                      </w:trPr>
                      <w:tc>
                        <w:tcPr>
                          <w:tcW w:w="436" w:type="dxa"/>
                        </w:tcPr>
                        <w:p w14:paraId="7B8A46B4" w14:textId="77777777" w:rsidR="00825DF9" w:rsidRDefault="00825DF9" w:rsidP="00C84827">
                          <w:pPr>
                            <w:ind w:right="-18"/>
                          </w:pPr>
                          <w:r w:rsidRPr="00975FA4">
                            <w:rPr>
                              <w:noProof/>
                              <w:sz w:val="14"/>
                              <w:szCs w:val="14"/>
                            </w:rPr>
                            <w:drawing>
                              <wp:inline distT="0" distB="0" distL="0" distR="0" wp14:anchorId="008F2B44" wp14:editId="0F7B7432">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02C75012" w14:textId="77777777" w:rsidR="00825DF9" w:rsidRPr="00975FA4" w:rsidRDefault="00825DF9" w:rsidP="00C84827">
                          <w:pPr>
                            <w:spacing w:line="240" w:lineRule="auto"/>
                            <w:ind w:right="-18"/>
                            <w:rPr>
                              <w:sz w:val="14"/>
                              <w:szCs w:val="14"/>
                            </w:rPr>
                          </w:pPr>
                          <w:r w:rsidRPr="00975FA4">
                            <w:rPr>
                              <w:sz w:val="14"/>
                              <w:szCs w:val="14"/>
                            </w:rPr>
                            <w:t xml:space="preserve">legal@skyline.be </w:t>
                          </w:r>
                        </w:p>
                      </w:tc>
                    </w:tr>
                    <w:tr w:rsidR="00825DF9" w14:paraId="0444A86E" w14:textId="77777777" w:rsidTr="00C84827">
                      <w:trPr>
                        <w:trHeight w:val="283"/>
                      </w:trPr>
                      <w:tc>
                        <w:tcPr>
                          <w:tcW w:w="436" w:type="dxa"/>
                        </w:tcPr>
                        <w:p w14:paraId="3BED196C" w14:textId="77777777" w:rsidR="00825DF9" w:rsidRPr="00975FA4" w:rsidRDefault="00825DF9" w:rsidP="00C84827">
                          <w:pPr>
                            <w:ind w:right="-18"/>
                            <w:jc w:val="center"/>
                            <w:rPr>
                              <w:sz w:val="14"/>
                              <w:szCs w:val="14"/>
                            </w:rPr>
                          </w:pPr>
                          <w:r w:rsidRPr="00975FA4">
                            <w:rPr>
                              <w:noProof/>
                              <w:sz w:val="14"/>
                              <w:szCs w:val="14"/>
                            </w:rPr>
                            <w:drawing>
                              <wp:inline distT="0" distB="0" distL="0" distR="0" wp14:anchorId="0E256741" wp14:editId="4BF6D35C">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11F522CC" w14:textId="77777777" w:rsidR="00825DF9" w:rsidRPr="00975FA4" w:rsidRDefault="00825DF9" w:rsidP="00C84827">
                          <w:pPr>
                            <w:spacing w:line="240" w:lineRule="auto"/>
                            <w:ind w:right="-18"/>
                            <w:rPr>
                              <w:sz w:val="14"/>
                              <w:szCs w:val="14"/>
                            </w:rPr>
                          </w:pPr>
                          <w:r w:rsidRPr="00975FA4">
                            <w:rPr>
                              <w:sz w:val="14"/>
                              <w:szCs w:val="14"/>
                            </w:rPr>
                            <w:t>+3251313569</w:t>
                          </w:r>
                        </w:p>
                      </w:tc>
                    </w:tr>
                  </w:tbl>
                  <w:p w14:paraId="58FE3FE7" w14:textId="77777777" w:rsidR="00825DF9" w:rsidRPr="000F2EF7" w:rsidRDefault="00825DF9" w:rsidP="00D73C72">
                    <w:pPr>
                      <w:spacing w:before="227"/>
                      <w:ind w:right="-18"/>
                      <w:rPr>
                        <w:rFonts w:ascii="SkylineSans-Bold" w:hAnsi="SkylineSans-Bold"/>
                        <w:b/>
                        <w:bCs/>
                        <w:sz w:val="14"/>
                        <w:szCs w:val="14"/>
                      </w:rPr>
                    </w:pPr>
                  </w:p>
                </w:txbxContent>
              </v:textbox>
            </v:shape>
          </w:pict>
        </mc:Fallback>
      </mc:AlternateContent>
    </w:r>
  </w:p>
  <w:p w14:paraId="4F36FF06" w14:textId="77777777" w:rsidR="00825DF9" w:rsidRPr="000C003F" w:rsidRDefault="00825DF9" w:rsidP="00D73C72">
    <w:pPr>
      <w:pStyle w:val="Footer"/>
    </w:pPr>
  </w:p>
  <w:p w14:paraId="0BE261F9" w14:textId="77777777" w:rsidR="00825DF9" w:rsidRPr="00D73C72" w:rsidRDefault="00825DF9" w:rsidP="00D73C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2619D" w14:textId="77777777" w:rsidR="00825DF9" w:rsidRPr="00DE5B66" w:rsidRDefault="00825DF9" w:rsidP="00D73C72">
    <w:pPr>
      <w:pStyle w:val="SLCFooter"/>
    </w:pPr>
    <w:r>
      <w:rPr>
        <w:noProof/>
        <w:color w:val="FFFFFF" w:themeColor="background1"/>
        <w:sz w:val="16"/>
        <w:szCs w:val="16"/>
      </w:rPr>
      <mc:AlternateContent>
        <mc:Choice Requires="wps">
          <w:drawing>
            <wp:anchor distT="0" distB="0" distL="114300" distR="114300" simplePos="0" relativeHeight="251695104" behindDoc="0" locked="0" layoutInCell="1" allowOverlap="1" wp14:anchorId="2F180FBE" wp14:editId="4920C63D">
              <wp:simplePos x="0" y="0"/>
              <wp:positionH relativeFrom="column">
                <wp:posOffset>8390890</wp:posOffset>
              </wp:positionH>
              <wp:positionV relativeFrom="paragraph">
                <wp:posOffset>-44450</wp:posOffset>
              </wp:positionV>
              <wp:extent cx="885190" cy="6146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1E00817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180FBE" id="_x0000_t202" coordsize="21600,21600" o:spt="202" path="m,l,21600r21600,l21600,xe">
              <v:stroke joinstyle="miter"/>
              <v:path gradientshapeok="t" o:connecttype="rect"/>
            </v:shapetype>
            <v:shape id="Text Box 54" o:spid="_x0000_s1034" type="#_x0000_t202" style="position:absolute;margin-left:660.7pt;margin-top:-3.5pt;width:69.7pt;height:48.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" filled="f" stroked="f" strokeweight=".5pt">
              <v:textbox>
                <w:txbxContent>
                  <w:p w14:paraId="1E00817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mc:AlternateContent>
        <mc:Choice Requires="wpg">
          <w:drawing>
            <wp:anchor distT="0" distB="0" distL="114300" distR="114300" simplePos="0" relativeHeight="251693056" behindDoc="1" locked="0" layoutInCell="1" allowOverlap="1" wp14:anchorId="0961E050" wp14:editId="0AE721DA">
              <wp:simplePos x="0" y="0"/>
              <wp:positionH relativeFrom="column">
                <wp:posOffset>-91440</wp:posOffset>
              </wp:positionH>
              <wp:positionV relativeFrom="paragraph">
                <wp:posOffset>-156210</wp:posOffset>
              </wp:positionV>
              <wp:extent cx="9553575" cy="709295"/>
              <wp:effectExtent l="0" t="0" r="28575" b="14605"/>
              <wp:wrapNone/>
              <wp:docPr id="50" name="Group 50"/>
              <wp:cNvGraphicFramePr/>
              <a:graphic xmlns:a="http://schemas.openxmlformats.org/drawingml/2006/main">
                <a:graphicData uri="http://schemas.microsoft.com/office/word/2010/wordprocessingGroup">
                  <wpg:wgp>
                    <wpg:cNvGrpSpPr/>
                    <wpg:grpSpPr>
                      <a:xfrm>
                        <a:off x="0" y="0"/>
                        <a:ext cx="9553575" cy="709295"/>
                        <a:chOff x="0" y="0"/>
                        <a:chExt cx="6663980" cy="709613"/>
                      </a:xfrm>
                    </wpg:grpSpPr>
                    <wps:wsp>
                      <wps:cNvPr id="51" name="Rectangle 5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Freeform: Shape 5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EEB81AC" id="Group 50" o:spid="_x0000_s1026" style="position:absolute;margin-left:-7.2pt;margin-top:-12.3pt;width:752.25pt;height:55.85pt;z-index:-251623424;mso-width-relative:margin"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">
              <v:rect id="Rectangle 5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" fillcolor="#00507d" strokecolor="white [3212]" strokeweight="1pt"/>
              <v:shape id="Freeform: Shape 5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w:drawing>
        <wp:anchor distT="0" distB="0" distL="114300" distR="114300" simplePos="0" relativeHeight="251696128" behindDoc="1" locked="0" layoutInCell="1" allowOverlap="1" wp14:anchorId="600A51EE" wp14:editId="06F5F7F9">
          <wp:simplePos x="0" y="0"/>
          <wp:positionH relativeFrom="column">
            <wp:posOffset>57785</wp:posOffset>
          </wp:positionH>
          <wp:positionV relativeFrom="paragraph">
            <wp:posOffset>54386</wp:posOffset>
          </wp:positionV>
          <wp:extent cx="1546225" cy="316976"/>
          <wp:effectExtent l="0" t="0" r="0" b="6985"/>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94080" behindDoc="1" locked="0" layoutInCell="1" allowOverlap="1" wp14:anchorId="2536BD23" wp14:editId="4002AB9A">
              <wp:simplePos x="0" y="0"/>
              <wp:positionH relativeFrom="column">
                <wp:posOffset>1755341</wp:posOffset>
              </wp:positionH>
              <wp:positionV relativeFrom="paragraph">
                <wp:posOffset>51436</wp:posOffset>
              </wp:positionV>
              <wp:extent cx="0" cy="307975"/>
              <wp:effectExtent l="0" t="0" r="38100" b="34925"/>
              <wp:wrapNone/>
              <wp:docPr id="53" name="Straight Connector 5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A7D4F7" id="Straight Connector 53" o:spid="_x0000_s1026" style="position:absolute;z-index:-251622400;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" strokecolor="white [3212]" strokeweight="1pt">
              <v:stroke joinstyle="miter"/>
            </v:line>
          </w:pict>
        </mc:Fallback>
      </mc:AlternateContent>
    </w:r>
  </w:p>
  <w:p w14:paraId="3B77A3F2"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77D94192" w14:textId="77777777"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895789">
      <w:rPr>
        <w:noProof/>
        <w:color w:val="FFFFFF" w:themeColor="background1"/>
      </w:rPr>
      <w:t>January 27,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57537411"/>
        <w:dataBinding w:prefixMappings="xmlns:ns0='http://purl.org/dc/elements/1.1/' xmlns:ns1='http://schemas.openxmlformats.org/package/2006/metadata/core-properties' " w:xpath="/ns1:coreProperties[1]/ns0:description[1]" w:storeItemID="{6C3C8BC8-F283-45AE-878A-BAB7291924A1}"/>
        <w:text w:multiLine="1"/>
      </w:sdtPr>
      <w:sdtContent>
        <w:r w:rsidR="00C44150">
          <w:rPr>
            <w:color w:val="FFFFFF" w:themeColor="background1"/>
          </w:rPr>
          <w:t>014</w:t>
        </w:r>
      </w:sdtContent>
    </w:sdt>
  </w:p>
  <w:p w14:paraId="64B562E4" w14:textId="77777777" w:rsidR="00825DF9" w:rsidRPr="0051126B" w:rsidRDefault="00825DF9" w:rsidP="00D73C72">
    <w:pPr>
      <w:pStyle w:val="Footer"/>
      <w:ind w:firstLine="567"/>
      <w:rPr>
        <w:color w:val="FFFFFF" w:themeColor="background1"/>
      </w:rPr>
    </w:pPr>
  </w:p>
  <w:p w14:paraId="1D9FB18D" w14:textId="77777777" w:rsidR="00825DF9" w:rsidRPr="0051126B" w:rsidRDefault="00825DF9" w:rsidP="00D73C72">
    <w:pPr>
      <w:pStyle w:val="Footer"/>
      <w:rPr>
        <w:color w:val="FFFFFF" w:themeColor="background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FA64A" w14:textId="77777777" w:rsidR="00825DF9" w:rsidRPr="00DE5B66" w:rsidRDefault="00825DF9" w:rsidP="00D73C72">
    <w:pPr>
      <w:pStyle w:val="SLCFooter"/>
    </w:pPr>
    <w:r>
      <w:rPr>
        <w:noProof/>
        <w:color w:val="FFFFFF" w:themeColor="background1"/>
        <w:sz w:val="16"/>
        <w:szCs w:val="16"/>
      </w:rPr>
      <w:drawing>
        <wp:anchor distT="0" distB="0" distL="114300" distR="114300" simplePos="0" relativeHeight="251691008" behindDoc="1" locked="0" layoutInCell="1" allowOverlap="1" wp14:anchorId="417DFC27" wp14:editId="193F2968">
          <wp:simplePos x="0" y="0"/>
          <wp:positionH relativeFrom="column">
            <wp:posOffset>57785</wp:posOffset>
          </wp:positionH>
          <wp:positionV relativeFrom="paragraph">
            <wp:posOffset>54386</wp:posOffset>
          </wp:positionV>
          <wp:extent cx="1546225" cy="316976"/>
          <wp:effectExtent l="0" t="0" r="0" b="698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g">
          <w:drawing>
            <wp:anchor distT="0" distB="0" distL="114300" distR="114300" simplePos="0" relativeHeight="251687936" behindDoc="1" locked="0" layoutInCell="1" allowOverlap="1" wp14:anchorId="272427F7" wp14:editId="311DF683">
              <wp:simplePos x="0" y="0"/>
              <wp:positionH relativeFrom="column">
                <wp:posOffset>-90009</wp:posOffset>
              </wp:positionH>
              <wp:positionV relativeFrom="paragraph">
                <wp:posOffset>-155442</wp:posOffset>
              </wp:positionV>
              <wp:extent cx="6663980" cy="709613"/>
              <wp:effectExtent l="0" t="0" r="22860" b="14605"/>
              <wp:wrapNone/>
              <wp:docPr id="30" name="Group 30"/>
              <wp:cNvGraphicFramePr/>
              <a:graphic xmlns:a="http://schemas.openxmlformats.org/drawingml/2006/main">
                <a:graphicData uri="http://schemas.microsoft.com/office/word/2010/wordprocessingGroup">
                  <wpg:wgp>
                    <wpg:cNvGrpSpPr/>
                    <wpg:grpSpPr>
                      <a:xfrm>
                        <a:off x="0" y="0"/>
                        <a:ext cx="6663980" cy="709613"/>
                        <a:chOff x="0" y="0"/>
                        <a:chExt cx="6663980" cy="709613"/>
                      </a:xfrm>
                    </wpg:grpSpPr>
                    <wps:wsp>
                      <wps:cNvPr id="31" name="Rectangle 3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Freeform: Shape 3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42FBBDA" id="Group 30" o:spid="_x0000_s1026" style="position:absolute;margin-left:-7.1pt;margin-top:-12.25pt;width:524.7pt;height:55.9pt;z-index:-251628544"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">
              <v:rect id="Rectangle 3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" fillcolor="#00507d" strokecolor="white [3212]" strokeweight="1pt"/>
              <v:shape id="Freeform: Shape 3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8960" behindDoc="1" locked="0" layoutInCell="1" allowOverlap="1" wp14:anchorId="6586D9E0" wp14:editId="016161DC">
              <wp:simplePos x="0" y="0"/>
              <wp:positionH relativeFrom="column">
                <wp:posOffset>1755341</wp:posOffset>
              </wp:positionH>
              <wp:positionV relativeFrom="paragraph">
                <wp:posOffset>51436</wp:posOffset>
              </wp:positionV>
              <wp:extent cx="0" cy="307975"/>
              <wp:effectExtent l="0" t="0" r="38100" b="34925"/>
              <wp:wrapNone/>
              <wp:docPr id="33" name="Straight Connector 3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CFB91F" id="Straight Connector 33" o:spid="_x0000_s1026" style="position:absolute;z-index:-251627520;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" strokecolor="white [3212]" strokeweight="1pt">
              <v:stroke joinstyle="miter"/>
            </v:line>
          </w:pict>
        </mc:Fallback>
      </mc:AlternateContent>
    </w:r>
    <w:r>
      <w:rPr>
        <w:noProof/>
        <w:color w:val="FFFFFF" w:themeColor="background1"/>
        <w:sz w:val="16"/>
        <w:szCs w:val="16"/>
      </w:rPr>
      <mc:AlternateContent>
        <mc:Choice Requires="wps">
          <w:drawing>
            <wp:anchor distT="0" distB="0" distL="114300" distR="114300" simplePos="0" relativeHeight="251689984" behindDoc="0" locked="0" layoutInCell="1" allowOverlap="1" wp14:anchorId="0FF3F597" wp14:editId="1D214BF8">
              <wp:simplePos x="0" y="0"/>
              <wp:positionH relativeFrom="column">
                <wp:posOffset>5593716</wp:posOffset>
              </wp:positionH>
              <wp:positionV relativeFrom="paragraph">
                <wp:posOffset>-44450</wp:posOffset>
              </wp:positionV>
              <wp:extent cx="885190" cy="61468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232CB1D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F3F597" id="_x0000_t202" coordsize="21600,21600" o:spt="202" path="m,l,21600r21600,l21600,xe">
              <v:stroke joinstyle="miter"/>
              <v:path gradientshapeok="t" o:connecttype="rect"/>
            </v:shapetype>
            <v:shape id="Text Box 34" o:spid="_x0000_s1035" type="#_x0000_t202" style="position:absolute;margin-left:440.45pt;margin-top:-3.5pt;width:69.7pt;height:48.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" filled="f" stroked="f" strokeweight=".5pt">
              <v:textbox>
                <w:txbxContent>
                  <w:p w14:paraId="232CB1D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p>
  <w:p w14:paraId="0A8B49BD"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1C989DDF" w14:textId="77777777"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895789">
      <w:rPr>
        <w:noProof/>
        <w:color w:val="FFFFFF" w:themeColor="background1"/>
      </w:rPr>
      <w:t>January 27,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890271429"/>
        <w:dataBinding w:prefixMappings="xmlns:ns0='http://purl.org/dc/elements/1.1/' xmlns:ns1='http://schemas.openxmlformats.org/package/2006/metadata/core-properties' " w:xpath="/ns1:coreProperties[1]/ns0:description[1]" w:storeItemID="{6C3C8BC8-F283-45AE-878A-BAB7291924A1}"/>
        <w:text w:multiLine="1"/>
      </w:sdtPr>
      <w:sdtContent>
        <w:r w:rsidR="00C44150">
          <w:rPr>
            <w:color w:val="FFFFFF" w:themeColor="background1"/>
          </w:rPr>
          <w:t>014</w:t>
        </w:r>
      </w:sdtContent>
    </w:sdt>
  </w:p>
  <w:p w14:paraId="25ED2F0F" w14:textId="77777777" w:rsidR="00825DF9" w:rsidRPr="0051126B" w:rsidRDefault="00825DF9" w:rsidP="00D73C72">
    <w:pPr>
      <w:pStyle w:val="Footer"/>
      <w:ind w:firstLine="567"/>
      <w:rPr>
        <w:color w:val="FFFFFF" w:themeColor="background1"/>
      </w:rPr>
    </w:pPr>
  </w:p>
  <w:p w14:paraId="17330B06" w14:textId="77777777" w:rsidR="00825DF9" w:rsidRPr="0051126B" w:rsidRDefault="00825DF9" w:rsidP="00D73C72">
    <w:pPr>
      <w:pStyle w:val="Footer"/>
      <w:rPr>
        <w:color w:val="FFFFFF" w:themeColor="background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2DE752" w14:textId="77777777" w:rsidR="00BE2600" w:rsidRDefault="00BE2600" w:rsidP="00B30A73">
      <w:r>
        <w:separator/>
      </w:r>
    </w:p>
  </w:footnote>
  <w:footnote w:type="continuationSeparator" w:id="0">
    <w:p w14:paraId="085692F9" w14:textId="77777777" w:rsidR="00BE2600" w:rsidRDefault="00BE2600" w:rsidP="00B30A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6875D" w14:textId="56C68C28" w:rsidR="00825DF9" w:rsidRDefault="00825DF9" w:rsidP="0010004A">
    <w:pPr>
      <w:pStyle w:val="Header"/>
    </w:pPr>
    <w:bookmarkStart w:id="212" w:name="_Hlk32917624"/>
    <w:bookmarkStart w:id="213" w:name="_Hlk32917625"/>
    <w:r w:rsidRPr="009E4BE0">
      <w:rPr>
        <w:color w:val="00517D"/>
      </w:rPr>
      <w:t xml:space="preserve">REVISION </w:t>
    </w:r>
    <w:sdt>
      <w:sdtPr>
        <w:rPr>
          <w:color w:val="00517D"/>
        </w:rPr>
        <w:alias w:val="Comments"/>
        <w:tag w:val=""/>
        <w:id w:val="1573012924"/>
        <w:dataBinding w:prefixMappings="xmlns:ns0='http://purl.org/dc/elements/1.1/' xmlns:ns1='http://schemas.openxmlformats.org/package/2006/metadata/core-properties' " w:xpath="/ns1:coreProperties[1]/ns0:description[1]" w:storeItemID="{6C3C8BC8-F283-45AE-878A-BAB7291924A1}"/>
        <w:text w:multiLine="1"/>
      </w:sdtPr>
      <w:sdtContent>
        <w:r w:rsidR="00C44150">
          <w:rPr>
            <w:color w:val="00517D"/>
          </w:rPr>
          <w:t>014</w:t>
        </w:r>
      </w:sdtContent>
    </w:sdt>
    <w:r w:rsidRPr="009E4BE0">
      <w:rPr>
        <w:color w:val="00517D"/>
      </w:rPr>
      <w:t xml:space="preserve"> - </w:t>
    </w:r>
    <w:r w:rsidRPr="009E4BE0">
      <w:rPr>
        <w:color w:val="00517D"/>
        <w:lang w:val="en-GB"/>
      </w:rPr>
      <w:fldChar w:fldCharType="begin"/>
    </w:r>
    <w:r w:rsidRPr="009E4BE0">
      <w:rPr>
        <w:color w:val="00517D"/>
        <w:lang w:val="en-GB"/>
      </w:rPr>
      <w:instrText xml:space="preserve"> DATE \@ "dd/MM/yyyy" </w:instrText>
    </w:r>
    <w:r w:rsidRPr="009E4BE0">
      <w:rPr>
        <w:color w:val="00517D"/>
        <w:lang w:val="en-GB"/>
      </w:rPr>
      <w:fldChar w:fldCharType="separate"/>
    </w:r>
    <w:r w:rsidR="005A3D97">
      <w:rPr>
        <w:noProof/>
        <w:color w:val="00517D"/>
        <w:lang w:val="en-GB"/>
      </w:rPr>
      <w:t>17/11/2022</w:t>
    </w:r>
    <w:r w:rsidRPr="009E4BE0">
      <w:rPr>
        <w:color w:val="00517D"/>
        <w:lang w:val="en-GB"/>
      </w:rPr>
      <w:fldChar w:fldCharType="end"/>
    </w:r>
    <w:bookmarkEnd w:id="212"/>
    <w:bookmarkEnd w:id="213"/>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03255" w14:textId="77777777" w:rsidR="00825DF9" w:rsidRDefault="00825DF9" w:rsidP="001000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19C95" w14:textId="77777777" w:rsidR="00825DF9" w:rsidRPr="00D73C72" w:rsidRDefault="00825DF9" w:rsidP="00D73C7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B4D86" w14:textId="77777777" w:rsidR="00825DF9" w:rsidRDefault="00825DF9" w:rsidP="00B30A7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7B547" w14:textId="77777777" w:rsidR="00825DF9" w:rsidRPr="00D73C72" w:rsidRDefault="00825DF9" w:rsidP="00D73C72">
    <w:pPr>
      <w:pStyle w:val="Header"/>
    </w:pPr>
    <w:r>
      <w:rPr>
        <w:noProof/>
      </w:rPr>
      <w:drawing>
        <wp:anchor distT="0" distB="0" distL="114300" distR="114300" simplePos="0" relativeHeight="251685888" behindDoc="0" locked="0" layoutInCell="1" allowOverlap="1" wp14:anchorId="216C2B38" wp14:editId="4DC2D56D">
          <wp:simplePos x="0" y="0"/>
          <wp:positionH relativeFrom="column">
            <wp:posOffset>-633379</wp:posOffset>
          </wp:positionH>
          <wp:positionV relativeFrom="paragraph">
            <wp:posOffset>-534803</wp:posOffset>
          </wp:positionV>
          <wp:extent cx="7581600" cy="10724400"/>
          <wp:effectExtent l="0" t="0" r="635" b="1270"/>
          <wp:wrapNone/>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ck2.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581600" cy="10724400"/>
                  </a:xfrm>
                  <a:prstGeom prst="rect">
                    <a:avLst/>
                  </a:prstGeom>
                </pic:spPr>
              </pic:pic>
            </a:graphicData>
          </a:graphic>
          <wp14:sizeRelH relativeFrom="page">
            <wp14:pctWidth>0</wp14:pctWidth>
          </wp14:sizeRelH>
          <wp14:sizeRelV relativeFrom="page">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336E6" w14:textId="77777777" w:rsidR="00825DF9" w:rsidRDefault="00825DF9" w:rsidP="00B30A73">
    <w:pPr>
      <w:pStyle w:val="Header"/>
    </w:pPr>
    <w:r>
      <w:rPr>
        <w:noProof/>
        <w:lang w:val="nl-BE" w:eastAsia="nl-BE"/>
      </w:rPr>
      <w:drawing>
        <wp:anchor distT="0" distB="0" distL="114300" distR="114300" simplePos="0" relativeHeight="251664384" behindDoc="1" locked="0" layoutInCell="1" allowOverlap="1" wp14:anchorId="4682A322" wp14:editId="1CB91A22">
          <wp:simplePos x="0" y="0"/>
          <wp:positionH relativeFrom="column">
            <wp:posOffset>-648335</wp:posOffset>
          </wp:positionH>
          <wp:positionV relativeFrom="paragraph">
            <wp:posOffset>-532096</wp:posOffset>
          </wp:positionV>
          <wp:extent cx="7549200" cy="10675421"/>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7254C-BCB5-4F5A-9887-87C90477A108" descr="cid:1140F60F-6767-459E-8DA0-5A7C3E6DF590"/>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7549200" cy="1067542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4600C1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8E1E8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57C018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C52DEA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47467B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41A6D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1406A1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EDA612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C92B2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F84E49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260EC4"/>
    <w:multiLevelType w:val="multilevel"/>
    <w:tmpl w:val="D4B4B5AE"/>
    <w:styleLink w:val="CurrentList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D7577A9"/>
    <w:multiLevelType w:val="hybridMultilevel"/>
    <w:tmpl w:val="F7D0A52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144911"/>
    <w:multiLevelType w:val="multilevel"/>
    <w:tmpl w:val="D966AF2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color w:val="00AEEF"/>
      </w:rPr>
    </w:lvl>
    <w:lvl w:ilvl="2">
      <w:start w:val="1"/>
      <w:numFmt w:val="decimal"/>
      <w:pStyle w:val="Heading3"/>
      <w:lvlText w:val="%1.%2.%3"/>
      <w:lvlJc w:val="left"/>
      <w:pPr>
        <w:ind w:left="720" w:hanging="720"/>
      </w:pPr>
      <w:rPr>
        <w:rFonts w:hint="default"/>
        <w:color w:val="00AEEF"/>
      </w:rPr>
    </w:lvl>
    <w:lvl w:ilvl="3">
      <w:start w:val="1"/>
      <w:numFmt w:val="decimal"/>
      <w:pStyle w:val="Heading4"/>
      <w:lvlText w:val="%1.%2.%3.%4"/>
      <w:lvlJc w:val="left"/>
      <w:pPr>
        <w:ind w:left="864" w:hanging="864"/>
      </w:pPr>
      <w:rPr>
        <w:rFonts w:hint="default"/>
        <w:color w:val="00AEEF"/>
      </w:rPr>
    </w:lvl>
    <w:lvl w:ilvl="4">
      <w:start w:val="1"/>
      <w:numFmt w:val="decimal"/>
      <w:pStyle w:val="Heading5"/>
      <w:lvlText w:val="%1.%2.%3.%4.%5"/>
      <w:lvlJc w:val="left"/>
      <w:pPr>
        <w:ind w:left="1008" w:hanging="1008"/>
      </w:pPr>
      <w:rPr>
        <w:rFonts w:hint="default"/>
        <w:color w:val="00AEEF"/>
      </w:rPr>
    </w:lvl>
    <w:lvl w:ilvl="5">
      <w:start w:val="1"/>
      <w:numFmt w:val="decimal"/>
      <w:pStyle w:val="Heading6"/>
      <w:lvlText w:val="%1.%2.%3.%4.%5.%6"/>
      <w:lvlJc w:val="left"/>
      <w:pPr>
        <w:ind w:left="1152" w:hanging="1152"/>
      </w:pPr>
      <w:rPr>
        <w:rFonts w:hint="default"/>
        <w:color w:val="00AFF0"/>
      </w:rPr>
    </w:lvl>
    <w:lvl w:ilvl="6">
      <w:start w:val="1"/>
      <w:numFmt w:val="decimal"/>
      <w:pStyle w:val="Heading7"/>
      <w:lvlText w:val="%1.%2.%3.%4.%5.%6.%7"/>
      <w:lvlJc w:val="left"/>
      <w:pPr>
        <w:ind w:left="1296" w:hanging="1296"/>
      </w:pPr>
      <w:rPr>
        <w:rFonts w:hint="default"/>
        <w:color w:val="00AFF0"/>
      </w:rPr>
    </w:lvl>
    <w:lvl w:ilvl="7">
      <w:start w:val="1"/>
      <w:numFmt w:val="decimal"/>
      <w:pStyle w:val="Heading8"/>
      <w:lvlText w:val="%1.%2.%3.%4.%5.%6.%7.%8"/>
      <w:lvlJc w:val="left"/>
      <w:pPr>
        <w:ind w:left="1440" w:hanging="1440"/>
      </w:pPr>
      <w:rPr>
        <w:rFonts w:hint="default"/>
        <w:color w:val="00AFF0"/>
      </w:rPr>
    </w:lvl>
    <w:lvl w:ilvl="8">
      <w:start w:val="1"/>
      <w:numFmt w:val="decimal"/>
      <w:pStyle w:val="Heading9"/>
      <w:lvlText w:val="%1.%2.%3.%4.%5.%6.%7.%8.%9"/>
      <w:lvlJc w:val="left"/>
      <w:pPr>
        <w:ind w:left="1584" w:hanging="1584"/>
      </w:pPr>
      <w:rPr>
        <w:rFonts w:hint="default"/>
        <w:color w:val="00AFF0"/>
      </w:rPr>
    </w:lvl>
  </w:abstractNum>
  <w:abstractNum w:abstractNumId="13" w15:restartNumberingAfterBreak="0">
    <w:nsid w:val="30C00544"/>
    <w:multiLevelType w:val="hybridMultilevel"/>
    <w:tmpl w:val="DFE02428"/>
    <w:lvl w:ilvl="0" w:tplc="71483D1C">
      <w:start w:val="1"/>
      <w:numFmt w:val="decimal"/>
      <w:pStyle w:val="SLCReleasenoteheading"/>
      <w:lvlText w:val="DMS RN %1."/>
      <w:lvlJc w:val="left"/>
      <w:pPr>
        <w:ind w:left="720" w:hanging="360"/>
      </w:pPr>
      <w:rPr>
        <w:rFonts w:ascii="Calibri" w:hAnsi="Calibri" w:hint="default"/>
        <w:b/>
        <w:i w:val="0"/>
        <w:sz w:val="20"/>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4" w15:restartNumberingAfterBreak="0">
    <w:nsid w:val="320C33C3"/>
    <w:multiLevelType w:val="hybridMultilevel"/>
    <w:tmpl w:val="FF38A71E"/>
    <w:lvl w:ilvl="0" w:tplc="C1DEEC0C">
      <w:start w:val="1"/>
      <w:numFmt w:val="decimal"/>
      <w:pStyle w:val="SLCReleasenoteO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5" w15:restartNumberingAfterBreak="0">
    <w:nsid w:val="394B3235"/>
    <w:multiLevelType w:val="hybridMultilevel"/>
    <w:tmpl w:val="B2AA9F28"/>
    <w:lvl w:ilvl="0" w:tplc="67280B14">
      <w:start w:val="1"/>
      <w:numFmt w:val="bullet"/>
      <w:pStyle w:val="SLCReleasenoteUL"/>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6" w15:restartNumberingAfterBreak="0">
    <w:nsid w:val="3CFB312A"/>
    <w:multiLevelType w:val="multilevel"/>
    <w:tmpl w:val="41EE92A6"/>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94072D7"/>
    <w:multiLevelType w:val="hybridMultilevel"/>
    <w:tmpl w:val="A678D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A06A8A"/>
    <w:multiLevelType w:val="multilevel"/>
    <w:tmpl w:val="2D0219C6"/>
    <w:styleLink w:val="CurrentList1"/>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61065E04"/>
    <w:multiLevelType w:val="hybridMultilevel"/>
    <w:tmpl w:val="3418D0B6"/>
    <w:lvl w:ilvl="0" w:tplc="932A442C">
      <w:start w:val="1"/>
      <w:numFmt w:val="decimal"/>
      <w:pStyle w:val="SLCOrderedlist"/>
      <w:lvlText w:val="%1."/>
      <w:lvlJc w:val="left"/>
      <w:pPr>
        <w:ind w:left="720" w:hanging="360"/>
      </w:pPr>
    </w:lvl>
    <w:lvl w:ilvl="1" w:tplc="B1B85A8E" w:tentative="1">
      <w:start w:val="1"/>
      <w:numFmt w:val="lowerLetter"/>
      <w:lvlText w:val="%2."/>
      <w:lvlJc w:val="left"/>
      <w:pPr>
        <w:ind w:left="1440" w:hanging="360"/>
      </w:pPr>
    </w:lvl>
    <w:lvl w:ilvl="2" w:tplc="59F4663E" w:tentative="1">
      <w:start w:val="1"/>
      <w:numFmt w:val="lowerRoman"/>
      <w:lvlText w:val="%3."/>
      <w:lvlJc w:val="right"/>
      <w:pPr>
        <w:ind w:left="2160" w:hanging="180"/>
      </w:pPr>
    </w:lvl>
    <w:lvl w:ilvl="3" w:tplc="D5C0DD12" w:tentative="1">
      <w:start w:val="1"/>
      <w:numFmt w:val="decimal"/>
      <w:lvlText w:val="%4."/>
      <w:lvlJc w:val="left"/>
      <w:pPr>
        <w:ind w:left="2880" w:hanging="360"/>
      </w:pPr>
    </w:lvl>
    <w:lvl w:ilvl="4" w:tplc="AF9C8938" w:tentative="1">
      <w:start w:val="1"/>
      <w:numFmt w:val="lowerLetter"/>
      <w:lvlText w:val="%5."/>
      <w:lvlJc w:val="left"/>
      <w:pPr>
        <w:ind w:left="3600" w:hanging="360"/>
      </w:pPr>
    </w:lvl>
    <w:lvl w:ilvl="5" w:tplc="D3DC2272" w:tentative="1">
      <w:start w:val="1"/>
      <w:numFmt w:val="lowerRoman"/>
      <w:lvlText w:val="%6."/>
      <w:lvlJc w:val="right"/>
      <w:pPr>
        <w:ind w:left="4320" w:hanging="180"/>
      </w:pPr>
    </w:lvl>
    <w:lvl w:ilvl="6" w:tplc="ED9E7954" w:tentative="1">
      <w:start w:val="1"/>
      <w:numFmt w:val="decimal"/>
      <w:lvlText w:val="%7."/>
      <w:lvlJc w:val="left"/>
      <w:pPr>
        <w:ind w:left="5040" w:hanging="360"/>
      </w:pPr>
    </w:lvl>
    <w:lvl w:ilvl="7" w:tplc="324E66BE" w:tentative="1">
      <w:start w:val="1"/>
      <w:numFmt w:val="lowerLetter"/>
      <w:lvlText w:val="%8."/>
      <w:lvlJc w:val="left"/>
      <w:pPr>
        <w:ind w:left="5760" w:hanging="360"/>
      </w:pPr>
    </w:lvl>
    <w:lvl w:ilvl="8" w:tplc="DCF4FBBC" w:tentative="1">
      <w:start w:val="1"/>
      <w:numFmt w:val="lowerRoman"/>
      <w:lvlText w:val="%9."/>
      <w:lvlJc w:val="right"/>
      <w:pPr>
        <w:ind w:left="6480" w:hanging="180"/>
      </w:pPr>
    </w:lvl>
  </w:abstractNum>
  <w:abstractNum w:abstractNumId="20" w15:restartNumberingAfterBreak="0">
    <w:nsid w:val="677122EB"/>
    <w:multiLevelType w:val="multilevel"/>
    <w:tmpl w:val="E584861E"/>
    <w:styleLink w:val="SLCUnnumbered"/>
    <w:lvl w:ilvl="0">
      <w:start w:val="1"/>
      <w:numFmt w:val="bulle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rPr>
    </w:lvl>
    <w:lvl w:ilvl="5">
      <w:start w:val="1"/>
      <w:numFmt w:val="bullet"/>
      <w:lvlText w:val=""/>
      <w:lvlJc w:val="left"/>
      <w:pPr>
        <w:ind w:left="3119" w:hanging="284"/>
      </w:pPr>
      <w:rPr>
        <w:rFonts w:ascii="Symbol" w:hAnsi="Symbol" w:hint="default"/>
      </w:rPr>
    </w:lvl>
    <w:lvl w:ilvl="6">
      <w:start w:val="1"/>
      <w:numFmt w:val="bullet"/>
      <w:lvlText w:val=""/>
      <w:lvlJc w:val="left"/>
      <w:pPr>
        <w:ind w:left="3686" w:hanging="284"/>
      </w:pPr>
      <w:rPr>
        <w:rFonts w:ascii="Wingdings" w:hAnsi="Wingdings" w:hint="default"/>
      </w:rPr>
    </w:lvl>
    <w:lvl w:ilvl="7">
      <w:start w:val="1"/>
      <w:numFmt w:val="bullet"/>
      <w:lvlText w:val=""/>
      <w:lvlJc w:val="left"/>
      <w:pPr>
        <w:ind w:left="4253" w:hanging="284"/>
      </w:pPr>
      <w:rPr>
        <w:rFonts w:ascii="Wingdings" w:hAnsi="Wingdings" w:hint="default"/>
      </w:rPr>
    </w:lvl>
    <w:lvl w:ilvl="8">
      <w:start w:val="1"/>
      <w:numFmt w:val="bullet"/>
      <w:lvlText w:val="o"/>
      <w:lvlJc w:val="left"/>
      <w:pPr>
        <w:ind w:left="4820" w:hanging="284"/>
      </w:pPr>
      <w:rPr>
        <w:rFonts w:ascii="Courier New" w:hAnsi="Courier New" w:hint="default"/>
      </w:rPr>
    </w:lvl>
  </w:abstractNum>
  <w:abstractNum w:abstractNumId="21" w15:restartNumberingAfterBreak="0">
    <w:nsid w:val="7BF66658"/>
    <w:multiLevelType w:val="multilevel"/>
    <w:tmpl w:val="D760195A"/>
    <w:styleLink w:val="SLCUnnumberedlist"/>
    <w:lvl w:ilvl="0">
      <w:start w:val="1"/>
      <w:numFmt w:val="bullet"/>
      <w:lvlText w:val=""/>
      <w:lvlJc w:val="left"/>
      <w:pPr>
        <w:tabs>
          <w:tab w:val="num" w:pos="28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abstractNum w:abstractNumId="22" w15:restartNumberingAfterBreak="0">
    <w:nsid w:val="7CC610FF"/>
    <w:multiLevelType w:val="multilevel"/>
    <w:tmpl w:val="FBA23512"/>
    <w:lvl w:ilvl="0">
      <w:start w:val="1"/>
      <w:numFmt w:val="bullet"/>
      <w:pStyle w:val="SLCUnorderedlis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num w:numId="1" w16cid:durableId="1703941300">
    <w:abstractNumId w:val="12"/>
  </w:num>
  <w:num w:numId="2" w16cid:durableId="180320256">
    <w:abstractNumId w:val="13"/>
  </w:num>
  <w:num w:numId="3" w16cid:durableId="664087373">
    <w:abstractNumId w:val="19"/>
  </w:num>
  <w:num w:numId="4" w16cid:durableId="1530757093">
    <w:abstractNumId w:val="14"/>
  </w:num>
  <w:num w:numId="5" w16cid:durableId="1334406622">
    <w:abstractNumId w:val="15"/>
  </w:num>
  <w:num w:numId="6" w16cid:durableId="1873150251">
    <w:abstractNumId w:val="17"/>
  </w:num>
  <w:num w:numId="7" w16cid:durableId="2040929827">
    <w:abstractNumId w:val="11"/>
  </w:num>
  <w:num w:numId="8" w16cid:durableId="1517190878">
    <w:abstractNumId w:val="18"/>
  </w:num>
  <w:num w:numId="9" w16cid:durableId="1138382585">
    <w:abstractNumId w:val="10"/>
  </w:num>
  <w:num w:numId="10" w16cid:durableId="1605379907">
    <w:abstractNumId w:val="16"/>
  </w:num>
  <w:num w:numId="11" w16cid:durableId="553278964">
    <w:abstractNumId w:val="21"/>
  </w:num>
  <w:num w:numId="12" w16cid:durableId="1138762051">
    <w:abstractNumId w:val="20"/>
  </w:num>
  <w:num w:numId="13" w16cid:durableId="477377224">
    <w:abstractNumId w:val="22"/>
  </w:num>
  <w:num w:numId="14" w16cid:durableId="48922150">
    <w:abstractNumId w:val="19"/>
    <w:lvlOverride w:ilvl="0">
      <w:startOverride w:val="1"/>
    </w:lvlOverride>
  </w:num>
  <w:num w:numId="15" w16cid:durableId="1135949977">
    <w:abstractNumId w:val="19"/>
    <w:lvlOverride w:ilvl="0">
      <w:startOverride w:val="1"/>
    </w:lvlOverride>
  </w:num>
  <w:num w:numId="16" w16cid:durableId="971254098">
    <w:abstractNumId w:val="19"/>
    <w:lvlOverride w:ilvl="0">
      <w:startOverride w:val="1"/>
    </w:lvlOverride>
  </w:num>
  <w:num w:numId="17" w16cid:durableId="960116394">
    <w:abstractNumId w:val="19"/>
    <w:lvlOverride w:ilvl="0">
      <w:startOverride w:val="1"/>
    </w:lvlOverride>
  </w:num>
  <w:num w:numId="18" w16cid:durableId="210465387">
    <w:abstractNumId w:val="19"/>
    <w:lvlOverride w:ilvl="0">
      <w:startOverride w:val="1"/>
    </w:lvlOverride>
  </w:num>
  <w:num w:numId="19" w16cid:durableId="1956522166">
    <w:abstractNumId w:val="19"/>
    <w:lvlOverride w:ilvl="0">
      <w:startOverride w:val="1"/>
    </w:lvlOverride>
  </w:num>
  <w:num w:numId="20" w16cid:durableId="619338339">
    <w:abstractNumId w:val="19"/>
    <w:lvlOverride w:ilvl="0">
      <w:startOverride w:val="1"/>
    </w:lvlOverride>
  </w:num>
  <w:num w:numId="21" w16cid:durableId="1860698968">
    <w:abstractNumId w:val="19"/>
    <w:lvlOverride w:ilvl="0">
      <w:startOverride w:val="1"/>
    </w:lvlOverride>
  </w:num>
  <w:num w:numId="22" w16cid:durableId="253515849">
    <w:abstractNumId w:val="19"/>
    <w:lvlOverride w:ilvl="0">
      <w:startOverride w:val="1"/>
    </w:lvlOverride>
  </w:num>
  <w:num w:numId="23" w16cid:durableId="501626115">
    <w:abstractNumId w:val="19"/>
    <w:lvlOverride w:ilvl="0">
      <w:startOverride w:val="1"/>
    </w:lvlOverride>
  </w:num>
  <w:num w:numId="24" w16cid:durableId="1368947274">
    <w:abstractNumId w:val="19"/>
    <w:lvlOverride w:ilvl="0">
      <w:startOverride w:val="1"/>
    </w:lvlOverride>
  </w:num>
  <w:num w:numId="25" w16cid:durableId="40979043">
    <w:abstractNumId w:val="19"/>
    <w:lvlOverride w:ilvl="0">
      <w:startOverride w:val="1"/>
    </w:lvlOverride>
  </w:num>
  <w:num w:numId="26" w16cid:durableId="926040201">
    <w:abstractNumId w:val="19"/>
    <w:lvlOverride w:ilvl="0">
      <w:startOverride w:val="1"/>
    </w:lvlOverride>
  </w:num>
  <w:num w:numId="27" w16cid:durableId="98108427">
    <w:abstractNumId w:val="19"/>
    <w:lvlOverride w:ilvl="0">
      <w:startOverride w:val="1"/>
    </w:lvlOverride>
  </w:num>
  <w:num w:numId="28" w16cid:durableId="1565487692">
    <w:abstractNumId w:val="19"/>
    <w:lvlOverride w:ilvl="0">
      <w:startOverride w:val="1"/>
    </w:lvlOverride>
  </w:num>
  <w:num w:numId="29" w16cid:durableId="1049233100">
    <w:abstractNumId w:val="9"/>
  </w:num>
  <w:num w:numId="30" w16cid:durableId="1429891650">
    <w:abstractNumId w:val="7"/>
  </w:num>
  <w:num w:numId="31" w16cid:durableId="2036538290">
    <w:abstractNumId w:val="6"/>
  </w:num>
  <w:num w:numId="32" w16cid:durableId="95760639">
    <w:abstractNumId w:val="5"/>
  </w:num>
  <w:num w:numId="33" w16cid:durableId="898634266">
    <w:abstractNumId w:val="4"/>
  </w:num>
  <w:num w:numId="34" w16cid:durableId="78791124">
    <w:abstractNumId w:val="8"/>
  </w:num>
  <w:num w:numId="35" w16cid:durableId="226914818">
    <w:abstractNumId w:val="3"/>
  </w:num>
  <w:num w:numId="36" w16cid:durableId="1818379323">
    <w:abstractNumId w:val="2"/>
  </w:num>
  <w:num w:numId="37" w16cid:durableId="715590229">
    <w:abstractNumId w:val="1"/>
  </w:num>
  <w:num w:numId="38" w16cid:durableId="743182868">
    <w:abstractNumId w:val="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ttachedTemplate r:id="rId1"/>
  <w:linkStyl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5789"/>
    <w:rsid w:val="000009AA"/>
    <w:rsid w:val="0000224F"/>
    <w:rsid w:val="00005C78"/>
    <w:rsid w:val="0000628E"/>
    <w:rsid w:val="00006854"/>
    <w:rsid w:val="00006879"/>
    <w:rsid w:val="000076D7"/>
    <w:rsid w:val="00010CCF"/>
    <w:rsid w:val="000111EA"/>
    <w:rsid w:val="00011C14"/>
    <w:rsid w:val="00013719"/>
    <w:rsid w:val="00013D76"/>
    <w:rsid w:val="0001437B"/>
    <w:rsid w:val="00014561"/>
    <w:rsid w:val="00014814"/>
    <w:rsid w:val="00014DFC"/>
    <w:rsid w:val="00017446"/>
    <w:rsid w:val="00020397"/>
    <w:rsid w:val="000263EE"/>
    <w:rsid w:val="00026F81"/>
    <w:rsid w:val="000273B8"/>
    <w:rsid w:val="00027D0B"/>
    <w:rsid w:val="00027D83"/>
    <w:rsid w:val="0003032E"/>
    <w:rsid w:val="00030437"/>
    <w:rsid w:val="00032458"/>
    <w:rsid w:val="000325A0"/>
    <w:rsid w:val="000328C7"/>
    <w:rsid w:val="000342A2"/>
    <w:rsid w:val="00037D0F"/>
    <w:rsid w:val="00043827"/>
    <w:rsid w:val="00043DF3"/>
    <w:rsid w:val="00044798"/>
    <w:rsid w:val="00044F64"/>
    <w:rsid w:val="0004629B"/>
    <w:rsid w:val="00050E73"/>
    <w:rsid w:val="000515FC"/>
    <w:rsid w:val="00052331"/>
    <w:rsid w:val="00052732"/>
    <w:rsid w:val="00053328"/>
    <w:rsid w:val="00053BD4"/>
    <w:rsid w:val="00053CE6"/>
    <w:rsid w:val="0005511F"/>
    <w:rsid w:val="000557E9"/>
    <w:rsid w:val="00057984"/>
    <w:rsid w:val="00060038"/>
    <w:rsid w:val="00060527"/>
    <w:rsid w:val="00060C4E"/>
    <w:rsid w:val="0006211F"/>
    <w:rsid w:val="000631EB"/>
    <w:rsid w:val="000642E7"/>
    <w:rsid w:val="00064EB3"/>
    <w:rsid w:val="00076D13"/>
    <w:rsid w:val="000775CA"/>
    <w:rsid w:val="00081443"/>
    <w:rsid w:val="00081986"/>
    <w:rsid w:val="000829C2"/>
    <w:rsid w:val="00083EB5"/>
    <w:rsid w:val="00084552"/>
    <w:rsid w:val="0008496F"/>
    <w:rsid w:val="00084F63"/>
    <w:rsid w:val="00086B2F"/>
    <w:rsid w:val="00090195"/>
    <w:rsid w:val="00091004"/>
    <w:rsid w:val="00091071"/>
    <w:rsid w:val="0009446D"/>
    <w:rsid w:val="00094BD3"/>
    <w:rsid w:val="00095AF5"/>
    <w:rsid w:val="000961C1"/>
    <w:rsid w:val="00096D2A"/>
    <w:rsid w:val="000A2019"/>
    <w:rsid w:val="000A3515"/>
    <w:rsid w:val="000A3DB9"/>
    <w:rsid w:val="000A3E0A"/>
    <w:rsid w:val="000A5B18"/>
    <w:rsid w:val="000A5F0F"/>
    <w:rsid w:val="000A69E8"/>
    <w:rsid w:val="000B08F1"/>
    <w:rsid w:val="000B1D51"/>
    <w:rsid w:val="000B1D9D"/>
    <w:rsid w:val="000B3435"/>
    <w:rsid w:val="000B3DC8"/>
    <w:rsid w:val="000B4034"/>
    <w:rsid w:val="000B4A46"/>
    <w:rsid w:val="000B5323"/>
    <w:rsid w:val="000B6B49"/>
    <w:rsid w:val="000B75C8"/>
    <w:rsid w:val="000C1303"/>
    <w:rsid w:val="000C17C1"/>
    <w:rsid w:val="000C1AB5"/>
    <w:rsid w:val="000C2106"/>
    <w:rsid w:val="000C23B4"/>
    <w:rsid w:val="000C284B"/>
    <w:rsid w:val="000C2E2E"/>
    <w:rsid w:val="000C354C"/>
    <w:rsid w:val="000C3C79"/>
    <w:rsid w:val="000C4B6B"/>
    <w:rsid w:val="000C515E"/>
    <w:rsid w:val="000C54E3"/>
    <w:rsid w:val="000C5B1D"/>
    <w:rsid w:val="000C5C68"/>
    <w:rsid w:val="000C60A1"/>
    <w:rsid w:val="000C6F7B"/>
    <w:rsid w:val="000C7098"/>
    <w:rsid w:val="000D221E"/>
    <w:rsid w:val="000D2B29"/>
    <w:rsid w:val="000D4237"/>
    <w:rsid w:val="000D66BC"/>
    <w:rsid w:val="000E0ADA"/>
    <w:rsid w:val="000E2D09"/>
    <w:rsid w:val="000E4907"/>
    <w:rsid w:val="000E5273"/>
    <w:rsid w:val="000E556D"/>
    <w:rsid w:val="000E5FE3"/>
    <w:rsid w:val="000E60F1"/>
    <w:rsid w:val="000F0049"/>
    <w:rsid w:val="000F0AAF"/>
    <w:rsid w:val="000F0C32"/>
    <w:rsid w:val="000F1C01"/>
    <w:rsid w:val="000F1DBA"/>
    <w:rsid w:val="000F2B5A"/>
    <w:rsid w:val="000F4290"/>
    <w:rsid w:val="000F4460"/>
    <w:rsid w:val="000F4C60"/>
    <w:rsid w:val="000F4D21"/>
    <w:rsid w:val="000F4F5C"/>
    <w:rsid w:val="000F4FCA"/>
    <w:rsid w:val="000F5A7E"/>
    <w:rsid w:val="000F66B5"/>
    <w:rsid w:val="000F69D9"/>
    <w:rsid w:val="000F7BE8"/>
    <w:rsid w:val="0010004A"/>
    <w:rsid w:val="001003BB"/>
    <w:rsid w:val="00101A7C"/>
    <w:rsid w:val="00101A8E"/>
    <w:rsid w:val="00102543"/>
    <w:rsid w:val="00103200"/>
    <w:rsid w:val="00103E2C"/>
    <w:rsid w:val="00104245"/>
    <w:rsid w:val="0010497C"/>
    <w:rsid w:val="00107ACD"/>
    <w:rsid w:val="0011058E"/>
    <w:rsid w:val="0011078A"/>
    <w:rsid w:val="00110E97"/>
    <w:rsid w:val="00111E53"/>
    <w:rsid w:val="001120C7"/>
    <w:rsid w:val="00113E64"/>
    <w:rsid w:val="0011526F"/>
    <w:rsid w:val="001158AA"/>
    <w:rsid w:val="001168B6"/>
    <w:rsid w:val="00116D74"/>
    <w:rsid w:val="001218EF"/>
    <w:rsid w:val="00121DCB"/>
    <w:rsid w:val="001222E2"/>
    <w:rsid w:val="00122379"/>
    <w:rsid w:val="00122FC0"/>
    <w:rsid w:val="00123F08"/>
    <w:rsid w:val="00124DBB"/>
    <w:rsid w:val="001251E5"/>
    <w:rsid w:val="0012638B"/>
    <w:rsid w:val="0012653F"/>
    <w:rsid w:val="00126773"/>
    <w:rsid w:val="00126E14"/>
    <w:rsid w:val="00127149"/>
    <w:rsid w:val="00127172"/>
    <w:rsid w:val="00127435"/>
    <w:rsid w:val="0012758D"/>
    <w:rsid w:val="001316FD"/>
    <w:rsid w:val="00131CA9"/>
    <w:rsid w:val="00131D1C"/>
    <w:rsid w:val="00131E66"/>
    <w:rsid w:val="00131FFE"/>
    <w:rsid w:val="001344D5"/>
    <w:rsid w:val="001350E7"/>
    <w:rsid w:val="001356B1"/>
    <w:rsid w:val="001359D9"/>
    <w:rsid w:val="00135A6E"/>
    <w:rsid w:val="00135CA4"/>
    <w:rsid w:val="0013754D"/>
    <w:rsid w:val="001379AD"/>
    <w:rsid w:val="0014072C"/>
    <w:rsid w:val="00143091"/>
    <w:rsid w:val="0014688C"/>
    <w:rsid w:val="00146CAC"/>
    <w:rsid w:val="00147300"/>
    <w:rsid w:val="001473CC"/>
    <w:rsid w:val="00147B51"/>
    <w:rsid w:val="0015030C"/>
    <w:rsid w:val="001510A7"/>
    <w:rsid w:val="00151C2B"/>
    <w:rsid w:val="0015473C"/>
    <w:rsid w:val="001556D6"/>
    <w:rsid w:val="00155883"/>
    <w:rsid w:val="00160DCF"/>
    <w:rsid w:val="001615AE"/>
    <w:rsid w:val="00162D69"/>
    <w:rsid w:val="00163BF9"/>
    <w:rsid w:val="001660DD"/>
    <w:rsid w:val="001661F3"/>
    <w:rsid w:val="001667AE"/>
    <w:rsid w:val="001672E5"/>
    <w:rsid w:val="00167471"/>
    <w:rsid w:val="001717BD"/>
    <w:rsid w:val="00173DD8"/>
    <w:rsid w:val="00174945"/>
    <w:rsid w:val="00174A35"/>
    <w:rsid w:val="00177B56"/>
    <w:rsid w:val="00180EA7"/>
    <w:rsid w:val="001832CE"/>
    <w:rsid w:val="001842F9"/>
    <w:rsid w:val="001846D5"/>
    <w:rsid w:val="001850E8"/>
    <w:rsid w:val="001858E6"/>
    <w:rsid w:val="0018771E"/>
    <w:rsid w:val="001877FD"/>
    <w:rsid w:val="00190546"/>
    <w:rsid w:val="0019066D"/>
    <w:rsid w:val="0019073A"/>
    <w:rsid w:val="00191FEE"/>
    <w:rsid w:val="0019266D"/>
    <w:rsid w:val="00193514"/>
    <w:rsid w:val="00193A73"/>
    <w:rsid w:val="0019435D"/>
    <w:rsid w:val="00194701"/>
    <w:rsid w:val="00197BDA"/>
    <w:rsid w:val="001A0568"/>
    <w:rsid w:val="001A3412"/>
    <w:rsid w:val="001A59A9"/>
    <w:rsid w:val="001A6D23"/>
    <w:rsid w:val="001A720B"/>
    <w:rsid w:val="001A7C9A"/>
    <w:rsid w:val="001B034D"/>
    <w:rsid w:val="001B0C4C"/>
    <w:rsid w:val="001B2925"/>
    <w:rsid w:val="001B29BB"/>
    <w:rsid w:val="001B2EB6"/>
    <w:rsid w:val="001B2ED3"/>
    <w:rsid w:val="001B31F5"/>
    <w:rsid w:val="001B33F0"/>
    <w:rsid w:val="001B3945"/>
    <w:rsid w:val="001C0AE4"/>
    <w:rsid w:val="001C23A1"/>
    <w:rsid w:val="001C301C"/>
    <w:rsid w:val="001C3E96"/>
    <w:rsid w:val="001C3F79"/>
    <w:rsid w:val="001D09E3"/>
    <w:rsid w:val="001D4465"/>
    <w:rsid w:val="001D55C7"/>
    <w:rsid w:val="001D59C7"/>
    <w:rsid w:val="001D7F9F"/>
    <w:rsid w:val="001E0705"/>
    <w:rsid w:val="001E0820"/>
    <w:rsid w:val="001E0854"/>
    <w:rsid w:val="001E12DA"/>
    <w:rsid w:val="001E1DFF"/>
    <w:rsid w:val="001E2EC7"/>
    <w:rsid w:val="001E42CD"/>
    <w:rsid w:val="001E4CA8"/>
    <w:rsid w:val="001E505E"/>
    <w:rsid w:val="001F0153"/>
    <w:rsid w:val="001F01F1"/>
    <w:rsid w:val="001F08B5"/>
    <w:rsid w:val="001F0D40"/>
    <w:rsid w:val="001F2B85"/>
    <w:rsid w:val="001F3985"/>
    <w:rsid w:val="001F57B7"/>
    <w:rsid w:val="001F618F"/>
    <w:rsid w:val="001F6359"/>
    <w:rsid w:val="001F7757"/>
    <w:rsid w:val="0020278A"/>
    <w:rsid w:val="00203F49"/>
    <w:rsid w:val="00203FF1"/>
    <w:rsid w:val="002049BA"/>
    <w:rsid w:val="00205371"/>
    <w:rsid w:val="0020653D"/>
    <w:rsid w:val="002078EC"/>
    <w:rsid w:val="00207BAF"/>
    <w:rsid w:val="00207D57"/>
    <w:rsid w:val="00211AB8"/>
    <w:rsid w:val="002125B3"/>
    <w:rsid w:val="002143DF"/>
    <w:rsid w:val="002146B7"/>
    <w:rsid w:val="00217087"/>
    <w:rsid w:val="0022091A"/>
    <w:rsid w:val="00220EB7"/>
    <w:rsid w:val="002217CF"/>
    <w:rsid w:val="00221C4E"/>
    <w:rsid w:val="00223DE3"/>
    <w:rsid w:val="00225619"/>
    <w:rsid w:val="00225F93"/>
    <w:rsid w:val="0022688B"/>
    <w:rsid w:val="00226CD5"/>
    <w:rsid w:val="002302DD"/>
    <w:rsid w:val="00230C56"/>
    <w:rsid w:val="00231E4E"/>
    <w:rsid w:val="002355C3"/>
    <w:rsid w:val="002364EF"/>
    <w:rsid w:val="00236A0C"/>
    <w:rsid w:val="00237E04"/>
    <w:rsid w:val="00243359"/>
    <w:rsid w:val="002447B3"/>
    <w:rsid w:val="00245BEE"/>
    <w:rsid w:val="002466B9"/>
    <w:rsid w:val="00250809"/>
    <w:rsid w:val="00250DA0"/>
    <w:rsid w:val="002530C4"/>
    <w:rsid w:val="002562A7"/>
    <w:rsid w:val="002577DB"/>
    <w:rsid w:val="00257B7F"/>
    <w:rsid w:val="002609D5"/>
    <w:rsid w:val="00261649"/>
    <w:rsid w:val="00261A89"/>
    <w:rsid w:val="00263A6D"/>
    <w:rsid w:val="002646D8"/>
    <w:rsid w:val="00264847"/>
    <w:rsid w:val="00265901"/>
    <w:rsid w:val="00265FA5"/>
    <w:rsid w:val="00266AD9"/>
    <w:rsid w:val="00266B2B"/>
    <w:rsid w:val="002675D2"/>
    <w:rsid w:val="002677AC"/>
    <w:rsid w:val="00271097"/>
    <w:rsid w:val="00272F05"/>
    <w:rsid w:val="0027536D"/>
    <w:rsid w:val="0027653F"/>
    <w:rsid w:val="00276771"/>
    <w:rsid w:val="00277A97"/>
    <w:rsid w:val="002805EC"/>
    <w:rsid w:val="00281D5B"/>
    <w:rsid w:val="0028341A"/>
    <w:rsid w:val="00283DFF"/>
    <w:rsid w:val="00284180"/>
    <w:rsid w:val="00284646"/>
    <w:rsid w:val="0028484D"/>
    <w:rsid w:val="00284E78"/>
    <w:rsid w:val="00285CDD"/>
    <w:rsid w:val="00290082"/>
    <w:rsid w:val="00290215"/>
    <w:rsid w:val="002904FA"/>
    <w:rsid w:val="00290D45"/>
    <w:rsid w:val="00291BFA"/>
    <w:rsid w:val="00292315"/>
    <w:rsid w:val="002933F9"/>
    <w:rsid w:val="0029566D"/>
    <w:rsid w:val="002970AA"/>
    <w:rsid w:val="002A1AB2"/>
    <w:rsid w:val="002A1CE6"/>
    <w:rsid w:val="002A1F23"/>
    <w:rsid w:val="002A3143"/>
    <w:rsid w:val="002A4376"/>
    <w:rsid w:val="002A65A2"/>
    <w:rsid w:val="002A71E1"/>
    <w:rsid w:val="002B0936"/>
    <w:rsid w:val="002B116B"/>
    <w:rsid w:val="002B1A70"/>
    <w:rsid w:val="002B20E4"/>
    <w:rsid w:val="002B2512"/>
    <w:rsid w:val="002B29CC"/>
    <w:rsid w:val="002B3C49"/>
    <w:rsid w:val="002B6EB3"/>
    <w:rsid w:val="002B78AB"/>
    <w:rsid w:val="002C12E6"/>
    <w:rsid w:val="002C1F89"/>
    <w:rsid w:val="002C2590"/>
    <w:rsid w:val="002C3D0D"/>
    <w:rsid w:val="002D0258"/>
    <w:rsid w:val="002D12A6"/>
    <w:rsid w:val="002D1462"/>
    <w:rsid w:val="002D27DE"/>
    <w:rsid w:val="002D3D48"/>
    <w:rsid w:val="002D7B39"/>
    <w:rsid w:val="002E04EC"/>
    <w:rsid w:val="002E1465"/>
    <w:rsid w:val="002E14AE"/>
    <w:rsid w:val="002E1997"/>
    <w:rsid w:val="002E208E"/>
    <w:rsid w:val="002E2277"/>
    <w:rsid w:val="002E2E34"/>
    <w:rsid w:val="002E3127"/>
    <w:rsid w:val="002E3BF3"/>
    <w:rsid w:val="002E4AA9"/>
    <w:rsid w:val="002E5906"/>
    <w:rsid w:val="002E61E1"/>
    <w:rsid w:val="002F19BA"/>
    <w:rsid w:val="002F1B44"/>
    <w:rsid w:val="002F2219"/>
    <w:rsid w:val="002F282C"/>
    <w:rsid w:val="002F3462"/>
    <w:rsid w:val="002F4A70"/>
    <w:rsid w:val="002F5909"/>
    <w:rsid w:val="002F6454"/>
    <w:rsid w:val="002F68E2"/>
    <w:rsid w:val="002F7C68"/>
    <w:rsid w:val="003004AE"/>
    <w:rsid w:val="00306178"/>
    <w:rsid w:val="00306A0A"/>
    <w:rsid w:val="00307025"/>
    <w:rsid w:val="003102A5"/>
    <w:rsid w:val="003116A7"/>
    <w:rsid w:val="003117E0"/>
    <w:rsid w:val="00311881"/>
    <w:rsid w:val="003118D6"/>
    <w:rsid w:val="00311E65"/>
    <w:rsid w:val="00312421"/>
    <w:rsid w:val="003126DD"/>
    <w:rsid w:val="003140D4"/>
    <w:rsid w:val="0031459E"/>
    <w:rsid w:val="00314D9C"/>
    <w:rsid w:val="00316668"/>
    <w:rsid w:val="00317169"/>
    <w:rsid w:val="00320E95"/>
    <w:rsid w:val="00321768"/>
    <w:rsid w:val="0032255A"/>
    <w:rsid w:val="003235F0"/>
    <w:rsid w:val="003251E7"/>
    <w:rsid w:val="00325E59"/>
    <w:rsid w:val="00326450"/>
    <w:rsid w:val="0032736A"/>
    <w:rsid w:val="00330511"/>
    <w:rsid w:val="003319D9"/>
    <w:rsid w:val="00331ECD"/>
    <w:rsid w:val="0033674C"/>
    <w:rsid w:val="00336E81"/>
    <w:rsid w:val="00337148"/>
    <w:rsid w:val="00337368"/>
    <w:rsid w:val="003401BA"/>
    <w:rsid w:val="00340ECA"/>
    <w:rsid w:val="00341212"/>
    <w:rsid w:val="00342A08"/>
    <w:rsid w:val="00342C5E"/>
    <w:rsid w:val="00345891"/>
    <w:rsid w:val="003471B4"/>
    <w:rsid w:val="00350B7E"/>
    <w:rsid w:val="00350C77"/>
    <w:rsid w:val="00351234"/>
    <w:rsid w:val="003518FE"/>
    <w:rsid w:val="00353125"/>
    <w:rsid w:val="00353214"/>
    <w:rsid w:val="00354642"/>
    <w:rsid w:val="00355500"/>
    <w:rsid w:val="00363DC8"/>
    <w:rsid w:val="0037006A"/>
    <w:rsid w:val="0037079C"/>
    <w:rsid w:val="00371D02"/>
    <w:rsid w:val="003745C2"/>
    <w:rsid w:val="00376179"/>
    <w:rsid w:val="003762C0"/>
    <w:rsid w:val="00376741"/>
    <w:rsid w:val="003779EE"/>
    <w:rsid w:val="0038111A"/>
    <w:rsid w:val="00381C75"/>
    <w:rsid w:val="00382FDA"/>
    <w:rsid w:val="00383BBB"/>
    <w:rsid w:val="003841A3"/>
    <w:rsid w:val="00387F28"/>
    <w:rsid w:val="003902E8"/>
    <w:rsid w:val="00391C9F"/>
    <w:rsid w:val="00392428"/>
    <w:rsid w:val="00393670"/>
    <w:rsid w:val="0039458D"/>
    <w:rsid w:val="00394A60"/>
    <w:rsid w:val="00395A00"/>
    <w:rsid w:val="003A037E"/>
    <w:rsid w:val="003A0829"/>
    <w:rsid w:val="003A1F07"/>
    <w:rsid w:val="003A235C"/>
    <w:rsid w:val="003A3B93"/>
    <w:rsid w:val="003A7829"/>
    <w:rsid w:val="003B0D0C"/>
    <w:rsid w:val="003B15A0"/>
    <w:rsid w:val="003B2297"/>
    <w:rsid w:val="003B318C"/>
    <w:rsid w:val="003B330A"/>
    <w:rsid w:val="003B465E"/>
    <w:rsid w:val="003B5704"/>
    <w:rsid w:val="003B681D"/>
    <w:rsid w:val="003C0374"/>
    <w:rsid w:val="003C14EF"/>
    <w:rsid w:val="003C1746"/>
    <w:rsid w:val="003C43A1"/>
    <w:rsid w:val="003C4649"/>
    <w:rsid w:val="003C5B57"/>
    <w:rsid w:val="003C5C3E"/>
    <w:rsid w:val="003D07FF"/>
    <w:rsid w:val="003D13D0"/>
    <w:rsid w:val="003D358F"/>
    <w:rsid w:val="003D4425"/>
    <w:rsid w:val="003D73B3"/>
    <w:rsid w:val="003E2284"/>
    <w:rsid w:val="003E34DF"/>
    <w:rsid w:val="003E4372"/>
    <w:rsid w:val="003E4EBC"/>
    <w:rsid w:val="003E727E"/>
    <w:rsid w:val="003F0FB9"/>
    <w:rsid w:val="003F16DB"/>
    <w:rsid w:val="003F1948"/>
    <w:rsid w:val="003F447B"/>
    <w:rsid w:val="003F4E79"/>
    <w:rsid w:val="003F5217"/>
    <w:rsid w:val="003F5F13"/>
    <w:rsid w:val="003F6A89"/>
    <w:rsid w:val="003F6DAF"/>
    <w:rsid w:val="003F76F2"/>
    <w:rsid w:val="003F776A"/>
    <w:rsid w:val="003F7E39"/>
    <w:rsid w:val="00400FA5"/>
    <w:rsid w:val="004042F5"/>
    <w:rsid w:val="00404E7D"/>
    <w:rsid w:val="00406155"/>
    <w:rsid w:val="00407403"/>
    <w:rsid w:val="00407476"/>
    <w:rsid w:val="004102F2"/>
    <w:rsid w:val="00412866"/>
    <w:rsid w:val="00414916"/>
    <w:rsid w:val="00416619"/>
    <w:rsid w:val="004168CE"/>
    <w:rsid w:val="00416F26"/>
    <w:rsid w:val="00417308"/>
    <w:rsid w:val="00417A6D"/>
    <w:rsid w:val="0042126A"/>
    <w:rsid w:val="004218A6"/>
    <w:rsid w:val="00424B24"/>
    <w:rsid w:val="00425BD5"/>
    <w:rsid w:val="00425E48"/>
    <w:rsid w:val="0042778E"/>
    <w:rsid w:val="0043292E"/>
    <w:rsid w:val="00433CDD"/>
    <w:rsid w:val="0043584D"/>
    <w:rsid w:val="004405F1"/>
    <w:rsid w:val="00442320"/>
    <w:rsid w:val="00442AB7"/>
    <w:rsid w:val="00443664"/>
    <w:rsid w:val="00444CFF"/>
    <w:rsid w:val="0044553F"/>
    <w:rsid w:val="004456AA"/>
    <w:rsid w:val="00446C9A"/>
    <w:rsid w:val="00447681"/>
    <w:rsid w:val="00450154"/>
    <w:rsid w:val="004504A2"/>
    <w:rsid w:val="00451069"/>
    <w:rsid w:val="00454622"/>
    <w:rsid w:val="004548AF"/>
    <w:rsid w:val="00460F57"/>
    <w:rsid w:val="0046366B"/>
    <w:rsid w:val="004637F5"/>
    <w:rsid w:val="00466CBA"/>
    <w:rsid w:val="004701B8"/>
    <w:rsid w:val="004720D8"/>
    <w:rsid w:val="00474210"/>
    <w:rsid w:val="00474462"/>
    <w:rsid w:val="00475123"/>
    <w:rsid w:val="00475231"/>
    <w:rsid w:val="00476A15"/>
    <w:rsid w:val="0048473A"/>
    <w:rsid w:val="00486310"/>
    <w:rsid w:val="00486F3C"/>
    <w:rsid w:val="00487665"/>
    <w:rsid w:val="00490932"/>
    <w:rsid w:val="00491107"/>
    <w:rsid w:val="004921EE"/>
    <w:rsid w:val="004931BE"/>
    <w:rsid w:val="00494344"/>
    <w:rsid w:val="004944EC"/>
    <w:rsid w:val="00495702"/>
    <w:rsid w:val="00496A04"/>
    <w:rsid w:val="004A012D"/>
    <w:rsid w:val="004A2E59"/>
    <w:rsid w:val="004A3E68"/>
    <w:rsid w:val="004A4533"/>
    <w:rsid w:val="004A570C"/>
    <w:rsid w:val="004A7B03"/>
    <w:rsid w:val="004B120E"/>
    <w:rsid w:val="004B146B"/>
    <w:rsid w:val="004B2DB8"/>
    <w:rsid w:val="004B3760"/>
    <w:rsid w:val="004B5110"/>
    <w:rsid w:val="004B5594"/>
    <w:rsid w:val="004B7822"/>
    <w:rsid w:val="004C1593"/>
    <w:rsid w:val="004C219A"/>
    <w:rsid w:val="004C24B8"/>
    <w:rsid w:val="004C2732"/>
    <w:rsid w:val="004C381E"/>
    <w:rsid w:val="004C3EFF"/>
    <w:rsid w:val="004C5A77"/>
    <w:rsid w:val="004C5CBE"/>
    <w:rsid w:val="004C6833"/>
    <w:rsid w:val="004C6C64"/>
    <w:rsid w:val="004C7108"/>
    <w:rsid w:val="004C7B95"/>
    <w:rsid w:val="004C7C26"/>
    <w:rsid w:val="004C7CB9"/>
    <w:rsid w:val="004C7EDF"/>
    <w:rsid w:val="004D166F"/>
    <w:rsid w:val="004D34A9"/>
    <w:rsid w:val="004D3BEE"/>
    <w:rsid w:val="004D65D1"/>
    <w:rsid w:val="004D7425"/>
    <w:rsid w:val="004D7985"/>
    <w:rsid w:val="004D7B32"/>
    <w:rsid w:val="004E0B5E"/>
    <w:rsid w:val="004E174E"/>
    <w:rsid w:val="004E3CC6"/>
    <w:rsid w:val="004E4464"/>
    <w:rsid w:val="004E509F"/>
    <w:rsid w:val="004E69E1"/>
    <w:rsid w:val="004E74A3"/>
    <w:rsid w:val="004F0461"/>
    <w:rsid w:val="004F0EC9"/>
    <w:rsid w:val="004F10FD"/>
    <w:rsid w:val="004F12B0"/>
    <w:rsid w:val="004F1331"/>
    <w:rsid w:val="004F21A3"/>
    <w:rsid w:val="004F2DAE"/>
    <w:rsid w:val="004F4184"/>
    <w:rsid w:val="004F4CB6"/>
    <w:rsid w:val="004F772F"/>
    <w:rsid w:val="004F7C3C"/>
    <w:rsid w:val="00500C66"/>
    <w:rsid w:val="00501E1E"/>
    <w:rsid w:val="0050342A"/>
    <w:rsid w:val="00503726"/>
    <w:rsid w:val="00504B11"/>
    <w:rsid w:val="005061F8"/>
    <w:rsid w:val="00506312"/>
    <w:rsid w:val="005069DD"/>
    <w:rsid w:val="00506D7F"/>
    <w:rsid w:val="00506D86"/>
    <w:rsid w:val="00507B71"/>
    <w:rsid w:val="00507E0F"/>
    <w:rsid w:val="00510DE5"/>
    <w:rsid w:val="00511660"/>
    <w:rsid w:val="00511994"/>
    <w:rsid w:val="00512203"/>
    <w:rsid w:val="00512A60"/>
    <w:rsid w:val="005144B9"/>
    <w:rsid w:val="005163CA"/>
    <w:rsid w:val="00516621"/>
    <w:rsid w:val="005169BD"/>
    <w:rsid w:val="00517ABE"/>
    <w:rsid w:val="00520D8C"/>
    <w:rsid w:val="0052193D"/>
    <w:rsid w:val="00523205"/>
    <w:rsid w:val="00525194"/>
    <w:rsid w:val="005317FF"/>
    <w:rsid w:val="00531812"/>
    <w:rsid w:val="005319BC"/>
    <w:rsid w:val="00531B0F"/>
    <w:rsid w:val="00532AC2"/>
    <w:rsid w:val="0053614F"/>
    <w:rsid w:val="00537A83"/>
    <w:rsid w:val="00540176"/>
    <w:rsid w:val="00543DB3"/>
    <w:rsid w:val="0054510D"/>
    <w:rsid w:val="005507E7"/>
    <w:rsid w:val="00551B57"/>
    <w:rsid w:val="005525D9"/>
    <w:rsid w:val="0055313C"/>
    <w:rsid w:val="00555816"/>
    <w:rsid w:val="00555A5C"/>
    <w:rsid w:val="005573C4"/>
    <w:rsid w:val="005602C2"/>
    <w:rsid w:val="005618ED"/>
    <w:rsid w:val="00561DE5"/>
    <w:rsid w:val="005637C3"/>
    <w:rsid w:val="005638A1"/>
    <w:rsid w:val="00563AA3"/>
    <w:rsid w:val="00563C2C"/>
    <w:rsid w:val="00564A9C"/>
    <w:rsid w:val="00567C96"/>
    <w:rsid w:val="00567E7B"/>
    <w:rsid w:val="00570AE8"/>
    <w:rsid w:val="005737BB"/>
    <w:rsid w:val="0057611D"/>
    <w:rsid w:val="00583980"/>
    <w:rsid w:val="00583F5C"/>
    <w:rsid w:val="00586504"/>
    <w:rsid w:val="00586711"/>
    <w:rsid w:val="0059269C"/>
    <w:rsid w:val="00594886"/>
    <w:rsid w:val="00594E14"/>
    <w:rsid w:val="00595226"/>
    <w:rsid w:val="0059576E"/>
    <w:rsid w:val="00595AE5"/>
    <w:rsid w:val="00595CE2"/>
    <w:rsid w:val="005A3D97"/>
    <w:rsid w:val="005A7708"/>
    <w:rsid w:val="005B1FC8"/>
    <w:rsid w:val="005B25A1"/>
    <w:rsid w:val="005B2944"/>
    <w:rsid w:val="005B3866"/>
    <w:rsid w:val="005B3AF2"/>
    <w:rsid w:val="005B3E7E"/>
    <w:rsid w:val="005B497B"/>
    <w:rsid w:val="005B4C0D"/>
    <w:rsid w:val="005B4E8E"/>
    <w:rsid w:val="005B525D"/>
    <w:rsid w:val="005B5929"/>
    <w:rsid w:val="005B70F6"/>
    <w:rsid w:val="005C0ED0"/>
    <w:rsid w:val="005C2078"/>
    <w:rsid w:val="005C2B0F"/>
    <w:rsid w:val="005C3171"/>
    <w:rsid w:val="005C3F8D"/>
    <w:rsid w:val="005C42C3"/>
    <w:rsid w:val="005C5170"/>
    <w:rsid w:val="005C711D"/>
    <w:rsid w:val="005C714F"/>
    <w:rsid w:val="005D0279"/>
    <w:rsid w:val="005D04A2"/>
    <w:rsid w:val="005D0526"/>
    <w:rsid w:val="005D339E"/>
    <w:rsid w:val="005D5E3A"/>
    <w:rsid w:val="005D7AEE"/>
    <w:rsid w:val="005E035B"/>
    <w:rsid w:val="005E0AB7"/>
    <w:rsid w:val="005E0B64"/>
    <w:rsid w:val="005E27B8"/>
    <w:rsid w:val="005E3B66"/>
    <w:rsid w:val="005E4476"/>
    <w:rsid w:val="005E5262"/>
    <w:rsid w:val="005E5B68"/>
    <w:rsid w:val="005E659E"/>
    <w:rsid w:val="005F0A2E"/>
    <w:rsid w:val="005F0C7D"/>
    <w:rsid w:val="005F1628"/>
    <w:rsid w:val="005F19CC"/>
    <w:rsid w:val="005F32C7"/>
    <w:rsid w:val="005F466E"/>
    <w:rsid w:val="005F4721"/>
    <w:rsid w:val="005F5203"/>
    <w:rsid w:val="005F56B8"/>
    <w:rsid w:val="005F619A"/>
    <w:rsid w:val="005F6555"/>
    <w:rsid w:val="005F721A"/>
    <w:rsid w:val="005F76B3"/>
    <w:rsid w:val="006006DD"/>
    <w:rsid w:val="00601B3E"/>
    <w:rsid w:val="00601EB8"/>
    <w:rsid w:val="00603B19"/>
    <w:rsid w:val="00606F2A"/>
    <w:rsid w:val="00610276"/>
    <w:rsid w:val="006109B7"/>
    <w:rsid w:val="006138D4"/>
    <w:rsid w:val="00613E11"/>
    <w:rsid w:val="00613F06"/>
    <w:rsid w:val="00614FE7"/>
    <w:rsid w:val="0061561C"/>
    <w:rsid w:val="00621808"/>
    <w:rsid w:val="00621EB6"/>
    <w:rsid w:val="0062365F"/>
    <w:rsid w:val="0062793C"/>
    <w:rsid w:val="00631429"/>
    <w:rsid w:val="00631F0A"/>
    <w:rsid w:val="006345A5"/>
    <w:rsid w:val="0063486C"/>
    <w:rsid w:val="00635486"/>
    <w:rsid w:val="00636CE2"/>
    <w:rsid w:val="00637090"/>
    <w:rsid w:val="006370C2"/>
    <w:rsid w:val="00637726"/>
    <w:rsid w:val="00640F77"/>
    <w:rsid w:val="00641023"/>
    <w:rsid w:val="00641049"/>
    <w:rsid w:val="00641268"/>
    <w:rsid w:val="0064197B"/>
    <w:rsid w:val="006429E0"/>
    <w:rsid w:val="00643058"/>
    <w:rsid w:val="00643387"/>
    <w:rsid w:val="006434BD"/>
    <w:rsid w:val="0064448C"/>
    <w:rsid w:val="00646BDE"/>
    <w:rsid w:val="00647D08"/>
    <w:rsid w:val="00651E8A"/>
    <w:rsid w:val="00652AC1"/>
    <w:rsid w:val="00652C50"/>
    <w:rsid w:val="0065455A"/>
    <w:rsid w:val="00654BD6"/>
    <w:rsid w:val="00655210"/>
    <w:rsid w:val="00655280"/>
    <w:rsid w:val="00656B02"/>
    <w:rsid w:val="00656CA8"/>
    <w:rsid w:val="00656F13"/>
    <w:rsid w:val="006613D6"/>
    <w:rsid w:val="006636D8"/>
    <w:rsid w:val="00664127"/>
    <w:rsid w:val="00664997"/>
    <w:rsid w:val="00666238"/>
    <w:rsid w:val="00667084"/>
    <w:rsid w:val="0067080F"/>
    <w:rsid w:val="00672102"/>
    <w:rsid w:val="00672743"/>
    <w:rsid w:val="00673459"/>
    <w:rsid w:val="00674123"/>
    <w:rsid w:val="006748EF"/>
    <w:rsid w:val="00675F80"/>
    <w:rsid w:val="006765E6"/>
    <w:rsid w:val="00677072"/>
    <w:rsid w:val="00680D1D"/>
    <w:rsid w:val="00680F53"/>
    <w:rsid w:val="0068140D"/>
    <w:rsid w:val="006814FC"/>
    <w:rsid w:val="00681885"/>
    <w:rsid w:val="006831F7"/>
    <w:rsid w:val="0068501C"/>
    <w:rsid w:val="00685390"/>
    <w:rsid w:val="006873A4"/>
    <w:rsid w:val="00687B74"/>
    <w:rsid w:val="00690D68"/>
    <w:rsid w:val="00690E9E"/>
    <w:rsid w:val="00691D48"/>
    <w:rsid w:val="006921BA"/>
    <w:rsid w:val="00694F00"/>
    <w:rsid w:val="00697CE2"/>
    <w:rsid w:val="00697F90"/>
    <w:rsid w:val="006A017C"/>
    <w:rsid w:val="006A03F2"/>
    <w:rsid w:val="006A067F"/>
    <w:rsid w:val="006A24FB"/>
    <w:rsid w:val="006A2BAA"/>
    <w:rsid w:val="006A3A9C"/>
    <w:rsid w:val="006A3F6A"/>
    <w:rsid w:val="006A443B"/>
    <w:rsid w:val="006A5325"/>
    <w:rsid w:val="006A76B2"/>
    <w:rsid w:val="006B1077"/>
    <w:rsid w:val="006B1A14"/>
    <w:rsid w:val="006B1FDD"/>
    <w:rsid w:val="006B39BA"/>
    <w:rsid w:val="006B59B9"/>
    <w:rsid w:val="006B59D1"/>
    <w:rsid w:val="006B59DD"/>
    <w:rsid w:val="006B603D"/>
    <w:rsid w:val="006B7578"/>
    <w:rsid w:val="006B770E"/>
    <w:rsid w:val="006C1AFC"/>
    <w:rsid w:val="006C2BBD"/>
    <w:rsid w:val="006C3388"/>
    <w:rsid w:val="006C357C"/>
    <w:rsid w:val="006C4810"/>
    <w:rsid w:val="006C5B4F"/>
    <w:rsid w:val="006C5FBC"/>
    <w:rsid w:val="006D063D"/>
    <w:rsid w:val="006D18DF"/>
    <w:rsid w:val="006D391A"/>
    <w:rsid w:val="006D491C"/>
    <w:rsid w:val="006D4953"/>
    <w:rsid w:val="006D7557"/>
    <w:rsid w:val="006D79AB"/>
    <w:rsid w:val="006E2350"/>
    <w:rsid w:val="006E430A"/>
    <w:rsid w:val="006E4E4F"/>
    <w:rsid w:val="006E6753"/>
    <w:rsid w:val="006E773F"/>
    <w:rsid w:val="006E7D4A"/>
    <w:rsid w:val="006F2518"/>
    <w:rsid w:val="006F2D63"/>
    <w:rsid w:val="006F2F4D"/>
    <w:rsid w:val="006F3066"/>
    <w:rsid w:val="006F39E4"/>
    <w:rsid w:val="006F4413"/>
    <w:rsid w:val="006F4514"/>
    <w:rsid w:val="006F4607"/>
    <w:rsid w:val="007003DF"/>
    <w:rsid w:val="00701737"/>
    <w:rsid w:val="0070439E"/>
    <w:rsid w:val="0070626A"/>
    <w:rsid w:val="00706DBA"/>
    <w:rsid w:val="00707013"/>
    <w:rsid w:val="0071024B"/>
    <w:rsid w:val="007108E2"/>
    <w:rsid w:val="007113EF"/>
    <w:rsid w:val="00713B93"/>
    <w:rsid w:val="0071409B"/>
    <w:rsid w:val="00714CCD"/>
    <w:rsid w:val="0071545A"/>
    <w:rsid w:val="00716A9C"/>
    <w:rsid w:val="007210E0"/>
    <w:rsid w:val="00721339"/>
    <w:rsid w:val="007219C7"/>
    <w:rsid w:val="007220E0"/>
    <w:rsid w:val="00723468"/>
    <w:rsid w:val="00723ED1"/>
    <w:rsid w:val="00724BDE"/>
    <w:rsid w:val="00725883"/>
    <w:rsid w:val="00725C2C"/>
    <w:rsid w:val="007277C7"/>
    <w:rsid w:val="0073007A"/>
    <w:rsid w:val="0073216F"/>
    <w:rsid w:val="00733E23"/>
    <w:rsid w:val="00735503"/>
    <w:rsid w:val="00735853"/>
    <w:rsid w:val="00737D6C"/>
    <w:rsid w:val="00740846"/>
    <w:rsid w:val="007408C5"/>
    <w:rsid w:val="00740996"/>
    <w:rsid w:val="00742F78"/>
    <w:rsid w:val="00745BFA"/>
    <w:rsid w:val="00746020"/>
    <w:rsid w:val="0075054B"/>
    <w:rsid w:val="007513E1"/>
    <w:rsid w:val="00751A98"/>
    <w:rsid w:val="00753963"/>
    <w:rsid w:val="00754505"/>
    <w:rsid w:val="007559AB"/>
    <w:rsid w:val="00757C6E"/>
    <w:rsid w:val="00762262"/>
    <w:rsid w:val="0076375E"/>
    <w:rsid w:val="0076427D"/>
    <w:rsid w:val="00765B49"/>
    <w:rsid w:val="00766085"/>
    <w:rsid w:val="00766129"/>
    <w:rsid w:val="00766C12"/>
    <w:rsid w:val="00766C63"/>
    <w:rsid w:val="007714E0"/>
    <w:rsid w:val="00771D88"/>
    <w:rsid w:val="0077253E"/>
    <w:rsid w:val="007751E7"/>
    <w:rsid w:val="0077533F"/>
    <w:rsid w:val="00775A5C"/>
    <w:rsid w:val="00776A97"/>
    <w:rsid w:val="007779EE"/>
    <w:rsid w:val="0078002E"/>
    <w:rsid w:val="00784A42"/>
    <w:rsid w:val="00784ADE"/>
    <w:rsid w:val="0078517F"/>
    <w:rsid w:val="00785CCB"/>
    <w:rsid w:val="007862BD"/>
    <w:rsid w:val="007865EE"/>
    <w:rsid w:val="00786853"/>
    <w:rsid w:val="00790B2B"/>
    <w:rsid w:val="0079220C"/>
    <w:rsid w:val="00794AD7"/>
    <w:rsid w:val="00795C1A"/>
    <w:rsid w:val="00797656"/>
    <w:rsid w:val="00797E41"/>
    <w:rsid w:val="007A05D4"/>
    <w:rsid w:val="007A13F5"/>
    <w:rsid w:val="007A2A14"/>
    <w:rsid w:val="007A5DB9"/>
    <w:rsid w:val="007A7847"/>
    <w:rsid w:val="007B07C6"/>
    <w:rsid w:val="007B0D5A"/>
    <w:rsid w:val="007B3BF8"/>
    <w:rsid w:val="007B4AC8"/>
    <w:rsid w:val="007B58EA"/>
    <w:rsid w:val="007B714C"/>
    <w:rsid w:val="007C07CF"/>
    <w:rsid w:val="007C0C9E"/>
    <w:rsid w:val="007C22C6"/>
    <w:rsid w:val="007C2E38"/>
    <w:rsid w:val="007C3ED4"/>
    <w:rsid w:val="007C479A"/>
    <w:rsid w:val="007C512E"/>
    <w:rsid w:val="007C66DD"/>
    <w:rsid w:val="007C6B77"/>
    <w:rsid w:val="007C7980"/>
    <w:rsid w:val="007D03B2"/>
    <w:rsid w:val="007D1611"/>
    <w:rsid w:val="007D21CE"/>
    <w:rsid w:val="007D2C84"/>
    <w:rsid w:val="007D6543"/>
    <w:rsid w:val="007D669A"/>
    <w:rsid w:val="007D6A1C"/>
    <w:rsid w:val="007E027B"/>
    <w:rsid w:val="007E0560"/>
    <w:rsid w:val="007E165F"/>
    <w:rsid w:val="007E1AC2"/>
    <w:rsid w:val="007E1D6A"/>
    <w:rsid w:val="007E221C"/>
    <w:rsid w:val="007E3599"/>
    <w:rsid w:val="007E4064"/>
    <w:rsid w:val="007E5083"/>
    <w:rsid w:val="007E6732"/>
    <w:rsid w:val="007F0FDB"/>
    <w:rsid w:val="007F2741"/>
    <w:rsid w:val="007F35EF"/>
    <w:rsid w:val="007F5B1D"/>
    <w:rsid w:val="007F6A5D"/>
    <w:rsid w:val="007F6BD4"/>
    <w:rsid w:val="007F6EEE"/>
    <w:rsid w:val="007F7F71"/>
    <w:rsid w:val="0080015D"/>
    <w:rsid w:val="0080064C"/>
    <w:rsid w:val="0080178D"/>
    <w:rsid w:val="008031D3"/>
    <w:rsid w:val="008037BC"/>
    <w:rsid w:val="00803A30"/>
    <w:rsid w:val="0080479D"/>
    <w:rsid w:val="00804898"/>
    <w:rsid w:val="008065F6"/>
    <w:rsid w:val="0080663E"/>
    <w:rsid w:val="00812522"/>
    <w:rsid w:val="00813D4C"/>
    <w:rsid w:val="00815905"/>
    <w:rsid w:val="008162B8"/>
    <w:rsid w:val="00816328"/>
    <w:rsid w:val="00817B58"/>
    <w:rsid w:val="00821542"/>
    <w:rsid w:val="0082427F"/>
    <w:rsid w:val="00824B3C"/>
    <w:rsid w:val="00825D92"/>
    <w:rsid w:val="00825DF9"/>
    <w:rsid w:val="00826143"/>
    <w:rsid w:val="00827371"/>
    <w:rsid w:val="00827AE1"/>
    <w:rsid w:val="00827B4A"/>
    <w:rsid w:val="00832031"/>
    <w:rsid w:val="008320D8"/>
    <w:rsid w:val="0083215A"/>
    <w:rsid w:val="008324DE"/>
    <w:rsid w:val="0083289C"/>
    <w:rsid w:val="00834220"/>
    <w:rsid w:val="00835E90"/>
    <w:rsid w:val="00836DD2"/>
    <w:rsid w:val="00840DA5"/>
    <w:rsid w:val="00840FBF"/>
    <w:rsid w:val="00841034"/>
    <w:rsid w:val="0084183C"/>
    <w:rsid w:val="0084242D"/>
    <w:rsid w:val="008442AA"/>
    <w:rsid w:val="00844754"/>
    <w:rsid w:val="008479C4"/>
    <w:rsid w:val="00851F79"/>
    <w:rsid w:val="00854D31"/>
    <w:rsid w:val="00854DEF"/>
    <w:rsid w:val="008550F1"/>
    <w:rsid w:val="00855645"/>
    <w:rsid w:val="00856E61"/>
    <w:rsid w:val="00856E70"/>
    <w:rsid w:val="008574A8"/>
    <w:rsid w:val="00857A22"/>
    <w:rsid w:val="00865CF1"/>
    <w:rsid w:val="00866479"/>
    <w:rsid w:val="008665D6"/>
    <w:rsid w:val="008706C5"/>
    <w:rsid w:val="00870CBC"/>
    <w:rsid w:val="00870DE1"/>
    <w:rsid w:val="00871291"/>
    <w:rsid w:val="008717B3"/>
    <w:rsid w:val="00871EBA"/>
    <w:rsid w:val="00873D6F"/>
    <w:rsid w:val="00874966"/>
    <w:rsid w:val="0087501D"/>
    <w:rsid w:val="008758C4"/>
    <w:rsid w:val="00875C23"/>
    <w:rsid w:val="00877965"/>
    <w:rsid w:val="00880531"/>
    <w:rsid w:val="00881BE6"/>
    <w:rsid w:val="00882BC7"/>
    <w:rsid w:val="008837B9"/>
    <w:rsid w:val="00883831"/>
    <w:rsid w:val="008840EB"/>
    <w:rsid w:val="0088502C"/>
    <w:rsid w:val="00885458"/>
    <w:rsid w:val="00886798"/>
    <w:rsid w:val="00886955"/>
    <w:rsid w:val="00887495"/>
    <w:rsid w:val="00891ECB"/>
    <w:rsid w:val="008926E6"/>
    <w:rsid w:val="0089286C"/>
    <w:rsid w:val="00892E65"/>
    <w:rsid w:val="00893C3B"/>
    <w:rsid w:val="0089442D"/>
    <w:rsid w:val="0089447C"/>
    <w:rsid w:val="0089469A"/>
    <w:rsid w:val="0089483E"/>
    <w:rsid w:val="00895789"/>
    <w:rsid w:val="00896070"/>
    <w:rsid w:val="00896110"/>
    <w:rsid w:val="008965F4"/>
    <w:rsid w:val="008A18EA"/>
    <w:rsid w:val="008A191B"/>
    <w:rsid w:val="008A2901"/>
    <w:rsid w:val="008A3994"/>
    <w:rsid w:val="008A3C96"/>
    <w:rsid w:val="008A5148"/>
    <w:rsid w:val="008A607C"/>
    <w:rsid w:val="008A61EF"/>
    <w:rsid w:val="008B54D5"/>
    <w:rsid w:val="008B6FA8"/>
    <w:rsid w:val="008B7443"/>
    <w:rsid w:val="008B7D6C"/>
    <w:rsid w:val="008C08A1"/>
    <w:rsid w:val="008C0BB6"/>
    <w:rsid w:val="008C2BEB"/>
    <w:rsid w:val="008C352B"/>
    <w:rsid w:val="008C4BCD"/>
    <w:rsid w:val="008C62F6"/>
    <w:rsid w:val="008C6556"/>
    <w:rsid w:val="008C6BD0"/>
    <w:rsid w:val="008C7D39"/>
    <w:rsid w:val="008C7DAA"/>
    <w:rsid w:val="008C7E4B"/>
    <w:rsid w:val="008D0EF0"/>
    <w:rsid w:val="008D31AE"/>
    <w:rsid w:val="008D345D"/>
    <w:rsid w:val="008D4D38"/>
    <w:rsid w:val="008D5B31"/>
    <w:rsid w:val="008D66B7"/>
    <w:rsid w:val="008D762E"/>
    <w:rsid w:val="008E076A"/>
    <w:rsid w:val="008E1D3F"/>
    <w:rsid w:val="008E4DF0"/>
    <w:rsid w:val="008E6A23"/>
    <w:rsid w:val="008E70F3"/>
    <w:rsid w:val="008E7157"/>
    <w:rsid w:val="008E7A3A"/>
    <w:rsid w:val="008F2CDF"/>
    <w:rsid w:val="008F2D13"/>
    <w:rsid w:val="008F3277"/>
    <w:rsid w:val="008F4448"/>
    <w:rsid w:val="008F45B9"/>
    <w:rsid w:val="008F5DDF"/>
    <w:rsid w:val="008F5EA2"/>
    <w:rsid w:val="008F62DA"/>
    <w:rsid w:val="00900878"/>
    <w:rsid w:val="009019F8"/>
    <w:rsid w:val="00902B99"/>
    <w:rsid w:val="009035E7"/>
    <w:rsid w:val="0090448B"/>
    <w:rsid w:val="00905EF1"/>
    <w:rsid w:val="009118B3"/>
    <w:rsid w:val="009127C3"/>
    <w:rsid w:val="0091460A"/>
    <w:rsid w:val="00914A7F"/>
    <w:rsid w:val="00915154"/>
    <w:rsid w:val="00915685"/>
    <w:rsid w:val="00915759"/>
    <w:rsid w:val="00916177"/>
    <w:rsid w:val="00916926"/>
    <w:rsid w:val="00917935"/>
    <w:rsid w:val="00920CE1"/>
    <w:rsid w:val="00921290"/>
    <w:rsid w:val="00921B81"/>
    <w:rsid w:val="0092204A"/>
    <w:rsid w:val="00922BD8"/>
    <w:rsid w:val="00923C3D"/>
    <w:rsid w:val="00925A6C"/>
    <w:rsid w:val="00926208"/>
    <w:rsid w:val="009264CA"/>
    <w:rsid w:val="00927308"/>
    <w:rsid w:val="00927EEF"/>
    <w:rsid w:val="00930BBA"/>
    <w:rsid w:val="00932331"/>
    <w:rsid w:val="00932E84"/>
    <w:rsid w:val="00933F6B"/>
    <w:rsid w:val="009340AB"/>
    <w:rsid w:val="00935CB4"/>
    <w:rsid w:val="009419AB"/>
    <w:rsid w:val="0094212A"/>
    <w:rsid w:val="009424BA"/>
    <w:rsid w:val="009434A0"/>
    <w:rsid w:val="00943B17"/>
    <w:rsid w:val="00943BC9"/>
    <w:rsid w:val="00945909"/>
    <w:rsid w:val="009500CA"/>
    <w:rsid w:val="00950E31"/>
    <w:rsid w:val="009534A2"/>
    <w:rsid w:val="00953C1E"/>
    <w:rsid w:val="00953C21"/>
    <w:rsid w:val="00955138"/>
    <w:rsid w:val="00955385"/>
    <w:rsid w:val="0095624C"/>
    <w:rsid w:val="0095647A"/>
    <w:rsid w:val="009572F0"/>
    <w:rsid w:val="00960133"/>
    <w:rsid w:val="00960781"/>
    <w:rsid w:val="00960CFD"/>
    <w:rsid w:val="009632CC"/>
    <w:rsid w:val="00963D93"/>
    <w:rsid w:val="00964803"/>
    <w:rsid w:val="00964C7A"/>
    <w:rsid w:val="00965281"/>
    <w:rsid w:val="00966320"/>
    <w:rsid w:val="00966D44"/>
    <w:rsid w:val="0096761B"/>
    <w:rsid w:val="0096797C"/>
    <w:rsid w:val="00974D95"/>
    <w:rsid w:val="009752F9"/>
    <w:rsid w:val="0097574F"/>
    <w:rsid w:val="00977249"/>
    <w:rsid w:val="00981478"/>
    <w:rsid w:val="00981CBB"/>
    <w:rsid w:val="00982AEF"/>
    <w:rsid w:val="00983B32"/>
    <w:rsid w:val="00983E03"/>
    <w:rsid w:val="009840A2"/>
    <w:rsid w:val="009850B2"/>
    <w:rsid w:val="0098579C"/>
    <w:rsid w:val="00985D1A"/>
    <w:rsid w:val="00986823"/>
    <w:rsid w:val="00986A0E"/>
    <w:rsid w:val="00987A41"/>
    <w:rsid w:val="00991256"/>
    <w:rsid w:val="0099173F"/>
    <w:rsid w:val="00993D61"/>
    <w:rsid w:val="009949E9"/>
    <w:rsid w:val="00994FBC"/>
    <w:rsid w:val="00995190"/>
    <w:rsid w:val="0099571C"/>
    <w:rsid w:val="00996DDA"/>
    <w:rsid w:val="009979C8"/>
    <w:rsid w:val="009A0AB2"/>
    <w:rsid w:val="009A1DEC"/>
    <w:rsid w:val="009A1E9B"/>
    <w:rsid w:val="009A2DAD"/>
    <w:rsid w:val="009A4B7D"/>
    <w:rsid w:val="009A5B44"/>
    <w:rsid w:val="009A5B50"/>
    <w:rsid w:val="009A5D71"/>
    <w:rsid w:val="009A6D0C"/>
    <w:rsid w:val="009A733B"/>
    <w:rsid w:val="009B0EA3"/>
    <w:rsid w:val="009B0FC2"/>
    <w:rsid w:val="009B167C"/>
    <w:rsid w:val="009B1787"/>
    <w:rsid w:val="009B2351"/>
    <w:rsid w:val="009B41C6"/>
    <w:rsid w:val="009B4213"/>
    <w:rsid w:val="009B479F"/>
    <w:rsid w:val="009B4F46"/>
    <w:rsid w:val="009B4FED"/>
    <w:rsid w:val="009B5E06"/>
    <w:rsid w:val="009B609B"/>
    <w:rsid w:val="009B63FD"/>
    <w:rsid w:val="009B6D48"/>
    <w:rsid w:val="009C21A0"/>
    <w:rsid w:val="009C251B"/>
    <w:rsid w:val="009C307E"/>
    <w:rsid w:val="009C3726"/>
    <w:rsid w:val="009C3A84"/>
    <w:rsid w:val="009C4A20"/>
    <w:rsid w:val="009C6CB1"/>
    <w:rsid w:val="009C722D"/>
    <w:rsid w:val="009C7718"/>
    <w:rsid w:val="009D12B7"/>
    <w:rsid w:val="009D21B6"/>
    <w:rsid w:val="009D3B48"/>
    <w:rsid w:val="009D464F"/>
    <w:rsid w:val="009D5491"/>
    <w:rsid w:val="009D54E5"/>
    <w:rsid w:val="009D668E"/>
    <w:rsid w:val="009D75AA"/>
    <w:rsid w:val="009D7A56"/>
    <w:rsid w:val="009D7D1C"/>
    <w:rsid w:val="009E06BE"/>
    <w:rsid w:val="009E0FC2"/>
    <w:rsid w:val="009E196C"/>
    <w:rsid w:val="009E2117"/>
    <w:rsid w:val="009E27FC"/>
    <w:rsid w:val="009E2F65"/>
    <w:rsid w:val="009E31A2"/>
    <w:rsid w:val="009E4456"/>
    <w:rsid w:val="009E70BA"/>
    <w:rsid w:val="009E784F"/>
    <w:rsid w:val="009F0376"/>
    <w:rsid w:val="009F0871"/>
    <w:rsid w:val="009F09F8"/>
    <w:rsid w:val="009F169E"/>
    <w:rsid w:val="009F20B3"/>
    <w:rsid w:val="009F2DD1"/>
    <w:rsid w:val="009F37C2"/>
    <w:rsid w:val="009F611A"/>
    <w:rsid w:val="009F6C74"/>
    <w:rsid w:val="00A004B6"/>
    <w:rsid w:val="00A00ADE"/>
    <w:rsid w:val="00A0163A"/>
    <w:rsid w:val="00A01AA9"/>
    <w:rsid w:val="00A02D33"/>
    <w:rsid w:val="00A04CFF"/>
    <w:rsid w:val="00A06BE1"/>
    <w:rsid w:val="00A115CE"/>
    <w:rsid w:val="00A11C94"/>
    <w:rsid w:val="00A12727"/>
    <w:rsid w:val="00A12AAB"/>
    <w:rsid w:val="00A12B3C"/>
    <w:rsid w:val="00A144BE"/>
    <w:rsid w:val="00A1485B"/>
    <w:rsid w:val="00A14903"/>
    <w:rsid w:val="00A203B5"/>
    <w:rsid w:val="00A20BC8"/>
    <w:rsid w:val="00A22BA5"/>
    <w:rsid w:val="00A2334E"/>
    <w:rsid w:val="00A26039"/>
    <w:rsid w:val="00A27594"/>
    <w:rsid w:val="00A27C96"/>
    <w:rsid w:val="00A318A7"/>
    <w:rsid w:val="00A32589"/>
    <w:rsid w:val="00A325BD"/>
    <w:rsid w:val="00A3597F"/>
    <w:rsid w:val="00A36E13"/>
    <w:rsid w:val="00A4017B"/>
    <w:rsid w:val="00A403AC"/>
    <w:rsid w:val="00A4157C"/>
    <w:rsid w:val="00A4242E"/>
    <w:rsid w:val="00A43DA0"/>
    <w:rsid w:val="00A448DF"/>
    <w:rsid w:val="00A45392"/>
    <w:rsid w:val="00A4577F"/>
    <w:rsid w:val="00A45CFB"/>
    <w:rsid w:val="00A465FE"/>
    <w:rsid w:val="00A53D4D"/>
    <w:rsid w:val="00A5692F"/>
    <w:rsid w:val="00A60B9D"/>
    <w:rsid w:val="00A61364"/>
    <w:rsid w:val="00A61550"/>
    <w:rsid w:val="00A61DDC"/>
    <w:rsid w:val="00A649F4"/>
    <w:rsid w:val="00A65290"/>
    <w:rsid w:val="00A661F8"/>
    <w:rsid w:val="00A666FF"/>
    <w:rsid w:val="00A6776D"/>
    <w:rsid w:val="00A70A7E"/>
    <w:rsid w:val="00A70FC9"/>
    <w:rsid w:val="00A72A7C"/>
    <w:rsid w:val="00A7335C"/>
    <w:rsid w:val="00A73B8B"/>
    <w:rsid w:val="00A75AA2"/>
    <w:rsid w:val="00A82513"/>
    <w:rsid w:val="00A82696"/>
    <w:rsid w:val="00A85A78"/>
    <w:rsid w:val="00A86261"/>
    <w:rsid w:val="00A9020D"/>
    <w:rsid w:val="00A93182"/>
    <w:rsid w:val="00A938E2"/>
    <w:rsid w:val="00A94B74"/>
    <w:rsid w:val="00A94EB7"/>
    <w:rsid w:val="00A95177"/>
    <w:rsid w:val="00A965D3"/>
    <w:rsid w:val="00A977F0"/>
    <w:rsid w:val="00AA03AE"/>
    <w:rsid w:val="00AA0D00"/>
    <w:rsid w:val="00AA0E84"/>
    <w:rsid w:val="00AA13DB"/>
    <w:rsid w:val="00AA18B4"/>
    <w:rsid w:val="00AA1ACB"/>
    <w:rsid w:val="00AA46C3"/>
    <w:rsid w:val="00AA7DAC"/>
    <w:rsid w:val="00AB02A4"/>
    <w:rsid w:val="00AB05AA"/>
    <w:rsid w:val="00AB1269"/>
    <w:rsid w:val="00AB255A"/>
    <w:rsid w:val="00AB37D4"/>
    <w:rsid w:val="00AB3D8C"/>
    <w:rsid w:val="00AB4671"/>
    <w:rsid w:val="00AB49FC"/>
    <w:rsid w:val="00AB4B2A"/>
    <w:rsid w:val="00AB4B4F"/>
    <w:rsid w:val="00AB4D6A"/>
    <w:rsid w:val="00AB6B86"/>
    <w:rsid w:val="00AB79EF"/>
    <w:rsid w:val="00AC02D2"/>
    <w:rsid w:val="00AC0B20"/>
    <w:rsid w:val="00AC0FEE"/>
    <w:rsid w:val="00AC3F9A"/>
    <w:rsid w:val="00AC47E6"/>
    <w:rsid w:val="00AC5488"/>
    <w:rsid w:val="00AC5878"/>
    <w:rsid w:val="00AC707C"/>
    <w:rsid w:val="00AC786E"/>
    <w:rsid w:val="00AD2256"/>
    <w:rsid w:val="00AD57FA"/>
    <w:rsid w:val="00AD669F"/>
    <w:rsid w:val="00AD7D60"/>
    <w:rsid w:val="00AE0449"/>
    <w:rsid w:val="00AE05C2"/>
    <w:rsid w:val="00AE0640"/>
    <w:rsid w:val="00AE065E"/>
    <w:rsid w:val="00AE3A3C"/>
    <w:rsid w:val="00AE66A7"/>
    <w:rsid w:val="00AE6B73"/>
    <w:rsid w:val="00AE6CE7"/>
    <w:rsid w:val="00AE6D77"/>
    <w:rsid w:val="00AE7EC0"/>
    <w:rsid w:val="00AF19E0"/>
    <w:rsid w:val="00AF2715"/>
    <w:rsid w:val="00AF2A2B"/>
    <w:rsid w:val="00AF2D0D"/>
    <w:rsid w:val="00AF36CD"/>
    <w:rsid w:val="00AF4974"/>
    <w:rsid w:val="00AF7AED"/>
    <w:rsid w:val="00B00355"/>
    <w:rsid w:val="00B006A6"/>
    <w:rsid w:val="00B009B1"/>
    <w:rsid w:val="00B00D25"/>
    <w:rsid w:val="00B00FDB"/>
    <w:rsid w:val="00B01194"/>
    <w:rsid w:val="00B013C1"/>
    <w:rsid w:val="00B01831"/>
    <w:rsid w:val="00B0208C"/>
    <w:rsid w:val="00B02F50"/>
    <w:rsid w:val="00B032B3"/>
    <w:rsid w:val="00B03874"/>
    <w:rsid w:val="00B046E8"/>
    <w:rsid w:val="00B057B0"/>
    <w:rsid w:val="00B06311"/>
    <w:rsid w:val="00B068BB"/>
    <w:rsid w:val="00B076A3"/>
    <w:rsid w:val="00B10082"/>
    <w:rsid w:val="00B130AE"/>
    <w:rsid w:val="00B13DA9"/>
    <w:rsid w:val="00B16428"/>
    <w:rsid w:val="00B22828"/>
    <w:rsid w:val="00B24FB0"/>
    <w:rsid w:val="00B25372"/>
    <w:rsid w:val="00B25EDD"/>
    <w:rsid w:val="00B2694E"/>
    <w:rsid w:val="00B27FEB"/>
    <w:rsid w:val="00B3067D"/>
    <w:rsid w:val="00B30A73"/>
    <w:rsid w:val="00B30F2B"/>
    <w:rsid w:val="00B3109B"/>
    <w:rsid w:val="00B31CE7"/>
    <w:rsid w:val="00B31EDD"/>
    <w:rsid w:val="00B31FC5"/>
    <w:rsid w:val="00B326D4"/>
    <w:rsid w:val="00B32B0E"/>
    <w:rsid w:val="00B335DC"/>
    <w:rsid w:val="00B33FEA"/>
    <w:rsid w:val="00B351AE"/>
    <w:rsid w:val="00B36E3C"/>
    <w:rsid w:val="00B37849"/>
    <w:rsid w:val="00B379B3"/>
    <w:rsid w:val="00B40061"/>
    <w:rsid w:val="00B415CA"/>
    <w:rsid w:val="00B41FA9"/>
    <w:rsid w:val="00B42191"/>
    <w:rsid w:val="00B421AA"/>
    <w:rsid w:val="00B4251D"/>
    <w:rsid w:val="00B45B57"/>
    <w:rsid w:val="00B468BE"/>
    <w:rsid w:val="00B4727C"/>
    <w:rsid w:val="00B47349"/>
    <w:rsid w:val="00B50FF1"/>
    <w:rsid w:val="00B52636"/>
    <w:rsid w:val="00B53144"/>
    <w:rsid w:val="00B539AA"/>
    <w:rsid w:val="00B53CE6"/>
    <w:rsid w:val="00B53CEF"/>
    <w:rsid w:val="00B54708"/>
    <w:rsid w:val="00B54D2C"/>
    <w:rsid w:val="00B5548D"/>
    <w:rsid w:val="00B55D77"/>
    <w:rsid w:val="00B56207"/>
    <w:rsid w:val="00B579C9"/>
    <w:rsid w:val="00B6018E"/>
    <w:rsid w:val="00B6149A"/>
    <w:rsid w:val="00B63B8D"/>
    <w:rsid w:val="00B6604B"/>
    <w:rsid w:val="00B66298"/>
    <w:rsid w:val="00B665B4"/>
    <w:rsid w:val="00B67B16"/>
    <w:rsid w:val="00B70660"/>
    <w:rsid w:val="00B73E28"/>
    <w:rsid w:val="00B743A9"/>
    <w:rsid w:val="00B74444"/>
    <w:rsid w:val="00B762B2"/>
    <w:rsid w:val="00B76836"/>
    <w:rsid w:val="00B77B6D"/>
    <w:rsid w:val="00B77C34"/>
    <w:rsid w:val="00B81AF9"/>
    <w:rsid w:val="00B828E7"/>
    <w:rsid w:val="00B82D5E"/>
    <w:rsid w:val="00B86694"/>
    <w:rsid w:val="00B87687"/>
    <w:rsid w:val="00B90184"/>
    <w:rsid w:val="00B91CCC"/>
    <w:rsid w:val="00B93464"/>
    <w:rsid w:val="00B94926"/>
    <w:rsid w:val="00B94F54"/>
    <w:rsid w:val="00B972D4"/>
    <w:rsid w:val="00BA0A72"/>
    <w:rsid w:val="00BA10B3"/>
    <w:rsid w:val="00BA16AD"/>
    <w:rsid w:val="00BA16B0"/>
    <w:rsid w:val="00BA1CC8"/>
    <w:rsid w:val="00BA216A"/>
    <w:rsid w:val="00BA233A"/>
    <w:rsid w:val="00BA355D"/>
    <w:rsid w:val="00BA4EA4"/>
    <w:rsid w:val="00BA5121"/>
    <w:rsid w:val="00BA5E9C"/>
    <w:rsid w:val="00BA6383"/>
    <w:rsid w:val="00BB090B"/>
    <w:rsid w:val="00BB0BB8"/>
    <w:rsid w:val="00BB27BF"/>
    <w:rsid w:val="00BB401B"/>
    <w:rsid w:val="00BB6294"/>
    <w:rsid w:val="00BC0812"/>
    <w:rsid w:val="00BC1A75"/>
    <w:rsid w:val="00BC2A71"/>
    <w:rsid w:val="00BC5334"/>
    <w:rsid w:val="00BC5EF6"/>
    <w:rsid w:val="00BC6BF9"/>
    <w:rsid w:val="00BC6DB4"/>
    <w:rsid w:val="00BC761B"/>
    <w:rsid w:val="00BC7E4E"/>
    <w:rsid w:val="00BD335D"/>
    <w:rsid w:val="00BD54E3"/>
    <w:rsid w:val="00BD5ABA"/>
    <w:rsid w:val="00BD5C21"/>
    <w:rsid w:val="00BD66FA"/>
    <w:rsid w:val="00BD7C4C"/>
    <w:rsid w:val="00BE0904"/>
    <w:rsid w:val="00BE0CC4"/>
    <w:rsid w:val="00BE0CFB"/>
    <w:rsid w:val="00BE1261"/>
    <w:rsid w:val="00BE2600"/>
    <w:rsid w:val="00BE4824"/>
    <w:rsid w:val="00BE52BE"/>
    <w:rsid w:val="00BE5530"/>
    <w:rsid w:val="00BF0F0D"/>
    <w:rsid w:val="00BF137A"/>
    <w:rsid w:val="00BF1681"/>
    <w:rsid w:val="00BF1AE9"/>
    <w:rsid w:val="00BF2952"/>
    <w:rsid w:val="00BF3EAB"/>
    <w:rsid w:val="00BF4573"/>
    <w:rsid w:val="00BF485E"/>
    <w:rsid w:val="00BF4D41"/>
    <w:rsid w:val="00BF54DE"/>
    <w:rsid w:val="00BF5994"/>
    <w:rsid w:val="00BF715D"/>
    <w:rsid w:val="00C0074D"/>
    <w:rsid w:val="00C010FD"/>
    <w:rsid w:val="00C0247D"/>
    <w:rsid w:val="00C02E5D"/>
    <w:rsid w:val="00C037D8"/>
    <w:rsid w:val="00C04523"/>
    <w:rsid w:val="00C04AB4"/>
    <w:rsid w:val="00C05F38"/>
    <w:rsid w:val="00C06C8D"/>
    <w:rsid w:val="00C07344"/>
    <w:rsid w:val="00C077E4"/>
    <w:rsid w:val="00C11787"/>
    <w:rsid w:val="00C132D9"/>
    <w:rsid w:val="00C13498"/>
    <w:rsid w:val="00C14A37"/>
    <w:rsid w:val="00C160E2"/>
    <w:rsid w:val="00C16B99"/>
    <w:rsid w:val="00C1724C"/>
    <w:rsid w:val="00C22471"/>
    <w:rsid w:val="00C24DD3"/>
    <w:rsid w:val="00C2522A"/>
    <w:rsid w:val="00C25694"/>
    <w:rsid w:val="00C30E3F"/>
    <w:rsid w:val="00C31705"/>
    <w:rsid w:val="00C338FA"/>
    <w:rsid w:val="00C340F9"/>
    <w:rsid w:val="00C342DA"/>
    <w:rsid w:val="00C34508"/>
    <w:rsid w:val="00C348A6"/>
    <w:rsid w:val="00C34B59"/>
    <w:rsid w:val="00C3590F"/>
    <w:rsid w:val="00C4028A"/>
    <w:rsid w:val="00C40544"/>
    <w:rsid w:val="00C414F0"/>
    <w:rsid w:val="00C43277"/>
    <w:rsid w:val="00C44150"/>
    <w:rsid w:val="00C44CAC"/>
    <w:rsid w:val="00C45598"/>
    <w:rsid w:val="00C45E29"/>
    <w:rsid w:val="00C477AC"/>
    <w:rsid w:val="00C5010F"/>
    <w:rsid w:val="00C51B15"/>
    <w:rsid w:val="00C53B30"/>
    <w:rsid w:val="00C54629"/>
    <w:rsid w:val="00C55B02"/>
    <w:rsid w:val="00C55C12"/>
    <w:rsid w:val="00C562D0"/>
    <w:rsid w:val="00C56C3C"/>
    <w:rsid w:val="00C57BD8"/>
    <w:rsid w:val="00C628F0"/>
    <w:rsid w:val="00C63541"/>
    <w:rsid w:val="00C637FA"/>
    <w:rsid w:val="00C63C3C"/>
    <w:rsid w:val="00C653F2"/>
    <w:rsid w:val="00C66947"/>
    <w:rsid w:val="00C70902"/>
    <w:rsid w:val="00C71648"/>
    <w:rsid w:val="00C71690"/>
    <w:rsid w:val="00C72609"/>
    <w:rsid w:val="00C7370F"/>
    <w:rsid w:val="00C74C32"/>
    <w:rsid w:val="00C752B1"/>
    <w:rsid w:val="00C76449"/>
    <w:rsid w:val="00C813AB"/>
    <w:rsid w:val="00C818F0"/>
    <w:rsid w:val="00C81E7E"/>
    <w:rsid w:val="00C81FD4"/>
    <w:rsid w:val="00C8201B"/>
    <w:rsid w:val="00C8211F"/>
    <w:rsid w:val="00C83996"/>
    <w:rsid w:val="00C84148"/>
    <w:rsid w:val="00C8464A"/>
    <w:rsid w:val="00C84692"/>
    <w:rsid w:val="00C84827"/>
    <w:rsid w:val="00C84DF1"/>
    <w:rsid w:val="00C85E62"/>
    <w:rsid w:val="00C8635E"/>
    <w:rsid w:val="00C86498"/>
    <w:rsid w:val="00C86F22"/>
    <w:rsid w:val="00C874C9"/>
    <w:rsid w:val="00C90F04"/>
    <w:rsid w:val="00C94AD3"/>
    <w:rsid w:val="00C96D87"/>
    <w:rsid w:val="00C97603"/>
    <w:rsid w:val="00CA132D"/>
    <w:rsid w:val="00CA15C1"/>
    <w:rsid w:val="00CA2148"/>
    <w:rsid w:val="00CA2201"/>
    <w:rsid w:val="00CA2A05"/>
    <w:rsid w:val="00CA3CF1"/>
    <w:rsid w:val="00CA48E9"/>
    <w:rsid w:val="00CA5388"/>
    <w:rsid w:val="00CA5A91"/>
    <w:rsid w:val="00CA5B37"/>
    <w:rsid w:val="00CA7324"/>
    <w:rsid w:val="00CA7AAE"/>
    <w:rsid w:val="00CB00E6"/>
    <w:rsid w:val="00CB09D7"/>
    <w:rsid w:val="00CB15FB"/>
    <w:rsid w:val="00CB18BA"/>
    <w:rsid w:val="00CB1C35"/>
    <w:rsid w:val="00CB1CBF"/>
    <w:rsid w:val="00CB30CB"/>
    <w:rsid w:val="00CB3E4E"/>
    <w:rsid w:val="00CB41F5"/>
    <w:rsid w:val="00CB61D3"/>
    <w:rsid w:val="00CB6F33"/>
    <w:rsid w:val="00CC0CA6"/>
    <w:rsid w:val="00CC25C4"/>
    <w:rsid w:val="00CC2C48"/>
    <w:rsid w:val="00CC50AB"/>
    <w:rsid w:val="00CC55F5"/>
    <w:rsid w:val="00CC5E4A"/>
    <w:rsid w:val="00CC6587"/>
    <w:rsid w:val="00CC6821"/>
    <w:rsid w:val="00CC68E5"/>
    <w:rsid w:val="00CC6C35"/>
    <w:rsid w:val="00CC774F"/>
    <w:rsid w:val="00CD4740"/>
    <w:rsid w:val="00CD4E14"/>
    <w:rsid w:val="00CD695F"/>
    <w:rsid w:val="00CD7133"/>
    <w:rsid w:val="00CE1EF2"/>
    <w:rsid w:val="00CE4218"/>
    <w:rsid w:val="00CE427B"/>
    <w:rsid w:val="00CE5DAE"/>
    <w:rsid w:val="00CE5F51"/>
    <w:rsid w:val="00CE75F5"/>
    <w:rsid w:val="00CF0154"/>
    <w:rsid w:val="00CF13D4"/>
    <w:rsid w:val="00CF1F47"/>
    <w:rsid w:val="00CF2A05"/>
    <w:rsid w:val="00CF2EDD"/>
    <w:rsid w:val="00CF4167"/>
    <w:rsid w:val="00CF7468"/>
    <w:rsid w:val="00CF770F"/>
    <w:rsid w:val="00D00B61"/>
    <w:rsid w:val="00D00D88"/>
    <w:rsid w:val="00D041B3"/>
    <w:rsid w:val="00D05558"/>
    <w:rsid w:val="00D0588B"/>
    <w:rsid w:val="00D062EC"/>
    <w:rsid w:val="00D14DF1"/>
    <w:rsid w:val="00D15326"/>
    <w:rsid w:val="00D1635B"/>
    <w:rsid w:val="00D16A02"/>
    <w:rsid w:val="00D17263"/>
    <w:rsid w:val="00D175E0"/>
    <w:rsid w:val="00D17D04"/>
    <w:rsid w:val="00D21024"/>
    <w:rsid w:val="00D21301"/>
    <w:rsid w:val="00D2373B"/>
    <w:rsid w:val="00D24446"/>
    <w:rsid w:val="00D24E94"/>
    <w:rsid w:val="00D25752"/>
    <w:rsid w:val="00D2697D"/>
    <w:rsid w:val="00D269F2"/>
    <w:rsid w:val="00D26B11"/>
    <w:rsid w:val="00D3065C"/>
    <w:rsid w:val="00D30A25"/>
    <w:rsid w:val="00D30AE6"/>
    <w:rsid w:val="00D3115B"/>
    <w:rsid w:val="00D31537"/>
    <w:rsid w:val="00D3173C"/>
    <w:rsid w:val="00D32380"/>
    <w:rsid w:val="00D324A5"/>
    <w:rsid w:val="00D32BD8"/>
    <w:rsid w:val="00D33788"/>
    <w:rsid w:val="00D34267"/>
    <w:rsid w:val="00D34EE8"/>
    <w:rsid w:val="00D36476"/>
    <w:rsid w:val="00D379E9"/>
    <w:rsid w:val="00D40955"/>
    <w:rsid w:val="00D40C4D"/>
    <w:rsid w:val="00D410C8"/>
    <w:rsid w:val="00D43046"/>
    <w:rsid w:val="00D432E1"/>
    <w:rsid w:val="00D438AB"/>
    <w:rsid w:val="00D4463D"/>
    <w:rsid w:val="00D45451"/>
    <w:rsid w:val="00D4583B"/>
    <w:rsid w:val="00D459B8"/>
    <w:rsid w:val="00D47233"/>
    <w:rsid w:val="00D47539"/>
    <w:rsid w:val="00D47A89"/>
    <w:rsid w:val="00D502AD"/>
    <w:rsid w:val="00D50FEF"/>
    <w:rsid w:val="00D5135D"/>
    <w:rsid w:val="00D54CA0"/>
    <w:rsid w:val="00D56296"/>
    <w:rsid w:val="00D57BD4"/>
    <w:rsid w:val="00D57FB7"/>
    <w:rsid w:val="00D6275B"/>
    <w:rsid w:val="00D627F6"/>
    <w:rsid w:val="00D63A4B"/>
    <w:rsid w:val="00D6564E"/>
    <w:rsid w:val="00D660F5"/>
    <w:rsid w:val="00D66FA3"/>
    <w:rsid w:val="00D6784E"/>
    <w:rsid w:val="00D712CE"/>
    <w:rsid w:val="00D71AE4"/>
    <w:rsid w:val="00D731DA"/>
    <w:rsid w:val="00D73C72"/>
    <w:rsid w:val="00D7482E"/>
    <w:rsid w:val="00D755F2"/>
    <w:rsid w:val="00D7682B"/>
    <w:rsid w:val="00D809DA"/>
    <w:rsid w:val="00D81C6D"/>
    <w:rsid w:val="00D81E74"/>
    <w:rsid w:val="00D82FF9"/>
    <w:rsid w:val="00D841CC"/>
    <w:rsid w:val="00D84E2E"/>
    <w:rsid w:val="00D856A4"/>
    <w:rsid w:val="00D85E74"/>
    <w:rsid w:val="00D8648B"/>
    <w:rsid w:val="00D9029D"/>
    <w:rsid w:val="00D91027"/>
    <w:rsid w:val="00D9153C"/>
    <w:rsid w:val="00D91E9E"/>
    <w:rsid w:val="00D93947"/>
    <w:rsid w:val="00D93BE2"/>
    <w:rsid w:val="00D94F7D"/>
    <w:rsid w:val="00D96130"/>
    <w:rsid w:val="00DA0AD2"/>
    <w:rsid w:val="00DA0C6A"/>
    <w:rsid w:val="00DA0CCD"/>
    <w:rsid w:val="00DA1186"/>
    <w:rsid w:val="00DA1CE5"/>
    <w:rsid w:val="00DA3D77"/>
    <w:rsid w:val="00DA3FB2"/>
    <w:rsid w:val="00DA51A0"/>
    <w:rsid w:val="00DA670C"/>
    <w:rsid w:val="00DA7AE8"/>
    <w:rsid w:val="00DB1DDA"/>
    <w:rsid w:val="00DB2720"/>
    <w:rsid w:val="00DB31D4"/>
    <w:rsid w:val="00DB33CE"/>
    <w:rsid w:val="00DB55BE"/>
    <w:rsid w:val="00DB5803"/>
    <w:rsid w:val="00DB6439"/>
    <w:rsid w:val="00DB7B94"/>
    <w:rsid w:val="00DB7EC7"/>
    <w:rsid w:val="00DC0A8E"/>
    <w:rsid w:val="00DC0F1E"/>
    <w:rsid w:val="00DC11D9"/>
    <w:rsid w:val="00DC1393"/>
    <w:rsid w:val="00DC189A"/>
    <w:rsid w:val="00DC2C5A"/>
    <w:rsid w:val="00DC496B"/>
    <w:rsid w:val="00DC657A"/>
    <w:rsid w:val="00DC65DA"/>
    <w:rsid w:val="00DC7292"/>
    <w:rsid w:val="00DC7671"/>
    <w:rsid w:val="00DD517F"/>
    <w:rsid w:val="00DD5658"/>
    <w:rsid w:val="00DD7015"/>
    <w:rsid w:val="00DD79DD"/>
    <w:rsid w:val="00DD7F68"/>
    <w:rsid w:val="00DD7FE8"/>
    <w:rsid w:val="00DE040A"/>
    <w:rsid w:val="00DE08B3"/>
    <w:rsid w:val="00DE09F5"/>
    <w:rsid w:val="00DE0BA7"/>
    <w:rsid w:val="00DE114F"/>
    <w:rsid w:val="00DE2E7F"/>
    <w:rsid w:val="00DE3128"/>
    <w:rsid w:val="00DE35C4"/>
    <w:rsid w:val="00DE3E23"/>
    <w:rsid w:val="00DE431A"/>
    <w:rsid w:val="00DE4C0A"/>
    <w:rsid w:val="00DE5B66"/>
    <w:rsid w:val="00DE7842"/>
    <w:rsid w:val="00DF0381"/>
    <w:rsid w:val="00DF1253"/>
    <w:rsid w:val="00DF2491"/>
    <w:rsid w:val="00DF34E6"/>
    <w:rsid w:val="00DF3F17"/>
    <w:rsid w:val="00DF4617"/>
    <w:rsid w:val="00DF635B"/>
    <w:rsid w:val="00DF6AFF"/>
    <w:rsid w:val="00DF6C17"/>
    <w:rsid w:val="00DF72DA"/>
    <w:rsid w:val="00DF7605"/>
    <w:rsid w:val="00E04D54"/>
    <w:rsid w:val="00E060C1"/>
    <w:rsid w:val="00E06188"/>
    <w:rsid w:val="00E061DC"/>
    <w:rsid w:val="00E11B6C"/>
    <w:rsid w:val="00E1524E"/>
    <w:rsid w:val="00E20DEF"/>
    <w:rsid w:val="00E21365"/>
    <w:rsid w:val="00E24C47"/>
    <w:rsid w:val="00E24D90"/>
    <w:rsid w:val="00E262BE"/>
    <w:rsid w:val="00E26C25"/>
    <w:rsid w:val="00E273F4"/>
    <w:rsid w:val="00E31755"/>
    <w:rsid w:val="00E31AF9"/>
    <w:rsid w:val="00E33299"/>
    <w:rsid w:val="00E34D8E"/>
    <w:rsid w:val="00E36AA9"/>
    <w:rsid w:val="00E413F0"/>
    <w:rsid w:val="00E417B5"/>
    <w:rsid w:val="00E41CAB"/>
    <w:rsid w:val="00E41FEF"/>
    <w:rsid w:val="00E45600"/>
    <w:rsid w:val="00E45C7D"/>
    <w:rsid w:val="00E464E6"/>
    <w:rsid w:val="00E47119"/>
    <w:rsid w:val="00E507CC"/>
    <w:rsid w:val="00E509B2"/>
    <w:rsid w:val="00E5261A"/>
    <w:rsid w:val="00E52EC4"/>
    <w:rsid w:val="00E544D2"/>
    <w:rsid w:val="00E553BF"/>
    <w:rsid w:val="00E558AA"/>
    <w:rsid w:val="00E55D6A"/>
    <w:rsid w:val="00E57C34"/>
    <w:rsid w:val="00E57D5F"/>
    <w:rsid w:val="00E60142"/>
    <w:rsid w:val="00E6080A"/>
    <w:rsid w:val="00E61D01"/>
    <w:rsid w:val="00E622AF"/>
    <w:rsid w:val="00E62BED"/>
    <w:rsid w:val="00E64154"/>
    <w:rsid w:val="00E64AD5"/>
    <w:rsid w:val="00E65647"/>
    <w:rsid w:val="00E67210"/>
    <w:rsid w:val="00E672C7"/>
    <w:rsid w:val="00E730F5"/>
    <w:rsid w:val="00E76EC0"/>
    <w:rsid w:val="00E77B53"/>
    <w:rsid w:val="00E806A3"/>
    <w:rsid w:val="00E80ED1"/>
    <w:rsid w:val="00E80F49"/>
    <w:rsid w:val="00E821E9"/>
    <w:rsid w:val="00E82DB2"/>
    <w:rsid w:val="00E84FB5"/>
    <w:rsid w:val="00E8559D"/>
    <w:rsid w:val="00E86979"/>
    <w:rsid w:val="00E87D10"/>
    <w:rsid w:val="00E9024A"/>
    <w:rsid w:val="00E91496"/>
    <w:rsid w:val="00E917D6"/>
    <w:rsid w:val="00E9397F"/>
    <w:rsid w:val="00E94A74"/>
    <w:rsid w:val="00E954EF"/>
    <w:rsid w:val="00E95C14"/>
    <w:rsid w:val="00E97048"/>
    <w:rsid w:val="00E97843"/>
    <w:rsid w:val="00EA0335"/>
    <w:rsid w:val="00EA0AF8"/>
    <w:rsid w:val="00EA1CD3"/>
    <w:rsid w:val="00EA1D79"/>
    <w:rsid w:val="00EA251C"/>
    <w:rsid w:val="00EA39D3"/>
    <w:rsid w:val="00EA41DA"/>
    <w:rsid w:val="00EA65FF"/>
    <w:rsid w:val="00EA7850"/>
    <w:rsid w:val="00EB0284"/>
    <w:rsid w:val="00EB1504"/>
    <w:rsid w:val="00EB16B9"/>
    <w:rsid w:val="00EB5918"/>
    <w:rsid w:val="00EB59CC"/>
    <w:rsid w:val="00EB5EA4"/>
    <w:rsid w:val="00EB6733"/>
    <w:rsid w:val="00EB7146"/>
    <w:rsid w:val="00EC0A4B"/>
    <w:rsid w:val="00EC13DB"/>
    <w:rsid w:val="00EC19DD"/>
    <w:rsid w:val="00EC28D0"/>
    <w:rsid w:val="00EC4A8D"/>
    <w:rsid w:val="00EC68DB"/>
    <w:rsid w:val="00ED0143"/>
    <w:rsid w:val="00ED072F"/>
    <w:rsid w:val="00ED12BE"/>
    <w:rsid w:val="00ED1E43"/>
    <w:rsid w:val="00ED2652"/>
    <w:rsid w:val="00ED2840"/>
    <w:rsid w:val="00ED3AB6"/>
    <w:rsid w:val="00ED43F9"/>
    <w:rsid w:val="00ED7B45"/>
    <w:rsid w:val="00ED7D94"/>
    <w:rsid w:val="00EE01BB"/>
    <w:rsid w:val="00EE0926"/>
    <w:rsid w:val="00EE15F2"/>
    <w:rsid w:val="00EE26E8"/>
    <w:rsid w:val="00EE2A9B"/>
    <w:rsid w:val="00EE623D"/>
    <w:rsid w:val="00EE73EC"/>
    <w:rsid w:val="00EF0684"/>
    <w:rsid w:val="00EF1045"/>
    <w:rsid w:val="00EF1EAB"/>
    <w:rsid w:val="00EF2C3A"/>
    <w:rsid w:val="00EF4E4C"/>
    <w:rsid w:val="00EF65B1"/>
    <w:rsid w:val="00EF748B"/>
    <w:rsid w:val="00EF787D"/>
    <w:rsid w:val="00F00BEA"/>
    <w:rsid w:val="00F01667"/>
    <w:rsid w:val="00F029AD"/>
    <w:rsid w:val="00F04915"/>
    <w:rsid w:val="00F04D41"/>
    <w:rsid w:val="00F0500A"/>
    <w:rsid w:val="00F05607"/>
    <w:rsid w:val="00F05E18"/>
    <w:rsid w:val="00F06C03"/>
    <w:rsid w:val="00F06E3E"/>
    <w:rsid w:val="00F13AE3"/>
    <w:rsid w:val="00F13B30"/>
    <w:rsid w:val="00F13F86"/>
    <w:rsid w:val="00F1511E"/>
    <w:rsid w:val="00F15455"/>
    <w:rsid w:val="00F1623E"/>
    <w:rsid w:val="00F16C9B"/>
    <w:rsid w:val="00F20119"/>
    <w:rsid w:val="00F211B6"/>
    <w:rsid w:val="00F223E6"/>
    <w:rsid w:val="00F22966"/>
    <w:rsid w:val="00F22EE4"/>
    <w:rsid w:val="00F23AC8"/>
    <w:rsid w:val="00F24494"/>
    <w:rsid w:val="00F245C9"/>
    <w:rsid w:val="00F25A9B"/>
    <w:rsid w:val="00F265BD"/>
    <w:rsid w:val="00F27062"/>
    <w:rsid w:val="00F272DB"/>
    <w:rsid w:val="00F27394"/>
    <w:rsid w:val="00F27DDD"/>
    <w:rsid w:val="00F305B2"/>
    <w:rsid w:val="00F31861"/>
    <w:rsid w:val="00F31FA0"/>
    <w:rsid w:val="00F32A49"/>
    <w:rsid w:val="00F32C53"/>
    <w:rsid w:val="00F3457D"/>
    <w:rsid w:val="00F34ED0"/>
    <w:rsid w:val="00F3562D"/>
    <w:rsid w:val="00F4187C"/>
    <w:rsid w:val="00F42CE5"/>
    <w:rsid w:val="00F44F0E"/>
    <w:rsid w:val="00F45426"/>
    <w:rsid w:val="00F46833"/>
    <w:rsid w:val="00F46E0A"/>
    <w:rsid w:val="00F47701"/>
    <w:rsid w:val="00F4794C"/>
    <w:rsid w:val="00F50ECE"/>
    <w:rsid w:val="00F5198E"/>
    <w:rsid w:val="00F51E4B"/>
    <w:rsid w:val="00F531F8"/>
    <w:rsid w:val="00F54D04"/>
    <w:rsid w:val="00F56C56"/>
    <w:rsid w:val="00F577A9"/>
    <w:rsid w:val="00F62903"/>
    <w:rsid w:val="00F631A8"/>
    <w:rsid w:val="00F653C6"/>
    <w:rsid w:val="00F67EAB"/>
    <w:rsid w:val="00F700BD"/>
    <w:rsid w:val="00F7081E"/>
    <w:rsid w:val="00F71A63"/>
    <w:rsid w:val="00F7259F"/>
    <w:rsid w:val="00F72A9E"/>
    <w:rsid w:val="00F76110"/>
    <w:rsid w:val="00F77C19"/>
    <w:rsid w:val="00F80E71"/>
    <w:rsid w:val="00F81BD6"/>
    <w:rsid w:val="00F81D55"/>
    <w:rsid w:val="00F829AA"/>
    <w:rsid w:val="00F84263"/>
    <w:rsid w:val="00F84847"/>
    <w:rsid w:val="00F85437"/>
    <w:rsid w:val="00F87583"/>
    <w:rsid w:val="00F875AE"/>
    <w:rsid w:val="00F87855"/>
    <w:rsid w:val="00F907F0"/>
    <w:rsid w:val="00F92322"/>
    <w:rsid w:val="00F92BC1"/>
    <w:rsid w:val="00F95BA2"/>
    <w:rsid w:val="00F95C9B"/>
    <w:rsid w:val="00F962FF"/>
    <w:rsid w:val="00F96602"/>
    <w:rsid w:val="00F9691E"/>
    <w:rsid w:val="00FA0E5C"/>
    <w:rsid w:val="00FA12E5"/>
    <w:rsid w:val="00FA22F2"/>
    <w:rsid w:val="00FA33D9"/>
    <w:rsid w:val="00FA3A28"/>
    <w:rsid w:val="00FA41FB"/>
    <w:rsid w:val="00FA4597"/>
    <w:rsid w:val="00FA59E3"/>
    <w:rsid w:val="00FA5ECA"/>
    <w:rsid w:val="00FA68FD"/>
    <w:rsid w:val="00FA6BD1"/>
    <w:rsid w:val="00FA706B"/>
    <w:rsid w:val="00FB082F"/>
    <w:rsid w:val="00FB0ABD"/>
    <w:rsid w:val="00FB0B39"/>
    <w:rsid w:val="00FB0F8F"/>
    <w:rsid w:val="00FB2EA7"/>
    <w:rsid w:val="00FB401E"/>
    <w:rsid w:val="00FC0C8B"/>
    <w:rsid w:val="00FC6150"/>
    <w:rsid w:val="00FC62B1"/>
    <w:rsid w:val="00FC6ED9"/>
    <w:rsid w:val="00FD053E"/>
    <w:rsid w:val="00FD14CA"/>
    <w:rsid w:val="00FD2DA6"/>
    <w:rsid w:val="00FD3EC5"/>
    <w:rsid w:val="00FD3F22"/>
    <w:rsid w:val="00FD44EE"/>
    <w:rsid w:val="00FD5D5A"/>
    <w:rsid w:val="00FD60A9"/>
    <w:rsid w:val="00FD6305"/>
    <w:rsid w:val="00FD7316"/>
    <w:rsid w:val="00FD76BD"/>
    <w:rsid w:val="00FE127D"/>
    <w:rsid w:val="00FE1802"/>
    <w:rsid w:val="00FE2716"/>
    <w:rsid w:val="00FE2DA4"/>
    <w:rsid w:val="00FE3510"/>
    <w:rsid w:val="00FE4324"/>
    <w:rsid w:val="00FE4F7B"/>
    <w:rsid w:val="00FE66A8"/>
    <w:rsid w:val="00FE6828"/>
    <w:rsid w:val="00FE7F30"/>
    <w:rsid w:val="00FF2083"/>
    <w:rsid w:val="00FF23EE"/>
    <w:rsid w:val="00FF31B2"/>
    <w:rsid w:val="00FF3B52"/>
    <w:rsid w:val="00FF44A5"/>
    <w:rsid w:val="00FF4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4225A2"/>
  <w15:docId w15:val="{B15D2E1A-FD9E-4ED6-A0A9-26C1FA27C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1" w:defUIPriority="99" w:defSemiHidden="0" w:defUnhideWhenUsed="0" w:defQFormat="0" w:count="376">
    <w:lsdException w:name="Normal" w:locked="0"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locked="0"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locked="0"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qFormat/>
    <w:rsid w:val="007F35EF"/>
    <w:pPr>
      <w:spacing w:line="264" w:lineRule="auto"/>
      <w:jc w:val="both"/>
    </w:pPr>
    <w:rPr>
      <w:rFonts w:ascii="SkylineSans Light" w:hAnsi="SkylineSans Light" w:cs="Segoe UI"/>
      <w:sz w:val="20"/>
      <w:szCs w:val="20"/>
    </w:rPr>
  </w:style>
  <w:style w:type="paragraph" w:styleId="Heading1">
    <w:name w:val="heading 1"/>
    <w:aliases w:val="SLC Chapter title"/>
    <w:next w:val="Heading2"/>
    <w:link w:val="Heading1Char"/>
    <w:autoRedefine/>
    <w:uiPriority w:val="9"/>
    <w:qFormat/>
    <w:locked/>
    <w:rsid w:val="007F35EF"/>
    <w:pPr>
      <w:keepNext/>
      <w:keepLines/>
      <w:pageBreakBefore/>
      <w:numPr>
        <w:numId w:val="1"/>
      </w:numPr>
      <w:spacing w:after="240" w:line="240" w:lineRule="auto"/>
      <w:outlineLvl w:val="0"/>
    </w:pPr>
    <w:rPr>
      <w:rFonts w:ascii="SkylineSans" w:eastAsiaTheme="majorEastAsia" w:hAnsi="SkylineSans" w:cs="Segoe UI"/>
      <w:b/>
      <w:color w:val="00AEEF"/>
      <w:sz w:val="40"/>
      <w:szCs w:val="40"/>
    </w:rPr>
  </w:style>
  <w:style w:type="paragraph" w:styleId="Heading2">
    <w:name w:val="heading 2"/>
    <w:aliases w:val="SCL Section title"/>
    <w:basedOn w:val="Heading1"/>
    <w:next w:val="SLCBodytext"/>
    <w:link w:val="Heading2Char"/>
    <w:uiPriority w:val="9"/>
    <w:unhideWhenUsed/>
    <w:qFormat/>
    <w:locked/>
    <w:rsid w:val="007F35EF"/>
    <w:pPr>
      <w:pageBreakBefore w:val="0"/>
      <w:numPr>
        <w:ilvl w:val="1"/>
      </w:numPr>
      <w:spacing w:before="240"/>
      <w:outlineLvl w:val="1"/>
    </w:pPr>
    <w:rPr>
      <w:color w:val="00517D"/>
      <w:sz w:val="32"/>
      <w:szCs w:val="32"/>
    </w:rPr>
  </w:style>
  <w:style w:type="paragraph" w:styleId="Heading3">
    <w:name w:val="heading 3"/>
    <w:aliases w:val="SLC Subsection title"/>
    <w:basedOn w:val="Heading2"/>
    <w:next w:val="SLCBodytext"/>
    <w:link w:val="Heading3Char"/>
    <w:uiPriority w:val="9"/>
    <w:unhideWhenUsed/>
    <w:qFormat/>
    <w:locked/>
    <w:rsid w:val="007F35EF"/>
    <w:pPr>
      <w:numPr>
        <w:ilvl w:val="2"/>
      </w:numPr>
      <w:outlineLvl w:val="2"/>
    </w:pPr>
    <w:rPr>
      <w:sz w:val="28"/>
      <w:szCs w:val="24"/>
    </w:rPr>
  </w:style>
  <w:style w:type="paragraph" w:styleId="Heading4">
    <w:name w:val="heading 4"/>
    <w:aliases w:val="SLC Subsubsection title"/>
    <w:basedOn w:val="Heading3"/>
    <w:next w:val="SLCBodytext"/>
    <w:link w:val="Heading4Char"/>
    <w:uiPriority w:val="9"/>
    <w:unhideWhenUsed/>
    <w:qFormat/>
    <w:locked/>
    <w:rsid w:val="007F35EF"/>
    <w:pPr>
      <w:numPr>
        <w:ilvl w:val="3"/>
      </w:numPr>
      <w:outlineLvl w:val="3"/>
    </w:pPr>
    <w:rPr>
      <w:iCs/>
      <w:sz w:val="24"/>
    </w:rPr>
  </w:style>
  <w:style w:type="paragraph" w:styleId="Heading5">
    <w:name w:val="heading 5"/>
    <w:basedOn w:val="Heading4"/>
    <w:next w:val="Normal"/>
    <w:link w:val="Heading5Char"/>
    <w:uiPriority w:val="9"/>
    <w:unhideWhenUsed/>
    <w:qFormat/>
    <w:locked/>
    <w:rsid w:val="007F35EF"/>
    <w:pPr>
      <w:numPr>
        <w:ilvl w:val="4"/>
      </w:numPr>
      <w:spacing w:before="40" w:after="0"/>
      <w:outlineLvl w:val="4"/>
    </w:pPr>
    <w:rPr>
      <w:rFonts w:cstheme="majorBidi"/>
      <w:sz w:val="20"/>
    </w:rPr>
  </w:style>
  <w:style w:type="paragraph" w:styleId="Heading6">
    <w:name w:val="heading 6"/>
    <w:basedOn w:val="Normal"/>
    <w:next w:val="Normal"/>
    <w:link w:val="Heading6Char"/>
    <w:uiPriority w:val="9"/>
    <w:unhideWhenUsed/>
    <w:qFormat/>
    <w:locked/>
    <w:rsid w:val="007F35EF"/>
    <w:pPr>
      <w:keepNext/>
      <w:keepLines/>
      <w:numPr>
        <w:ilvl w:val="5"/>
        <w:numId w:val="1"/>
      </w:numPr>
      <w:spacing w:before="40" w:after="0"/>
      <w:outlineLvl w:val="5"/>
    </w:pPr>
    <w:rPr>
      <w:rFonts w:ascii="SkylineSans" w:eastAsiaTheme="majorEastAsia" w:hAnsi="SkylineSans" w:cstheme="majorBidi"/>
      <w:b/>
      <w:color w:val="1F4D78" w:themeColor="accent1" w:themeShade="7F"/>
    </w:rPr>
  </w:style>
  <w:style w:type="paragraph" w:styleId="Heading7">
    <w:name w:val="heading 7"/>
    <w:basedOn w:val="Normal"/>
    <w:next w:val="Normal"/>
    <w:link w:val="Heading7Char"/>
    <w:uiPriority w:val="9"/>
    <w:unhideWhenUsed/>
    <w:qFormat/>
    <w:locked/>
    <w:rsid w:val="007F35EF"/>
    <w:pPr>
      <w:keepNext/>
      <w:keepLines/>
      <w:numPr>
        <w:ilvl w:val="6"/>
        <w:numId w:val="1"/>
      </w:numPr>
      <w:spacing w:before="40" w:after="0"/>
      <w:outlineLvl w:val="6"/>
    </w:pPr>
    <w:rPr>
      <w:rFonts w:ascii="SkylineSans" w:eastAsiaTheme="majorEastAsia" w:hAnsi="SkylineSans" w:cstheme="majorBidi"/>
      <w:b/>
      <w:iCs/>
      <w:color w:val="1F4D78" w:themeColor="accent1" w:themeShade="7F"/>
    </w:rPr>
  </w:style>
  <w:style w:type="paragraph" w:styleId="Heading8">
    <w:name w:val="heading 8"/>
    <w:basedOn w:val="Normal"/>
    <w:next w:val="Normal"/>
    <w:link w:val="Heading8Char"/>
    <w:uiPriority w:val="9"/>
    <w:unhideWhenUsed/>
    <w:qFormat/>
    <w:locked/>
    <w:rsid w:val="007F35EF"/>
    <w:pPr>
      <w:keepNext/>
      <w:keepLines/>
      <w:numPr>
        <w:ilvl w:val="7"/>
        <w:numId w:val="1"/>
      </w:numPr>
      <w:spacing w:before="40" w:after="0"/>
      <w:outlineLvl w:val="7"/>
    </w:pPr>
    <w:rPr>
      <w:rFonts w:ascii="SkylineSans" w:eastAsiaTheme="majorEastAsia" w:hAnsi="SkylineSans" w:cstheme="majorBidi"/>
      <w:b/>
      <w:color w:val="00517D"/>
      <w:sz w:val="21"/>
      <w:szCs w:val="21"/>
    </w:rPr>
  </w:style>
  <w:style w:type="paragraph" w:styleId="Heading9">
    <w:name w:val="heading 9"/>
    <w:basedOn w:val="Normal"/>
    <w:next w:val="Normal"/>
    <w:link w:val="Heading9Char"/>
    <w:uiPriority w:val="9"/>
    <w:unhideWhenUsed/>
    <w:qFormat/>
    <w:locked/>
    <w:rsid w:val="007F35EF"/>
    <w:pPr>
      <w:keepNext/>
      <w:keepLines/>
      <w:numPr>
        <w:ilvl w:val="8"/>
        <w:numId w:val="1"/>
      </w:numPr>
      <w:spacing w:before="40" w:after="0"/>
      <w:outlineLvl w:val="8"/>
    </w:pPr>
    <w:rPr>
      <w:rFonts w:ascii="SkylineSans" w:eastAsiaTheme="majorEastAsia" w:hAnsi="SkylineSans" w:cstheme="majorBidi"/>
      <w:b/>
      <w:iCs/>
      <w:color w:val="00517D"/>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cimalAligned">
    <w:name w:val="Decimal Aligned"/>
    <w:basedOn w:val="Normal"/>
    <w:uiPriority w:val="40"/>
    <w:qFormat/>
    <w:locked/>
    <w:rsid w:val="007F35EF"/>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locked/>
    <w:rsid w:val="007F35EF"/>
    <w:pPr>
      <w:spacing w:after="0" w:line="240" w:lineRule="auto"/>
    </w:pPr>
    <w:rPr>
      <w:rFonts w:eastAsiaTheme="minorEastAsia" w:cs="Times New Roman"/>
    </w:rPr>
  </w:style>
  <w:style w:type="character" w:customStyle="1" w:styleId="FootnoteTextChar">
    <w:name w:val="Footnote Text Char"/>
    <w:basedOn w:val="DefaultParagraphFont"/>
    <w:link w:val="FootnoteText"/>
    <w:uiPriority w:val="99"/>
    <w:rsid w:val="007F35EF"/>
    <w:rPr>
      <w:rFonts w:ascii="SkylineSans Light" w:eastAsiaTheme="minorEastAsia" w:hAnsi="SkylineSans Light" w:cs="Times New Roman"/>
      <w:sz w:val="20"/>
      <w:szCs w:val="20"/>
    </w:rPr>
  </w:style>
  <w:style w:type="character" w:styleId="SubtleEmphasis">
    <w:name w:val="Subtle Emphasis"/>
    <w:basedOn w:val="DefaultParagraphFont"/>
    <w:uiPriority w:val="19"/>
    <w:qFormat/>
    <w:locked/>
    <w:rsid w:val="007F35EF"/>
    <w:rPr>
      <w:rFonts w:ascii="SkylineSans LightItalic" w:hAnsi="SkylineSans LightItalic"/>
      <w:b w:val="0"/>
      <w:i w:val="0"/>
      <w:iCs/>
      <w:color w:val="404040" w:themeColor="text1" w:themeTint="BF"/>
    </w:rPr>
  </w:style>
  <w:style w:type="table" w:styleId="MediumShading2-Accent5">
    <w:name w:val="Medium Shading 2 Accent 5"/>
    <w:basedOn w:val="TableNormal"/>
    <w:uiPriority w:val="64"/>
    <w:locked/>
    <w:rsid w:val="007F35EF"/>
    <w:pPr>
      <w:spacing w:after="0" w:line="240" w:lineRule="auto"/>
    </w:pPr>
    <w:rPr>
      <w:rFonts w:ascii="SkylineSans Light" w:eastAsiaTheme="minorEastAsia" w:hAnsi="SkylineSans Light" w:cs="Segoe UI"/>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SLCBodytext">
    <w:name w:val="SLC Body text"/>
    <w:link w:val="SLCBodytextChar"/>
    <w:qFormat/>
    <w:rsid w:val="007F35EF"/>
    <w:pPr>
      <w:spacing w:after="120" w:line="264" w:lineRule="auto"/>
      <w:ind w:left="357"/>
    </w:pPr>
    <w:rPr>
      <w:rFonts w:ascii="SkylineSans Light" w:hAnsi="SkylineSans Light" w:cs="Segoe UI"/>
      <w:sz w:val="20"/>
      <w:szCs w:val="20"/>
    </w:rPr>
  </w:style>
  <w:style w:type="character" w:styleId="Strong">
    <w:name w:val="Strong"/>
    <w:basedOn w:val="DefaultParagraphFont"/>
    <w:uiPriority w:val="22"/>
    <w:qFormat/>
    <w:locked/>
    <w:rsid w:val="007F35EF"/>
    <w:rPr>
      <w:b/>
      <w:bCs/>
    </w:rPr>
  </w:style>
  <w:style w:type="character" w:customStyle="1" w:styleId="SLCBold">
    <w:name w:val="SLC Bold"/>
    <w:basedOn w:val="DefaultParagraphFont"/>
    <w:uiPriority w:val="1"/>
    <w:qFormat/>
    <w:rsid w:val="007F35EF"/>
    <w:rPr>
      <w:b/>
      <w:noProof/>
      <w:lang w:val="en-US"/>
    </w:rPr>
  </w:style>
  <w:style w:type="character" w:customStyle="1" w:styleId="SLCItalic">
    <w:name w:val="SLC Italic"/>
    <w:basedOn w:val="DefaultParagraphFont"/>
    <w:uiPriority w:val="1"/>
    <w:qFormat/>
    <w:rsid w:val="007F35EF"/>
    <w:rPr>
      <w:i/>
      <w:noProof/>
      <w:lang w:val="en-US"/>
    </w:rPr>
  </w:style>
  <w:style w:type="character" w:customStyle="1" w:styleId="Heading1Char">
    <w:name w:val="Heading 1 Char"/>
    <w:aliases w:val="SLC Chapter title Char"/>
    <w:basedOn w:val="DefaultParagraphFont"/>
    <w:link w:val="Heading1"/>
    <w:uiPriority w:val="9"/>
    <w:rsid w:val="007F35EF"/>
    <w:rPr>
      <w:rFonts w:ascii="SkylineSans" w:eastAsiaTheme="majorEastAsia" w:hAnsi="SkylineSans" w:cs="Segoe UI"/>
      <w:b/>
      <w:color w:val="00AEEF"/>
      <w:sz w:val="40"/>
      <w:szCs w:val="40"/>
    </w:rPr>
  </w:style>
  <w:style w:type="character" w:customStyle="1" w:styleId="Heading2Char">
    <w:name w:val="Heading 2 Char"/>
    <w:aliases w:val="SCL Section title Char"/>
    <w:basedOn w:val="DefaultParagraphFont"/>
    <w:link w:val="Heading2"/>
    <w:uiPriority w:val="9"/>
    <w:rsid w:val="007F35EF"/>
    <w:rPr>
      <w:rFonts w:ascii="SkylineSans" w:eastAsiaTheme="majorEastAsia" w:hAnsi="SkylineSans" w:cs="Segoe UI"/>
      <w:b/>
      <w:color w:val="00517D"/>
      <w:sz w:val="32"/>
      <w:szCs w:val="32"/>
    </w:rPr>
  </w:style>
  <w:style w:type="character" w:customStyle="1" w:styleId="Heading3Char">
    <w:name w:val="Heading 3 Char"/>
    <w:aliases w:val="SLC Subsection title Char"/>
    <w:basedOn w:val="DefaultParagraphFont"/>
    <w:link w:val="Heading3"/>
    <w:uiPriority w:val="9"/>
    <w:rsid w:val="007F35EF"/>
    <w:rPr>
      <w:rFonts w:ascii="SkylineSans" w:eastAsiaTheme="majorEastAsia" w:hAnsi="SkylineSans" w:cs="Segoe UI"/>
      <w:b/>
      <w:color w:val="00517D"/>
      <w:sz w:val="28"/>
      <w:szCs w:val="24"/>
    </w:rPr>
  </w:style>
  <w:style w:type="character" w:customStyle="1" w:styleId="Heading4Char">
    <w:name w:val="Heading 4 Char"/>
    <w:aliases w:val="SLC Subsubsection title Char"/>
    <w:basedOn w:val="DefaultParagraphFont"/>
    <w:link w:val="Heading4"/>
    <w:uiPriority w:val="9"/>
    <w:rsid w:val="007F35EF"/>
    <w:rPr>
      <w:rFonts w:ascii="SkylineSans" w:eastAsiaTheme="majorEastAsia" w:hAnsi="SkylineSans" w:cs="Segoe UI"/>
      <w:b/>
      <w:iCs/>
      <w:color w:val="00517D"/>
      <w:sz w:val="24"/>
      <w:szCs w:val="24"/>
    </w:rPr>
  </w:style>
  <w:style w:type="character" w:customStyle="1" w:styleId="Heading5Char">
    <w:name w:val="Heading 5 Char"/>
    <w:basedOn w:val="DefaultParagraphFont"/>
    <w:link w:val="Heading5"/>
    <w:uiPriority w:val="9"/>
    <w:rsid w:val="007F35EF"/>
    <w:rPr>
      <w:rFonts w:ascii="SkylineSans" w:eastAsiaTheme="majorEastAsia" w:hAnsi="SkylineSans" w:cstheme="majorBidi"/>
      <w:b/>
      <w:iCs/>
      <w:color w:val="00517D"/>
      <w:sz w:val="20"/>
      <w:szCs w:val="24"/>
    </w:rPr>
  </w:style>
  <w:style w:type="character" w:customStyle="1" w:styleId="Heading6Char">
    <w:name w:val="Heading 6 Char"/>
    <w:basedOn w:val="DefaultParagraphFont"/>
    <w:link w:val="Heading6"/>
    <w:uiPriority w:val="9"/>
    <w:rsid w:val="007F35EF"/>
    <w:rPr>
      <w:rFonts w:ascii="SkylineSans" w:eastAsiaTheme="majorEastAsia" w:hAnsi="SkylineSans" w:cstheme="majorBidi"/>
      <w:b/>
      <w:color w:val="1F4D78" w:themeColor="accent1" w:themeShade="7F"/>
      <w:sz w:val="20"/>
      <w:szCs w:val="20"/>
    </w:rPr>
  </w:style>
  <w:style w:type="character" w:customStyle="1" w:styleId="Heading7Char">
    <w:name w:val="Heading 7 Char"/>
    <w:basedOn w:val="DefaultParagraphFont"/>
    <w:link w:val="Heading7"/>
    <w:uiPriority w:val="9"/>
    <w:rsid w:val="007F35EF"/>
    <w:rPr>
      <w:rFonts w:ascii="SkylineSans" w:eastAsiaTheme="majorEastAsia" w:hAnsi="SkylineSans" w:cstheme="majorBidi"/>
      <w:b/>
      <w:iCs/>
      <w:color w:val="1F4D78" w:themeColor="accent1" w:themeShade="7F"/>
      <w:sz w:val="20"/>
      <w:szCs w:val="20"/>
    </w:rPr>
  </w:style>
  <w:style w:type="character" w:customStyle="1" w:styleId="Heading8Char">
    <w:name w:val="Heading 8 Char"/>
    <w:basedOn w:val="DefaultParagraphFont"/>
    <w:link w:val="Heading8"/>
    <w:uiPriority w:val="9"/>
    <w:rsid w:val="007F35EF"/>
    <w:rPr>
      <w:rFonts w:ascii="SkylineSans" w:eastAsiaTheme="majorEastAsia" w:hAnsi="SkylineSans" w:cstheme="majorBidi"/>
      <w:b/>
      <w:color w:val="00517D"/>
      <w:sz w:val="21"/>
      <w:szCs w:val="21"/>
    </w:rPr>
  </w:style>
  <w:style w:type="character" w:customStyle="1" w:styleId="Heading9Char">
    <w:name w:val="Heading 9 Char"/>
    <w:basedOn w:val="DefaultParagraphFont"/>
    <w:link w:val="Heading9"/>
    <w:uiPriority w:val="9"/>
    <w:rsid w:val="007F35EF"/>
    <w:rPr>
      <w:rFonts w:ascii="SkylineSans" w:eastAsiaTheme="majorEastAsia" w:hAnsi="SkylineSans" w:cstheme="majorBidi"/>
      <w:b/>
      <w:iCs/>
      <w:color w:val="00517D"/>
      <w:sz w:val="20"/>
      <w:szCs w:val="21"/>
    </w:rPr>
  </w:style>
  <w:style w:type="paragraph" w:customStyle="1" w:styleId="SLCParagraphtitle">
    <w:name w:val="SLC Paragraph title"/>
    <w:next w:val="SLCBodytext"/>
    <w:autoRedefine/>
    <w:qFormat/>
    <w:rsid w:val="007F35EF"/>
    <w:pPr>
      <w:keepNext/>
      <w:spacing w:after="120" w:line="240" w:lineRule="auto"/>
    </w:pPr>
    <w:rPr>
      <w:rFonts w:ascii="SkylineSans" w:hAnsi="SkylineSans" w:cs="Segoe UI"/>
      <w:b/>
      <w:sz w:val="20"/>
      <w:szCs w:val="20"/>
    </w:rPr>
  </w:style>
  <w:style w:type="paragraph" w:styleId="TOCHeading">
    <w:name w:val="TOC Heading"/>
    <w:basedOn w:val="SLCUnnumberedheading"/>
    <w:next w:val="Normal"/>
    <w:uiPriority w:val="39"/>
    <w:unhideWhenUsed/>
    <w:qFormat/>
    <w:locked/>
    <w:rsid w:val="007F35EF"/>
    <w:rPr>
      <w:color w:val="00517D"/>
    </w:rPr>
  </w:style>
  <w:style w:type="paragraph" w:styleId="TOC1">
    <w:name w:val="toc 1"/>
    <w:next w:val="Normal"/>
    <w:autoRedefine/>
    <w:uiPriority w:val="39"/>
    <w:unhideWhenUsed/>
    <w:locked/>
    <w:rsid w:val="007F35EF"/>
    <w:pPr>
      <w:tabs>
        <w:tab w:val="left" w:pos="1134"/>
        <w:tab w:val="right" w:pos="9781"/>
      </w:tabs>
      <w:spacing w:after="100"/>
    </w:pPr>
    <w:rPr>
      <w:rFonts w:ascii="SkylineSans Black" w:hAnsi="SkylineSans Black" w:cs="Segoe UI"/>
      <w:noProof/>
      <w:sz w:val="28"/>
      <w:szCs w:val="20"/>
    </w:rPr>
  </w:style>
  <w:style w:type="paragraph" w:styleId="TOC2">
    <w:name w:val="toc 2"/>
    <w:basedOn w:val="Normal"/>
    <w:next w:val="Normal"/>
    <w:autoRedefine/>
    <w:uiPriority w:val="39"/>
    <w:unhideWhenUsed/>
    <w:locked/>
    <w:rsid w:val="007F35EF"/>
    <w:pPr>
      <w:tabs>
        <w:tab w:val="left" w:pos="1134"/>
        <w:tab w:val="right" w:leader="dot" w:pos="9781"/>
      </w:tabs>
      <w:spacing w:after="100"/>
    </w:pPr>
  </w:style>
  <w:style w:type="paragraph" w:styleId="TOC3">
    <w:name w:val="toc 3"/>
    <w:basedOn w:val="Normal"/>
    <w:next w:val="Normal"/>
    <w:autoRedefine/>
    <w:uiPriority w:val="39"/>
    <w:unhideWhenUsed/>
    <w:locked/>
    <w:rsid w:val="007F35EF"/>
    <w:pPr>
      <w:tabs>
        <w:tab w:val="left" w:pos="1134"/>
        <w:tab w:val="right" w:leader="dot" w:pos="9781"/>
      </w:tabs>
      <w:spacing w:after="100"/>
    </w:pPr>
    <w:rPr>
      <w:i/>
      <w:noProof/>
    </w:rPr>
  </w:style>
  <w:style w:type="character" w:styleId="Hyperlink">
    <w:name w:val="Hyperlink"/>
    <w:basedOn w:val="DefaultParagraphFont"/>
    <w:uiPriority w:val="99"/>
    <w:unhideWhenUsed/>
    <w:locked/>
    <w:rsid w:val="007F35EF"/>
    <w:rPr>
      <w:rFonts w:ascii="SkylineSans Light" w:hAnsi="SkylineSans Light"/>
      <w:b w:val="0"/>
      <w:i w:val="0"/>
      <w:color w:val="00517D"/>
      <w:u w:val="single"/>
    </w:rPr>
  </w:style>
  <w:style w:type="paragraph" w:styleId="TOC4">
    <w:name w:val="toc 4"/>
    <w:basedOn w:val="Normal"/>
    <w:next w:val="Normal"/>
    <w:autoRedefine/>
    <w:uiPriority w:val="39"/>
    <w:unhideWhenUsed/>
    <w:locked/>
    <w:rsid w:val="007F35EF"/>
    <w:pPr>
      <w:tabs>
        <w:tab w:val="left" w:pos="1134"/>
        <w:tab w:val="right" w:leader="dot" w:pos="9781"/>
      </w:tabs>
      <w:spacing w:after="100"/>
    </w:pPr>
    <w:rPr>
      <w:noProof/>
      <w:sz w:val="16"/>
      <w:szCs w:val="16"/>
    </w:rPr>
  </w:style>
  <w:style w:type="paragraph" w:styleId="Header">
    <w:name w:val="header"/>
    <w:basedOn w:val="Normal"/>
    <w:link w:val="HeaderChar"/>
    <w:uiPriority w:val="99"/>
    <w:unhideWhenUsed/>
    <w:locked/>
    <w:rsid w:val="007F35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35EF"/>
    <w:rPr>
      <w:rFonts w:ascii="SkylineSans Light" w:hAnsi="SkylineSans Light" w:cs="Segoe UI"/>
      <w:sz w:val="20"/>
      <w:szCs w:val="20"/>
    </w:rPr>
  </w:style>
  <w:style w:type="paragraph" w:styleId="Footer">
    <w:name w:val="footer"/>
    <w:basedOn w:val="Normal"/>
    <w:link w:val="FooterChar"/>
    <w:uiPriority w:val="99"/>
    <w:unhideWhenUsed/>
    <w:locked/>
    <w:rsid w:val="007F35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35EF"/>
    <w:rPr>
      <w:rFonts w:ascii="SkylineSans Light" w:hAnsi="SkylineSans Light" w:cs="Segoe UI"/>
      <w:sz w:val="20"/>
      <w:szCs w:val="20"/>
    </w:rPr>
  </w:style>
  <w:style w:type="paragraph" w:customStyle="1" w:styleId="SLCHeader">
    <w:name w:val="SLC Header"/>
    <w:basedOn w:val="Normal"/>
    <w:autoRedefine/>
    <w:qFormat/>
    <w:rsid w:val="007F35EF"/>
    <w:pPr>
      <w:widowControl w:val="0"/>
      <w:tabs>
        <w:tab w:val="center" w:pos="4536"/>
        <w:tab w:val="right" w:pos="9072"/>
      </w:tabs>
      <w:overflowPunct w:val="0"/>
      <w:autoSpaceDE w:val="0"/>
      <w:autoSpaceDN w:val="0"/>
      <w:adjustRightInd w:val="0"/>
      <w:spacing w:after="0" w:line="240" w:lineRule="auto"/>
      <w:textAlignment w:val="baseline"/>
    </w:pPr>
    <w:rPr>
      <w:rFonts w:eastAsia="Times New Roman" w:cs="Times New Roman"/>
      <w:caps/>
      <w:noProof/>
      <w:color w:val="00517D"/>
      <w:sz w:val="18"/>
      <w:szCs w:val="18"/>
    </w:rPr>
  </w:style>
  <w:style w:type="paragraph" w:customStyle="1" w:styleId="SLCTitle">
    <w:name w:val="SLC Title"/>
    <w:basedOn w:val="Normal"/>
    <w:autoRedefine/>
    <w:qFormat/>
    <w:rsid w:val="007F35EF"/>
    <w:pPr>
      <w:spacing w:after="0"/>
      <w:jc w:val="left"/>
    </w:pPr>
    <w:rPr>
      <w:rFonts w:ascii="SkylineSans Black" w:hAnsi="SkylineSans Black"/>
      <w:color w:val="00517D"/>
      <w:sz w:val="120"/>
      <w:szCs w:val="120"/>
    </w:rPr>
  </w:style>
  <w:style w:type="paragraph" w:customStyle="1" w:styleId="SLCSubtitle">
    <w:name w:val="SLC Subtitle"/>
    <w:basedOn w:val="Normal"/>
    <w:autoRedefine/>
    <w:qFormat/>
    <w:rsid w:val="007F35EF"/>
    <w:pPr>
      <w:jc w:val="left"/>
    </w:pPr>
    <w:rPr>
      <w:rFonts w:ascii="SkylineSans Black" w:hAnsi="SkylineSans Black"/>
      <w:color w:val="00517D"/>
      <w:sz w:val="60"/>
      <w:szCs w:val="80"/>
    </w:rPr>
  </w:style>
  <w:style w:type="character" w:styleId="PlaceholderText">
    <w:name w:val="Placeholder Text"/>
    <w:basedOn w:val="DefaultParagraphFont"/>
    <w:uiPriority w:val="99"/>
    <w:semiHidden/>
    <w:locked/>
    <w:rsid w:val="007F35EF"/>
    <w:rPr>
      <w:color w:val="808080"/>
    </w:rPr>
  </w:style>
  <w:style w:type="paragraph" w:customStyle="1" w:styleId="SLCReleasenoteheading">
    <w:name w:val="SLC Release note heading"/>
    <w:basedOn w:val="Normal"/>
    <w:next w:val="SLCReleasenotepara"/>
    <w:qFormat/>
    <w:rsid w:val="007F35EF"/>
    <w:pPr>
      <w:keepNext/>
      <w:numPr>
        <w:numId w:val="2"/>
      </w:numPr>
      <w:tabs>
        <w:tab w:val="left" w:pos="567"/>
        <w:tab w:val="left" w:pos="1134"/>
        <w:tab w:val="left" w:pos="1701"/>
        <w:tab w:val="left" w:pos="2268"/>
      </w:tabs>
      <w:spacing w:before="240" w:after="120" w:line="300" w:lineRule="auto"/>
      <w:ind w:left="1134" w:hanging="1134"/>
    </w:pPr>
    <w:rPr>
      <w:rFonts w:eastAsia="Calibri" w:cs="Times New Roman"/>
      <w:b/>
    </w:rPr>
  </w:style>
  <w:style w:type="paragraph" w:customStyle="1" w:styleId="SLCReleasenotepara">
    <w:name w:val="SLC Release note para"/>
    <w:basedOn w:val="Normal"/>
    <w:link w:val="SLCReleasenoteparaChar"/>
    <w:qFormat/>
    <w:rsid w:val="007F35EF"/>
    <w:pPr>
      <w:tabs>
        <w:tab w:val="left" w:pos="567"/>
        <w:tab w:val="left" w:pos="1134"/>
        <w:tab w:val="left" w:pos="1701"/>
        <w:tab w:val="left" w:pos="2268"/>
      </w:tabs>
      <w:spacing w:before="120" w:after="120" w:line="300" w:lineRule="auto"/>
      <w:ind w:left="1134"/>
    </w:pPr>
    <w:rPr>
      <w:rFonts w:eastAsia="Calibri" w:cs="Times New Roman"/>
    </w:rPr>
  </w:style>
  <w:style w:type="character" w:customStyle="1" w:styleId="SLCReleasenoteparaChar">
    <w:name w:val="SLC Release note para Char"/>
    <w:basedOn w:val="DefaultParagraphFont"/>
    <w:link w:val="SLCReleasenotepara"/>
    <w:rsid w:val="007F35EF"/>
    <w:rPr>
      <w:rFonts w:ascii="SkylineSans Light" w:eastAsia="Calibri" w:hAnsi="SkylineSans Light" w:cs="Times New Roman"/>
      <w:sz w:val="20"/>
      <w:szCs w:val="20"/>
    </w:rPr>
  </w:style>
  <w:style w:type="paragraph" w:customStyle="1" w:styleId="SLCRNInlineheading">
    <w:name w:val="SLC RN Inline heading"/>
    <w:basedOn w:val="SLCReleasenotepara"/>
    <w:next w:val="SLCReleasenotepara"/>
    <w:link w:val="SLCRNInlineheadingChar"/>
    <w:qFormat/>
    <w:rsid w:val="007F35EF"/>
    <w:pPr>
      <w:keepNext/>
    </w:pPr>
    <w:rPr>
      <w:b/>
    </w:rPr>
  </w:style>
  <w:style w:type="character" w:customStyle="1" w:styleId="SLCRNInlineheadingChar">
    <w:name w:val="SLC RN Inline heading Char"/>
    <w:basedOn w:val="SLCReleasenoteparaChar"/>
    <w:link w:val="SLCRNInlineheading"/>
    <w:rsid w:val="007F35EF"/>
    <w:rPr>
      <w:rFonts w:ascii="SkylineSans Light" w:eastAsia="Calibri" w:hAnsi="SkylineSans Light" w:cs="Times New Roman"/>
      <w:b/>
      <w:sz w:val="20"/>
      <w:szCs w:val="20"/>
    </w:rPr>
  </w:style>
  <w:style w:type="paragraph" w:customStyle="1" w:styleId="SLCReleasenotecode">
    <w:name w:val="SLC Release note code"/>
    <w:basedOn w:val="SLCReleasenotepara"/>
    <w:link w:val="SLCReleasenotecodeChar"/>
    <w:qFormat/>
    <w:rsid w:val="007F35EF"/>
    <w:pPr>
      <w:spacing w:before="0" w:after="0"/>
    </w:pPr>
    <w:rPr>
      <w:rFonts w:ascii="Courier New" w:hAnsi="Courier New" w:cs="Courier New"/>
    </w:rPr>
  </w:style>
  <w:style w:type="character" w:customStyle="1" w:styleId="SLCReleasenotecodeChar">
    <w:name w:val="SLC Release note code Char"/>
    <w:basedOn w:val="SLCReleasenoteparaChar"/>
    <w:link w:val="SLCReleasenotecode"/>
    <w:rsid w:val="007F35EF"/>
    <w:rPr>
      <w:rFonts w:ascii="Courier New" w:eastAsia="Calibri" w:hAnsi="Courier New" w:cs="Courier New"/>
      <w:sz w:val="20"/>
      <w:szCs w:val="20"/>
    </w:rPr>
  </w:style>
  <w:style w:type="paragraph" w:customStyle="1" w:styleId="SLCReleasenoteUL">
    <w:name w:val="SLC Release note UL"/>
    <w:basedOn w:val="SLCReleasenotepara"/>
    <w:qFormat/>
    <w:rsid w:val="007F35EF"/>
    <w:pPr>
      <w:numPr>
        <w:numId w:val="5"/>
      </w:numPr>
      <w:tabs>
        <w:tab w:val="clear" w:pos="567"/>
        <w:tab w:val="clear" w:pos="1134"/>
        <w:tab w:val="clear" w:pos="2268"/>
      </w:tabs>
      <w:ind w:left="1701" w:hanging="283"/>
    </w:pPr>
    <w:rPr>
      <w:noProof/>
    </w:rPr>
  </w:style>
  <w:style w:type="paragraph" w:customStyle="1" w:styleId="SLCUnorderedlist">
    <w:name w:val="SLC Unordered list"/>
    <w:basedOn w:val="SLCBodytext"/>
    <w:qFormat/>
    <w:rsid w:val="007F35EF"/>
    <w:pPr>
      <w:numPr>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customStyle="1" w:styleId="SLCCode">
    <w:name w:val="SLC Code"/>
    <w:qFormat/>
    <w:rsid w:val="007F35EF"/>
    <w:pPr>
      <w:spacing w:after="0" w:line="240" w:lineRule="auto"/>
    </w:pPr>
    <w:rPr>
      <w:rFonts w:ascii="Courier New" w:hAnsi="Courier New" w:cs="Courier New"/>
      <w:sz w:val="20"/>
      <w:szCs w:val="20"/>
    </w:rPr>
  </w:style>
  <w:style w:type="paragraph" w:styleId="ListParagraph">
    <w:name w:val="List Paragraph"/>
    <w:basedOn w:val="Normal"/>
    <w:link w:val="ListParagraphChar"/>
    <w:uiPriority w:val="34"/>
    <w:qFormat/>
    <w:locked/>
    <w:rsid w:val="007F35EF"/>
    <w:pPr>
      <w:ind w:left="720"/>
      <w:contextualSpacing/>
    </w:pPr>
  </w:style>
  <w:style w:type="paragraph" w:customStyle="1" w:styleId="SLCOrderedlist">
    <w:name w:val="SLC Ordered list"/>
    <w:basedOn w:val="ListParagraph"/>
    <w:link w:val="SLCOrderedlistChar"/>
    <w:qFormat/>
    <w:rsid w:val="007F35EF"/>
    <w:pPr>
      <w:numPr>
        <w:numId w:val="14"/>
      </w:numPr>
      <w:spacing w:before="120" w:after="120" w:line="240" w:lineRule="auto"/>
      <w:ind w:left="568" w:hanging="284"/>
      <w:contextualSpacing w:val="0"/>
    </w:pPr>
  </w:style>
  <w:style w:type="character" w:customStyle="1" w:styleId="ListParagraphChar">
    <w:name w:val="List Paragraph Char"/>
    <w:basedOn w:val="DefaultParagraphFont"/>
    <w:link w:val="ListParagraph"/>
    <w:uiPriority w:val="34"/>
    <w:rsid w:val="007F35EF"/>
    <w:rPr>
      <w:rFonts w:ascii="SkylineSans Light" w:hAnsi="SkylineSans Light" w:cs="Segoe UI"/>
      <w:sz w:val="20"/>
      <w:szCs w:val="20"/>
    </w:rPr>
  </w:style>
  <w:style w:type="character" w:customStyle="1" w:styleId="SLCOrderedlistChar">
    <w:name w:val="SLC Ordered list Char"/>
    <w:basedOn w:val="ListParagraphChar"/>
    <w:link w:val="SLCOrderedlist"/>
    <w:rsid w:val="007F35EF"/>
    <w:rPr>
      <w:rFonts w:ascii="SkylineSans Light" w:hAnsi="SkylineSans Light" w:cs="Segoe UI"/>
      <w:sz w:val="20"/>
      <w:szCs w:val="20"/>
    </w:rPr>
  </w:style>
  <w:style w:type="table" w:styleId="TableGrid">
    <w:name w:val="Table Grid"/>
    <w:basedOn w:val="TableNormal"/>
    <w:uiPriority w:val="39"/>
    <w:locked/>
    <w:rsid w:val="007F35EF"/>
    <w:pPr>
      <w:spacing w:after="0" w:line="240" w:lineRule="auto"/>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uiPriority w:val="42"/>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
    <w:name w:val="Grid Table 1 Light1"/>
    <w:basedOn w:val="TableNormal"/>
    <w:uiPriority w:val="46"/>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
    <w:name w:val="SLC Table 1"/>
    <w:basedOn w:val="TableNormal"/>
    <w:uiPriority w:val="99"/>
    <w:rsid w:val="007F35EF"/>
    <w:pPr>
      <w:spacing w:after="0" w:line="240" w:lineRule="auto"/>
    </w:pPr>
    <w:rPr>
      <w:rFonts w:ascii="SkylineSans Light" w:hAnsi="SkylineSans Light" w:cs="Segoe UI"/>
      <w:sz w:val="20"/>
      <w:szCs w:val="20"/>
    </w:rPr>
    <w:tblPr/>
  </w:style>
  <w:style w:type="paragraph" w:customStyle="1" w:styleId="SLCShortDocTitle">
    <w:name w:val="SLC ShortDoc Title"/>
    <w:basedOn w:val="SLCBodytext"/>
    <w:link w:val="SLCShortDocTitleChar"/>
    <w:autoRedefine/>
    <w:qFormat/>
    <w:rsid w:val="007F35EF"/>
    <w:rPr>
      <w:rFonts w:ascii="SkylineSans" w:hAnsi="SkylineSans"/>
      <w:b/>
      <w:color w:val="00517D"/>
      <w:sz w:val="48"/>
      <w:szCs w:val="40"/>
    </w:rPr>
  </w:style>
  <w:style w:type="character" w:customStyle="1" w:styleId="SLCBodytextChar">
    <w:name w:val="SLC Body text Char"/>
    <w:basedOn w:val="DefaultParagraphFont"/>
    <w:link w:val="SLCBodytext"/>
    <w:rsid w:val="007F35EF"/>
    <w:rPr>
      <w:rFonts w:ascii="SkylineSans Light" w:hAnsi="SkylineSans Light" w:cs="Segoe UI"/>
      <w:sz w:val="20"/>
      <w:szCs w:val="20"/>
    </w:rPr>
  </w:style>
  <w:style w:type="character" w:customStyle="1" w:styleId="SLCShortDocTitleChar">
    <w:name w:val="SLC ShortDoc Title Char"/>
    <w:basedOn w:val="SLCBodytextChar"/>
    <w:link w:val="SLCShortDocTitle"/>
    <w:rsid w:val="007F35EF"/>
    <w:rPr>
      <w:rFonts w:ascii="SkylineSans" w:hAnsi="SkylineSans" w:cs="Segoe UI"/>
      <w:b/>
      <w:color w:val="00517D"/>
      <w:sz w:val="48"/>
      <w:szCs w:val="40"/>
    </w:rPr>
  </w:style>
  <w:style w:type="paragraph" w:customStyle="1" w:styleId="SLCReleasenoteOL">
    <w:name w:val="SLC Release note OL"/>
    <w:basedOn w:val="SLCReleasenotepara"/>
    <w:qFormat/>
    <w:rsid w:val="007F35EF"/>
    <w:pPr>
      <w:numPr>
        <w:numId w:val="4"/>
      </w:numPr>
      <w:tabs>
        <w:tab w:val="clear" w:pos="567"/>
        <w:tab w:val="clear" w:pos="1134"/>
        <w:tab w:val="clear" w:pos="2268"/>
      </w:tabs>
      <w:ind w:left="1701" w:hanging="283"/>
    </w:pPr>
  </w:style>
  <w:style w:type="paragraph" w:customStyle="1" w:styleId="SLCUnnumberedheading">
    <w:name w:val="SLC Unnumbered heading"/>
    <w:autoRedefine/>
    <w:qFormat/>
    <w:rsid w:val="007F35EF"/>
    <w:pPr>
      <w:keepNext/>
      <w:pageBreakBefore/>
      <w:spacing w:after="240" w:line="240" w:lineRule="auto"/>
    </w:pPr>
    <w:rPr>
      <w:rFonts w:ascii="SkylineSans" w:hAnsi="SkylineSans" w:cs="Segoe UI"/>
      <w:b/>
      <w:caps/>
      <w:color w:val="6D6E71"/>
      <w:sz w:val="40"/>
      <w:szCs w:val="44"/>
    </w:rPr>
  </w:style>
  <w:style w:type="paragraph" w:customStyle="1" w:styleId="SLCFooter">
    <w:name w:val="SLC Footer"/>
    <w:autoRedefine/>
    <w:qFormat/>
    <w:rsid w:val="007F35EF"/>
    <w:pPr>
      <w:widowControl w:val="0"/>
      <w:tabs>
        <w:tab w:val="center" w:pos="4536"/>
        <w:tab w:val="right" w:pos="9072"/>
      </w:tabs>
      <w:overflowPunct w:val="0"/>
      <w:autoSpaceDE w:val="0"/>
      <w:autoSpaceDN w:val="0"/>
      <w:adjustRightInd w:val="0"/>
      <w:spacing w:after="0" w:line="240" w:lineRule="auto"/>
      <w:textAlignment w:val="baseline"/>
    </w:pPr>
    <w:rPr>
      <w:rFonts w:ascii="SkylineSans Light" w:eastAsia="Times New Roman" w:hAnsi="SkylineSans Light" w:cs="Segoe UI"/>
      <w:color w:val="00517D"/>
      <w:sz w:val="14"/>
      <w:szCs w:val="14"/>
    </w:rPr>
  </w:style>
  <w:style w:type="paragraph" w:styleId="BalloonText">
    <w:name w:val="Balloon Text"/>
    <w:basedOn w:val="Normal"/>
    <w:link w:val="BalloonTextChar"/>
    <w:uiPriority w:val="99"/>
    <w:semiHidden/>
    <w:unhideWhenUsed/>
    <w:locked/>
    <w:rsid w:val="007F35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35EF"/>
    <w:rPr>
      <w:rFonts w:ascii="Tahoma" w:hAnsi="Tahoma" w:cs="Tahoma"/>
      <w:sz w:val="16"/>
      <w:szCs w:val="16"/>
    </w:rPr>
  </w:style>
  <w:style w:type="table" w:styleId="PlainTable2">
    <w:name w:val="Plain Table 2"/>
    <w:basedOn w:val="TableNormal"/>
    <w:uiPriority w:val="42"/>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SLCTabletext">
    <w:name w:val="SLC Table text"/>
    <w:basedOn w:val="SLCBodytext"/>
    <w:link w:val="SLCTabletextChar"/>
    <w:autoRedefine/>
    <w:qFormat/>
    <w:rsid w:val="007F35EF"/>
  </w:style>
  <w:style w:type="character" w:customStyle="1" w:styleId="SLCTabletextChar">
    <w:name w:val="SLC Table text Char"/>
    <w:basedOn w:val="SLCBodytextChar"/>
    <w:link w:val="SLCTabletext"/>
    <w:rsid w:val="007F35EF"/>
    <w:rPr>
      <w:rFonts w:ascii="SkylineSans Light" w:hAnsi="SkylineSans Light" w:cs="Segoe UI"/>
      <w:sz w:val="20"/>
      <w:szCs w:val="20"/>
    </w:rPr>
  </w:style>
  <w:style w:type="paragraph" w:styleId="NormalWeb">
    <w:name w:val="Normal (Web)"/>
    <w:basedOn w:val="Normal"/>
    <w:uiPriority w:val="99"/>
    <w:unhideWhenUsed/>
    <w:locked/>
    <w:rsid w:val="007F35EF"/>
    <w:pPr>
      <w:spacing w:before="100" w:beforeAutospacing="1" w:after="100" w:afterAutospacing="1" w:line="240" w:lineRule="auto"/>
      <w:jc w:val="left"/>
    </w:pPr>
    <w:rPr>
      <w:rFonts w:ascii="Times New Roman" w:eastAsia="Times New Roman" w:hAnsi="Times New Roman" w:cs="Times New Roman"/>
      <w:sz w:val="24"/>
      <w:szCs w:val="24"/>
    </w:rPr>
  </w:style>
  <w:style w:type="table" w:styleId="GridTable4-Accent1">
    <w:name w:val="Grid Table 4 Accent 1"/>
    <w:basedOn w:val="TableNormal"/>
    <w:uiPriority w:val="49"/>
    <w:rsid w:val="007F35E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code">
    <w:name w:val="code"/>
    <w:basedOn w:val="DefaultParagraphFont"/>
    <w:rsid w:val="007F35EF"/>
  </w:style>
  <w:style w:type="paragraph" w:styleId="HTMLPreformatted">
    <w:name w:val="HTML Preformatted"/>
    <w:basedOn w:val="Normal"/>
    <w:link w:val="HTMLPreformattedChar"/>
    <w:uiPriority w:val="99"/>
    <w:semiHidden/>
    <w:unhideWhenUsed/>
    <w:locked/>
    <w:rsid w:val="007F35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7F35EF"/>
    <w:rPr>
      <w:rFonts w:ascii="Courier New" w:eastAsia="Times New Roman" w:hAnsi="Courier New" w:cs="Courier New"/>
      <w:sz w:val="20"/>
      <w:szCs w:val="20"/>
    </w:rPr>
  </w:style>
  <w:style w:type="table" w:styleId="GridTable4-Accent5">
    <w:name w:val="Grid Table 4 Accent 5"/>
    <w:basedOn w:val="TableNormal"/>
    <w:uiPriority w:val="49"/>
    <w:rsid w:val="007F35EF"/>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apple-converted-space">
    <w:name w:val="apple-converted-space"/>
    <w:basedOn w:val="DefaultParagraphFont"/>
    <w:rsid w:val="007F35EF"/>
  </w:style>
  <w:style w:type="paragraph" w:styleId="Bibliography">
    <w:name w:val="Bibliography"/>
    <w:basedOn w:val="Normal"/>
    <w:next w:val="Normal"/>
    <w:uiPriority w:val="37"/>
    <w:unhideWhenUsed/>
    <w:locked/>
    <w:rsid w:val="007F35EF"/>
  </w:style>
  <w:style w:type="paragraph" w:styleId="TOC5">
    <w:name w:val="toc 5"/>
    <w:basedOn w:val="Normal"/>
    <w:next w:val="Normal"/>
    <w:autoRedefine/>
    <w:uiPriority w:val="39"/>
    <w:unhideWhenUsed/>
    <w:locked/>
    <w:rsid w:val="007F35EF"/>
    <w:pPr>
      <w:spacing w:after="0"/>
      <w:ind w:left="800"/>
      <w:jc w:val="left"/>
    </w:pPr>
    <w:rPr>
      <w:rFonts w:asciiTheme="minorHAnsi" w:hAnsiTheme="minorHAnsi"/>
    </w:rPr>
  </w:style>
  <w:style w:type="paragraph" w:styleId="TOC6">
    <w:name w:val="toc 6"/>
    <w:basedOn w:val="Normal"/>
    <w:next w:val="Normal"/>
    <w:autoRedefine/>
    <w:uiPriority w:val="39"/>
    <w:unhideWhenUsed/>
    <w:locked/>
    <w:rsid w:val="007F35EF"/>
    <w:pPr>
      <w:spacing w:after="0"/>
      <w:ind w:left="1000"/>
      <w:jc w:val="left"/>
    </w:pPr>
    <w:rPr>
      <w:rFonts w:asciiTheme="minorHAnsi" w:hAnsiTheme="minorHAnsi"/>
    </w:rPr>
  </w:style>
  <w:style w:type="paragraph" w:styleId="TOC7">
    <w:name w:val="toc 7"/>
    <w:basedOn w:val="Normal"/>
    <w:next w:val="Normal"/>
    <w:autoRedefine/>
    <w:uiPriority w:val="39"/>
    <w:unhideWhenUsed/>
    <w:locked/>
    <w:rsid w:val="007F35EF"/>
    <w:pPr>
      <w:spacing w:after="0"/>
      <w:ind w:left="1200"/>
      <w:jc w:val="left"/>
    </w:pPr>
    <w:rPr>
      <w:rFonts w:asciiTheme="minorHAnsi" w:hAnsiTheme="minorHAnsi"/>
    </w:rPr>
  </w:style>
  <w:style w:type="paragraph" w:styleId="TOC8">
    <w:name w:val="toc 8"/>
    <w:basedOn w:val="Normal"/>
    <w:next w:val="Normal"/>
    <w:autoRedefine/>
    <w:uiPriority w:val="39"/>
    <w:unhideWhenUsed/>
    <w:locked/>
    <w:rsid w:val="007F35EF"/>
    <w:pPr>
      <w:spacing w:after="0"/>
      <w:ind w:left="1400"/>
      <w:jc w:val="left"/>
    </w:pPr>
    <w:rPr>
      <w:rFonts w:asciiTheme="minorHAnsi" w:hAnsiTheme="minorHAnsi"/>
    </w:rPr>
  </w:style>
  <w:style w:type="paragraph" w:styleId="TOC9">
    <w:name w:val="toc 9"/>
    <w:basedOn w:val="Normal"/>
    <w:next w:val="Normal"/>
    <w:autoRedefine/>
    <w:uiPriority w:val="39"/>
    <w:unhideWhenUsed/>
    <w:locked/>
    <w:rsid w:val="007F35EF"/>
    <w:pPr>
      <w:spacing w:after="0"/>
      <w:ind w:left="1600"/>
      <w:jc w:val="left"/>
    </w:pPr>
    <w:rPr>
      <w:rFonts w:asciiTheme="minorHAnsi" w:hAnsiTheme="minorHAnsi"/>
    </w:rPr>
  </w:style>
  <w:style w:type="character" w:styleId="Emphasis">
    <w:name w:val="Emphasis"/>
    <w:basedOn w:val="DefaultParagraphFont"/>
    <w:uiPriority w:val="20"/>
    <w:qFormat/>
    <w:locked/>
    <w:rsid w:val="007F35EF"/>
    <w:rPr>
      <w:i/>
      <w:iCs/>
    </w:rPr>
  </w:style>
  <w:style w:type="table" w:styleId="GridTable5Dark-Accent1">
    <w:name w:val="Grid Table 5 Dark Accent 1"/>
    <w:basedOn w:val="TableNormal"/>
    <w:uiPriority w:val="50"/>
    <w:rsid w:val="007F35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selflink">
    <w:name w:val="selflink"/>
    <w:basedOn w:val="DefaultParagraphFont"/>
    <w:rsid w:val="007F35EF"/>
  </w:style>
  <w:style w:type="character" w:styleId="FollowedHyperlink">
    <w:name w:val="FollowedHyperlink"/>
    <w:basedOn w:val="DefaultParagraphFont"/>
    <w:uiPriority w:val="99"/>
    <w:semiHidden/>
    <w:unhideWhenUsed/>
    <w:locked/>
    <w:rsid w:val="007F35EF"/>
    <w:rPr>
      <w:color w:val="954F72" w:themeColor="followedHyperlink"/>
      <w:u w:val="single"/>
    </w:rPr>
  </w:style>
  <w:style w:type="table" w:styleId="GridTable6Colorful-Accent1">
    <w:name w:val="Grid Table 6 Colorful Accent 1"/>
    <w:basedOn w:val="TableNormal"/>
    <w:uiPriority w:val="51"/>
    <w:rsid w:val="007F35EF"/>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1">
    <w:name w:val="List Table 2 Accent 1"/>
    <w:basedOn w:val="TableNormal"/>
    <w:uiPriority w:val="47"/>
    <w:rsid w:val="007F35EF"/>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locked/>
    <w:rsid w:val="007F35EF"/>
    <w:pPr>
      <w:spacing w:after="200" w:line="240" w:lineRule="auto"/>
    </w:pPr>
    <w:rPr>
      <w:i/>
      <w:iCs/>
      <w:color w:val="44546A" w:themeColor="text2"/>
      <w:sz w:val="18"/>
      <w:szCs w:val="18"/>
    </w:rPr>
  </w:style>
  <w:style w:type="paragraph" w:styleId="CommentText">
    <w:name w:val="annotation text"/>
    <w:basedOn w:val="Normal"/>
    <w:link w:val="CommentTextChar"/>
    <w:uiPriority w:val="99"/>
    <w:unhideWhenUsed/>
    <w:locked/>
    <w:rsid w:val="007F35EF"/>
    <w:pPr>
      <w:spacing w:line="240" w:lineRule="auto"/>
    </w:pPr>
  </w:style>
  <w:style w:type="character" w:customStyle="1" w:styleId="CommentTextChar">
    <w:name w:val="Comment Text Char"/>
    <w:basedOn w:val="DefaultParagraphFont"/>
    <w:link w:val="CommentText"/>
    <w:uiPriority w:val="99"/>
    <w:rsid w:val="007F35EF"/>
    <w:rPr>
      <w:rFonts w:ascii="SkylineSans Light" w:hAnsi="SkylineSans Light" w:cs="Segoe UI"/>
      <w:sz w:val="20"/>
      <w:szCs w:val="20"/>
    </w:rPr>
  </w:style>
  <w:style w:type="table" w:styleId="ListTable4-Accent1">
    <w:name w:val="List Table 4 Accent 1"/>
    <w:basedOn w:val="TableNormal"/>
    <w:uiPriority w:val="49"/>
    <w:rsid w:val="007F35E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CommentReference">
    <w:name w:val="annotation reference"/>
    <w:basedOn w:val="DefaultParagraphFont"/>
    <w:uiPriority w:val="99"/>
    <w:semiHidden/>
    <w:unhideWhenUsed/>
    <w:locked/>
    <w:rsid w:val="007F35EF"/>
    <w:rPr>
      <w:sz w:val="16"/>
      <w:szCs w:val="16"/>
    </w:rPr>
  </w:style>
  <w:style w:type="paragraph" w:styleId="CommentSubject">
    <w:name w:val="annotation subject"/>
    <w:basedOn w:val="CommentText"/>
    <w:next w:val="CommentText"/>
    <w:link w:val="CommentSubjectChar"/>
    <w:uiPriority w:val="99"/>
    <w:semiHidden/>
    <w:unhideWhenUsed/>
    <w:locked/>
    <w:rsid w:val="007F35EF"/>
    <w:rPr>
      <w:b/>
      <w:bCs/>
    </w:rPr>
  </w:style>
  <w:style w:type="character" w:customStyle="1" w:styleId="CommentSubjectChar">
    <w:name w:val="Comment Subject Char"/>
    <w:basedOn w:val="CommentTextChar"/>
    <w:link w:val="CommentSubject"/>
    <w:uiPriority w:val="99"/>
    <w:semiHidden/>
    <w:rsid w:val="007F35EF"/>
    <w:rPr>
      <w:rFonts w:ascii="SkylineSans Light" w:hAnsi="SkylineSans Light" w:cs="Segoe UI"/>
      <w:b/>
      <w:bCs/>
      <w:sz w:val="20"/>
      <w:szCs w:val="20"/>
    </w:rPr>
  </w:style>
  <w:style w:type="paragraph" w:customStyle="1" w:styleId="msonormal0">
    <w:name w:val="msonormal"/>
    <w:basedOn w:val="Normal"/>
    <w:rsid w:val="007F35EF"/>
    <w:pPr>
      <w:spacing w:before="100" w:beforeAutospacing="1" w:after="100" w:afterAutospacing="1" w:line="240" w:lineRule="auto"/>
      <w:jc w:val="left"/>
    </w:pPr>
    <w:rPr>
      <w:rFonts w:ascii="Times New Roman" w:eastAsia="Times New Roman" w:hAnsi="Times New Roman" w:cs="Times New Roman"/>
      <w:sz w:val="24"/>
      <w:szCs w:val="24"/>
      <w:lang w:val="nl-BE" w:eastAsia="nl-BE"/>
    </w:rPr>
  </w:style>
  <w:style w:type="numbering" w:customStyle="1" w:styleId="NoList1">
    <w:name w:val="No List1"/>
    <w:next w:val="NoList"/>
    <w:uiPriority w:val="99"/>
    <w:semiHidden/>
    <w:unhideWhenUsed/>
    <w:rsid w:val="007F35EF"/>
  </w:style>
  <w:style w:type="table" w:customStyle="1" w:styleId="MediumShading2-Accent51">
    <w:name w:val="Medium Shading 2 - Accent 51"/>
    <w:basedOn w:val="TableNormal"/>
    <w:next w:val="MediumShading2-Accent5"/>
    <w:uiPriority w:val="64"/>
    <w:locked/>
    <w:rsid w:val="007F35EF"/>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TableGrid1">
    <w:name w:val="Table Grid1"/>
    <w:basedOn w:val="TableNormal"/>
    <w:next w:val="TableGrid"/>
    <w:uiPriority w:val="39"/>
    <w:locked/>
    <w:rsid w:val="007F35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1">
    <w:name w:val="Plain Table 211"/>
    <w:basedOn w:val="TableNormal"/>
    <w:uiPriority w:val="42"/>
    <w:locked/>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1">
    <w:name w:val="Grid Table 1 Light11"/>
    <w:basedOn w:val="TableNormal"/>
    <w:uiPriority w:val="46"/>
    <w:locked/>
    <w:rsid w:val="007F35E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1">
    <w:name w:val="Grid Table 1 Light - Accent 311"/>
    <w:basedOn w:val="TableNormal"/>
    <w:uiPriority w:val="46"/>
    <w:locked/>
    <w:rsid w:val="007F35EF"/>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1">
    <w:name w:val="SLC Table 11"/>
    <w:basedOn w:val="TableNormal"/>
    <w:uiPriority w:val="99"/>
    <w:rsid w:val="007F35EF"/>
    <w:pPr>
      <w:spacing w:after="0" w:line="240" w:lineRule="auto"/>
    </w:pPr>
    <w:tblPr/>
  </w:style>
  <w:style w:type="table" w:customStyle="1" w:styleId="PlainTable22">
    <w:name w:val="Plain Table 22"/>
    <w:basedOn w:val="TableNormal"/>
    <w:next w:val="PlainTable2"/>
    <w:uiPriority w:val="42"/>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2">
    <w:name w:val="Plain Table 212"/>
    <w:basedOn w:val="TableNormal"/>
    <w:uiPriority w:val="42"/>
    <w:locked/>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itle">
    <w:name w:val="Title"/>
    <w:basedOn w:val="Normal"/>
    <w:next w:val="Normal"/>
    <w:link w:val="TitleChar"/>
    <w:uiPriority w:val="10"/>
    <w:qFormat/>
    <w:locked/>
    <w:rsid w:val="007F35E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35EF"/>
    <w:rPr>
      <w:rFonts w:asciiTheme="majorHAnsi" w:eastAsiaTheme="majorEastAsia" w:hAnsiTheme="majorHAnsi" w:cstheme="majorBidi"/>
      <w:spacing w:val="-10"/>
      <w:kern w:val="28"/>
      <w:sz w:val="56"/>
      <w:szCs w:val="56"/>
    </w:rPr>
  </w:style>
  <w:style w:type="paragraph" w:styleId="Revision">
    <w:name w:val="Revision"/>
    <w:hidden/>
    <w:uiPriority w:val="99"/>
    <w:semiHidden/>
    <w:rsid w:val="007F35EF"/>
    <w:pPr>
      <w:spacing w:after="0" w:line="240" w:lineRule="auto"/>
    </w:pPr>
    <w:rPr>
      <w:rFonts w:ascii="SkylineSans-Light" w:hAnsi="SkylineSans-Light" w:cs="Segoe UI"/>
      <w:sz w:val="20"/>
      <w:szCs w:val="20"/>
    </w:rPr>
  </w:style>
  <w:style w:type="character" w:customStyle="1" w:styleId="ms-rtethemefontface-1">
    <w:name w:val="ms-rtethemefontface-1"/>
    <w:basedOn w:val="DefaultParagraphFont"/>
    <w:rsid w:val="007F35EF"/>
  </w:style>
  <w:style w:type="character" w:customStyle="1" w:styleId="Mention1">
    <w:name w:val="Mention1"/>
    <w:basedOn w:val="DefaultParagraphFont"/>
    <w:uiPriority w:val="99"/>
    <w:semiHidden/>
    <w:unhideWhenUsed/>
    <w:rsid w:val="007F35EF"/>
    <w:rPr>
      <w:color w:val="2B579A"/>
      <w:shd w:val="clear" w:color="auto" w:fill="E6E6E6"/>
    </w:rPr>
  </w:style>
  <w:style w:type="table" w:customStyle="1" w:styleId="PlainTable23">
    <w:name w:val="Plain Table 23"/>
    <w:basedOn w:val="TableNormal"/>
    <w:next w:val="PlainTable2"/>
    <w:uiPriority w:val="42"/>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fmemphasis">
    <w:name w:val="fm_emphasis"/>
    <w:basedOn w:val="DefaultParagraphFont"/>
    <w:rsid w:val="007F35EF"/>
  </w:style>
  <w:style w:type="character" w:styleId="UnresolvedMention">
    <w:name w:val="Unresolved Mention"/>
    <w:basedOn w:val="DefaultParagraphFont"/>
    <w:uiPriority w:val="99"/>
    <w:semiHidden/>
    <w:unhideWhenUsed/>
    <w:rsid w:val="007F35EF"/>
    <w:rPr>
      <w:color w:val="605E5C"/>
      <w:shd w:val="clear" w:color="auto" w:fill="E1DFDD"/>
    </w:rPr>
  </w:style>
  <w:style w:type="table" w:styleId="TableTheme">
    <w:name w:val="Table Theme"/>
    <w:basedOn w:val="TableNormal"/>
    <w:uiPriority w:val="99"/>
    <w:locked/>
    <w:rsid w:val="007F35EF"/>
    <w:pPr>
      <w:spacing w:line="264" w:lineRule="auto"/>
      <w:jc w:val="both"/>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LCUnnumbered">
    <w:name w:val="SLC Unnumbered"/>
    <w:uiPriority w:val="99"/>
    <w:rsid w:val="007F35EF"/>
    <w:pPr>
      <w:numPr>
        <w:numId w:val="12"/>
      </w:numPr>
    </w:pPr>
  </w:style>
  <w:style w:type="numbering" w:customStyle="1" w:styleId="CurrentList1">
    <w:name w:val="Current List1"/>
    <w:uiPriority w:val="99"/>
    <w:rsid w:val="007F35EF"/>
    <w:pPr>
      <w:numPr>
        <w:numId w:val="8"/>
      </w:numPr>
    </w:pPr>
  </w:style>
  <w:style w:type="numbering" w:customStyle="1" w:styleId="CurrentList2">
    <w:name w:val="Current List2"/>
    <w:uiPriority w:val="99"/>
    <w:rsid w:val="007F35EF"/>
    <w:pPr>
      <w:numPr>
        <w:numId w:val="9"/>
      </w:numPr>
    </w:pPr>
  </w:style>
  <w:style w:type="numbering" w:styleId="111111">
    <w:name w:val="Outline List 2"/>
    <w:basedOn w:val="NoList"/>
    <w:uiPriority w:val="99"/>
    <w:semiHidden/>
    <w:unhideWhenUsed/>
    <w:locked/>
    <w:rsid w:val="007F35EF"/>
    <w:pPr>
      <w:numPr>
        <w:numId w:val="10"/>
      </w:numPr>
    </w:pPr>
  </w:style>
  <w:style w:type="numbering" w:customStyle="1" w:styleId="SLCUnnumberedlist">
    <w:name w:val="SLC Unnumbered list"/>
    <w:uiPriority w:val="99"/>
    <w:rsid w:val="007F35EF"/>
    <w:pPr>
      <w:numPr>
        <w:numId w:val="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91372">
      <w:bodyDiv w:val="1"/>
      <w:marLeft w:val="0"/>
      <w:marRight w:val="0"/>
      <w:marTop w:val="0"/>
      <w:marBottom w:val="0"/>
      <w:divBdr>
        <w:top w:val="none" w:sz="0" w:space="0" w:color="auto"/>
        <w:left w:val="none" w:sz="0" w:space="0" w:color="auto"/>
        <w:bottom w:val="none" w:sz="0" w:space="0" w:color="auto"/>
        <w:right w:val="none" w:sz="0" w:space="0" w:color="auto"/>
      </w:divBdr>
    </w:div>
    <w:div w:id="21367251">
      <w:bodyDiv w:val="1"/>
      <w:marLeft w:val="0"/>
      <w:marRight w:val="0"/>
      <w:marTop w:val="0"/>
      <w:marBottom w:val="0"/>
      <w:divBdr>
        <w:top w:val="none" w:sz="0" w:space="0" w:color="auto"/>
        <w:left w:val="none" w:sz="0" w:space="0" w:color="auto"/>
        <w:bottom w:val="none" w:sz="0" w:space="0" w:color="auto"/>
        <w:right w:val="none" w:sz="0" w:space="0" w:color="auto"/>
      </w:divBdr>
    </w:div>
    <w:div w:id="30301574">
      <w:bodyDiv w:val="1"/>
      <w:marLeft w:val="0"/>
      <w:marRight w:val="0"/>
      <w:marTop w:val="0"/>
      <w:marBottom w:val="0"/>
      <w:divBdr>
        <w:top w:val="none" w:sz="0" w:space="0" w:color="auto"/>
        <w:left w:val="none" w:sz="0" w:space="0" w:color="auto"/>
        <w:bottom w:val="none" w:sz="0" w:space="0" w:color="auto"/>
        <w:right w:val="none" w:sz="0" w:space="0" w:color="auto"/>
      </w:divBdr>
    </w:div>
    <w:div w:id="40633682">
      <w:bodyDiv w:val="1"/>
      <w:marLeft w:val="0"/>
      <w:marRight w:val="0"/>
      <w:marTop w:val="0"/>
      <w:marBottom w:val="0"/>
      <w:divBdr>
        <w:top w:val="none" w:sz="0" w:space="0" w:color="auto"/>
        <w:left w:val="none" w:sz="0" w:space="0" w:color="auto"/>
        <w:bottom w:val="none" w:sz="0" w:space="0" w:color="auto"/>
        <w:right w:val="none" w:sz="0" w:space="0" w:color="auto"/>
      </w:divBdr>
    </w:div>
    <w:div w:id="40641635">
      <w:bodyDiv w:val="1"/>
      <w:marLeft w:val="0"/>
      <w:marRight w:val="0"/>
      <w:marTop w:val="0"/>
      <w:marBottom w:val="0"/>
      <w:divBdr>
        <w:top w:val="none" w:sz="0" w:space="0" w:color="auto"/>
        <w:left w:val="none" w:sz="0" w:space="0" w:color="auto"/>
        <w:bottom w:val="none" w:sz="0" w:space="0" w:color="auto"/>
        <w:right w:val="none" w:sz="0" w:space="0" w:color="auto"/>
      </w:divBdr>
    </w:div>
    <w:div w:id="41633544">
      <w:bodyDiv w:val="1"/>
      <w:marLeft w:val="0"/>
      <w:marRight w:val="0"/>
      <w:marTop w:val="0"/>
      <w:marBottom w:val="0"/>
      <w:divBdr>
        <w:top w:val="none" w:sz="0" w:space="0" w:color="auto"/>
        <w:left w:val="none" w:sz="0" w:space="0" w:color="auto"/>
        <w:bottom w:val="none" w:sz="0" w:space="0" w:color="auto"/>
        <w:right w:val="none" w:sz="0" w:space="0" w:color="auto"/>
      </w:divBdr>
    </w:div>
    <w:div w:id="50153584">
      <w:bodyDiv w:val="1"/>
      <w:marLeft w:val="0"/>
      <w:marRight w:val="0"/>
      <w:marTop w:val="0"/>
      <w:marBottom w:val="0"/>
      <w:divBdr>
        <w:top w:val="none" w:sz="0" w:space="0" w:color="auto"/>
        <w:left w:val="none" w:sz="0" w:space="0" w:color="auto"/>
        <w:bottom w:val="none" w:sz="0" w:space="0" w:color="auto"/>
        <w:right w:val="none" w:sz="0" w:space="0" w:color="auto"/>
      </w:divBdr>
    </w:div>
    <w:div w:id="58216787">
      <w:bodyDiv w:val="1"/>
      <w:marLeft w:val="0"/>
      <w:marRight w:val="0"/>
      <w:marTop w:val="0"/>
      <w:marBottom w:val="0"/>
      <w:divBdr>
        <w:top w:val="none" w:sz="0" w:space="0" w:color="auto"/>
        <w:left w:val="none" w:sz="0" w:space="0" w:color="auto"/>
        <w:bottom w:val="none" w:sz="0" w:space="0" w:color="auto"/>
        <w:right w:val="none" w:sz="0" w:space="0" w:color="auto"/>
      </w:divBdr>
    </w:div>
    <w:div w:id="76169200">
      <w:bodyDiv w:val="1"/>
      <w:marLeft w:val="0"/>
      <w:marRight w:val="0"/>
      <w:marTop w:val="0"/>
      <w:marBottom w:val="0"/>
      <w:divBdr>
        <w:top w:val="none" w:sz="0" w:space="0" w:color="auto"/>
        <w:left w:val="none" w:sz="0" w:space="0" w:color="auto"/>
        <w:bottom w:val="none" w:sz="0" w:space="0" w:color="auto"/>
        <w:right w:val="none" w:sz="0" w:space="0" w:color="auto"/>
      </w:divBdr>
    </w:div>
    <w:div w:id="77531497">
      <w:bodyDiv w:val="1"/>
      <w:marLeft w:val="0"/>
      <w:marRight w:val="0"/>
      <w:marTop w:val="0"/>
      <w:marBottom w:val="0"/>
      <w:divBdr>
        <w:top w:val="none" w:sz="0" w:space="0" w:color="auto"/>
        <w:left w:val="none" w:sz="0" w:space="0" w:color="auto"/>
        <w:bottom w:val="none" w:sz="0" w:space="0" w:color="auto"/>
        <w:right w:val="none" w:sz="0" w:space="0" w:color="auto"/>
      </w:divBdr>
    </w:div>
    <w:div w:id="78599183">
      <w:bodyDiv w:val="1"/>
      <w:marLeft w:val="0"/>
      <w:marRight w:val="0"/>
      <w:marTop w:val="0"/>
      <w:marBottom w:val="0"/>
      <w:divBdr>
        <w:top w:val="none" w:sz="0" w:space="0" w:color="auto"/>
        <w:left w:val="none" w:sz="0" w:space="0" w:color="auto"/>
        <w:bottom w:val="none" w:sz="0" w:space="0" w:color="auto"/>
        <w:right w:val="none" w:sz="0" w:space="0" w:color="auto"/>
      </w:divBdr>
    </w:div>
    <w:div w:id="92210548">
      <w:bodyDiv w:val="1"/>
      <w:marLeft w:val="0"/>
      <w:marRight w:val="0"/>
      <w:marTop w:val="0"/>
      <w:marBottom w:val="0"/>
      <w:divBdr>
        <w:top w:val="none" w:sz="0" w:space="0" w:color="auto"/>
        <w:left w:val="none" w:sz="0" w:space="0" w:color="auto"/>
        <w:bottom w:val="none" w:sz="0" w:space="0" w:color="auto"/>
        <w:right w:val="none" w:sz="0" w:space="0" w:color="auto"/>
      </w:divBdr>
    </w:div>
    <w:div w:id="92626269">
      <w:bodyDiv w:val="1"/>
      <w:marLeft w:val="0"/>
      <w:marRight w:val="0"/>
      <w:marTop w:val="0"/>
      <w:marBottom w:val="0"/>
      <w:divBdr>
        <w:top w:val="none" w:sz="0" w:space="0" w:color="auto"/>
        <w:left w:val="none" w:sz="0" w:space="0" w:color="auto"/>
        <w:bottom w:val="none" w:sz="0" w:space="0" w:color="auto"/>
        <w:right w:val="none" w:sz="0" w:space="0" w:color="auto"/>
      </w:divBdr>
    </w:div>
    <w:div w:id="97993250">
      <w:bodyDiv w:val="1"/>
      <w:marLeft w:val="0"/>
      <w:marRight w:val="0"/>
      <w:marTop w:val="0"/>
      <w:marBottom w:val="0"/>
      <w:divBdr>
        <w:top w:val="none" w:sz="0" w:space="0" w:color="auto"/>
        <w:left w:val="none" w:sz="0" w:space="0" w:color="auto"/>
        <w:bottom w:val="none" w:sz="0" w:space="0" w:color="auto"/>
        <w:right w:val="none" w:sz="0" w:space="0" w:color="auto"/>
      </w:divBdr>
    </w:div>
    <w:div w:id="108552244">
      <w:bodyDiv w:val="1"/>
      <w:marLeft w:val="0"/>
      <w:marRight w:val="0"/>
      <w:marTop w:val="0"/>
      <w:marBottom w:val="0"/>
      <w:divBdr>
        <w:top w:val="none" w:sz="0" w:space="0" w:color="auto"/>
        <w:left w:val="none" w:sz="0" w:space="0" w:color="auto"/>
        <w:bottom w:val="none" w:sz="0" w:space="0" w:color="auto"/>
        <w:right w:val="none" w:sz="0" w:space="0" w:color="auto"/>
      </w:divBdr>
    </w:div>
    <w:div w:id="110393752">
      <w:bodyDiv w:val="1"/>
      <w:marLeft w:val="0"/>
      <w:marRight w:val="0"/>
      <w:marTop w:val="0"/>
      <w:marBottom w:val="0"/>
      <w:divBdr>
        <w:top w:val="none" w:sz="0" w:space="0" w:color="auto"/>
        <w:left w:val="none" w:sz="0" w:space="0" w:color="auto"/>
        <w:bottom w:val="none" w:sz="0" w:space="0" w:color="auto"/>
        <w:right w:val="none" w:sz="0" w:space="0" w:color="auto"/>
      </w:divBdr>
    </w:div>
    <w:div w:id="112795688">
      <w:bodyDiv w:val="1"/>
      <w:marLeft w:val="0"/>
      <w:marRight w:val="0"/>
      <w:marTop w:val="0"/>
      <w:marBottom w:val="0"/>
      <w:divBdr>
        <w:top w:val="none" w:sz="0" w:space="0" w:color="auto"/>
        <w:left w:val="none" w:sz="0" w:space="0" w:color="auto"/>
        <w:bottom w:val="none" w:sz="0" w:space="0" w:color="auto"/>
        <w:right w:val="none" w:sz="0" w:space="0" w:color="auto"/>
      </w:divBdr>
    </w:div>
    <w:div w:id="116219081">
      <w:bodyDiv w:val="1"/>
      <w:marLeft w:val="0"/>
      <w:marRight w:val="0"/>
      <w:marTop w:val="0"/>
      <w:marBottom w:val="0"/>
      <w:divBdr>
        <w:top w:val="none" w:sz="0" w:space="0" w:color="auto"/>
        <w:left w:val="none" w:sz="0" w:space="0" w:color="auto"/>
        <w:bottom w:val="none" w:sz="0" w:space="0" w:color="auto"/>
        <w:right w:val="none" w:sz="0" w:space="0" w:color="auto"/>
      </w:divBdr>
    </w:div>
    <w:div w:id="137498471">
      <w:bodyDiv w:val="1"/>
      <w:marLeft w:val="0"/>
      <w:marRight w:val="0"/>
      <w:marTop w:val="0"/>
      <w:marBottom w:val="0"/>
      <w:divBdr>
        <w:top w:val="none" w:sz="0" w:space="0" w:color="auto"/>
        <w:left w:val="none" w:sz="0" w:space="0" w:color="auto"/>
        <w:bottom w:val="none" w:sz="0" w:space="0" w:color="auto"/>
        <w:right w:val="none" w:sz="0" w:space="0" w:color="auto"/>
      </w:divBdr>
    </w:div>
    <w:div w:id="141044975">
      <w:bodyDiv w:val="1"/>
      <w:marLeft w:val="0"/>
      <w:marRight w:val="0"/>
      <w:marTop w:val="0"/>
      <w:marBottom w:val="0"/>
      <w:divBdr>
        <w:top w:val="none" w:sz="0" w:space="0" w:color="auto"/>
        <w:left w:val="none" w:sz="0" w:space="0" w:color="auto"/>
        <w:bottom w:val="none" w:sz="0" w:space="0" w:color="auto"/>
        <w:right w:val="none" w:sz="0" w:space="0" w:color="auto"/>
      </w:divBdr>
    </w:div>
    <w:div w:id="143621926">
      <w:bodyDiv w:val="1"/>
      <w:marLeft w:val="0"/>
      <w:marRight w:val="0"/>
      <w:marTop w:val="0"/>
      <w:marBottom w:val="0"/>
      <w:divBdr>
        <w:top w:val="none" w:sz="0" w:space="0" w:color="auto"/>
        <w:left w:val="none" w:sz="0" w:space="0" w:color="auto"/>
        <w:bottom w:val="none" w:sz="0" w:space="0" w:color="auto"/>
        <w:right w:val="none" w:sz="0" w:space="0" w:color="auto"/>
      </w:divBdr>
    </w:div>
    <w:div w:id="153688864">
      <w:bodyDiv w:val="1"/>
      <w:marLeft w:val="0"/>
      <w:marRight w:val="0"/>
      <w:marTop w:val="0"/>
      <w:marBottom w:val="0"/>
      <w:divBdr>
        <w:top w:val="none" w:sz="0" w:space="0" w:color="auto"/>
        <w:left w:val="none" w:sz="0" w:space="0" w:color="auto"/>
        <w:bottom w:val="none" w:sz="0" w:space="0" w:color="auto"/>
        <w:right w:val="none" w:sz="0" w:space="0" w:color="auto"/>
      </w:divBdr>
    </w:div>
    <w:div w:id="164784913">
      <w:bodyDiv w:val="1"/>
      <w:marLeft w:val="0"/>
      <w:marRight w:val="0"/>
      <w:marTop w:val="0"/>
      <w:marBottom w:val="0"/>
      <w:divBdr>
        <w:top w:val="none" w:sz="0" w:space="0" w:color="auto"/>
        <w:left w:val="none" w:sz="0" w:space="0" w:color="auto"/>
        <w:bottom w:val="none" w:sz="0" w:space="0" w:color="auto"/>
        <w:right w:val="none" w:sz="0" w:space="0" w:color="auto"/>
      </w:divBdr>
    </w:div>
    <w:div w:id="167016730">
      <w:bodyDiv w:val="1"/>
      <w:marLeft w:val="0"/>
      <w:marRight w:val="0"/>
      <w:marTop w:val="0"/>
      <w:marBottom w:val="0"/>
      <w:divBdr>
        <w:top w:val="none" w:sz="0" w:space="0" w:color="auto"/>
        <w:left w:val="none" w:sz="0" w:space="0" w:color="auto"/>
        <w:bottom w:val="none" w:sz="0" w:space="0" w:color="auto"/>
        <w:right w:val="none" w:sz="0" w:space="0" w:color="auto"/>
      </w:divBdr>
    </w:div>
    <w:div w:id="186992912">
      <w:bodyDiv w:val="1"/>
      <w:marLeft w:val="0"/>
      <w:marRight w:val="0"/>
      <w:marTop w:val="0"/>
      <w:marBottom w:val="0"/>
      <w:divBdr>
        <w:top w:val="none" w:sz="0" w:space="0" w:color="auto"/>
        <w:left w:val="none" w:sz="0" w:space="0" w:color="auto"/>
        <w:bottom w:val="none" w:sz="0" w:space="0" w:color="auto"/>
        <w:right w:val="none" w:sz="0" w:space="0" w:color="auto"/>
      </w:divBdr>
    </w:div>
    <w:div w:id="187137004">
      <w:bodyDiv w:val="1"/>
      <w:marLeft w:val="0"/>
      <w:marRight w:val="0"/>
      <w:marTop w:val="0"/>
      <w:marBottom w:val="0"/>
      <w:divBdr>
        <w:top w:val="none" w:sz="0" w:space="0" w:color="auto"/>
        <w:left w:val="none" w:sz="0" w:space="0" w:color="auto"/>
        <w:bottom w:val="none" w:sz="0" w:space="0" w:color="auto"/>
        <w:right w:val="none" w:sz="0" w:space="0" w:color="auto"/>
      </w:divBdr>
    </w:div>
    <w:div w:id="197359937">
      <w:bodyDiv w:val="1"/>
      <w:marLeft w:val="0"/>
      <w:marRight w:val="0"/>
      <w:marTop w:val="0"/>
      <w:marBottom w:val="0"/>
      <w:divBdr>
        <w:top w:val="none" w:sz="0" w:space="0" w:color="auto"/>
        <w:left w:val="none" w:sz="0" w:space="0" w:color="auto"/>
        <w:bottom w:val="none" w:sz="0" w:space="0" w:color="auto"/>
        <w:right w:val="none" w:sz="0" w:space="0" w:color="auto"/>
      </w:divBdr>
    </w:div>
    <w:div w:id="219051050">
      <w:bodyDiv w:val="1"/>
      <w:marLeft w:val="0"/>
      <w:marRight w:val="0"/>
      <w:marTop w:val="0"/>
      <w:marBottom w:val="0"/>
      <w:divBdr>
        <w:top w:val="none" w:sz="0" w:space="0" w:color="auto"/>
        <w:left w:val="none" w:sz="0" w:space="0" w:color="auto"/>
        <w:bottom w:val="none" w:sz="0" w:space="0" w:color="auto"/>
        <w:right w:val="none" w:sz="0" w:space="0" w:color="auto"/>
      </w:divBdr>
    </w:div>
    <w:div w:id="237331150">
      <w:bodyDiv w:val="1"/>
      <w:marLeft w:val="0"/>
      <w:marRight w:val="0"/>
      <w:marTop w:val="0"/>
      <w:marBottom w:val="0"/>
      <w:divBdr>
        <w:top w:val="none" w:sz="0" w:space="0" w:color="auto"/>
        <w:left w:val="none" w:sz="0" w:space="0" w:color="auto"/>
        <w:bottom w:val="none" w:sz="0" w:space="0" w:color="auto"/>
        <w:right w:val="none" w:sz="0" w:space="0" w:color="auto"/>
      </w:divBdr>
    </w:div>
    <w:div w:id="243689656">
      <w:bodyDiv w:val="1"/>
      <w:marLeft w:val="0"/>
      <w:marRight w:val="0"/>
      <w:marTop w:val="0"/>
      <w:marBottom w:val="0"/>
      <w:divBdr>
        <w:top w:val="none" w:sz="0" w:space="0" w:color="auto"/>
        <w:left w:val="none" w:sz="0" w:space="0" w:color="auto"/>
        <w:bottom w:val="none" w:sz="0" w:space="0" w:color="auto"/>
        <w:right w:val="none" w:sz="0" w:space="0" w:color="auto"/>
      </w:divBdr>
    </w:div>
    <w:div w:id="247278453">
      <w:bodyDiv w:val="1"/>
      <w:marLeft w:val="0"/>
      <w:marRight w:val="0"/>
      <w:marTop w:val="0"/>
      <w:marBottom w:val="0"/>
      <w:divBdr>
        <w:top w:val="none" w:sz="0" w:space="0" w:color="auto"/>
        <w:left w:val="none" w:sz="0" w:space="0" w:color="auto"/>
        <w:bottom w:val="none" w:sz="0" w:space="0" w:color="auto"/>
        <w:right w:val="none" w:sz="0" w:space="0" w:color="auto"/>
      </w:divBdr>
    </w:div>
    <w:div w:id="251284695">
      <w:bodyDiv w:val="1"/>
      <w:marLeft w:val="0"/>
      <w:marRight w:val="0"/>
      <w:marTop w:val="0"/>
      <w:marBottom w:val="0"/>
      <w:divBdr>
        <w:top w:val="none" w:sz="0" w:space="0" w:color="auto"/>
        <w:left w:val="none" w:sz="0" w:space="0" w:color="auto"/>
        <w:bottom w:val="none" w:sz="0" w:space="0" w:color="auto"/>
        <w:right w:val="none" w:sz="0" w:space="0" w:color="auto"/>
      </w:divBdr>
    </w:div>
    <w:div w:id="251663763">
      <w:bodyDiv w:val="1"/>
      <w:marLeft w:val="0"/>
      <w:marRight w:val="0"/>
      <w:marTop w:val="0"/>
      <w:marBottom w:val="0"/>
      <w:divBdr>
        <w:top w:val="none" w:sz="0" w:space="0" w:color="auto"/>
        <w:left w:val="none" w:sz="0" w:space="0" w:color="auto"/>
        <w:bottom w:val="none" w:sz="0" w:space="0" w:color="auto"/>
        <w:right w:val="none" w:sz="0" w:space="0" w:color="auto"/>
      </w:divBdr>
    </w:div>
    <w:div w:id="267666986">
      <w:bodyDiv w:val="1"/>
      <w:marLeft w:val="0"/>
      <w:marRight w:val="0"/>
      <w:marTop w:val="0"/>
      <w:marBottom w:val="0"/>
      <w:divBdr>
        <w:top w:val="none" w:sz="0" w:space="0" w:color="auto"/>
        <w:left w:val="none" w:sz="0" w:space="0" w:color="auto"/>
        <w:bottom w:val="none" w:sz="0" w:space="0" w:color="auto"/>
        <w:right w:val="none" w:sz="0" w:space="0" w:color="auto"/>
      </w:divBdr>
    </w:div>
    <w:div w:id="276521447">
      <w:bodyDiv w:val="1"/>
      <w:marLeft w:val="0"/>
      <w:marRight w:val="0"/>
      <w:marTop w:val="0"/>
      <w:marBottom w:val="0"/>
      <w:divBdr>
        <w:top w:val="none" w:sz="0" w:space="0" w:color="auto"/>
        <w:left w:val="none" w:sz="0" w:space="0" w:color="auto"/>
        <w:bottom w:val="none" w:sz="0" w:space="0" w:color="auto"/>
        <w:right w:val="none" w:sz="0" w:space="0" w:color="auto"/>
      </w:divBdr>
    </w:div>
    <w:div w:id="279724234">
      <w:bodyDiv w:val="1"/>
      <w:marLeft w:val="0"/>
      <w:marRight w:val="0"/>
      <w:marTop w:val="0"/>
      <w:marBottom w:val="0"/>
      <w:divBdr>
        <w:top w:val="none" w:sz="0" w:space="0" w:color="auto"/>
        <w:left w:val="none" w:sz="0" w:space="0" w:color="auto"/>
        <w:bottom w:val="none" w:sz="0" w:space="0" w:color="auto"/>
        <w:right w:val="none" w:sz="0" w:space="0" w:color="auto"/>
      </w:divBdr>
    </w:div>
    <w:div w:id="290945291">
      <w:bodyDiv w:val="1"/>
      <w:marLeft w:val="0"/>
      <w:marRight w:val="0"/>
      <w:marTop w:val="0"/>
      <w:marBottom w:val="0"/>
      <w:divBdr>
        <w:top w:val="none" w:sz="0" w:space="0" w:color="auto"/>
        <w:left w:val="none" w:sz="0" w:space="0" w:color="auto"/>
        <w:bottom w:val="none" w:sz="0" w:space="0" w:color="auto"/>
        <w:right w:val="none" w:sz="0" w:space="0" w:color="auto"/>
      </w:divBdr>
    </w:div>
    <w:div w:id="291135329">
      <w:bodyDiv w:val="1"/>
      <w:marLeft w:val="0"/>
      <w:marRight w:val="0"/>
      <w:marTop w:val="0"/>
      <w:marBottom w:val="0"/>
      <w:divBdr>
        <w:top w:val="none" w:sz="0" w:space="0" w:color="auto"/>
        <w:left w:val="none" w:sz="0" w:space="0" w:color="auto"/>
        <w:bottom w:val="none" w:sz="0" w:space="0" w:color="auto"/>
        <w:right w:val="none" w:sz="0" w:space="0" w:color="auto"/>
      </w:divBdr>
    </w:div>
    <w:div w:id="292947083">
      <w:bodyDiv w:val="1"/>
      <w:marLeft w:val="0"/>
      <w:marRight w:val="0"/>
      <w:marTop w:val="0"/>
      <w:marBottom w:val="0"/>
      <w:divBdr>
        <w:top w:val="none" w:sz="0" w:space="0" w:color="auto"/>
        <w:left w:val="none" w:sz="0" w:space="0" w:color="auto"/>
        <w:bottom w:val="none" w:sz="0" w:space="0" w:color="auto"/>
        <w:right w:val="none" w:sz="0" w:space="0" w:color="auto"/>
      </w:divBdr>
    </w:div>
    <w:div w:id="304891458">
      <w:bodyDiv w:val="1"/>
      <w:marLeft w:val="0"/>
      <w:marRight w:val="0"/>
      <w:marTop w:val="0"/>
      <w:marBottom w:val="0"/>
      <w:divBdr>
        <w:top w:val="none" w:sz="0" w:space="0" w:color="auto"/>
        <w:left w:val="none" w:sz="0" w:space="0" w:color="auto"/>
        <w:bottom w:val="none" w:sz="0" w:space="0" w:color="auto"/>
        <w:right w:val="none" w:sz="0" w:space="0" w:color="auto"/>
      </w:divBdr>
    </w:div>
    <w:div w:id="305010244">
      <w:bodyDiv w:val="1"/>
      <w:marLeft w:val="0"/>
      <w:marRight w:val="0"/>
      <w:marTop w:val="0"/>
      <w:marBottom w:val="0"/>
      <w:divBdr>
        <w:top w:val="none" w:sz="0" w:space="0" w:color="auto"/>
        <w:left w:val="none" w:sz="0" w:space="0" w:color="auto"/>
        <w:bottom w:val="none" w:sz="0" w:space="0" w:color="auto"/>
        <w:right w:val="none" w:sz="0" w:space="0" w:color="auto"/>
      </w:divBdr>
    </w:div>
    <w:div w:id="311107439">
      <w:bodyDiv w:val="1"/>
      <w:marLeft w:val="0"/>
      <w:marRight w:val="0"/>
      <w:marTop w:val="0"/>
      <w:marBottom w:val="0"/>
      <w:divBdr>
        <w:top w:val="none" w:sz="0" w:space="0" w:color="auto"/>
        <w:left w:val="none" w:sz="0" w:space="0" w:color="auto"/>
        <w:bottom w:val="none" w:sz="0" w:space="0" w:color="auto"/>
        <w:right w:val="none" w:sz="0" w:space="0" w:color="auto"/>
      </w:divBdr>
    </w:div>
    <w:div w:id="314337102">
      <w:bodyDiv w:val="1"/>
      <w:marLeft w:val="0"/>
      <w:marRight w:val="0"/>
      <w:marTop w:val="0"/>
      <w:marBottom w:val="0"/>
      <w:divBdr>
        <w:top w:val="none" w:sz="0" w:space="0" w:color="auto"/>
        <w:left w:val="none" w:sz="0" w:space="0" w:color="auto"/>
        <w:bottom w:val="none" w:sz="0" w:space="0" w:color="auto"/>
        <w:right w:val="none" w:sz="0" w:space="0" w:color="auto"/>
      </w:divBdr>
    </w:div>
    <w:div w:id="319577860">
      <w:bodyDiv w:val="1"/>
      <w:marLeft w:val="0"/>
      <w:marRight w:val="0"/>
      <w:marTop w:val="0"/>
      <w:marBottom w:val="0"/>
      <w:divBdr>
        <w:top w:val="none" w:sz="0" w:space="0" w:color="auto"/>
        <w:left w:val="none" w:sz="0" w:space="0" w:color="auto"/>
        <w:bottom w:val="none" w:sz="0" w:space="0" w:color="auto"/>
        <w:right w:val="none" w:sz="0" w:space="0" w:color="auto"/>
      </w:divBdr>
    </w:div>
    <w:div w:id="328564163">
      <w:bodyDiv w:val="1"/>
      <w:marLeft w:val="0"/>
      <w:marRight w:val="0"/>
      <w:marTop w:val="0"/>
      <w:marBottom w:val="0"/>
      <w:divBdr>
        <w:top w:val="none" w:sz="0" w:space="0" w:color="auto"/>
        <w:left w:val="none" w:sz="0" w:space="0" w:color="auto"/>
        <w:bottom w:val="none" w:sz="0" w:space="0" w:color="auto"/>
        <w:right w:val="none" w:sz="0" w:space="0" w:color="auto"/>
      </w:divBdr>
    </w:div>
    <w:div w:id="341929588">
      <w:bodyDiv w:val="1"/>
      <w:marLeft w:val="0"/>
      <w:marRight w:val="0"/>
      <w:marTop w:val="0"/>
      <w:marBottom w:val="0"/>
      <w:divBdr>
        <w:top w:val="none" w:sz="0" w:space="0" w:color="auto"/>
        <w:left w:val="none" w:sz="0" w:space="0" w:color="auto"/>
        <w:bottom w:val="none" w:sz="0" w:space="0" w:color="auto"/>
        <w:right w:val="none" w:sz="0" w:space="0" w:color="auto"/>
      </w:divBdr>
    </w:div>
    <w:div w:id="358630642">
      <w:bodyDiv w:val="1"/>
      <w:marLeft w:val="0"/>
      <w:marRight w:val="0"/>
      <w:marTop w:val="0"/>
      <w:marBottom w:val="0"/>
      <w:divBdr>
        <w:top w:val="none" w:sz="0" w:space="0" w:color="auto"/>
        <w:left w:val="none" w:sz="0" w:space="0" w:color="auto"/>
        <w:bottom w:val="none" w:sz="0" w:space="0" w:color="auto"/>
        <w:right w:val="none" w:sz="0" w:space="0" w:color="auto"/>
      </w:divBdr>
    </w:div>
    <w:div w:id="362831029">
      <w:bodyDiv w:val="1"/>
      <w:marLeft w:val="0"/>
      <w:marRight w:val="0"/>
      <w:marTop w:val="0"/>
      <w:marBottom w:val="0"/>
      <w:divBdr>
        <w:top w:val="none" w:sz="0" w:space="0" w:color="auto"/>
        <w:left w:val="none" w:sz="0" w:space="0" w:color="auto"/>
        <w:bottom w:val="none" w:sz="0" w:space="0" w:color="auto"/>
        <w:right w:val="none" w:sz="0" w:space="0" w:color="auto"/>
      </w:divBdr>
    </w:div>
    <w:div w:id="363753086">
      <w:bodyDiv w:val="1"/>
      <w:marLeft w:val="0"/>
      <w:marRight w:val="0"/>
      <w:marTop w:val="0"/>
      <w:marBottom w:val="0"/>
      <w:divBdr>
        <w:top w:val="none" w:sz="0" w:space="0" w:color="auto"/>
        <w:left w:val="none" w:sz="0" w:space="0" w:color="auto"/>
        <w:bottom w:val="none" w:sz="0" w:space="0" w:color="auto"/>
        <w:right w:val="none" w:sz="0" w:space="0" w:color="auto"/>
      </w:divBdr>
    </w:div>
    <w:div w:id="366100062">
      <w:bodyDiv w:val="1"/>
      <w:marLeft w:val="0"/>
      <w:marRight w:val="0"/>
      <w:marTop w:val="0"/>
      <w:marBottom w:val="0"/>
      <w:divBdr>
        <w:top w:val="none" w:sz="0" w:space="0" w:color="auto"/>
        <w:left w:val="none" w:sz="0" w:space="0" w:color="auto"/>
        <w:bottom w:val="none" w:sz="0" w:space="0" w:color="auto"/>
        <w:right w:val="none" w:sz="0" w:space="0" w:color="auto"/>
      </w:divBdr>
    </w:div>
    <w:div w:id="367338919">
      <w:bodyDiv w:val="1"/>
      <w:marLeft w:val="0"/>
      <w:marRight w:val="0"/>
      <w:marTop w:val="0"/>
      <w:marBottom w:val="0"/>
      <w:divBdr>
        <w:top w:val="none" w:sz="0" w:space="0" w:color="auto"/>
        <w:left w:val="none" w:sz="0" w:space="0" w:color="auto"/>
        <w:bottom w:val="none" w:sz="0" w:space="0" w:color="auto"/>
        <w:right w:val="none" w:sz="0" w:space="0" w:color="auto"/>
      </w:divBdr>
    </w:div>
    <w:div w:id="369767483">
      <w:bodyDiv w:val="1"/>
      <w:marLeft w:val="0"/>
      <w:marRight w:val="0"/>
      <w:marTop w:val="0"/>
      <w:marBottom w:val="0"/>
      <w:divBdr>
        <w:top w:val="none" w:sz="0" w:space="0" w:color="auto"/>
        <w:left w:val="none" w:sz="0" w:space="0" w:color="auto"/>
        <w:bottom w:val="none" w:sz="0" w:space="0" w:color="auto"/>
        <w:right w:val="none" w:sz="0" w:space="0" w:color="auto"/>
      </w:divBdr>
    </w:div>
    <w:div w:id="378668245">
      <w:bodyDiv w:val="1"/>
      <w:marLeft w:val="0"/>
      <w:marRight w:val="0"/>
      <w:marTop w:val="0"/>
      <w:marBottom w:val="0"/>
      <w:divBdr>
        <w:top w:val="none" w:sz="0" w:space="0" w:color="auto"/>
        <w:left w:val="none" w:sz="0" w:space="0" w:color="auto"/>
        <w:bottom w:val="none" w:sz="0" w:space="0" w:color="auto"/>
        <w:right w:val="none" w:sz="0" w:space="0" w:color="auto"/>
      </w:divBdr>
    </w:div>
    <w:div w:id="378895545">
      <w:bodyDiv w:val="1"/>
      <w:marLeft w:val="0"/>
      <w:marRight w:val="0"/>
      <w:marTop w:val="0"/>
      <w:marBottom w:val="0"/>
      <w:divBdr>
        <w:top w:val="none" w:sz="0" w:space="0" w:color="auto"/>
        <w:left w:val="none" w:sz="0" w:space="0" w:color="auto"/>
        <w:bottom w:val="none" w:sz="0" w:space="0" w:color="auto"/>
        <w:right w:val="none" w:sz="0" w:space="0" w:color="auto"/>
      </w:divBdr>
    </w:div>
    <w:div w:id="381759443">
      <w:bodyDiv w:val="1"/>
      <w:marLeft w:val="0"/>
      <w:marRight w:val="0"/>
      <w:marTop w:val="0"/>
      <w:marBottom w:val="0"/>
      <w:divBdr>
        <w:top w:val="none" w:sz="0" w:space="0" w:color="auto"/>
        <w:left w:val="none" w:sz="0" w:space="0" w:color="auto"/>
        <w:bottom w:val="none" w:sz="0" w:space="0" w:color="auto"/>
        <w:right w:val="none" w:sz="0" w:space="0" w:color="auto"/>
      </w:divBdr>
    </w:div>
    <w:div w:id="389304998">
      <w:bodyDiv w:val="1"/>
      <w:marLeft w:val="0"/>
      <w:marRight w:val="0"/>
      <w:marTop w:val="0"/>
      <w:marBottom w:val="0"/>
      <w:divBdr>
        <w:top w:val="none" w:sz="0" w:space="0" w:color="auto"/>
        <w:left w:val="none" w:sz="0" w:space="0" w:color="auto"/>
        <w:bottom w:val="none" w:sz="0" w:space="0" w:color="auto"/>
        <w:right w:val="none" w:sz="0" w:space="0" w:color="auto"/>
      </w:divBdr>
    </w:div>
    <w:div w:id="394397657">
      <w:bodyDiv w:val="1"/>
      <w:marLeft w:val="0"/>
      <w:marRight w:val="0"/>
      <w:marTop w:val="0"/>
      <w:marBottom w:val="0"/>
      <w:divBdr>
        <w:top w:val="none" w:sz="0" w:space="0" w:color="auto"/>
        <w:left w:val="none" w:sz="0" w:space="0" w:color="auto"/>
        <w:bottom w:val="none" w:sz="0" w:space="0" w:color="auto"/>
        <w:right w:val="none" w:sz="0" w:space="0" w:color="auto"/>
      </w:divBdr>
    </w:div>
    <w:div w:id="427779067">
      <w:bodyDiv w:val="1"/>
      <w:marLeft w:val="0"/>
      <w:marRight w:val="0"/>
      <w:marTop w:val="0"/>
      <w:marBottom w:val="0"/>
      <w:divBdr>
        <w:top w:val="none" w:sz="0" w:space="0" w:color="auto"/>
        <w:left w:val="none" w:sz="0" w:space="0" w:color="auto"/>
        <w:bottom w:val="none" w:sz="0" w:space="0" w:color="auto"/>
        <w:right w:val="none" w:sz="0" w:space="0" w:color="auto"/>
      </w:divBdr>
    </w:div>
    <w:div w:id="435175837">
      <w:bodyDiv w:val="1"/>
      <w:marLeft w:val="0"/>
      <w:marRight w:val="0"/>
      <w:marTop w:val="0"/>
      <w:marBottom w:val="0"/>
      <w:divBdr>
        <w:top w:val="none" w:sz="0" w:space="0" w:color="auto"/>
        <w:left w:val="none" w:sz="0" w:space="0" w:color="auto"/>
        <w:bottom w:val="none" w:sz="0" w:space="0" w:color="auto"/>
        <w:right w:val="none" w:sz="0" w:space="0" w:color="auto"/>
      </w:divBdr>
    </w:div>
    <w:div w:id="440223208">
      <w:bodyDiv w:val="1"/>
      <w:marLeft w:val="0"/>
      <w:marRight w:val="0"/>
      <w:marTop w:val="0"/>
      <w:marBottom w:val="0"/>
      <w:divBdr>
        <w:top w:val="none" w:sz="0" w:space="0" w:color="auto"/>
        <w:left w:val="none" w:sz="0" w:space="0" w:color="auto"/>
        <w:bottom w:val="none" w:sz="0" w:space="0" w:color="auto"/>
        <w:right w:val="none" w:sz="0" w:space="0" w:color="auto"/>
      </w:divBdr>
    </w:div>
    <w:div w:id="445126746">
      <w:bodyDiv w:val="1"/>
      <w:marLeft w:val="0"/>
      <w:marRight w:val="0"/>
      <w:marTop w:val="0"/>
      <w:marBottom w:val="0"/>
      <w:divBdr>
        <w:top w:val="none" w:sz="0" w:space="0" w:color="auto"/>
        <w:left w:val="none" w:sz="0" w:space="0" w:color="auto"/>
        <w:bottom w:val="none" w:sz="0" w:space="0" w:color="auto"/>
        <w:right w:val="none" w:sz="0" w:space="0" w:color="auto"/>
      </w:divBdr>
    </w:div>
    <w:div w:id="451363984">
      <w:bodyDiv w:val="1"/>
      <w:marLeft w:val="0"/>
      <w:marRight w:val="0"/>
      <w:marTop w:val="0"/>
      <w:marBottom w:val="0"/>
      <w:divBdr>
        <w:top w:val="none" w:sz="0" w:space="0" w:color="auto"/>
        <w:left w:val="none" w:sz="0" w:space="0" w:color="auto"/>
        <w:bottom w:val="none" w:sz="0" w:space="0" w:color="auto"/>
        <w:right w:val="none" w:sz="0" w:space="0" w:color="auto"/>
      </w:divBdr>
    </w:div>
    <w:div w:id="452288765">
      <w:bodyDiv w:val="1"/>
      <w:marLeft w:val="0"/>
      <w:marRight w:val="0"/>
      <w:marTop w:val="0"/>
      <w:marBottom w:val="0"/>
      <w:divBdr>
        <w:top w:val="none" w:sz="0" w:space="0" w:color="auto"/>
        <w:left w:val="none" w:sz="0" w:space="0" w:color="auto"/>
        <w:bottom w:val="none" w:sz="0" w:space="0" w:color="auto"/>
        <w:right w:val="none" w:sz="0" w:space="0" w:color="auto"/>
      </w:divBdr>
    </w:div>
    <w:div w:id="455029632">
      <w:bodyDiv w:val="1"/>
      <w:marLeft w:val="0"/>
      <w:marRight w:val="0"/>
      <w:marTop w:val="0"/>
      <w:marBottom w:val="0"/>
      <w:divBdr>
        <w:top w:val="none" w:sz="0" w:space="0" w:color="auto"/>
        <w:left w:val="none" w:sz="0" w:space="0" w:color="auto"/>
        <w:bottom w:val="none" w:sz="0" w:space="0" w:color="auto"/>
        <w:right w:val="none" w:sz="0" w:space="0" w:color="auto"/>
      </w:divBdr>
    </w:div>
    <w:div w:id="463503109">
      <w:bodyDiv w:val="1"/>
      <w:marLeft w:val="0"/>
      <w:marRight w:val="0"/>
      <w:marTop w:val="0"/>
      <w:marBottom w:val="0"/>
      <w:divBdr>
        <w:top w:val="none" w:sz="0" w:space="0" w:color="auto"/>
        <w:left w:val="none" w:sz="0" w:space="0" w:color="auto"/>
        <w:bottom w:val="none" w:sz="0" w:space="0" w:color="auto"/>
        <w:right w:val="none" w:sz="0" w:space="0" w:color="auto"/>
      </w:divBdr>
    </w:div>
    <w:div w:id="466241271">
      <w:bodyDiv w:val="1"/>
      <w:marLeft w:val="0"/>
      <w:marRight w:val="0"/>
      <w:marTop w:val="0"/>
      <w:marBottom w:val="0"/>
      <w:divBdr>
        <w:top w:val="none" w:sz="0" w:space="0" w:color="auto"/>
        <w:left w:val="none" w:sz="0" w:space="0" w:color="auto"/>
        <w:bottom w:val="none" w:sz="0" w:space="0" w:color="auto"/>
        <w:right w:val="none" w:sz="0" w:space="0" w:color="auto"/>
      </w:divBdr>
    </w:div>
    <w:div w:id="467627313">
      <w:bodyDiv w:val="1"/>
      <w:marLeft w:val="0"/>
      <w:marRight w:val="0"/>
      <w:marTop w:val="0"/>
      <w:marBottom w:val="0"/>
      <w:divBdr>
        <w:top w:val="none" w:sz="0" w:space="0" w:color="auto"/>
        <w:left w:val="none" w:sz="0" w:space="0" w:color="auto"/>
        <w:bottom w:val="none" w:sz="0" w:space="0" w:color="auto"/>
        <w:right w:val="none" w:sz="0" w:space="0" w:color="auto"/>
      </w:divBdr>
    </w:div>
    <w:div w:id="472795405">
      <w:bodyDiv w:val="1"/>
      <w:marLeft w:val="0"/>
      <w:marRight w:val="0"/>
      <w:marTop w:val="0"/>
      <w:marBottom w:val="0"/>
      <w:divBdr>
        <w:top w:val="none" w:sz="0" w:space="0" w:color="auto"/>
        <w:left w:val="none" w:sz="0" w:space="0" w:color="auto"/>
        <w:bottom w:val="none" w:sz="0" w:space="0" w:color="auto"/>
        <w:right w:val="none" w:sz="0" w:space="0" w:color="auto"/>
      </w:divBdr>
    </w:div>
    <w:div w:id="475604865">
      <w:bodyDiv w:val="1"/>
      <w:marLeft w:val="0"/>
      <w:marRight w:val="0"/>
      <w:marTop w:val="0"/>
      <w:marBottom w:val="0"/>
      <w:divBdr>
        <w:top w:val="none" w:sz="0" w:space="0" w:color="auto"/>
        <w:left w:val="none" w:sz="0" w:space="0" w:color="auto"/>
        <w:bottom w:val="none" w:sz="0" w:space="0" w:color="auto"/>
        <w:right w:val="none" w:sz="0" w:space="0" w:color="auto"/>
      </w:divBdr>
    </w:div>
    <w:div w:id="486945886">
      <w:bodyDiv w:val="1"/>
      <w:marLeft w:val="0"/>
      <w:marRight w:val="0"/>
      <w:marTop w:val="0"/>
      <w:marBottom w:val="0"/>
      <w:divBdr>
        <w:top w:val="none" w:sz="0" w:space="0" w:color="auto"/>
        <w:left w:val="none" w:sz="0" w:space="0" w:color="auto"/>
        <w:bottom w:val="none" w:sz="0" w:space="0" w:color="auto"/>
        <w:right w:val="none" w:sz="0" w:space="0" w:color="auto"/>
      </w:divBdr>
    </w:div>
    <w:div w:id="499396356">
      <w:bodyDiv w:val="1"/>
      <w:marLeft w:val="0"/>
      <w:marRight w:val="0"/>
      <w:marTop w:val="0"/>
      <w:marBottom w:val="0"/>
      <w:divBdr>
        <w:top w:val="none" w:sz="0" w:space="0" w:color="auto"/>
        <w:left w:val="none" w:sz="0" w:space="0" w:color="auto"/>
        <w:bottom w:val="none" w:sz="0" w:space="0" w:color="auto"/>
        <w:right w:val="none" w:sz="0" w:space="0" w:color="auto"/>
      </w:divBdr>
    </w:div>
    <w:div w:id="506672477">
      <w:bodyDiv w:val="1"/>
      <w:marLeft w:val="0"/>
      <w:marRight w:val="0"/>
      <w:marTop w:val="0"/>
      <w:marBottom w:val="0"/>
      <w:divBdr>
        <w:top w:val="none" w:sz="0" w:space="0" w:color="auto"/>
        <w:left w:val="none" w:sz="0" w:space="0" w:color="auto"/>
        <w:bottom w:val="none" w:sz="0" w:space="0" w:color="auto"/>
        <w:right w:val="none" w:sz="0" w:space="0" w:color="auto"/>
      </w:divBdr>
    </w:div>
    <w:div w:id="508720801">
      <w:bodyDiv w:val="1"/>
      <w:marLeft w:val="0"/>
      <w:marRight w:val="0"/>
      <w:marTop w:val="0"/>
      <w:marBottom w:val="0"/>
      <w:divBdr>
        <w:top w:val="none" w:sz="0" w:space="0" w:color="auto"/>
        <w:left w:val="none" w:sz="0" w:space="0" w:color="auto"/>
        <w:bottom w:val="none" w:sz="0" w:space="0" w:color="auto"/>
        <w:right w:val="none" w:sz="0" w:space="0" w:color="auto"/>
      </w:divBdr>
    </w:div>
    <w:div w:id="510798742">
      <w:bodyDiv w:val="1"/>
      <w:marLeft w:val="0"/>
      <w:marRight w:val="0"/>
      <w:marTop w:val="0"/>
      <w:marBottom w:val="0"/>
      <w:divBdr>
        <w:top w:val="none" w:sz="0" w:space="0" w:color="auto"/>
        <w:left w:val="none" w:sz="0" w:space="0" w:color="auto"/>
        <w:bottom w:val="none" w:sz="0" w:space="0" w:color="auto"/>
        <w:right w:val="none" w:sz="0" w:space="0" w:color="auto"/>
      </w:divBdr>
    </w:div>
    <w:div w:id="519702000">
      <w:bodyDiv w:val="1"/>
      <w:marLeft w:val="0"/>
      <w:marRight w:val="0"/>
      <w:marTop w:val="0"/>
      <w:marBottom w:val="0"/>
      <w:divBdr>
        <w:top w:val="none" w:sz="0" w:space="0" w:color="auto"/>
        <w:left w:val="none" w:sz="0" w:space="0" w:color="auto"/>
        <w:bottom w:val="none" w:sz="0" w:space="0" w:color="auto"/>
        <w:right w:val="none" w:sz="0" w:space="0" w:color="auto"/>
      </w:divBdr>
    </w:div>
    <w:div w:id="522285893">
      <w:bodyDiv w:val="1"/>
      <w:marLeft w:val="0"/>
      <w:marRight w:val="0"/>
      <w:marTop w:val="0"/>
      <w:marBottom w:val="0"/>
      <w:divBdr>
        <w:top w:val="none" w:sz="0" w:space="0" w:color="auto"/>
        <w:left w:val="none" w:sz="0" w:space="0" w:color="auto"/>
        <w:bottom w:val="none" w:sz="0" w:space="0" w:color="auto"/>
        <w:right w:val="none" w:sz="0" w:space="0" w:color="auto"/>
      </w:divBdr>
    </w:div>
    <w:div w:id="522406330">
      <w:bodyDiv w:val="1"/>
      <w:marLeft w:val="0"/>
      <w:marRight w:val="0"/>
      <w:marTop w:val="0"/>
      <w:marBottom w:val="0"/>
      <w:divBdr>
        <w:top w:val="none" w:sz="0" w:space="0" w:color="auto"/>
        <w:left w:val="none" w:sz="0" w:space="0" w:color="auto"/>
        <w:bottom w:val="none" w:sz="0" w:space="0" w:color="auto"/>
        <w:right w:val="none" w:sz="0" w:space="0" w:color="auto"/>
      </w:divBdr>
    </w:div>
    <w:div w:id="529531094">
      <w:bodyDiv w:val="1"/>
      <w:marLeft w:val="0"/>
      <w:marRight w:val="0"/>
      <w:marTop w:val="0"/>
      <w:marBottom w:val="0"/>
      <w:divBdr>
        <w:top w:val="none" w:sz="0" w:space="0" w:color="auto"/>
        <w:left w:val="none" w:sz="0" w:space="0" w:color="auto"/>
        <w:bottom w:val="none" w:sz="0" w:space="0" w:color="auto"/>
        <w:right w:val="none" w:sz="0" w:space="0" w:color="auto"/>
      </w:divBdr>
    </w:div>
    <w:div w:id="534662530">
      <w:bodyDiv w:val="1"/>
      <w:marLeft w:val="0"/>
      <w:marRight w:val="0"/>
      <w:marTop w:val="0"/>
      <w:marBottom w:val="0"/>
      <w:divBdr>
        <w:top w:val="none" w:sz="0" w:space="0" w:color="auto"/>
        <w:left w:val="none" w:sz="0" w:space="0" w:color="auto"/>
        <w:bottom w:val="none" w:sz="0" w:space="0" w:color="auto"/>
        <w:right w:val="none" w:sz="0" w:space="0" w:color="auto"/>
      </w:divBdr>
    </w:div>
    <w:div w:id="537551055">
      <w:bodyDiv w:val="1"/>
      <w:marLeft w:val="0"/>
      <w:marRight w:val="0"/>
      <w:marTop w:val="0"/>
      <w:marBottom w:val="0"/>
      <w:divBdr>
        <w:top w:val="none" w:sz="0" w:space="0" w:color="auto"/>
        <w:left w:val="none" w:sz="0" w:space="0" w:color="auto"/>
        <w:bottom w:val="none" w:sz="0" w:space="0" w:color="auto"/>
        <w:right w:val="none" w:sz="0" w:space="0" w:color="auto"/>
      </w:divBdr>
    </w:div>
    <w:div w:id="539099411">
      <w:bodyDiv w:val="1"/>
      <w:marLeft w:val="0"/>
      <w:marRight w:val="0"/>
      <w:marTop w:val="0"/>
      <w:marBottom w:val="0"/>
      <w:divBdr>
        <w:top w:val="none" w:sz="0" w:space="0" w:color="auto"/>
        <w:left w:val="none" w:sz="0" w:space="0" w:color="auto"/>
        <w:bottom w:val="none" w:sz="0" w:space="0" w:color="auto"/>
        <w:right w:val="none" w:sz="0" w:space="0" w:color="auto"/>
      </w:divBdr>
    </w:div>
    <w:div w:id="541135894">
      <w:bodyDiv w:val="1"/>
      <w:marLeft w:val="0"/>
      <w:marRight w:val="0"/>
      <w:marTop w:val="0"/>
      <w:marBottom w:val="0"/>
      <w:divBdr>
        <w:top w:val="none" w:sz="0" w:space="0" w:color="auto"/>
        <w:left w:val="none" w:sz="0" w:space="0" w:color="auto"/>
        <w:bottom w:val="none" w:sz="0" w:space="0" w:color="auto"/>
        <w:right w:val="none" w:sz="0" w:space="0" w:color="auto"/>
      </w:divBdr>
    </w:div>
    <w:div w:id="543249285">
      <w:bodyDiv w:val="1"/>
      <w:marLeft w:val="0"/>
      <w:marRight w:val="0"/>
      <w:marTop w:val="0"/>
      <w:marBottom w:val="0"/>
      <w:divBdr>
        <w:top w:val="none" w:sz="0" w:space="0" w:color="auto"/>
        <w:left w:val="none" w:sz="0" w:space="0" w:color="auto"/>
        <w:bottom w:val="none" w:sz="0" w:space="0" w:color="auto"/>
        <w:right w:val="none" w:sz="0" w:space="0" w:color="auto"/>
      </w:divBdr>
    </w:div>
    <w:div w:id="550314009">
      <w:bodyDiv w:val="1"/>
      <w:marLeft w:val="0"/>
      <w:marRight w:val="0"/>
      <w:marTop w:val="0"/>
      <w:marBottom w:val="0"/>
      <w:divBdr>
        <w:top w:val="none" w:sz="0" w:space="0" w:color="auto"/>
        <w:left w:val="none" w:sz="0" w:space="0" w:color="auto"/>
        <w:bottom w:val="none" w:sz="0" w:space="0" w:color="auto"/>
        <w:right w:val="none" w:sz="0" w:space="0" w:color="auto"/>
      </w:divBdr>
    </w:div>
    <w:div w:id="552081640">
      <w:bodyDiv w:val="1"/>
      <w:marLeft w:val="0"/>
      <w:marRight w:val="0"/>
      <w:marTop w:val="0"/>
      <w:marBottom w:val="0"/>
      <w:divBdr>
        <w:top w:val="none" w:sz="0" w:space="0" w:color="auto"/>
        <w:left w:val="none" w:sz="0" w:space="0" w:color="auto"/>
        <w:bottom w:val="none" w:sz="0" w:space="0" w:color="auto"/>
        <w:right w:val="none" w:sz="0" w:space="0" w:color="auto"/>
      </w:divBdr>
    </w:div>
    <w:div w:id="555318109">
      <w:bodyDiv w:val="1"/>
      <w:marLeft w:val="0"/>
      <w:marRight w:val="0"/>
      <w:marTop w:val="0"/>
      <w:marBottom w:val="0"/>
      <w:divBdr>
        <w:top w:val="none" w:sz="0" w:space="0" w:color="auto"/>
        <w:left w:val="none" w:sz="0" w:space="0" w:color="auto"/>
        <w:bottom w:val="none" w:sz="0" w:space="0" w:color="auto"/>
        <w:right w:val="none" w:sz="0" w:space="0" w:color="auto"/>
      </w:divBdr>
    </w:div>
    <w:div w:id="558128997">
      <w:bodyDiv w:val="1"/>
      <w:marLeft w:val="0"/>
      <w:marRight w:val="0"/>
      <w:marTop w:val="0"/>
      <w:marBottom w:val="0"/>
      <w:divBdr>
        <w:top w:val="none" w:sz="0" w:space="0" w:color="auto"/>
        <w:left w:val="none" w:sz="0" w:space="0" w:color="auto"/>
        <w:bottom w:val="none" w:sz="0" w:space="0" w:color="auto"/>
        <w:right w:val="none" w:sz="0" w:space="0" w:color="auto"/>
      </w:divBdr>
    </w:div>
    <w:div w:id="558901568">
      <w:bodyDiv w:val="1"/>
      <w:marLeft w:val="0"/>
      <w:marRight w:val="0"/>
      <w:marTop w:val="0"/>
      <w:marBottom w:val="0"/>
      <w:divBdr>
        <w:top w:val="none" w:sz="0" w:space="0" w:color="auto"/>
        <w:left w:val="none" w:sz="0" w:space="0" w:color="auto"/>
        <w:bottom w:val="none" w:sz="0" w:space="0" w:color="auto"/>
        <w:right w:val="none" w:sz="0" w:space="0" w:color="auto"/>
      </w:divBdr>
    </w:div>
    <w:div w:id="560556113">
      <w:bodyDiv w:val="1"/>
      <w:marLeft w:val="0"/>
      <w:marRight w:val="0"/>
      <w:marTop w:val="0"/>
      <w:marBottom w:val="0"/>
      <w:divBdr>
        <w:top w:val="none" w:sz="0" w:space="0" w:color="auto"/>
        <w:left w:val="none" w:sz="0" w:space="0" w:color="auto"/>
        <w:bottom w:val="none" w:sz="0" w:space="0" w:color="auto"/>
        <w:right w:val="none" w:sz="0" w:space="0" w:color="auto"/>
      </w:divBdr>
    </w:div>
    <w:div w:id="561871552">
      <w:bodyDiv w:val="1"/>
      <w:marLeft w:val="0"/>
      <w:marRight w:val="0"/>
      <w:marTop w:val="0"/>
      <w:marBottom w:val="0"/>
      <w:divBdr>
        <w:top w:val="none" w:sz="0" w:space="0" w:color="auto"/>
        <w:left w:val="none" w:sz="0" w:space="0" w:color="auto"/>
        <w:bottom w:val="none" w:sz="0" w:space="0" w:color="auto"/>
        <w:right w:val="none" w:sz="0" w:space="0" w:color="auto"/>
      </w:divBdr>
    </w:div>
    <w:div w:id="567039325">
      <w:bodyDiv w:val="1"/>
      <w:marLeft w:val="0"/>
      <w:marRight w:val="0"/>
      <w:marTop w:val="0"/>
      <w:marBottom w:val="0"/>
      <w:divBdr>
        <w:top w:val="none" w:sz="0" w:space="0" w:color="auto"/>
        <w:left w:val="none" w:sz="0" w:space="0" w:color="auto"/>
        <w:bottom w:val="none" w:sz="0" w:space="0" w:color="auto"/>
        <w:right w:val="none" w:sz="0" w:space="0" w:color="auto"/>
      </w:divBdr>
    </w:div>
    <w:div w:id="571427770">
      <w:bodyDiv w:val="1"/>
      <w:marLeft w:val="0"/>
      <w:marRight w:val="0"/>
      <w:marTop w:val="0"/>
      <w:marBottom w:val="0"/>
      <w:divBdr>
        <w:top w:val="none" w:sz="0" w:space="0" w:color="auto"/>
        <w:left w:val="none" w:sz="0" w:space="0" w:color="auto"/>
        <w:bottom w:val="none" w:sz="0" w:space="0" w:color="auto"/>
        <w:right w:val="none" w:sz="0" w:space="0" w:color="auto"/>
      </w:divBdr>
    </w:div>
    <w:div w:id="580679289">
      <w:bodyDiv w:val="1"/>
      <w:marLeft w:val="0"/>
      <w:marRight w:val="0"/>
      <w:marTop w:val="0"/>
      <w:marBottom w:val="0"/>
      <w:divBdr>
        <w:top w:val="none" w:sz="0" w:space="0" w:color="auto"/>
        <w:left w:val="none" w:sz="0" w:space="0" w:color="auto"/>
        <w:bottom w:val="none" w:sz="0" w:space="0" w:color="auto"/>
        <w:right w:val="none" w:sz="0" w:space="0" w:color="auto"/>
      </w:divBdr>
    </w:div>
    <w:div w:id="592396693">
      <w:bodyDiv w:val="1"/>
      <w:marLeft w:val="0"/>
      <w:marRight w:val="0"/>
      <w:marTop w:val="0"/>
      <w:marBottom w:val="0"/>
      <w:divBdr>
        <w:top w:val="none" w:sz="0" w:space="0" w:color="auto"/>
        <w:left w:val="none" w:sz="0" w:space="0" w:color="auto"/>
        <w:bottom w:val="none" w:sz="0" w:space="0" w:color="auto"/>
        <w:right w:val="none" w:sz="0" w:space="0" w:color="auto"/>
      </w:divBdr>
    </w:div>
    <w:div w:id="593054775">
      <w:bodyDiv w:val="1"/>
      <w:marLeft w:val="0"/>
      <w:marRight w:val="0"/>
      <w:marTop w:val="0"/>
      <w:marBottom w:val="0"/>
      <w:divBdr>
        <w:top w:val="none" w:sz="0" w:space="0" w:color="auto"/>
        <w:left w:val="none" w:sz="0" w:space="0" w:color="auto"/>
        <w:bottom w:val="none" w:sz="0" w:space="0" w:color="auto"/>
        <w:right w:val="none" w:sz="0" w:space="0" w:color="auto"/>
      </w:divBdr>
    </w:div>
    <w:div w:id="594828955">
      <w:bodyDiv w:val="1"/>
      <w:marLeft w:val="0"/>
      <w:marRight w:val="0"/>
      <w:marTop w:val="0"/>
      <w:marBottom w:val="0"/>
      <w:divBdr>
        <w:top w:val="none" w:sz="0" w:space="0" w:color="auto"/>
        <w:left w:val="none" w:sz="0" w:space="0" w:color="auto"/>
        <w:bottom w:val="none" w:sz="0" w:space="0" w:color="auto"/>
        <w:right w:val="none" w:sz="0" w:space="0" w:color="auto"/>
      </w:divBdr>
    </w:div>
    <w:div w:id="605430314">
      <w:bodyDiv w:val="1"/>
      <w:marLeft w:val="0"/>
      <w:marRight w:val="0"/>
      <w:marTop w:val="0"/>
      <w:marBottom w:val="0"/>
      <w:divBdr>
        <w:top w:val="none" w:sz="0" w:space="0" w:color="auto"/>
        <w:left w:val="none" w:sz="0" w:space="0" w:color="auto"/>
        <w:bottom w:val="none" w:sz="0" w:space="0" w:color="auto"/>
        <w:right w:val="none" w:sz="0" w:space="0" w:color="auto"/>
      </w:divBdr>
    </w:div>
    <w:div w:id="609506027">
      <w:bodyDiv w:val="1"/>
      <w:marLeft w:val="0"/>
      <w:marRight w:val="0"/>
      <w:marTop w:val="0"/>
      <w:marBottom w:val="0"/>
      <w:divBdr>
        <w:top w:val="none" w:sz="0" w:space="0" w:color="auto"/>
        <w:left w:val="none" w:sz="0" w:space="0" w:color="auto"/>
        <w:bottom w:val="none" w:sz="0" w:space="0" w:color="auto"/>
        <w:right w:val="none" w:sz="0" w:space="0" w:color="auto"/>
      </w:divBdr>
    </w:div>
    <w:div w:id="632180049">
      <w:bodyDiv w:val="1"/>
      <w:marLeft w:val="0"/>
      <w:marRight w:val="0"/>
      <w:marTop w:val="0"/>
      <w:marBottom w:val="0"/>
      <w:divBdr>
        <w:top w:val="none" w:sz="0" w:space="0" w:color="auto"/>
        <w:left w:val="none" w:sz="0" w:space="0" w:color="auto"/>
        <w:bottom w:val="none" w:sz="0" w:space="0" w:color="auto"/>
        <w:right w:val="none" w:sz="0" w:space="0" w:color="auto"/>
      </w:divBdr>
    </w:div>
    <w:div w:id="632254985">
      <w:bodyDiv w:val="1"/>
      <w:marLeft w:val="0"/>
      <w:marRight w:val="0"/>
      <w:marTop w:val="0"/>
      <w:marBottom w:val="0"/>
      <w:divBdr>
        <w:top w:val="none" w:sz="0" w:space="0" w:color="auto"/>
        <w:left w:val="none" w:sz="0" w:space="0" w:color="auto"/>
        <w:bottom w:val="none" w:sz="0" w:space="0" w:color="auto"/>
        <w:right w:val="none" w:sz="0" w:space="0" w:color="auto"/>
      </w:divBdr>
    </w:div>
    <w:div w:id="633219706">
      <w:bodyDiv w:val="1"/>
      <w:marLeft w:val="0"/>
      <w:marRight w:val="0"/>
      <w:marTop w:val="0"/>
      <w:marBottom w:val="0"/>
      <w:divBdr>
        <w:top w:val="none" w:sz="0" w:space="0" w:color="auto"/>
        <w:left w:val="none" w:sz="0" w:space="0" w:color="auto"/>
        <w:bottom w:val="none" w:sz="0" w:space="0" w:color="auto"/>
        <w:right w:val="none" w:sz="0" w:space="0" w:color="auto"/>
      </w:divBdr>
    </w:div>
    <w:div w:id="635839386">
      <w:bodyDiv w:val="1"/>
      <w:marLeft w:val="0"/>
      <w:marRight w:val="0"/>
      <w:marTop w:val="0"/>
      <w:marBottom w:val="0"/>
      <w:divBdr>
        <w:top w:val="none" w:sz="0" w:space="0" w:color="auto"/>
        <w:left w:val="none" w:sz="0" w:space="0" w:color="auto"/>
        <w:bottom w:val="none" w:sz="0" w:space="0" w:color="auto"/>
        <w:right w:val="none" w:sz="0" w:space="0" w:color="auto"/>
      </w:divBdr>
    </w:div>
    <w:div w:id="641350063">
      <w:bodyDiv w:val="1"/>
      <w:marLeft w:val="0"/>
      <w:marRight w:val="0"/>
      <w:marTop w:val="0"/>
      <w:marBottom w:val="0"/>
      <w:divBdr>
        <w:top w:val="none" w:sz="0" w:space="0" w:color="auto"/>
        <w:left w:val="none" w:sz="0" w:space="0" w:color="auto"/>
        <w:bottom w:val="none" w:sz="0" w:space="0" w:color="auto"/>
        <w:right w:val="none" w:sz="0" w:space="0" w:color="auto"/>
      </w:divBdr>
    </w:div>
    <w:div w:id="654383780">
      <w:bodyDiv w:val="1"/>
      <w:marLeft w:val="0"/>
      <w:marRight w:val="0"/>
      <w:marTop w:val="0"/>
      <w:marBottom w:val="0"/>
      <w:divBdr>
        <w:top w:val="none" w:sz="0" w:space="0" w:color="auto"/>
        <w:left w:val="none" w:sz="0" w:space="0" w:color="auto"/>
        <w:bottom w:val="none" w:sz="0" w:space="0" w:color="auto"/>
        <w:right w:val="none" w:sz="0" w:space="0" w:color="auto"/>
      </w:divBdr>
    </w:div>
    <w:div w:id="662010569">
      <w:bodyDiv w:val="1"/>
      <w:marLeft w:val="0"/>
      <w:marRight w:val="0"/>
      <w:marTop w:val="0"/>
      <w:marBottom w:val="0"/>
      <w:divBdr>
        <w:top w:val="none" w:sz="0" w:space="0" w:color="auto"/>
        <w:left w:val="none" w:sz="0" w:space="0" w:color="auto"/>
        <w:bottom w:val="none" w:sz="0" w:space="0" w:color="auto"/>
        <w:right w:val="none" w:sz="0" w:space="0" w:color="auto"/>
      </w:divBdr>
    </w:div>
    <w:div w:id="671375703">
      <w:bodyDiv w:val="1"/>
      <w:marLeft w:val="0"/>
      <w:marRight w:val="0"/>
      <w:marTop w:val="0"/>
      <w:marBottom w:val="0"/>
      <w:divBdr>
        <w:top w:val="none" w:sz="0" w:space="0" w:color="auto"/>
        <w:left w:val="none" w:sz="0" w:space="0" w:color="auto"/>
        <w:bottom w:val="none" w:sz="0" w:space="0" w:color="auto"/>
        <w:right w:val="none" w:sz="0" w:space="0" w:color="auto"/>
      </w:divBdr>
    </w:div>
    <w:div w:id="682129529">
      <w:bodyDiv w:val="1"/>
      <w:marLeft w:val="0"/>
      <w:marRight w:val="0"/>
      <w:marTop w:val="0"/>
      <w:marBottom w:val="0"/>
      <w:divBdr>
        <w:top w:val="none" w:sz="0" w:space="0" w:color="auto"/>
        <w:left w:val="none" w:sz="0" w:space="0" w:color="auto"/>
        <w:bottom w:val="none" w:sz="0" w:space="0" w:color="auto"/>
        <w:right w:val="none" w:sz="0" w:space="0" w:color="auto"/>
      </w:divBdr>
    </w:div>
    <w:div w:id="682439258">
      <w:bodyDiv w:val="1"/>
      <w:marLeft w:val="0"/>
      <w:marRight w:val="0"/>
      <w:marTop w:val="0"/>
      <w:marBottom w:val="0"/>
      <w:divBdr>
        <w:top w:val="none" w:sz="0" w:space="0" w:color="auto"/>
        <w:left w:val="none" w:sz="0" w:space="0" w:color="auto"/>
        <w:bottom w:val="none" w:sz="0" w:space="0" w:color="auto"/>
        <w:right w:val="none" w:sz="0" w:space="0" w:color="auto"/>
      </w:divBdr>
    </w:div>
    <w:div w:id="691033866">
      <w:bodyDiv w:val="1"/>
      <w:marLeft w:val="0"/>
      <w:marRight w:val="0"/>
      <w:marTop w:val="0"/>
      <w:marBottom w:val="0"/>
      <w:divBdr>
        <w:top w:val="none" w:sz="0" w:space="0" w:color="auto"/>
        <w:left w:val="none" w:sz="0" w:space="0" w:color="auto"/>
        <w:bottom w:val="none" w:sz="0" w:space="0" w:color="auto"/>
        <w:right w:val="none" w:sz="0" w:space="0" w:color="auto"/>
      </w:divBdr>
    </w:div>
    <w:div w:id="697700413">
      <w:bodyDiv w:val="1"/>
      <w:marLeft w:val="0"/>
      <w:marRight w:val="0"/>
      <w:marTop w:val="0"/>
      <w:marBottom w:val="0"/>
      <w:divBdr>
        <w:top w:val="none" w:sz="0" w:space="0" w:color="auto"/>
        <w:left w:val="none" w:sz="0" w:space="0" w:color="auto"/>
        <w:bottom w:val="none" w:sz="0" w:space="0" w:color="auto"/>
        <w:right w:val="none" w:sz="0" w:space="0" w:color="auto"/>
      </w:divBdr>
    </w:div>
    <w:div w:id="698510940">
      <w:bodyDiv w:val="1"/>
      <w:marLeft w:val="0"/>
      <w:marRight w:val="0"/>
      <w:marTop w:val="0"/>
      <w:marBottom w:val="0"/>
      <w:divBdr>
        <w:top w:val="none" w:sz="0" w:space="0" w:color="auto"/>
        <w:left w:val="none" w:sz="0" w:space="0" w:color="auto"/>
        <w:bottom w:val="none" w:sz="0" w:space="0" w:color="auto"/>
        <w:right w:val="none" w:sz="0" w:space="0" w:color="auto"/>
      </w:divBdr>
      <w:divsChild>
        <w:div w:id="1597401547">
          <w:marLeft w:val="0"/>
          <w:marRight w:val="0"/>
          <w:marTop w:val="0"/>
          <w:marBottom w:val="0"/>
          <w:divBdr>
            <w:top w:val="none" w:sz="0" w:space="0" w:color="auto"/>
            <w:left w:val="none" w:sz="0" w:space="0" w:color="auto"/>
            <w:bottom w:val="none" w:sz="0" w:space="0" w:color="auto"/>
            <w:right w:val="none" w:sz="0" w:space="0" w:color="auto"/>
          </w:divBdr>
          <w:divsChild>
            <w:div w:id="454449721">
              <w:marLeft w:val="0"/>
              <w:marRight w:val="0"/>
              <w:marTop w:val="0"/>
              <w:marBottom w:val="0"/>
              <w:divBdr>
                <w:top w:val="none" w:sz="0" w:space="0" w:color="auto"/>
                <w:left w:val="none" w:sz="0" w:space="0" w:color="auto"/>
                <w:bottom w:val="none" w:sz="0" w:space="0" w:color="auto"/>
                <w:right w:val="none" w:sz="0" w:space="0" w:color="auto"/>
              </w:divBdr>
              <w:divsChild>
                <w:div w:id="933703751">
                  <w:marLeft w:val="0"/>
                  <w:marRight w:val="0"/>
                  <w:marTop w:val="0"/>
                  <w:marBottom w:val="0"/>
                  <w:divBdr>
                    <w:top w:val="none" w:sz="0" w:space="0" w:color="auto"/>
                    <w:left w:val="none" w:sz="0" w:space="0" w:color="auto"/>
                    <w:bottom w:val="none" w:sz="0" w:space="0" w:color="auto"/>
                    <w:right w:val="none" w:sz="0" w:space="0" w:color="auto"/>
                  </w:divBdr>
                  <w:divsChild>
                    <w:div w:id="1508011644">
                      <w:marLeft w:val="2325"/>
                      <w:marRight w:val="0"/>
                      <w:marTop w:val="0"/>
                      <w:marBottom w:val="0"/>
                      <w:divBdr>
                        <w:top w:val="none" w:sz="0" w:space="0" w:color="auto"/>
                        <w:left w:val="none" w:sz="0" w:space="0" w:color="auto"/>
                        <w:bottom w:val="none" w:sz="0" w:space="0" w:color="auto"/>
                        <w:right w:val="none" w:sz="0" w:space="0" w:color="auto"/>
                      </w:divBdr>
                      <w:divsChild>
                        <w:div w:id="918056810">
                          <w:marLeft w:val="0"/>
                          <w:marRight w:val="0"/>
                          <w:marTop w:val="0"/>
                          <w:marBottom w:val="0"/>
                          <w:divBdr>
                            <w:top w:val="none" w:sz="0" w:space="0" w:color="auto"/>
                            <w:left w:val="none" w:sz="0" w:space="0" w:color="auto"/>
                            <w:bottom w:val="none" w:sz="0" w:space="0" w:color="auto"/>
                            <w:right w:val="none" w:sz="0" w:space="0" w:color="auto"/>
                          </w:divBdr>
                          <w:divsChild>
                            <w:div w:id="2028678335">
                              <w:marLeft w:val="0"/>
                              <w:marRight w:val="0"/>
                              <w:marTop w:val="0"/>
                              <w:marBottom w:val="0"/>
                              <w:divBdr>
                                <w:top w:val="none" w:sz="0" w:space="0" w:color="auto"/>
                                <w:left w:val="none" w:sz="0" w:space="0" w:color="auto"/>
                                <w:bottom w:val="none" w:sz="0" w:space="0" w:color="auto"/>
                                <w:right w:val="none" w:sz="0" w:space="0" w:color="auto"/>
                              </w:divBdr>
                              <w:divsChild>
                                <w:div w:id="973828898">
                                  <w:marLeft w:val="0"/>
                                  <w:marRight w:val="0"/>
                                  <w:marTop w:val="0"/>
                                  <w:marBottom w:val="0"/>
                                  <w:divBdr>
                                    <w:top w:val="none" w:sz="0" w:space="0" w:color="auto"/>
                                    <w:left w:val="none" w:sz="0" w:space="0" w:color="auto"/>
                                    <w:bottom w:val="none" w:sz="0" w:space="0" w:color="auto"/>
                                    <w:right w:val="none" w:sz="0" w:space="0" w:color="auto"/>
                                  </w:divBdr>
                                  <w:divsChild>
                                    <w:div w:id="6644314">
                                      <w:marLeft w:val="0"/>
                                      <w:marRight w:val="0"/>
                                      <w:marTop w:val="0"/>
                                      <w:marBottom w:val="0"/>
                                      <w:divBdr>
                                        <w:top w:val="none" w:sz="0" w:space="0" w:color="auto"/>
                                        <w:left w:val="none" w:sz="0" w:space="0" w:color="auto"/>
                                        <w:bottom w:val="none" w:sz="0" w:space="0" w:color="auto"/>
                                        <w:right w:val="none" w:sz="0" w:space="0" w:color="auto"/>
                                      </w:divBdr>
                                      <w:divsChild>
                                        <w:div w:id="1338338313">
                                          <w:marLeft w:val="0"/>
                                          <w:marRight w:val="0"/>
                                          <w:marTop w:val="0"/>
                                          <w:marBottom w:val="0"/>
                                          <w:divBdr>
                                            <w:top w:val="none" w:sz="0" w:space="0" w:color="auto"/>
                                            <w:left w:val="none" w:sz="0" w:space="0" w:color="auto"/>
                                            <w:bottom w:val="none" w:sz="0" w:space="0" w:color="auto"/>
                                            <w:right w:val="none" w:sz="0" w:space="0" w:color="auto"/>
                                          </w:divBdr>
                                          <w:divsChild>
                                            <w:div w:id="185022146">
                                              <w:marLeft w:val="0"/>
                                              <w:marRight w:val="0"/>
                                              <w:marTop w:val="0"/>
                                              <w:marBottom w:val="0"/>
                                              <w:divBdr>
                                                <w:top w:val="none" w:sz="0" w:space="0" w:color="auto"/>
                                                <w:left w:val="none" w:sz="0" w:space="0" w:color="auto"/>
                                                <w:bottom w:val="none" w:sz="0" w:space="0" w:color="auto"/>
                                                <w:right w:val="none" w:sz="0" w:space="0" w:color="auto"/>
                                              </w:divBdr>
                                              <w:divsChild>
                                                <w:div w:id="175454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0785642">
      <w:bodyDiv w:val="1"/>
      <w:marLeft w:val="0"/>
      <w:marRight w:val="0"/>
      <w:marTop w:val="0"/>
      <w:marBottom w:val="0"/>
      <w:divBdr>
        <w:top w:val="none" w:sz="0" w:space="0" w:color="auto"/>
        <w:left w:val="none" w:sz="0" w:space="0" w:color="auto"/>
        <w:bottom w:val="none" w:sz="0" w:space="0" w:color="auto"/>
        <w:right w:val="none" w:sz="0" w:space="0" w:color="auto"/>
      </w:divBdr>
    </w:div>
    <w:div w:id="703216921">
      <w:bodyDiv w:val="1"/>
      <w:marLeft w:val="0"/>
      <w:marRight w:val="0"/>
      <w:marTop w:val="0"/>
      <w:marBottom w:val="0"/>
      <w:divBdr>
        <w:top w:val="none" w:sz="0" w:space="0" w:color="auto"/>
        <w:left w:val="none" w:sz="0" w:space="0" w:color="auto"/>
        <w:bottom w:val="none" w:sz="0" w:space="0" w:color="auto"/>
        <w:right w:val="none" w:sz="0" w:space="0" w:color="auto"/>
      </w:divBdr>
    </w:div>
    <w:div w:id="718674672">
      <w:bodyDiv w:val="1"/>
      <w:marLeft w:val="0"/>
      <w:marRight w:val="0"/>
      <w:marTop w:val="0"/>
      <w:marBottom w:val="0"/>
      <w:divBdr>
        <w:top w:val="none" w:sz="0" w:space="0" w:color="auto"/>
        <w:left w:val="none" w:sz="0" w:space="0" w:color="auto"/>
        <w:bottom w:val="none" w:sz="0" w:space="0" w:color="auto"/>
        <w:right w:val="none" w:sz="0" w:space="0" w:color="auto"/>
      </w:divBdr>
    </w:div>
    <w:div w:id="724181255">
      <w:bodyDiv w:val="1"/>
      <w:marLeft w:val="0"/>
      <w:marRight w:val="0"/>
      <w:marTop w:val="0"/>
      <w:marBottom w:val="0"/>
      <w:divBdr>
        <w:top w:val="none" w:sz="0" w:space="0" w:color="auto"/>
        <w:left w:val="none" w:sz="0" w:space="0" w:color="auto"/>
        <w:bottom w:val="none" w:sz="0" w:space="0" w:color="auto"/>
        <w:right w:val="none" w:sz="0" w:space="0" w:color="auto"/>
      </w:divBdr>
    </w:div>
    <w:div w:id="725956022">
      <w:bodyDiv w:val="1"/>
      <w:marLeft w:val="0"/>
      <w:marRight w:val="0"/>
      <w:marTop w:val="0"/>
      <w:marBottom w:val="0"/>
      <w:divBdr>
        <w:top w:val="none" w:sz="0" w:space="0" w:color="auto"/>
        <w:left w:val="none" w:sz="0" w:space="0" w:color="auto"/>
        <w:bottom w:val="none" w:sz="0" w:space="0" w:color="auto"/>
        <w:right w:val="none" w:sz="0" w:space="0" w:color="auto"/>
      </w:divBdr>
    </w:div>
    <w:div w:id="726535195">
      <w:bodyDiv w:val="1"/>
      <w:marLeft w:val="0"/>
      <w:marRight w:val="0"/>
      <w:marTop w:val="0"/>
      <w:marBottom w:val="0"/>
      <w:divBdr>
        <w:top w:val="none" w:sz="0" w:space="0" w:color="auto"/>
        <w:left w:val="none" w:sz="0" w:space="0" w:color="auto"/>
        <w:bottom w:val="none" w:sz="0" w:space="0" w:color="auto"/>
        <w:right w:val="none" w:sz="0" w:space="0" w:color="auto"/>
      </w:divBdr>
    </w:div>
    <w:div w:id="739443659">
      <w:bodyDiv w:val="1"/>
      <w:marLeft w:val="0"/>
      <w:marRight w:val="0"/>
      <w:marTop w:val="0"/>
      <w:marBottom w:val="0"/>
      <w:divBdr>
        <w:top w:val="none" w:sz="0" w:space="0" w:color="auto"/>
        <w:left w:val="none" w:sz="0" w:space="0" w:color="auto"/>
        <w:bottom w:val="none" w:sz="0" w:space="0" w:color="auto"/>
        <w:right w:val="none" w:sz="0" w:space="0" w:color="auto"/>
      </w:divBdr>
    </w:div>
    <w:div w:id="756706731">
      <w:bodyDiv w:val="1"/>
      <w:marLeft w:val="0"/>
      <w:marRight w:val="0"/>
      <w:marTop w:val="0"/>
      <w:marBottom w:val="0"/>
      <w:divBdr>
        <w:top w:val="none" w:sz="0" w:space="0" w:color="auto"/>
        <w:left w:val="none" w:sz="0" w:space="0" w:color="auto"/>
        <w:bottom w:val="none" w:sz="0" w:space="0" w:color="auto"/>
        <w:right w:val="none" w:sz="0" w:space="0" w:color="auto"/>
      </w:divBdr>
    </w:div>
    <w:div w:id="762650540">
      <w:bodyDiv w:val="1"/>
      <w:marLeft w:val="0"/>
      <w:marRight w:val="0"/>
      <w:marTop w:val="0"/>
      <w:marBottom w:val="0"/>
      <w:divBdr>
        <w:top w:val="none" w:sz="0" w:space="0" w:color="auto"/>
        <w:left w:val="none" w:sz="0" w:space="0" w:color="auto"/>
        <w:bottom w:val="none" w:sz="0" w:space="0" w:color="auto"/>
        <w:right w:val="none" w:sz="0" w:space="0" w:color="auto"/>
      </w:divBdr>
    </w:div>
    <w:div w:id="777674454">
      <w:bodyDiv w:val="1"/>
      <w:marLeft w:val="0"/>
      <w:marRight w:val="0"/>
      <w:marTop w:val="0"/>
      <w:marBottom w:val="0"/>
      <w:divBdr>
        <w:top w:val="none" w:sz="0" w:space="0" w:color="auto"/>
        <w:left w:val="none" w:sz="0" w:space="0" w:color="auto"/>
        <w:bottom w:val="none" w:sz="0" w:space="0" w:color="auto"/>
        <w:right w:val="none" w:sz="0" w:space="0" w:color="auto"/>
      </w:divBdr>
    </w:div>
    <w:div w:id="792285252">
      <w:bodyDiv w:val="1"/>
      <w:marLeft w:val="0"/>
      <w:marRight w:val="0"/>
      <w:marTop w:val="0"/>
      <w:marBottom w:val="0"/>
      <w:divBdr>
        <w:top w:val="none" w:sz="0" w:space="0" w:color="auto"/>
        <w:left w:val="none" w:sz="0" w:space="0" w:color="auto"/>
        <w:bottom w:val="none" w:sz="0" w:space="0" w:color="auto"/>
        <w:right w:val="none" w:sz="0" w:space="0" w:color="auto"/>
      </w:divBdr>
    </w:div>
    <w:div w:id="803354516">
      <w:bodyDiv w:val="1"/>
      <w:marLeft w:val="0"/>
      <w:marRight w:val="0"/>
      <w:marTop w:val="0"/>
      <w:marBottom w:val="0"/>
      <w:divBdr>
        <w:top w:val="none" w:sz="0" w:space="0" w:color="auto"/>
        <w:left w:val="none" w:sz="0" w:space="0" w:color="auto"/>
        <w:bottom w:val="none" w:sz="0" w:space="0" w:color="auto"/>
        <w:right w:val="none" w:sz="0" w:space="0" w:color="auto"/>
      </w:divBdr>
    </w:div>
    <w:div w:id="818300500">
      <w:bodyDiv w:val="1"/>
      <w:marLeft w:val="0"/>
      <w:marRight w:val="0"/>
      <w:marTop w:val="0"/>
      <w:marBottom w:val="0"/>
      <w:divBdr>
        <w:top w:val="none" w:sz="0" w:space="0" w:color="auto"/>
        <w:left w:val="none" w:sz="0" w:space="0" w:color="auto"/>
        <w:bottom w:val="none" w:sz="0" w:space="0" w:color="auto"/>
        <w:right w:val="none" w:sz="0" w:space="0" w:color="auto"/>
      </w:divBdr>
    </w:div>
    <w:div w:id="826166105">
      <w:bodyDiv w:val="1"/>
      <w:marLeft w:val="0"/>
      <w:marRight w:val="0"/>
      <w:marTop w:val="0"/>
      <w:marBottom w:val="0"/>
      <w:divBdr>
        <w:top w:val="none" w:sz="0" w:space="0" w:color="auto"/>
        <w:left w:val="none" w:sz="0" w:space="0" w:color="auto"/>
        <w:bottom w:val="none" w:sz="0" w:space="0" w:color="auto"/>
        <w:right w:val="none" w:sz="0" w:space="0" w:color="auto"/>
      </w:divBdr>
    </w:div>
    <w:div w:id="828668945">
      <w:bodyDiv w:val="1"/>
      <w:marLeft w:val="0"/>
      <w:marRight w:val="0"/>
      <w:marTop w:val="0"/>
      <w:marBottom w:val="0"/>
      <w:divBdr>
        <w:top w:val="none" w:sz="0" w:space="0" w:color="auto"/>
        <w:left w:val="none" w:sz="0" w:space="0" w:color="auto"/>
        <w:bottom w:val="none" w:sz="0" w:space="0" w:color="auto"/>
        <w:right w:val="none" w:sz="0" w:space="0" w:color="auto"/>
      </w:divBdr>
    </w:div>
    <w:div w:id="833257012">
      <w:bodyDiv w:val="1"/>
      <w:marLeft w:val="0"/>
      <w:marRight w:val="0"/>
      <w:marTop w:val="0"/>
      <w:marBottom w:val="0"/>
      <w:divBdr>
        <w:top w:val="none" w:sz="0" w:space="0" w:color="auto"/>
        <w:left w:val="none" w:sz="0" w:space="0" w:color="auto"/>
        <w:bottom w:val="none" w:sz="0" w:space="0" w:color="auto"/>
        <w:right w:val="none" w:sz="0" w:space="0" w:color="auto"/>
      </w:divBdr>
    </w:div>
    <w:div w:id="834077504">
      <w:bodyDiv w:val="1"/>
      <w:marLeft w:val="0"/>
      <w:marRight w:val="0"/>
      <w:marTop w:val="0"/>
      <w:marBottom w:val="0"/>
      <w:divBdr>
        <w:top w:val="none" w:sz="0" w:space="0" w:color="auto"/>
        <w:left w:val="none" w:sz="0" w:space="0" w:color="auto"/>
        <w:bottom w:val="none" w:sz="0" w:space="0" w:color="auto"/>
        <w:right w:val="none" w:sz="0" w:space="0" w:color="auto"/>
      </w:divBdr>
    </w:div>
    <w:div w:id="837115271">
      <w:bodyDiv w:val="1"/>
      <w:marLeft w:val="0"/>
      <w:marRight w:val="0"/>
      <w:marTop w:val="0"/>
      <w:marBottom w:val="0"/>
      <w:divBdr>
        <w:top w:val="none" w:sz="0" w:space="0" w:color="auto"/>
        <w:left w:val="none" w:sz="0" w:space="0" w:color="auto"/>
        <w:bottom w:val="none" w:sz="0" w:space="0" w:color="auto"/>
        <w:right w:val="none" w:sz="0" w:space="0" w:color="auto"/>
      </w:divBdr>
    </w:div>
    <w:div w:id="841773567">
      <w:bodyDiv w:val="1"/>
      <w:marLeft w:val="0"/>
      <w:marRight w:val="0"/>
      <w:marTop w:val="0"/>
      <w:marBottom w:val="0"/>
      <w:divBdr>
        <w:top w:val="none" w:sz="0" w:space="0" w:color="auto"/>
        <w:left w:val="none" w:sz="0" w:space="0" w:color="auto"/>
        <w:bottom w:val="none" w:sz="0" w:space="0" w:color="auto"/>
        <w:right w:val="none" w:sz="0" w:space="0" w:color="auto"/>
      </w:divBdr>
    </w:div>
    <w:div w:id="859439147">
      <w:bodyDiv w:val="1"/>
      <w:marLeft w:val="0"/>
      <w:marRight w:val="0"/>
      <w:marTop w:val="0"/>
      <w:marBottom w:val="0"/>
      <w:divBdr>
        <w:top w:val="none" w:sz="0" w:space="0" w:color="auto"/>
        <w:left w:val="none" w:sz="0" w:space="0" w:color="auto"/>
        <w:bottom w:val="none" w:sz="0" w:space="0" w:color="auto"/>
        <w:right w:val="none" w:sz="0" w:space="0" w:color="auto"/>
      </w:divBdr>
    </w:div>
    <w:div w:id="867374048">
      <w:bodyDiv w:val="1"/>
      <w:marLeft w:val="0"/>
      <w:marRight w:val="0"/>
      <w:marTop w:val="0"/>
      <w:marBottom w:val="0"/>
      <w:divBdr>
        <w:top w:val="none" w:sz="0" w:space="0" w:color="auto"/>
        <w:left w:val="none" w:sz="0" w:space="0" w:color="auto"/>
        <w:bottom w:val="none" w:sz="0" w:space="0" w:color="auto"/>
        <w:right w:val="none" w:sz="0" w:space="0" w:color="auto"/>
      </w:divBdr>
    </w:div>
    <w:div w:id="868028029">
      <w:bodyDiv w:val="1"/>
      <w:marLeft w:val="0"/>
      <w:marRight w:val="0"/>
      <w:marTop w:val="0"/>
      <w:marBottom w:val="0"/>
      <w:divBdr>
        <w:top w:val="none" w:sz="0" w:space="0" w:color="auto"/>
        <w:left w:val="none" w:sz="0" w:space="0" w:color="auto"/>
        <w:bottom w:val="none" w:sz="0" w:space="0" w:color="auto"/>
        <w:right w:val="none" w:sz="0" w:space="0" w:color="auto"/>
      </w:divBdr>
    </w:div>
    <w:div w:id="888495085">
      <w:bodyDiv w:val="1"/>
      <w:marLeft w:val="0"/>
      <w:marRight w:val="0"/>
      <w:marTop w:val="0"/>
      <w:marBottom w:val="0"/>
      <w:divBdr>
        <w:top w:val="none" w:sz="0" w:space="0" w:color="auto"/>
        <w:left w:val="none" w:sz="0" w:space="0" w:color="auto"/>
        <w:bottom w:val="none" w:sz="0" w:space="0" w:color="auto"/>
        <w:right w:val="none" w:sz="0" w:space="0" w:color="auto"/>
      </w:divBdr>
    </w:div>
    <w:div w:id="896280540">
      <w:bodyDiv w:val="1"/>
      <w:marLeft w:val="0"/>
      <w:marRight w:val="0"/>
      <w:marTop w:val="0"/>
      <w:marBottom w:val="0"/>
      <w:divBdr>
        <w:top w:val="none" w:sz="0" w:space="0" w:color="auto"/>
        <w:left w:val="none" w:sz="0" w:space="0" w:color="auto"/>
        <w:bottom w:val="none" w:sz="0" w:space="0" w:color="auto"/>
        <w:right w:val="none" w:sz="0" w:space="0" w:color="auto"/>
      </w:divBdr>
    </w:div>
    <w:div w:id="896934537">
      <w:bodyDiv w:val="1"/>
      <w:marLeft w:val="0"/>
      <w:marRight w:val="0"/>
      <w:marTop w:val="0"/>
      <w:marBottom w:val="0"/>
      <w:divBdr>
        <w:top w:val="none" w:sz="0" w:space="0" w:color="auto"/>
        <w:left w:val="none" w:sz="0" w:space="0" w:color="auto"/>
        <w:bottom w:val="none" w:sz="0" w:space="0" w:color="auto"/>
        <w:right w:val="none" w:sz="0" w:space="0" w:color="auto"/>
      </w:divBdr>
    </w:div>
    <w:div w:id="902174913">
      <w:bodyDiv w:val="1"/>
      <w:marLeft w:val="0"/>
      <w:marRight w:val="0"/>
      <w:marTop w:val="0"/>
      <w:marBottom w:val="0"/>
      <w:divBdr>
        <w:top w:val="none" w:sz="0" w:space="0" w:color="auto"/>
        <w:left w:val="none" w:sz="0" w:space="0" w:color="auto"/>
        <w:bottom w:val="none" w:sz="0" w:space="0" w:color="auto"/>
        <w:right w:val="none" w:sz="0" w:space="0" w:color="auto"/>
      </w:divBdr>
    </w:div>
    <w:div w:id="903026688">
      <w:bodyDiv w:val="1"/>
      <w:marLeft w:val="0"/>
      <w:marRight w:val="0"/>
      <w:marTop w:val="0"/>
      <w:marBottom w:val="0"/>
      <w:divBdr>
        <w:top w:val="none" w:sz="0" w:space="0" w:color="auto"/>
        <w:left w:val="none" w:sz="0" w:space="0" w:color="auto"/>
        <w:bottom w:val="none" w:sz="0" w:space="0" w:color="auto"/>
        <w:right w:val="none" w:sz="0" w:space="0" w:color="auto"/>
      </w:divBdr>
    </w:div>
    <w:div w:id="910844549">
      <w:bodyDiv w:val="1"/>
      <w:marLeft w:val="0"/>
      <w:marRight w:val="0"/>
      <w:marTop w:val="0"/>
      <w:marBottom w:val="0"/>
      <w:divBdr>
        <w:top w:val="none" w:sz="0" w:space="0" w:color="auto"/>
        <w:left w:val="none" w:sz="0" w:space="0" w:color="auto"/>
        <w:bottom w:val="none" w:sz="0" w:space="0" w:color="auto"/>
        <w:right w:val="none" w:sz="0" w:space="0" w:color="auto"/>
      </w:divBdr>
    </w:div>
    <w:div w:id="914052891">
      <w:bodyDiv w:val="1"/>
      <w:marLeft w:val="0"/>
      <w:marRight w:val="0"/>
      <w:marTop w:val="0"/>
      <w:marBottom w:val="0"/>
      <w:divBdr>
        <w:top w:val="none" w:sz="0" w:space="0" w:color="auto"/>
        <w:left w:val="none" w:sz="0" w:space="0" w:color="auto"/>
        <w:bottom w:val="none" w:sz="0" w:space="0" w:color="auto"/>
        <w:right w:val="none" w:sz="0" w:space="0" w:color="auto"/>
      </w:divBdr>
    </w:div>
    <w:div w:id="920529918">
      <w:bodyDiv w:val="1"/>
      <w:marLeft w:val="0"/>
      <w:marRight w:val="0"/>
      <w:marTop w:val="0"/>
      <w:marBottom w:val="0"/>
      <w:divBdr>
        <w:top w:val="none" w:sz="0" w:space="0" w:color="auto"/>
        <w:left w:val="none" w:sz="0" w:space="0" w:color="auto"/>
        <w:bottom w:val="none" w:sz="0" w:space="0" w:color="auto"/>
        <w:right w:val="none" w:sz="0" w:space="0" w:color="auto"/>
      </w:divBdr>
    </w:div>
    <w:div w:id="921984233">
      <w:bodyDiv w:val="1"/>
      <w:marLeft w:val="0"/>
      <w:marRight w:val="0"/>
      <w:marTop w:val="0"/>
      <w:marBottom w:val="0"/>
      <w:divBdr>
        <w:top w:val="none" w:sz="0" w:space="0" w:color="auto"/>
        <w:left w:val="none" w:sz="0" w:space="0" w:color="auto"/>
        <w:bottom w:val="none" w:sz="0" w:space="0" w:color="auto"/>
        <w:right w:val="none" w:sz="0" w:space="0" w:color="auto"/>
      </w:divBdr>
    </w:div>
    <w:div w:id="925043059">
      <w:bodyDiv w:val="1"/>
      <w:marLeft w:val="0"/>
      <w:marRight w:val="0"/>
      <w:marTop w:val="0"/>
      <w:marBottom w:val="0"/>
      <w:divBdr>
        <w:top w:val="none" w:sz="0" w:space="0" w:color="auto"/>
        <w:left w:val="none" w:sz="0" w:space="0" w:color="auto"/>
        <w:bottom w:val="none" w:sz="0" w:space="0" w:color="auto"/>
        <w:right w:val="none" w:sz="0" w:space="0" w:color="auto"/>
      </w:divBdr>
    </w:div>
    <w:div w:id="926306831">
      <w:bodyDiv w:val="1"/>
      <w:marLeft w:val="0"/>
      <w:marRight w:val="0"/>
      <w:marTop w:val="0"/>
      <w:marBottom w:val="0"/>
      <w:divBdr>
        <w:top w:val="none" w:sz="0" w:space="0" w:color="auto"/>
        <w:left w:val="none" w:sz="0" w:space="0" w:color="auto"/>
        <w:bottom w:val="none" w:sz="0" w:space="0" w:color="auto"/>
        <w:right w:val="none" w:sz="0" w:space="0" w:color="auto"/>
      </w:divBdr>
    </w:div>
    <w:div w:id="929777383">
      <w:bodyDiv w:val="1"/>
      <w:marLeft w:val="0"/>
      <w:marRight w:val="0"/>
      <w:marTop w:val="0"/>
      <w:marBottom w:val="0"/>
      <w:divBdr>
        <w:top w:val="none" w:sz="0" w:space="0" w:color="auto"/>
        <w:left w:val="none" w:sz="0" w:space="0" w:color="auto"/>
        <w:bottom w:val="none" w:sz="0" w:space="0" w:color="auto"/>
        <w:right w:val="none" w:sz="0" w:space="0" w:color="auto"/>
      </w:divBdr>
    </w:div>
    <w:div w:id="936600150">
      <w:bodyDiv w:val="1"/>
      <w:marLeft w:val="0"/>
      <w:marRight w:val="0"/>
      <w:marTop w:val="0"/>
      <w:marBottom w:val="0"/>
      <w:divBdr>
        <w:top w:val="none" w:sz="0" w:space="0" w:color="auto"/>
        <w:left w:val="none" w:sz="0" w:space="0" w:color="auto"/>
        <w:bottom w:val="none" w:sz="0" w:space="0" w:color="auto"/>
        <w:right w:val="none" w:sz="0" w:space="0" w:color="auto"/>
      </w:divBdr>
    </w:div>
    <w:div w:id="942689535">
      <w:bodyDiv w:val="1"/>
      <w:marLeft w:val="0"/>
      <w:marRight w:val="0"/>
      <w:marTop w:val="0"/>
      <w:marBottom w:val="0"/>
      <w:divBdr>
        <w:top w:val="none" w:sz="0" w:space="0" w:color="auto"/>
        <w:left w:val="none" w:sz="0" w:space="0" w:color="auto"/>
        <w:bottom w:val="none" w:sz="0" w:space="0" w:color="auto"/>
        <w:right w:val="none" w:sz="0" w:space="0" w:color="auto"/>
      </w:divBdr>
    </w:div>
    <w:div w:id="982082620">
      <w:bodyDiv w:val="1"/>
      <w:marLeft w:val="0"/>
      <w:marRight w:val="0"/>
      <w:marTop w:val="0"/>
      <w:marBottom w:val="0"/>
      <w:divBdr>
        <w:top w:val="none" w:sz="0" w:space="0" w:color="auto"/>
        <w:left w:val="none" w:sz="0" w:space="0" w:color="auto"/>
        <w:bottom w:val="none" w:sz="0" w:space="0" w:color="auto"/>
        <w:right w:val="none" w:sz="0" w:space="0" w:color="auto"/>
      </w:divBdr>
    </w:div>
    <w:div w:id="983893079">
      <w:bodyDiv w:val="1"/>
      <w:marLeft w:val="0"/>
      <w:marRight w:val="0"/>
      <w:marTop w:val="0"/>
      <w:marBottom w:val="0"/>
      <w:divBdr>
        <w:top w:val="none" w:sz="0" w:space="0" w:color="auto"/>
        <w:left w:val="none" w:sz="0" w:space="0" w:color="auto"/>
        <w:bottom w:val="none" w:sz="0" w:space="0" w:color="auto"/>
        <w:right w:val="none" w:sz="0" w:space="0" w:color="auto"/>
      </w:divBdr>
    </w:div>
    <w:div w:id="1000229719">
      <w:bodyDiv w:val="1"/>
      <w:marLeft w:val="0"/>
      <w:marRight w:val="0"/>
      <w:marTop w:val="0"/>
      <w:marBottom w:val="0"/>
      <w:divBdr>
        <w:top w:val="none" w:sz="0" w:space="0" w:color="auto"/>
        <w:left w:val="none" w:sz="0" w:space="0" w:color="auto"/>
        <w:bottom w:val="none" w:sz="0" w:space="0" w:color="auto"/>
        <w:right w:val="none" w:sz="0" w:space="0" w:color="auto"/>
      </w:divBdr>
    </w:div>
    <w:div w:id="1012729105">
      <w:bodyDiv w:val="1"/>
      <w:marLeft w:val="0"/>
      <w:marRight w:val="0"/>
      <w:marTop w:val="0"/>
      <w:marBottom w:val="0"/>
      <w:divBdr>
        <w:top w:val="none" w:sz="0" w:space="0" w:color="auto"/>
        <w:left w:val="none" w:sz="0" w:space="0" w:color="auto"/>
        <w:bottom w:val="none" w:sz="0" w:space="0" w:color="auto"/>
        <w:right w:val="none" w:sz="0" w:space="0" w:color="auto"/>
      </w:divBdr>
    </w:div>
    <w:div w:id="1019741515">
      <w:bodyDiv w:val="1"/>
      <w:marLeft w:val="0"/>
      <w:marRight w:val="0"/>
      <w:marTop w:val="0"/>
      <w:marBottom w:val="0"/>
      <w:divBdr>
        <w:top w:val="none" w:sz="0" w:space="0" w:color="auto"/>
        <w:left w:val="none" w:sz="0" w:space="0" w:color="auto"/>
        <w:bottom w:val="none" w:sz="0" w:space="0" w:color="auto"/>
        <w:right w:val="none" w:sz="0" w:space="0" w:color="auto"/>
      </w:divBdr>
    </w:div>
    <w:div w:id="1021735794">
      <w:bodyDiv w:val="1"/>
      <w:marLeft w:val="0"/>
      <w:marRight w:val="0"/>
      <w:marTop w:val="0"/>
      <w:marBottom w:val="0"/>
      <w:divBdr>
        <w:top w:val="none" w:sz="0" w:space="0" w:color="auto"/>
        <w:left w:val="none" w:sz="0" w:space="0" w:color="auto"/>
        <w:bottom w:val="none" w:sz="0" w:space="0" w:color="auto"/>
        <w:right w:val="none" w:sz="0" w:space="0" w:color="auto"/>
      </w:divBdr>
    </w:div>
    <w:div w:id="1029180018">
      <w:bodyDiv w:val="1"/>
      <w:marLeft w:val="0"/>
      <w:marRight w:val="0"/>
      <w:marTop w:val="0"/>
      <w:marBottom w:val="0"/>
      <w:divBdr>
        <w:top w:val="none" w:sz="0" w:space="0" w:color="auto"/>
        <w:left w:val="none" w:sz="0" w:space="0" w:color="auto"/>
        <w:bottom w:val="none" w:sz="0" w:space="0" w:color="auto"/>
        <w:right w:val="none" w:sz="0" w:space="0" w:color="auto"/>
      </w:divBdr>
    </w:div>
    <w:div w:id="1035891582">
      <w:bodyDiv w:val="1"/>
      <w:marLeft w:val="0"/>
      <w:marRight w:val="0"/>
      <w:marTop w:val="0"/>
      <w:marBottom w:val="0"/>
      <w:divBdr>
        <w:top w:val="none" w:sz="0" w:space="0" w:color="auto"/>
        <w:left w:val="none" w:sz="0" w:space="0" w:color="auto"/>
        <w:bottom w:val="none" w:sz="0" w:space="0" w:color="auto"/>
        <w:right w:val="none" w:sz="0" w:space="0" w:color="auto"/>
      </w:divBdr>
    </w:div>
    <w:div w:id="1039430907">
      <w:bodyDiv w:val="1"/>
      <w:marLeft w:val="0"/>
      <w:marRight w:val="0"/>
      <w:marTop w:val="0"/>
      <w:marBottom w:val="0"/>
      <w:divBdr>
        <w:top w:val="none" w:sz="0" w:space="0" w:color="auto"/>
        <w:left w:val="none" w:sz="0" w:space="0" w:color="auto"/>
        <w:bottom w:val="none" w:sz="0" w:space="0" w:color="auto"/>
        <w:right w:val="none" w:sz="0" w:space="0" w:color="auto"/>
      </w:divBdr>
    </w:div>
    <w:div w:id="1041713894">
      <w:bodyDiv w:val="1"/>
      <w:marLeft w:val="0"/>
      <w:marRight w:val="0"/>
      <w:marTop w:val="0"/>
      <w:marBottom w:val="0"/>
      <w:divBdr>
        <w:top w:val="none" w:sz="0" w:space="0" w:color="auto"/>
        <w:left w:val="none" w:sz="0" w:space="0" w:color="auto"/>
        <w:bottom w:val="none" w:sz="0" w:space="0" w:color="auto"/>
        <w:right w:val="none" w:sz="0" w:space="0" w:color="auto"/>
      </w:divBdr>
    </w:div>
    <w:div w:id="1046758914">
      <w:bodyDiv w:val="1"/>
      <w:marLeft w:val="0"/>
      <w:marRight w:val="0"/>
      <w:marTop w:val="0"/>
      <w:marBottom w:val="0"/>
      <w:divBdr>
        <w:top w:val="none" w:sz="0" w:space="0" w:color="auto"/>
        <w:left w:val="none" w:sz="0" w:space="0" w:color="auto"/>
        <w:bottom w:val="none" w:sz="0" w:space="0" w:color="auto"/>
        <w:right w:val="none" w:sz="0" w:space="0" w:color="auto"/>
      </w:divBdr>
    </w:div>
    <w:div w:id="1049305590">
      <w:bodyDiv w:val="1"/>
      <w:marLeft w:val="0"/>
      <w:marRight w:val="0"/>
      <w:marTop w:val="0"/>
      <w:marBottom w:val="0"/>
      <w:divBdr>
        <w:top w:val="none" w:sz="0" w:space="0" w:color="auto"/>
        <w:left w:val="none" w:sz="0" w:space="0" w:color="auto"/>
        <w:bottom w:val="none" w:sz="0" w:space="0" w:color="auto"/>
        <w:right w:val="none" w:sz="0" w:space="0" w:color="auto"/>
      </w:divBdr>
      <w:divsChild>
        <w:div w:id="972324110">
          <w:marLeft w:val="0"/>
          <w:marRight w:val="0"/>
          <w:marTop w:val="0"/>
          <w:marBottom w:val="0"/>
          <w:divBdr>
            <w:top w:val="none" w:sz="0" w:space="0" w:color="auto"/>
            <w:left w:val="none" w:sz="0" w:space="0" w:color="auto"/>
            <w:bottom w:val="none" w:sz="0" w:space="0" w:color="auto"/>
            <w:right w:val="none" w:sz="0" w:space="0" w:color="auto"/>
          </w:divBdr>
        </w:div>
      </w:divsChild>
    </w:div>
    <w:div w:id="1057437206">
      <w:bodyDiv w:val="1"/>
      <w:marLeft w:val="0"/>
      <w:marRight w:val="0"/>
      <w:marTop w:val="0"/>
      <w:marBottom w:val="0"/>
      <w:divBdr>
        <w:top w:val="none" w:sz="0" w:space="0" w:color="auto"/>
        <w:left w:val="none" w:sz="0" w:space="0" w:color="auto"/>
        <w:bottom w:val="none" w:sz="0" w:space="0" w:color="auto"/>
        <w:right w:val="none" w:sz="0" w:space="0" w:color="auto"/>
      </w:divBdr>
    </w:div>
    <w:div w:id="1058359724">
      <w:bodyDiv w:val="1"/>
      <w:marLeft w:val="0"/>
      <w:marRight w:val="0"/>
      <w:marTop w:val="0"/>
      <w:marBottom w:val="0"/>
      <w:divBdr>
        <w:top w:val="none" w:sz="0" w:space="0" w:color="auto"/>
        <w:left w:val="none" w:sz="0" w:space="0" w:color="auto"/>
        <w:bottom w:val="none" w:sz="0" w:space="0" w:color="auto"/>
        <w:right w:val="none" w:sz="0" w:space="0" w:color="auto"/>
      </w:divBdr>
    </w:div>
    <w:div w:id="1061368083">
      <w:bodyDiv w:val="1"/>
      <w:marLeft w:val="0"/>
      <w:marRight w:val="0"/>
      <w:marTop w:val="0"/>
      <w:marBottom w:val="0"/>
      <w:divBdr>
        <w:top w:val="none" w:sz="0" w:space="0" w:color="auto"/>
        <w:left w:val="none" w:sz="0" w:space="0" w:color="auto"/>
        <w:bottom w:val="none" w:sz="0" w:space="0" w:color="auto"/>
        <w:right w:val="none" w:sz="0" w:space="0" w:color="auto"/>
      </w:divBdr>
    </w:div>
    <w:div w:id="1070888072">
      <w:bodyDiv w:val="1"/>
      <w:marLeft w:val="0"/>
      <w:marRight w:val="0"/>
      <w:marTop w:val="0"/>
      <w:marBottom w:val="0"/>
      <w:divBdr>
        <w:top w:val="none" w:sz="0" w:space="0" w:color="auto"/>
        <w:left w:val="none" w:sz="0" w:space="0" w:color="auto"/>
        <w:bottom w:val="none" w:sz="0" w:space="0" w:color="auto"/>
        <w:right w:val="none" w:sz="0" w:space="0" w:color="auto"/>
      </w:divBdr>
    </w:div>
    <w:div w:id="1083144683">
      <w:bodyDiv w:val="1"/>
      <w:marLeft w:val="0"/>
      <w:marRight w:val="0"/>
      <w:marTop w:val="0"/>
      <w:marBottom w:val="0"/>
      <w:divBdr>
        <w:top w:val="none" w:sz="0" w:space="0" w:color="auto"/>
        <w:left w:val="none" w:sz="0" w:space="0" w:color="auto"/>
        <w:bottom w:val="none" w:sz="0" w:space="0" w:color="auto"/>
        <w:right w:val="none" w:sz="0" w:space="0" w:color="auto"/>
      </w:divBdr>
    </w:div>
    <w:div w:id="1090858799">
      <w:bodyDiv w:val="1"/>
      <w:marLeft w:val="0"/>
      <w:marRight w:val="0"/>
      <w:marTop w:val="0"/>
      <w:marBottom w:val="0"/>
      <w:divBdr>
        <w:top w:val="none" w:sz="0" w:space="0" w:color="auto"/>
        <w:left w:val="none" w:sz="0" w:space="0" w:color="auto"/>
        <w:bottom w:val="none" w:sz="0" w:space="0" w:color="auto"/>
        <w:right w:val="none" w:sz="0" w:space="0" w:color="auto"/>
      </w:divBdr>
    </w:div>
    <w:div w:id="1093553387">
      <w:bodyDiv w:val="1"/>
      <w:marLeft w:val="0"/>
      <w:marRight w:val="0"/>
      <w:marTop w:val="0"/>
      <w:marBottom w:val="0"/>
      <w:divBdr>
        <w:top w:val="none" w:sz="0" w:space="0" w:color="auto"/>
        <w:left w:val="none" w:sz="0" w:space="0" w:color="auto"/>
        <w:bottom w:val="none" w:sz="0" w:space="0" w:color="auto"/>
        <w:right w:val="none" w:sz="0" w:space="0" w:color="auto"/>
      </w:divBdr>
    </w:div>
    <w:div w:id="1100376670">
      <w:bodyDiv w:val="1"/>
      <w:marLeft w:val="0"/>
      <w:marRight w:val="0"/>
      <w:marTop w:val="0"/>
      <w:marBottom w:val="0"/>
      <w:divBdr>
        <w:top w:val="none" w:sz="0" w:space="0" w:color="auto"/>
        <w:left w:val="none" w:sz="0" w:space="0" w:color="auto"/>
        <w:bottom w:val="none" w:sz="0" w:space="0" w:color="auto"/>
        <w:right w:val="none" w:sz="0" w:space="0" w:color="auto"/>
      </w:divBdr>
    </w:div>
    <w:div w:id="1108040728">
      <w:bodyDiv w:val="1"/>
      <w:marLeft w:val="0"/>
      <w:marRight w:val="0"/>
      <w:marTop w:val="0"/>
      <w:marBottom w:val="0"/>
      <w:divBdr>
        <w:top w:val="none" w:sz="0" w:space="0" w:color="auto"/>
        <w:left w:val="none" w:sz="0" w:space="0" w:color="auto"/>
        <w:bottom w:val="none" w:sz="0" w:space="0" w:color="auto"/>
        <w:right w:val="none" w:sz="0" w:space="0" w:color="auto"/>
      </w:divBdr>
    </w:div>
    <w:div w:id="1109353540">
      <w:bodyDiv w:val="1"/>
      <w:marLeft w:val="0"/>
      <w:marRight w:val="0"/>
      <w:marTop w:val="0"/>
      <w:marBottom w:val="0"/>
      <w:divBdr>
        <w:top w:val="none" w:sz="0" w:space="0" w:color="auto"/>
        <w:left w:val="none" w:sz="0" w:space="0" w:color="auto"/>
        <w:bottom w:val="none" w:sz="0" w:space="0" w:color="auto"/>
        <w:right w:val="none" w:sz="0" w:space="0" w:color="auto"/>
      </w:divBdr>
    </w:div>
    <w:div w:id="1119497865">
      <w:bodyDiv w:val="1"/>
      <w:marLeft w:val="0"/>
      <w:marRight w:val="0"/>
      <w:marTop w:val="0"/>
      <w:marBottom w:val="0"/>
      <w:divBdr>
        <w:top w:val="none" w:sz="0" w:space="0" w:color="auto"/>
        <w:left w:val="none" w:sz="0" w:space="0" w:color="auto"/>
        <w:bottom w:val="none" w:sz="0" w:space="0" w:color="auto"/>
        <w:right w:val="none" w:sz="0" w:space="0" w:color="auto"/>
      </w:divBdr>
    </w:div>
    <w:div w:id="1122114115">
      <w:bodyDiv w:val="1"/>
      <w:marLeft w:val="0"/>
      <w:marRight w:val="0"/>
      <w:marTop w:val="0"/>
      <w:marBottom w:val="0"/>
      <w:divBdr>
        <w:top w:val="none" w:sz="0" w:space="0" w:color="auto"/>
        <w:left w:val="none" w:sz="0" w:space="0" w:color="auto"/>
        <w:bottom w:val="none" w:sz="0" w:space="0" w:color="auto"/>
        <w:right w:val="none" w:sz="0" w:space="0" w:color="auto"/>
      </w:divBdr>
    </w:div>
    <w:div w:id="1123843072">
      <w:bodyDiv w:val="1"/>
      <w:marLeft w:val="0"/>
      <w:marRight w:val="0"/>
      <w:marTop w:val="0"/>
      <w:marBottom w:val="0"/>
      <w:divBdr>
        <w:top w:val="none" w:sz="0" w:space="0" w:color="auto"/>
        <w:left w:val="none" w:sz="0" w:space="0" w:color="auto"/>
        <w:bottom w:val="none" w:sz="0" w:space="0" w:color="auto"/>
        <w:right w:val="none" w:sz="0" w:space="0" w:color="auto"/>
      </w:divBdr>
    </w:div>
    <w:div w:id="1127234653">
      <w:bodyDiv w:val="1"/>
      <w:marLeft w:val="0"/>
      <w:marRight w:val="0"/>
      <w:marTop w:val="0"/>
      <w:marBottom w:val="0"/>
      <w:divBdr>
        <w:top w:val="none" w:sz="0" w:space="0" w:color="auto"/>
        <w:left w:val="none" w:sz="0" w:space="0" w:color="auto"/>
        <w:bottom w:val="none" w:sz="0" w:space="0" w:color="auto"/>
        <w:right w:val="none" w:sz="0" w:space="0" w:color="auto"/>
      </w:divBdr>
    </w:div>
    <w:div w:id="1130515455">
      <w:bodyDiv w:val="1"/>
      <w:marLeft w:val="0"/>
      <w:marRight w:val="0"/>
      <w:marTop w:val="0"/>
      <w:marBottom w:val="0"/>
      <w:divBdr>
        <w:top w:val="none" w:sz="0" w:space="0" w:color="auto"/>
        <w:left w:val="none" w:sz="0" w:space="0" w:color="auto"/>
        <w:bottom w:val="none" w:sz="0" w:space="0" w:color="auto"/>
        <w:right w:val="none" w:sz="0" w:space="0" w:color="auto"/>
      </w:divBdr>
    </w:div>
    <w:div w:id="1131358984">
      <w:bodyDiv w:val="1"/>
      <w:marLeft w:val="0"/>
      <w:marRight w:val="0"/>
      <w:marTop w:val="0"/>
      <w:marBottom w:val="0"/>
      <w:divBdr>
        <w:top w:val="none" w:sz="0" w:space="0" w:color="auto"/>
        <w:left w:val="none" w:sz="0" w:space="0" w:color="auto"/>
        <w:bottom w:val="none" w:sz="0" w:space="0" w:color="auto"/>
        <w:right w:val="none" w:sz="0" w:space="0" w:color="auto"/>
      </w:divBdr>
    </w:div>
    <w:div w:id="1136753326">
      <w:bodyDiv w:val="1"/>
      <w:marLeft w:val="0"/>
      <w:marRight w:val="0"/>
      <w:marTop w:val="0"/>
      <w:marBottom w:val="0"/>
      <w:divBdr>
        <w:top w:val="none" w:sz="0" w:space="0" w:color="auto"/>
        <w:left w:val="none" w:sz="0" w:space="0" w:color="auto"/>
        <w:bottom w:val="none" w:sz="0" w:space="0" w:color="auto"/>
        <w:right w:val="none" w:sz="0" w:space="0" w:color="auto"/>
      </w:divBdr>
    </w:div>
    <w:div w:id="1142582837">
      <w:bodyDiv w:val="1"/>
      <w:marLeft w:val="0"/>
      <w:marRight w:val="0"/>
      <w:marTop w:val="0"/>
      <w:marBottom w:val="0"/>
      <w:divBdr>
        <w:top w:val="none" w:sz="0" w:space="0" w:color="auto"/>
        <w:left w:val="none" w:sz="0" w:space="0" w:color="auto"/>
        <w:bottom w:val="none" w:sz="0" w:space="0" w:color="auto"/>
        <w:right w:val="none" w:sz="0" w:space="0" w:color="auto"/>
      </w:divBdr>
    </w:div>
    <w:div w:id="1146819493">
      <w:bodyDiv w:val="1"/>
      <w:marLeft w:val="0"/>
      <w:marRight w:val="0"/>
      <w:marTop w:val="0"/>
      <w:marBottom w:val="0"/>
      <w:divBdr>
        <w:top w:val="none" w:sz="0" w:space="0" w:color="auto"/>
        <w:left w:val="none" w:sz="0" w:space="0" w:color="auto"/>
        <w:bottom w:val="none" w:sz="0" w:space="0" w:color="auto"/>
        <w:right w:val="none" w:sz="0" w:space="0" w:color="auto"/>
      </w:divBdr>
    </w:div>
    <w:div w:id="1155992596">
      <w:bodyDiv w:val="1"/>
      <w:marLeft w:val="0"/>
      <w:marRight w:val="0"/>
      <w:marTop w:val="0"/>
      <w:marBottom w:val="0"/>
      <w:divBdr>
        <w:top w:val="none" w:sz="0" w:space="0" w:color="auto"/>
        <w:left w:val="none" w:sz="0" w:space="0" w:color="auto"/>
        <w:bottom w:val="none" w:sz="0" w:space="0" w:color="auto"/>
        <w:right w:val="none" w:sz="0" w:space="0" w:color="auto"/>
      </w:divBdr>
    </w:div>
    <w:div w:id="1163855836">
      <w:bodyDiv w:val="1"/>
      <w:marLeft w:val="0"/>
      <w:marRight w:val="0"/>
      <w:marTop w:val="0"/>
      <w:marBottom w:val="0"/>
      <w:divBdr>
        <w:top w:val="none" w:sz="0" w:space="0" w:color="auto"/>
        <w:left w:val="none" w:sz="0" w:space="0" w:color="auto"/>
        <w:bottom w:val="none" w:sz="0" w:space="0" w:color="auto"/>
        <w:right w:val="none" w:sz="0" w:space="0" w:color="auto"/>
      </w:divBdr>
    </w:div>
    <w:div w:id="1166238921">
      <w:bodyDiv w:val="1"/>
      <w:marLeft w:val="0"/>
      <w:marRight w:val="0"/>
      <w:marTop w:val="0"/>
      <w:marBottom w:val="0"/>
      <w:divBdr>
        <w:top w:val="none" w:sz="0" w:space="0" w:color="auto"/>
        <w:left w:val="none" w:sz="0" w:space="0" w:color="auto"/>
        <w:bottom w:val="none" w:sz="0" w:space="0" w:color="auto"/>
        <w:right w:val="none" w:sz="0" w:space="0" w:color="auto"/>
      </w:divBdr>
    </w:div>
    <w:div w:id="1172449740">
      <w:bodyDiv w:val="1"/>
      <w:marLeft w:val="0"/>
      <w:marRight w:val="0"/>
      <w:marTop w:val="0"/>
      <w:marBottom w:val="0"/>
      <w:divBdr>
        <w:top w:val="none" w:sz="0" w:space="0" w:color="auto"/>
        <w:left w:val="none" w:sz="0" w:space="0" w:color="auto"/>
        <w:bottom w:val="none" w:sz="0" w:space="0" w:color="auto"/>
        <w:right w:val="none" w:sz="0" w:space="0" w:color="auto"/>
      </w:divBdr>
    </w:div>
    <w:div w:id="1177498136">
      <w:bodyDiv w:val="1"/>
      <w:marLeft w:val="0"/>
      <w:marRight w:val="0"/>
      <w:marTop w:val="0"/>
      <w:marBottom w:val="0"/>
      <w:divBdr>
        <w:top w:val="none" w:sz="0" w:space="0" w:color="auto"/>
        <w:left w:val="none" w:sz="0" w:space="0" w:color="auto"/>
        <w:bottom w:val="none" w:sz="0" w:space="0" w:color="auto"/>
        <w:right w:val="none" w:sz="0" w:space="0" w:color="auto"/>
      </w:divBdr>
    </w:div>
    <w:div w:id="1214121904">
      <w:bodyDiv w:val="1"/>
      <w:marLeft w:val="0"/>
      <w:marRight w:val="0"/>
      <w:marTop w:val="0"/>
      <w:marBottom w:val="0"/>
      <w:divBdr>
        <w:top w:val="none" w:sz="0" w:space="0" w:color="auto"/>
        <w:left w:val="none" w:sz="0" w:space="0" w:color="auto"/>
        <w:bottom w:val="none" w:sz="0" w:space="0" w:color="auto"/>
        <w:right w:val="none" w:sz="0" w:space="0" w:color="auto"/>
      </w:divBdr>
    </w:div>
    <w:div w:id="1214541021">
      <w:bodyDiv w:val="1"/>
      <w:marLeft w:val="0"/>
      <w:marRight w:val="0"/>
      <w:marTop w:val="0"/>
      <w:marBottom w:val="0"/>
      <w:divBdr>
        <w:top w:val="none" w:sz="0" w:space="0" w:color="auto"/>
        <w:left w:val="none" w:sz="0" w:space="0" w:color="auto"/>
        <w:bottom w:val="none" w:sz="0" w:space="0" w:color="auto"/>
        <w:right w:val="none" w:sz="0" w:space="0" w:color="auto"/>
      </w:divBdr>
    </w:div>
    <w:div w:id="1221866430">
      <w:bodyDiv w:val="1"/>
      <w:marLeft w:val="0"/>
      <w:marRight w:val="0"/>
      <w:marTop w:val="0"/>
      <w:marBottom w:val="0"/>
      <w:divBdr>
        <w:top w:val="none" w:sz="0" w:space="0" w:color="auto"/>
        <w:left w:val="none" w:sz="0" w:space="0" w:color="auto"/>
        <w:bottom w:val="none" w:sz="0" w:space="0" w:color="auto"/>
        <w:right w:val="none" w:sz="0" w:space="0" w:color="auto"/>
      </w:divBdr>
    </w:div>
    <w:div w:id="1222444933">
      <w:bodyDiv w:val="1"/>
      <w:marLeft w:val="0"/>
      <w:marRight w:val="0"/>
      <w:marTop w:val="0"/>
      <w:marBottom w:val="0"/>
      <w:divBdr>
        <w:top w:val="none" w:sz="0" w:space="0" w:color="auto"/>
        <w:left w:val="none" w:sz="0" w:space="0" w:color="auto"/>
        <w:bottom w:val="none" w:sz="0" w:space="0" w:color="auto"/>
        <w:right w:val="none" w:sz="0" w:space="0" w:color="auto"/>
      </w:divBdr>
    </w:div>
    <w:div w:id="1234392667">
      <w:bodyDiv w:val="1"/>
      <w:marLeft w:val="0"/>
      <w:marRight w:val="0"/>
      <w:marTop w:val="0"/>
      <w:marBottom w:val="0"/>
      <w:divBdr>
        <w:top w:val="none" w:sz="0" w:space="0" w:color="auto"/>
        <w:left w:val="none" w:sz="0" w:space="0" w:color="auto"/>
        <w:bottom w:val="none" w:sz="0" w:space="0" w:color="auto"/>
        <w:right w:val="none" w:sz="0" w:space="0" w:color="auto"/>
      </w:divBdr>
    </w:div>
    <w:div w:id="1238636750">
      <w:bodyDiv w:val="1"/>
      <w:marLeft w:val="0"/>
      <w:marRight w:val="0"/>
      <w:marTop w:val="0"/>
      <w:marBottom w:val="0"/>
      <w:divBdr>
        <w:top w:val="none" w:sz="0" w:space="0" w:color="auto"/>
        <w:left w:val="none" w:sz="0" w:space="0" w:color="auto"/>
        <w:bottom w:val="none" w:sz="0" w:space="0" w:color="auto"/>
        <w:right w:val="none" w:sz="0" w:space="0" w:color="auto"/>
      </w:divBdr>
    </w:div>
    <w:div w:id="1266840973">
      <w:bodyDiv w:val="1"/>
      <w:marLeft w:val="0"/>
      <w:marRight w:val="0"/>
      <w:marTop w:val="0"/>
      <w:marBottom w:val="0"/>
      <w:divBdr>
        <w:top w:val="none" w:sz="0" w:space="0" w:color="auto"/>
        <w:left w:val="none" w:sz="0" w:space="0" w:color="auto"/>
        <w:bottom w:val="none" w:sz="0" w:space="0" w:color="auto"/>
        <w:right w:val="none" w:sz="0" w:space="0" w:color="auto"/>
      </w:divBdr>
    </w:div>
    <w:div w:id="1281456438">
      <w:bodyDiv w:val="1"/>
      <w:marLeft w:val="0"/>
      <w:marRight w:val="0"/>
      <w:marTop w:val="0"/>
      <w:marBottom w:val="0"/>
      <w:divBdr>
        <w:top w:val="none" w:sz="0" w:space="0" w:color="auto"/>
        <w:left w:val="none" w:sz="0" w:space="0" w:color="auto"/>
        <w:bottom w:val="none" w:sz="0" w:space="0" w:color="auto"/>
        <w:right w:val="none" w:sz="0" w:space="0" w:color="auto"/>
      </w:divBdr>
    </w:div>
    <w:div w:id="1292974182">
      <w:bodyDiv w:val="1"/>
      <w:marLeft w:val="0"/>
      <w:marRight w:val="0"/>
      <w:marTop w:val="0"/>
      <w:marBottom w:val="0"/>
      <w:divBdr>
        <w:top w:val="none" w:sz="0" w:space="0" w:color="auto"/>
        <w:left w:val="none" w:sz="0" w:space="0" w:color="auto"/>
        <w:bottom w:val="none" w:sz="0" w:space="0" w:color="auto"/>
        <w:right w:val="none" w:sz="0" w:space="0" w:color="auto"/>
      </w:divBdr>
    </w:div>
    <w:div w:id="1294168863">
      <w:bodyDiv w:val="1"/>
      <w:marLeft w:val="0"/>
      <w:marRight w:val="0"/>
      <w:marTop w:val="0"/>
      <w:marBottom w:val="0"/>
      <w:divBdr>
        <w:top w:val="none" w:sz="0" w:space="0" w:color="auto"/>
        <w:left w:val="none" w:sz="0" w:space="0" w:color="auto"/>
        <w:bottom w:val="none" w:sz="0" w:space="0" w:color="auto"/>
        <w:right w:val="none" w:sz="0" w:space="0" w:color="auto"/>
      </w:divBdr>
    </w:div>
    <w:div w:id="1296914581">
      <w:bodyDiv w:val="1"/>
      <w:marLeft w:val="0"/>
      <w:marRight w:val="0"/>
      <w:marTop w:val="0"/>
      <w:marBottom w:val="0"/>
      <w:divBdr>
        <w:top w:val="none" w:sz="0" w:space="0" w:color="auto"/>
        <w:left w:val="none" w:sz="0" w:space="0" w:color="auto"/>
        <w:bottom w:val="none" w:sz="0" w:space="0" w:color="auto"/>
        <w:right w:val="none" w:sz="0" w:space="0" w:color="auto"/>
      </w:divBdr>
    </w:div>
    <w:div w:id="1309700465">
      <w:bodyDiv w:val="1"/>
      <w:marLeft w:val="0"/>
      <w:marRight w:val="0"/>
      <w:marTop w:val="0"/>
      <w:marBottom w:val="0"/>
      <w:divBdr>
        <w:top w:val="none" w:sz="0" w:space="0" w:color="auto"/>
        <w:left w:val="none" w:sz="0" w:space="0" w:color="auto"/>
        <w:bottom w:val="none" w:sz="0" w:space="0" w:color="auto"/>
        <w:right w:val="none" w:sz="0" w:space="0" w:color="auto"/>
      </w:divBdr>
    </w:div>
    <w:div w:id="1312783547">
      <w:bodyDiv w:val="1"/>
      <w:marLeft w:val="0"/>
      <w:marRight w:val="0"/>
      <w:marTop w:val="0"/>
      <w:marBottom w:val="0"/>
      <w:divBdr>
        <w:top w:val="none" w:sz="0" w:space="0" w:color="auto"/>
        <w:left w:val="none" w:sz="0" w:space="0" w:color="auto"/>
        <w:bottom w:val="none" w:sz="0" w:space="0" w:color="auto"/>
        <w:right w:val="none" w:sz="0" w:space="0" w:color="auto"/>
      </w:divBdr>
    </w:div>
    <w:div w:id="1320306445">
      <w:bodyDiv w:val="1"/>
      <w:marLeft w:val="0"/>
      <w:marRight w:val="0"/>
      <w:marTop w:val="0"/>
      <w:marBottom w:val="0"/>
      <w:divBdr>
        <w:top w:val="none" w:sz="0" w:space="0" w:color="auto"/>
        <w:left w:val="none" w:sz="0" w:space="0" w:color="auto"/>
        <w:bottom w:val="none" w:sz="0" w:space="0" w:color="auto"/>
        <w:right w:val="none" w:sz="0" w:space="0" w:color="auto"/>
      </w:divBdr>
    </w:div>
    <w:div w:id="1321040047">
      <w:bodyDiv w:val="1"/>
      <w:marLeft w:val="0"/>
      <w:marRight w:val="0"/>
      <w:marTop w:val="0"/>
      <w:marBottom w:val="0"/>
      <w:divBdr>
        <w:top w:val="none" w:sz="0" w:space="0" w:color="auto"/>
        <w:left w:val="none" w:sz="0" w:space="0" w:color="auto"/>
        <w:bottom w:val="none" w:sz="0" w:space="0" w:color="auto"/>
        <w:right w:val="none" w:sz="0" w:space="0" w:color="auto"/>
      </w:divBdr>
    </w:div>
    <w:div w:id="1343163651">
      <w:bodyDiv w:val="1"/>
      <w:marLeft w:val="0"/>
      <w:marRight w:val="0"/>
      <w:marTop w:val="0"/>
      <w:marBottom w:val="0"/>
      <w:divBdr>
        <w:top w:val="none" w:sz="0" w:space="0" w:color="auto"/>
        <w:left w:val="none" w:sz="0" w:space="0" w:color="auto"/>
        <w:bottom w:val="none" w:sz="0" w:space="0" w:color="auto"/>
        <w:right w:val="none" w:sz="0" w:space="0" w:color="auto"/>
      </w:divBdr>
    </w:div>
    <w:div w:id="1345136187">
      <w:bodyDiv w:val="1"/>
      <w:marLeft w:val="0"/>
      <w:marRight w:val="0"/>
      <w:marTop w:val="0"/>
      <w:marBottom w:val="0"/>
      <w:divBdr>
        <w:top w:val="none" w:sz="0" w:space="0" w:color="auto"/>
        <w:left w:val="none" w:sz="0" w:space="0" w:color="auto"/>
        <w:bottom w:val="none" w:sz="0" w:space="0" w:color="auto"/>
        <w:right w:val="none" w:sz="0" w:space="0" w:color="auto"/>
      </w:divBdr>
    </w:div>
    <w:div w:id="1350258448">
      <w:bodyDiv w:val="1"/>
      <w:marLeft w:val="0"/>
      <w:marRight w:val="0"/>
      <w:marTop w:val="0"/>
      <w:marBottom w:val="0"/>
      <w:divBdr>
        <w:top w:val="none" w:sz="0" w:space="0" w:color="auto"/>
        <w:left w:val="none" w:sz="0" w:space="0" w:color="auto"/>
        <w:bottom w:val="none" w:sz="0" w:space="0" w:color="auto"/>
        <w:right w:val="none" w:sz="0" w:space="0" w:color="auto"/>
      </w:divBdr>
    </w:div>
    <w:div w:id="1352685923">
      <w:bodyDiv w:val="1"/>
      <w:marLeft w:val="0"/>
      <w:marRight w:val="0"/>
      <w:marTop w:val="0"/>
      <w:marBottom w:val="0"/>
      <w:divBdr>
        <w:top w:val="none" w:sz="0" w:space="0" w:color="auto"/>
        <w:left w:val="none" w:sz="0" w:space="0" w:color="auto"/>
        <w:bottom w:val="none" w:sz="0" w:space="0" w:color="auto"/>
        <w:right w:val="none" w:sz="0" w:space="0" w:color="auto"/>
      </w:divBdr>
    </w:div>
    <w:div w:id="1357460465">
      <w:bodyDiv w:val="1"/>
      <w:marLeft w:val="0"/>
      <w:marRight w:val="0"/>
      <w:marTop w:val="0"/>
      <w:marBottom w:val="0"/>
      <w:divBdr>
        <w:top w:val="none" w:sz="0" w:space="0" w:color="auto"/>
        <w:left w:val="none" w:sz="0" w:space="0" w:color="auto"/>
        <w:bottom w:val="none" w:sz="0" w:space="0" w:color="auto"/>
        <w:right w:val="none" w:sz="0" w:space="0" w:color="auto"/>
      </w:divBdr>
    </w:div>
    <w:div w:id="1366364138">
      <w:bodyDiv w:val="1"/>
      <w:marLeft w:val="0"/>
      <w:marRight w:val="0"/>
      <w:marTop w:val="0"/>
      <w:marBottom w:val="0"/>
      <w:divBdr>
        <w:top w:val="none" w:sz="0" w:space="0" w:color="auto"/>
        <w:left w:val="none" w:sz="0" w:space="0" w:color="auto"/>
        <w:bottom w:val="none" w:sz="0" w:space="0" w:color="auto"/>
        <w:right w:val="none" w:sz="0" w:space="0" w:color="auto"/>
      </w:divBdr>
    </w:div>
    <w:div w:id="1377119945">
      <w:bodyDiv w:val="1"/>
      <w:marLeft w:val="0"/>
      <w:marRight w:val="0"/>
      <w:marTop w:val="0"/>
      <w:marBottom w:val="0"/>
      <w:divBdr>
        <w:top w:val="none" w:sz="0" w:space="0" w:color="auto"/>
        <w:left w:val="none" w:sz="0" w:space="0" w:color="auto"/>
        <w:bottom w:val="none" w:sz="0" w:space="0" w:color="auto"/>
        <w:right w:val="none" w:sz="0" w:space="0" w:color="auto"/>
      </w:divBdr>
      <w:divsChild>
        <w:div w:id="452679495">
          <w:marLeft w:val="0"/>
          <w:marRight w:val="0"/>
          <w:marTop w:val="0"/>
          <w:marBottom w:val="0"/>
          <w:divBdr>
            <w:top w:val="none" w:sz="0" w:space="0" w:color="auto"/>
            <w:left w:val="none" w:sz="0" w:space="0" w:color="auto"/>
            <w:bottom w:val="none" w:sz="0" w:space="0" w:color="auto"/>
            <w:right w:val="none" w:sz="0" w:space="0" w:color="auto"/>
          </w:divBdr>
          <w:divsChild>
            <w:div w:id="941686878">
              <w:marLeft w:val="0"/>
              <w:marRight w:val="0"/>
              <w:marTop w:val="0"/>
              <w:marBottom w:val="0"/>
              <w:divBdr>
                <w:top w:val="none" w:sz="0" w:space="0" w:color="auto"/>
                <w:left w:val="none" w:sz="0" w:space="0" w:color="auto"/>
                <w:bottom w:val="none" w:sz="0" w:space="0" w:color="auto"/>
                <w:right w:val="none" w:sz="0" w:space="0" w:color="auto"/>
              </w:divBdr>
              <w:divsChild>
                <w:div w:id="2106263080">
                  <w:marLeft w:val="0"/>
                  <w:marRight w:val="0"/>
                  <w:marTop w:val="0"/>
                  <w:marBottom w:val="0"/>
                  <w:divBdr>
                    <w:top w:val="none" w:sz="0" w:space="0" w:color="auto"/>
                    <w:left w:val="none" w:sz="0" w:space="0" w:color="auto"/>
                    <w:bottom w:val="none" w:sz="0" w:space="0" w:color="auto"/>
                    <w:right w:val="none" w:sz="0" w:space="0" w:color="auto"/>
                  </w:divBdr>
                  <w:divsChild>
                    <w:div w:id="2047018438">
                      <w:marLeft w:val="0"/>
                      <w:marRight w:val="0"/>
                      <w:marTop w:val="0"/>
                      <w:marBottom w:val="0"/>
                      <w:divBdr>
                        <w:top w:val="none" w:sz="0" w:space="0" w:color="auto"/>
                        <w:left w:val="none" w:sz="0" w:space="0" w:color="auto"/>
                        <w:bottom w:val="none" w:sz="0" w:space="0" w:color="auto"/>
                        <w:right w:val="none" w:sz="0" w:space="0" w:color="auto"/>
                      </w:divBdr>
                      <w:divsChild>
                        <w:div w:id="2117014986">
                          <w:marLeft w:val="0"/>
                          <w:marRight w:val="0"/>
                          <w:marTop w:val="0"/>
                          <w:marBottom w:val="0"/>
                          <w:divBdr>
                            <w:top w:val="none" w:sz="0" w:space="0" w:color="auto"/>
                            <w:left w:val="none" w:sz="0" w:space="0" w:color="auto"/>
                            <w:bottom w:val="none" w:sz="0" w:space="0" w:color="auto"/>
                            <w:right w:val="none" w:sz="0" w:space="0" w:color="auto"/>
                          </w:divBdr>
                          <w:divsChild>
                            <w:div w:id="251624376">
                              <w:marLeft w:val="0"/>
                              <w:marRight w:val="0"/>
                              <w:marTop w:val="0"/>
                              <w:marBottom w:val="0"/>
                              <w:divBdr>
                                <w:top w:val="none" w:sz="0" w:space="0" w:color="auto"/>
                                <w:left w:val="none" w:sz="0" w:space="0" w:color="auto"/>
                                <w:bottom w:val="none" w:sz="0" w:space="0" w:color="auto"/>
                                <w:right w:val="none" w:sz="0" w:space="0" w:color="auto"/>
                              </w:divBdr>
                              <w:divsChild>
                                <w:div w:id="1692873862">
                                  <w:marLeft w:val="0"/>
                                  <w:marRight w:val="0"/>
                                  <w:marTop w:val="0"/>
                                  <w:marBottom w:val="0"/>
                                  <w:divBdr>
                                    <w:top w:val="none" w:sz="0" w:space="0" w:color="auto"/>
                                    <w:left w:val="none" w:sz="0" w:space="0" w:color="auto"/>
                                    <w:bottom w:val="none" w:sz="0" w:space="0" w:color="auto"/>
                                    <w:right w:val="none" w:sz="0" w:space="0" w:color="auto"/>
                                  </w:divBdr>
                                  <w:divsChild>
                                    <w:div w:id="2106143713">
                                      <w:marLeft w:val="0"/>
                                      <w:marRight w:val="0"/>
                                      <w:marTop w:val="0"/>
                                      <w:marBottom w:val="0"/>
                                      <w:divBdr>
                                        <w:top w:val="none" w:sz="0" w:space="0" w:color="auto"/>
                                        <w:left w:val="none" w:sz="0" w:space="0" w:color="auto"/>
                                        <w:bottom w:val="none" w:sz="0" w:space="0" w:color="auto"/>
                                        <w:right w:val="none" w:sz="0" w:space="0" w:color="auto"/>
                                      </w:divBdr>
                                      <w:divsChild>
                                        <w:div w:id="478687999">
                                          <w:marLeft w:val="0"/>
                                          <w:marRight w:val="4200"/>
                                          <w:marTop w:val="300"/>
                                          <w:marBottom w:val="0"/>
                                          <w:divBdr>
                                            <w:top w:val="none" w:sz="0" w:space="0" w:color="auto"/>
                                            <w:left w:val="none" w:sz="0" w:space="0" w:color="auto"/>
                                            <w:bottom w:val="none" w:sz="0" w:space="0" w:color="auto"/>
                                            <w:right w:val="none" w:sz="0" w:space="0" w:color="auto"/>
                                          </w:divBdr>
                                          <w:divsChild>
                                            <w:div w:id="1589389335">
                                              <w:marLeft w:val="0"/>
                                              <w:marRight w:val="0"/>
                                              <w:marTop w:val="0"/>
                                              <w:marBottom w:val="0"/>
                                              <w:divBdr>
                                                <w:top w:val="none" w:sz="0" w:space="0" w:color="auto"/>
                                                <w:left w:val="none" w:sz="0" w:space="0" w:color="auto"/>
                                                <w:bottom w:val="none" w:sz="0" w:space="0" w:color="auto"/>
                                                <w:right w:val="none" w:sz="0" w:space="0" w:color="auto"/>
                                              </w:divBdr>
                                              <w:divsChild>
                                                <w:div w:id="1682120795">
                                                  <w:marLeft w:val="0"/>
                                                  <w:marRight w:val="0"/>
                                                  <w:marTop w:val="0"/>
                                                  <w:marBottom w:val="0"/>
                                                  <w:divBdr>
                                                    <w:top w:val="none" w:sz="0" w:space="0" w:color="auto"/>
                                                    <w:left w:val="none" w:sz="0" w:space="0" w:color="auto"/>
                                                    <w:bottom w:val="none" w:sz="0" w:space="0" w:color="auto"/>
                                                    <w:right w:val="none" w:sz="0" w:space="0" w:color="auto"/>
                                                  </w:divBdr>
                                                  <w:divsChild>
                                                    <w:div w:id="88174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80936343">
      <w:bodyDiv w:val="1"/>
      <w:marLeft w:val="0"/>
      <w:marRight w:val="0"/>
      <w:marTop w:val="0"/>
      <w:marBottom w:val="0"/>
      <w:divBdr>
        <w:top w:val="none" w:sz="0" w:space="0" w:color="auto"/>
        <w:left w:val="none" w:sz="0" w:space="0" w:color="auto"/>
        <w:bottom w:val="none" w:sz="0" w:space="0" w:color="auto"/>
        <w:right w:val="none" w:sz="0" w:space="0" w:color="auto"/>
      </w:divBdr>
    </w:div>
    <w:div w:id="1383359434">
      <w:bodyDiv w:val="1"/>
      <w:marLeft w:val="0"/>
      <w:marRight w:val="0"/>
      <w:marTop w:val="0"/>
      <w:marBottom w:val="0"/>
      <w:divBdr>
        <w:top w:val="none" w:sz="0" w:space="0" w:color="auto"/>
        <w:left w:val="none" w:sz="0" w:space="0" w:color="auto"/>
        <w:bottom w:val="none" w:sz="0" w:space="0" w:color="auto"/>
        <w:right w:val="none" w:sz="0" w:space="0" w:color="auto"/>
      </w:divBdr>
    </w:div>
    <w:div w:id="1396320224">
      <w:bodyDiv w:val="1"/>
      <w:marLeft w:val="0"/>
      <w:marRight w:val="0"/>
      <w:marTop w:val="0"/>
      <w:marBottom w:val="0"/>
      <w:divBdr>
        <w:top w:val="none" w:sz="0" w:space="0" w:color="auto"/>
        <w:left w:val="none" w:sz="0" w:space="0" w:color="auto"/>
        <w:bottom w:val="none" w:sz="0" w:space="0" w:color="auto"/>
        <w:right w:val="none" w:sz="0" w:space="0" w:color="auto"/>
      </w:divBdr>
    </w:div>
    <w:div w:id="1396506820">
      <w:bodyDiv w:val="1"/>
      <w:marLeft w:val="0"/>
      <w:marRight w:val="0"/>
      <w:marTop w:val="0"/>
      <w:marBottom w:val="0"/>
      <w:divBdr>
        <w:top w:val="none" w:sz="0" w:space="0" w:color="auto"/>
        <w:left w:val="none" w:sz="0" w:space="0" w:color="auto"/>
        <w:bottom w:val="none" w:sz="0" w:space="0" w:color="auto"/>
        <w:right w:val="none" w:sz="0" w:space="0" w:color="auto"/>
      </w:divBdr>
      <w:divsChild>
        <w:div w:id="1024750201">
          <w:marLeft w:val="0"/>
          <w:marRight w:val="0"/>
          <w:marTop w:val="0"/>
          <w:marBottom w:val="0"/>
          <w:divBdr>
            <w:top w:val="none" w:sz="0" w:space="0" w:color="auto"/>
            <w:left w:val="none" w:sz="0" w:space="0" w:color="auto"/>
            <w:bottom w:val="none" w:sz="0" w:space="0" w:color="auto"/>
            <w:right w:val="none" w:sz="0" w:space="0" w:color="auto"/>
          </w:divBdr>
        </w:div>
        <w:div w:id="802505881">
          <w:marLeft w:val="0"/>
          <w:marRight w:val="0"/>
          <w:marTop w:val="0"/>
          <w:marBottom w:val="0"/>
          <w:divBdr>
            <w:top w:val="none" w:sz="0" w:space="0" w:color="auto"/>
            <w:left w:val="none" w:sz="0" w:space="0" w:color="auto"/>
            <w:bottom w:val="none" w:sz="0" w:space="0" w:color="auto"/>
            <w:right w:val="none" w:sz="0" w:space="0" w:color="auto"/>
          </w:divBdr>
        </w:div>
        <w:div w:id="951321122">
          <w:marLeft w:val="0"/>
          <w:marRight w:val="0"/>
          <w:marTop w:val="0"/>
          <w:marBottom w:val="0"/>
          <w:divBdr>
            <w:top w:val="none" w:sz="0" w:space="0" w:color="auto"/>
            <w:left w:val="none" w:sz="0" w:space="0" w:color="auto"/>
            <w:bottom w:val="none" w:sz="0" w:space="0" w:color="auto"/>
            <w:right w:val="none" w:sz="0" w:space="0" w:color="auto"/>
          </w:divBdr>
        </w:div>
        <w:div w:id="58018617">
          <w:marLeft w:val="0"/>
          <w:marRight w:val="0"/>
          <w:marTop w:val="0"/>
          <w:marBottom w:val="0"/>
          <w:divBdr>
            <w:top w:val="none" w:sz="0" w:space="0" w:color="auto"/>
            <w:left w:val="none" w:sz="0" w:space="0" w:color="auto"/>
            <w:bottom w:val="none" w:sz="0" w:space="0" w:color="auto"/>
            <w:right w:val="none" w:sz="0" w:space="0" w:color="auto"/>
          </w:divBdr>
        </w:div>
        <w:div w:id="1766074591">
          <w:marLeft w:val="0"/>
          <w:marRight w:val="0"/>
          <w:marTop w:val="0"/>
          <w:marBottom w:val="0"/>
          <w:divBdr>
            <w:top w:val="none" w:sz="0" w:space="0" w:color="auto"/>
            <w:left w:val="none" w:sz="0" w:space="0" w:color="auto"/>
            <w:bottom w:val="none" w:sz="0" w:space="0" w:color="auto"/>
            <w:right w:val="none" w:sz="0" w:space="0" w:color="auto"/>
          </w:divBdr>
        </w:div>
        <w:div w:id="422192411">
          <w:marLeft w:val="0"/>
          <w:marRight w:val="0"/>
          <w:marTop w:val="0"/>
          <w:marBottom w:val="0"/>
          <w:divBdr>
            <w:top w:val="none" w:sz="0" w:space="0" w:color="auto"/>
            <w:left w:val="none" w:sz="0" w:space="0" w:color="auto"/>
            <w:bottom w:val="none" w:sz="0" w:space="0" w:color="auto"/>
            <w:right w:val="none" w:sz="0" w:space="0" w:color="auto"/>
          </w:divBdr>
        </w:div>
        <w:div w:id="531380018">
          <w:marLeft w:val="0"/>
          <w:marRight w:val="0"/>
          <w:marTop w:val="0"/>
          <w:marBottom w:val="0"/>
          <w:divBdr>
            <w:top w:val="none" w:sz="0" w:space="0" w:color="auto"/>
            <w:left w:val="none" w:sz="0" w:space="0" w:color="auto"/>
            <w:bottom w:val="none" w:sz="0" w:space="0" w:color="auto"/>
            <w:right w:val="none" w:sz="0" w:space="0" w:color="auto"/>
          </w:divBdr>
        </w:div>
        <w:div w:id="521020425">
          <w:marLeft w:val="0"/>
          <w:marRight w:val="0"/>
          <w:marTop w:val="0"/>
          <w:marBottom w:val="0"/>
          <w:divBdr>
            <w:top w:val="none" w:sz="0" w:space="0" w:color="auto"/>
            <w:left w:val="none" w:sz="0" w:space="0" w:color="auto"/>
            <w:bottom w:val="none" w:sz="0" w:space="0" w:color="auto"/>
            <w:right w:val="none" w:sz="0" w:space="0" w:color="auto"/>
          </w:divBdr>
        </w:div>
        <w:div w:id="272055767">
          <w:marLeft w:val="0"/>
          <w:marRight w:val="0"/>
          <w:marTop w:val="0"/>
          <w:marBottom w:val="0"/>
          <w:divBdr>
            <w:top w:val="none" w:sz="0" w:space="0" w:color="auto"/>
            <w:left w:val="none" w:sz="0" w:space="0" w:color="auto"/>
            <w:bottom w:val="none" w:sz="0" w:space="0" w:color="auto"/>
            <w:right w:val="none" w:sz="0" w:space="0" w:color="auto"/>
          </w:divBdr>
        </w:div>
        <w:div w:id="218716049">
          <w:marLeft w:val="0"/>
          <w:marRight w:val="0"/>
          <w:marTop w:val="0"/>
          <w:marBottom w:val="0"/>
          <w:divBdr>
            <w:top w:val="none" w:sz="0" w:space="0" w:color="auto"/>
            <w:left w:val="none" w:sz="0" w:space="0" w:color="auto"/>
            <w:bottom w:val="none" w:sz="0" w:space="0" w:color="auto"/>
            <w:right w:val="none" w:sz="0" w:space="0" w:color="auto"/>
          </w:divBdr>
        </w:div>
        <w:div w:id="24601631">
          <w:marLeft w:val="0"/>
          <w:marRight w:val="0"/>
          <w:marTop w:val="0"/>
          <w:marBottom w:val="0"/>
          <w:divBdr>
            <w:top w:val="none" w:sz="0" w:space="0" w:color="auto"/>
            <w:left w:val="none" w:sz="0" w:space="0" w:color="auto"/>
            <w:bottom w:val="none" w:sz="0" w:space="0" w:color="auto"/>
            <w:right w:val="none" w:sz="0" w:space="0" w:color="auto"/>
          </w:divBdr>
        </w:div>
        <w:div w:id="466508877">
          <w:marLeft w:val="0"/>
          <w:marRight w:val="0"/>
          <w:marTop w:val="0"/>
          <w:marBottom w:val="0"/>
          <w:divBdr>
            <w:top w:val="none" w:sz="0" w:space="0" w:color="auto"/>
            <w:left w:val="none" w:sz="0" w:space="0" w:color="auto"/>
            <w:bottom w:val="none" w:sz="0" w:space="0" w:color="auto"/>
            <w:right w:val="none" w:sz="0" w:space="0" w:color="auto"/>
          </w:divBdr>
        </w:div>
        <w:div w:id="655694004">
          <w:marLeft w:val="0"/>
          <w:marRight w:val="0"/>
          <w:marTop w:val="0"/>
          <w:marBottom w:val="0"/>
          <w:divBdr>
            <w:top w:val="none" w:sz="0" w:space="0" w:color="auto"/>
            <w:left w:val="none" w:sz="0" w:space="0" w:color="auto"/>
            <w:bottom w:val="none" w:sz="0" w:space="0" w:color="auto"/>
            <w:right w:val="none" w:sz="0" w:space="0" w:color="auto"/>
          </w:divBdr>
        </w:div>
        <w:div w:id="810556789">
          <w:marLeft w:val="0"/>
          <w:marRight w:val="0"/>
          <w:marTop w:val="0"/>
          <w:marBottom w:val="0"/>
          <w:divBdr>
            <w:top w:val="none" w:sz="0" w:space="0" w:color="auto"/>
            <w:left w:val="none" w:sz="0" w:space="0" w:color="auto"/>
            <w:bottom w:val="none" w:sz="0" w:space="0" w:color="auto"/>
            <w:right w:val="none" w:sz="0" w:space="0" w:color="auto"/>
          </w:divBdr>
        </w:div>
        <w:div w:id="535044012">
          <w:marLeft w:val="0"/>
          <w:marRight w:val="0"/>
          <w:marTop w:val="0"/>
          <w:marBottom w:val="0"/>
          <w:divBdr>
            <w:top w:val="none" w:sz="0" w:space="0" w:color="auto"/>
            <w:left w:val="none" w:sz="0" w:space="0" w:color="auto"/>
            <w:bottom w:val="none" w:sz="0" w:space="0" w:color="auto"/>
            <w:right w:val="none" w:sz="0" w:space="0" w:color="auto"/>
          </w:divBdr>
        </w:div>
        <w:div w:id="702486711">
          <w:marLeft w:val="0"/>
          <w:marRight w:val="0"/>
          <w:marTop w:val="0"/>
          <w:marBottom w:val="0"/>
          <w:divBdr>
            <w:top w:val="none" w:sz="0" w:space="0" w:color="auto"/>
            <w:left w:val="none" w:sz="0" w:space="0" w:color="auto"/>
            <w:bottom w:val="none" w:sz="0" w:space="0" w:color="auto"/>
            <w:right w:val="none" w:sz="0" w:space="0" w:color="auto"/>
          </w:divBdr>
        </w:div>
        <w:div w:id="1847203852">
          <w:marLeft w:val="0"/>
          <w:marRight w:val="0"/>
          <w:marTop w:val="0"/>
          <w:marBottom w:val="0"/>
          <w:divBdr>
            <w:top w:val="none" w:sz="0" w:space="0" w:color="auto"/>
            <w:left w:val="none" w:sz="0" w:space="0" w:color="auto"/>
            <w:bottom w:val="none" w:sz="0" w:space="0" w:color="auto"/>
            <w:right w:val="none" w:sz="0" w:space="0" w:color="auto"/>
          </w:divBdr>
        </w:div>
        <w:div w:id="126319986">
          <w:marLeft w:val="0"/>
          <w:marRight w:val="0"/>
          <w:marTop w:val="0"/>
          <w:marBottom w:val="0"/>
          <w:divBdr>
            <w:top w:val="none" w:sz="0" w:space="0" w:color="auto"/>
            <w:left w:val="none" w:sz="0" w:space="0" w:color="auto"/>
            <w:bottom w:val="none" w:sz="0" w:space="0" w:color="auto"/>
            <w:right w:val="none" w:sz="0" w:space="0" w:color="auto"/>
          </w:divBdr>
        </w:div>
        <w:div w:id="795753538">
          <w:marLeft w:val="0"/>
          <w:marRight w:val="0"/>
          <w:marTop w:val="0"/>
          <w:marBottom w:val="0"/>
          <w:divBdr>
            <w:top w:val="none" w:sz="0" w:space="0" w:color="auto"/>
            <w:left w:val="none" w:sz="0" w:space="0" w:color="auto"/>
            <w:bottom w:val="none" w:sz="0" w:space="0" w:color="auto"/>
            <w:right w:val="none" w:sz="0" w:space="0" w:color="auto"/>
          </w:divBdr>
        </w:div>
        <w:div w:id="1111121527">
          <w:marLeft w:val="0"/>
          <w:marRight w:val="0"/>
          <w:marTop w:val="0"/>
          <w:marBottom w:val="0"/>
          <w:divBdr>
            <w:top w:val="none" w:sz="0" w:space="0" w:color="auto"/>
            <w:left w:val="none" w:sz="0" w:space="0" w:color="auto"/>
            <w:bottom w:val="none" w:sz="0" w:space="0" w:color="auto"/>
            <w:right w:val="none" w:sz="0" w:space="0" w:color="auto"/>
          </w:divBdr>
        </w:div>
        <w:div w:id="734203755">
          <w:marLeft w:val="0"/>
          <w:marRight w:val="0"/>
          <w:marTop w:val="0"/>
          <w:marBottom w:val="0"/>
          <w:divBdr>
            <w:top w:val="none" w:sz="0" w:space="0" w:color="auto"/>
            <w:left w:val="none" w:sz="0" w:space="0" w:color="auto"/>
            <w:bottom w:val="none" w:sz="0" w:space="0" w:color="auto"/>
            <w:right w:val="none" w:sz="0" w:space="0" w:color="auto"/>
          </w:divBdr>
        </w:div>
        <w:div w:id="2004158953">
          <w:marLeft w:val="0"/>
          <w:marRight w:val="0"/>
          <w:marTop w:val="0"/>
          <w:marBottom w:val="0"/>
          <w:divBdr>
            <w:top w:val="none" w:sz="0" w:space="0" w:color="auto"/>
            <w:left w:val="none" w:sz="0" w:space="0" w:color="auto"/>
            <w:bottom w:val="none" w:sz="0" w:space="0" w:color="auto"/>
            <w:right w:val="none" w:sz="0" w:space="0" w:color="auto"/>
          </w:divBdr>
        </w:div>
        <w:div w:id="182330956">
          <w:marLeft w:val="0"/>
          <w:marRight w:val="0"/>
          <w:marTop w:val="0"/>
          <w:marBottom w:val="0"/>
          <w:divBdr>
            <w:top w:val="none" w:sz="0" w:space="0" w:color="auto"/>
            <w:left w:val="none" w:sz="0" w:space="0" w:color="auto"/>
            <w:bottom w:val="none" w:sz="0" w:space="0" w:color="auto"/>
            <w:right w:val="none" w:sz="0" w:space="0" w:color="auto"/>
          </w:divBdr>
        </w:div>
        <w:div w:id="1792043233">
          <w:marLeft w:val="0"/>
          <w:marRight w:val="0"/>
          <w:marTop w:val="0"/>
          <w:marBottom w:val="0"/>
          <w:divBdr>
            <w:top w:val="none" w:sz="0" w:space="0" w:color="auto"/>
            <w:left w:val="none" w:sz="0" w:space="0" w:color="auto"/>
            <w:bottom w:val="none" w:sz="0" w:space="0" w:color="auto"/>
            <w:right w:val="none" w:sz="0" w:space="0" w:color="auto"/>
          </w:divBdr>
        </w:div>
        <w:div w:id="614020993">
          <w:marLeft w:val="0"/>
          <w:marRight w:val="0"/>
          <w:marTop w:val="0"/>
          <w:marBottom w:val="0"/>
          <w:divBdr>
            <w:top w:val="none" w:sz="0" w:space="0" w:color="auto"/>
            <w:left w:val="none" w:sz="0" w:space="0" w:color="auto"/>
            <w:bottom w:val="none" w:sz="0" w:space="0" w:color="auto"/>
            <w:right w:val="none" w:sz="0" w:space="0" w:color="auto"/>
          </w:divBdr>
        </w:div>
        <w:div w:id="204678391">
          <w:marLeft w:val="0"/>
          <w:marRight w:val="0"/>
          <w:marTop w:val="0"/>
          <w:marBottom w:val="0"/>
          <w:divBdr>
            <w:top w:val="none" w:sz="0" w:space="0" w:color="auto"/>
            <w:left w:val="none" w:sz="0" w:space="0" w:color="auto"/>
            <w:bottom w:val="none" w:sz="0" w:space="0" w:color="auto"/>
            <w:right w:val="none" w:sz="0" w:space="0" w:color="auto"/>
          </w:divBdr>
        </w:div>
        <w:div w:id="473136216">
          <w:marLeft w:val="0"/>
          <w:marRight w:val="0"/>
          <w:marTop w:val="0"/>
          <w:marBottom w:val="0"/>
          <w:divBdr>
            <w:top w:val="none" w:sz="0" w:space="0" w:color="auto"/>
            <w:left w:val="none" w:sz="0" w:space="0" w:color="auto"/>
            <w:bottom w:val="none" w:sz="0" w:space="0" w:color="auto"/>
            <w:right w:val="none" w:sz="0" w:space="0" w:color="auto"/>
          </w:divBdr>
        </w:div>
        <w:div w:id="289554886">
          <w:marLeft w:val="0"/>
          <w:marRight w:val="0"/>
          <w:marTop w:val="0"/>
          <w:marBottom w:val="0"/>
          <w:divBdr>
            <w:top w:val="none" w:sz="0" w:space="0" w:color="auto"/>
            <w:left w:val="none" w:sz="0" w:space="0" w:color="auto"/>
            <w:bottom w:val="none" w:sz="0" w:space="0" w:color="auto"/>
            <w:right w:val="none" w:sz="0" w:space="0" w:color="auto"/>
          </w:divBdr>
        </w:div>
        <w:div w:id="1427651094">
          <w:marLeft w:val="0"/>
          <w:marRight w:val="0"/>
          <w:marTop w:val="0"/>
          <w:marBottom w:val="0"/>
          <w:divBdr>
            <w:top w:val="none" w:sz="0" w:space="0" w:color="auto"/>
            <w:left w:val="none" w:sz="0" w:space="0" w:color="auto"/>
            <w:bottom w:val="none" w:sz="0" w:space="0" w:color="auto"/>
            <w:right w:val="none" w:sz="0" w:space="0" w:color="auto"/>
          </w:divBdr>
        </w:div>
        <w:div w:id="1242448384">
          <w:marLeft w:val="0"/>
          <w:marRight w:val="0"/>
          <w:marTop w:val="0"/>
          <w:marBottom w:val="0"/>
          <w:divBdr>
            <w:top w:val="none" w:sz="0" w:space="0" w:color="auto"/>
            <w:left w:val="none" w:sz="0" w:space="0" w:color="auto"/>
            <w:bottom w:val="none" w:sz="0" w:space="0" w:color="auto"/>
            <w:right w:val="none" w:sz="0" w:space="0" w:color="auto"/>
          </w:divBdr>
        </w:div>
        <w:div w:id="1942494199">
          <w:marLeft w:val="0"/>
          <w:marRight w:val="0"/>
          <w:marTop w:val="0"/>
          <w:marBottom w:val="0"/>
          <w:divBdr>
            <w:top w:val="none" w:sz="0" w:space="0" w:color="auto"/>
            <w:left w:val="none" w:sz="0" w:space="0" w:color="auto"/>
            <w:bottom w:val="none" w:sz="0" w:space="0" w:color="auto"/>
            <w:right w:val="none" w:sz="0" w:space="0" w:color="auto"/>
          </w:divBdr>
        </w:div>
        <w:div w:id="1704477532">
          <w:marLeft w:val="0"/>
          <w:marRight w:val="0"/>
          <w:marTop w:val="0"/>
          <w:marBottom w:val="0"/>
          <w:divBdr>
            <w:top w:val="none" w:sz="0" w:space="0" w:color="auto"/>
            <w:left w:val="none" w:sz="0" w:space="0" w:color="auto"/>
            <w:bottom w:val="none" w:sz="0" w:space="0" w:color="auto"/>
            <w:right w:val="none" w:sz="0" w:space="0" w:color="auto"/>
          </w:divBdr>
        </w:div>
        <w:div w:id="1245799589">
          <w:marLeft w:val="0"/>
          <w:marRight w:val="0"/>
          <w:marTop w:val="0"/>
          <w:marBottom w:val="0"/>
          <w:divBdr>
            <w:top w:val="none" w:sz="0" w:space="0" w:color="auto"/>
            <w:left w:val="none" w:sz="0" w:space="0" w:color="auto"/>
            <w:bottom w:val="none" w:sz="0" w:space="0" w:color="auto"/>
            <w:right w:val="none" w:sz="0" w:space="0" w:color="auto"/>
          </w:divBdr>
        </w:div>
        <w:div w:id="1046683012">
          <w:marLeft w:val="0"/>
          <w:marRight w:val="0"/>
          <w:marTop w:val="0"/>
          <w:marBottom w:val="0"/>
          <w:divBdr>
            <w:top w:val="none" w:sz="0" w:space="0" w:color="auto"/>
            <w:left w:val="none" w:sz="0" w:space="0" w:color="auto"/>
            <w:bottom w:val="none" w:sz="0" w:space="0" w:color="auto"/>
            <w:right w:val="none" w:sz="0" w:space="0" w:color="auto"/>
          </w:divBdr>
        </w:div>
      </w:divsChild>
    </w:div>
    <w:div w:id="1397587749">
      <w:bodyDiv w:val="1"/>
      <w:marLeft w:val="0"/>
      <w:marRight w:val="0"/>
      <w:marTop w:val="0"/>
      <w:marBottom w:val="0"/>
      <w:divBdr>
        <w:top w:val="none" w:sz="0" w:space="0" w:color="auto"/>
        <w:left w:val="none" w:sz="0" w:space="0" w:color="auto"/>
        <w:bottom w:val="none" w:sz="0" w:space="0" w:color="auto"/>
        <w:right w:val="none" w:sz="0" w:space="0" w:color="auto"/>
      </w:divBdr>
    </w:div>
    <w:div w:id="1397968477">
      <w:bodyDiv w:val="1"/>
      <w:marLeft w:val="0"/>
      <w:marRight w:val="0"/>
      <w:marTop w:val="0"/>
      <w:marBottom w:val="0"/>
      <w:divBdr>
        <w:top w:val="none" w:sz="0" w:space="0" w:color="auto"/>
        <w:left w:val="none" w:sz="0" w:space="0" w:color="auto"/>
        <w:bottom w:val="none" w:sz="0" w:space="0" w:color="auto"/>
        <w:right w:val="none" w:sz="0" w:space="0" w:color="auto"/>
      </w:divBdr>
    </w:div>
    <w:div w:id="1399937719">
      <w:bodyDiv w:val="1"/>
      <w:marLeft w:val="0"/>
      <w:marRight w:val="0"/>
      <w:marTop w:val="0"/>
      <w:marBottom w:val="0"/>
      <w:divBdr>
        <w:top w:val="none" w:sz="0" w:space="0" w:color="auto"/>
        <w:left w:val="none" w:sz="0" w:space="0" w:color="auto"/>
        <w:bottom w:val="none" w:sz="0" w:space="0" w:color="auto"/>
        <w:right w:val="none" w:sz="0" w:space="0" w:color="auto"/>
      </w:divBdr>
    </w:div>
    <w:div w:id="1411466130">
      <w:bodyDiv w:val="1"/>
      <w:marLeft w:val="0"/>
      <w:marRight w:val="0"/>
      <w:marTop w:val="0"/>
      <w:marBottom w:val="0"/>
      <w:divBdr>
        <w:top w:val="none" w:sz="0" w:space="0" w:color="auto"/>
        <w:left w:val="none" w:sz="0" w:space="0" w:color="auto"/>
        <w:bottom w:val="none" w:sz="0" w:space="0" w:color="auto"/>
        <w:right w:val="none" w:sz="0" w:space="0" w:color="auto"/>
      </w:divBdr>
    </w:div>
    <w:div w:id="1412385934">
      <w:bodyDiv w:val="1"/>
      <w:marLeft w:val="0"/>
      <w:marRight w:val="0"/>
      <w:marTop w:val="0"/>
      <w:marBottom w:val="0"/>
      <w:divBdr>
        <w:top w:val="none" w:sz="0" w:space="0" w:color="auto"/>
        <w:left w:val="none" w:sz="0" w:space="0" w:color="auto"/>
        <w:bottom w:val="none" w:sz="0" w:space="0" w:color="auto"/>
        <w:right w:val="none" w:sz="0" w:space="0" w:color="auto"/>
      </w:divBdr>
    </w:div>
    <w:div w:id="1430588165">
      <w:bodyDiv w:val="1"/>
      <w:marLeft w:val="0"/>
      <w:marRight w:val="0"/>
      <w:marTop w:val="0"/>
      <w:marBottom w:val="0"/>
      <w:divBdr>
        <w:top w:val="none" w:sz="0" w:space="0" w:color="auto"/>
        <w:left w:val="none" w:sz="0" w:space="0" w:color="auto"/>
        <w:bottom w:val="none" w:sz="0" w:space="0" w:color="auto"/>
        <w:right w:val="none" w:sz="0" w:space="0" w:color="auto"/>
      </w:divBdr>
    </w:div>
    <w:div w:id="1431588976">
      <w:bodyDiv w:val="1"/>
      <w:marLeft w:val="0"/>
      <w:marRight w:val="0"/>
      <w:marTop w:val="0"/>
      <w:marBottom w:val="0"/>
      <w:divBdr>
        <w:top w:val="none" w:sz="0" w:space="0" w:color="auto"/>
        <w:left w:val="none" w:sz="0" w:space="0" w:color="auto"/>
        <w:bottom w:val="none" w:sz="0" w:space="0" w:color="auto"/>
        <w:right w:val="none" w:sz="0" w:space="0" w:color="auto"/>
      </w:divBdr>
    </w:div>
    <w:div w:id="1432971961">
      <w:bodyDiv w:val="1"/>
      <w:marLeft w:val="0"/>
      <w:marRight w:val="0"/>
      <w:marTop w:val="0"/>
      <w:marBottom w:val="0"/>
      <w:divBdr>
        <w:top w:val="none" w:sz="0" w:space="0" w:color="auto"/>
        <w:left w:val="none" w:sz="0" w:space="0" w:color="auto"/>
        <w:bottom w:val="none" w:sz="0" w:space="0" w:color="auto"/>
        <w:right w:val="none" w:sz="0" w:space="0" w:color="auto"/>
      </w:divBdr>
    </w:div>
    <w:div w:id="1455172059">
      <w:bodyDiv w:val="1"/>
      <w:marLeft w:val="0"/>
      <w:marRight w:val="0"/>
      <w:marTop w:val="0"/>
      <w:marBottom w:val="0"/>
      <w:divBdr>
        <w:top w:val="none" w:sz="0" w:space="0" w:color="auto"/>
        <w:left w:val="none" w:sz="0" w:space="0" w:color="auto"/>
        <w:bottom w:val="none" w:sz="0" w:space="0" w:color="auto"/>
        <w:right w:val="none" w:sz="0" w:space="0" w:color="auto"/>
      </w:divBdr>
    </w:div>
    <w:div w:id="1456212268">
      <w:bodyDiv w:val="1"/>
      <w:marLeft w:val="0"/>
      <w:marRight w:val="0"/>
      <w:marTop w:val="0"/>
      <w:marBottom w:val="0"/>
      <w:divBdr>
        <w:top w:val="none" w:sz="0" w:space="0" w:color="auto"/>
        <w:left w:val="none" w:sz="0" w:space="0" w:color="auto"/>
        <w:bottom w:val="none" w:sz="0" w:space="0" w:color="auto"/>
        <w:right w:val="none" w:sz="0" w:space="0" w:color="auto"/>
      </w:divBdr>
    </w:div>
    <w:div w:id="1466124744">
      <w:bodyDiv w:val="1"/>
      <w:marLeft w:val="0"/>
      <w:marRight w:val="0"/>
      <w:marTop w:val="0"/>
      <w:marBottom w:val="0"/>
      <w:divBdr>
        <w:top w:val="none" w:sz="0" w:space="0" w:color="auto"/>
        <w:left w:val="none" w:sz="0" w:space="0" w:color="auto"/>
        <w:bottom w:val="none" w:sz="0" w:space="0" w:color="auto"/>
        <w:right w:val="none" w:sz="0" w:space="0" w:color="auto"/>
      </w:divBdr>
    </w:div>
    <w:div w:id="1469322492">
      <w:bodyDiv w:val="1"/>
      <w:marLeft w:val="0"/>
      <w:marRight w:val="0"/>
      <w:marTop w:val="0"/>
      <w:marBottom w:val="0"/>
      <w:divBdr>
        <w:top w:val="none" w:sz="0" w:space="0" w:color="auto"/>
        <w:left w:val="none" w:sz="0" w:space="0" w:color="auto"/>
        <w:bottom w:val="none" w:sz="0" w:space="0" w:color="auto"/>
        <w:right w:val="none" w:sz="0" w:space="0" w:color="auto"/>
      </w:divBdr>
    </w:div>
    <w:div w:id="1479152413">
      <w:bodyDiv w:val="1"/>
      <w:marLeft w:val="0"/>
      <w:marRight w:val="0"/>
      <w:marTop w:val="0"/>
      <w:marBottom w:val="0"/>
      <w:divBdr>
        <w:top w:val="none" w:sz="0" w:space="0" w:color="auto"/>
        <w:left w:val="none" w:sz="0" w:space="0" w:color="auto"/>
        <w:bottom w:val="none" w:sz="0" w:space="0" w:color="auto"/>
        <w:right w:val="none" w:sz="0" w:space="0" w:color="auto"/>
      </w:divBdr>
    </w:div>
    <w:div w:id="1498957321">
      <w:bodyDiv w:val="1"/>
      <w:marLeft w:val="0"/>
      <w:marRight w:val="0"/>
      <w:marTop w:val="0"/>
      <w:marBottom w:val="0"/>
      <w:divBdr>
        <w:top w:val="none" w:sz="0" w:space="0" w:color="auto"/>
        <w:left w:val="none" w:sz="0" w:space="0" w:color="auto"/>
        <w:bottom w:val="none" w:sz="0" w:space="0" w:color="auto"/>
        <w:right w:val="none" w:sz="0" w:space="0" w:color="auto"/>
      </w:divBdr>
    </w:div>
    <w:div w:id="1499232601">
      <w:bodyDiv w:val="1"/>
      <w:marLeft w:val="0"/>
      <w:marRight w:val="0"/>
      <w:marTop w:val="0"/>
      <w:marBottom w:val="0"/>
      <w:divBdr>
        <w:top w:val="none" w:sz="0" w:space="0" w:color="auto"/>
        <w:left w:val="none" w:sz="0" w:space="0" w:color="auto"/>
        <w:bottom w:val="none" w:sz="0" w:space="0" w:color="auto"/>
        <w:right w:val="none" w:sz="0" w:space="0" w:color="auto"/>
      </w:divBdr>
    </w:div>
    <w:div w:id="1504127084">
      <w:bodyDiv w:val="1"/>
      <w:marLeft w:val="0"/>
      <w:marRight w:val="0"/>
      <w:marTop w:val="0"/>
      <w:marBottom w:val="0"/>
      <w:divBdr>
        <w:top w:val="none" w:sz="0" w:space="0" w:color="auto"/>
        <w:left w:val="none" w:sz="0" w:space="0" w:color="auto"/>
        <w:bottom w:val="none" w:sz="0" w:space="0" w:color="auto"/>
        <w:right w:val="none" w:sz="0" w:space="0" w:color="auto"/>
      </w:divBdr>
    </w:div>
    <w:div w:id="1512719718">
      <w:bodyDiv w:val="1"/>
      <w:marLeft w:val="0"/>
      <w:marRight w:val="0"/>
      <w:marTop w:val="0"/>
      <w:marBottom w:val="0"/>
      <w:divBdr>
        <w:top w:val="none" w:sz="0" w:space="0" w:color="auto"/>
        <w:left w:val="none" w:sz="0" w:space="0" w:color="auto"/>
        <w:bottom w:val="none" w:sz="0" w:space="0" w:color="auto"/>
        <w:right w:val="none" w:sz="0" w:space="0" w:color="auto"/>
      </w:divBdr>
    </w:div>
    <w:div w:id="1513256225">
      <w:bodyDiv w:val="1"/>
      <w:marLeft w:val="0"/>
      <w:marRight w:val="0"/>
      <w:marTop w:val="0"/>
      <w:marBottom w:val="0"/>
      <w:divBdr>
        <w:top w:val="none" w:sz="0" w:space="0" w:color="auto"/>
        <w:left w:val="none" w:sz="0" w:space="0" w:color="auto"/>
        <w:bottom w:val="none" w:sz="0" w:space="0" w:color="auto"/>
        <w:right w:val="none" w:sz="0" w:space="0" w:color="auto"/>
      </w:divBdr>
    </w:div>
    <w:div w:id="1514492059">
      <w:bodyDiv w:val="1"/>
      <w:marLeft w:val="0"/>
      <w:marRight w:val="0"/>
      <w:marTop w:val="0"/>
      <w:marBottom w:val="0"/>
      <w:divBdr>
        <w:top w:val="none" w:sz="0" w:space="0" w:color="auto"/>
        <w:left w:val="none" w:sz="0" w:space="0" w:color="auto"/>
        <w:bottom w:val="none" w:sz="0" w:space="0" w:color="auto"/>
        <w:right w:val="none" w:sz="0" w:space="0" w:color="auto"/>
      </w:divBdr>
    </w:div>
    <w:div w:id="1522891263">
      <w:bodyDiv w:val="1"/>
      <w:marLeft w:val="0"/>
      <w:marRight w:val="0"/>
      <w:marTop w:val="0"/>
      <w:marBottom w:val="0"/>
      <w:divBdr>
        <w:top w:val="none" w:sz="0" w:space="0" w:color="auto"/>
        <w:left w:val="none" w:sz="0" w:space="0" w:color="auto"/>
        <w:bottom w:val="none" w:sz="0" w:space="0" w:color="auto"/>
        <w:right w:val="none" w:sz="0" w:space="0" w:color="auto"/>
      </w:divBdr>
    </w:div>
    <w:div w:id="1537617604">
      <w:bodyDiv w:val="1"/>
      <w:marLeft w:val="0"/>
      <w:marRight w:val="0"/>
      <w:marTop w:val="0"/>
      <w:marBottom w:val="0"/>
      <w:divBdr>
        <w:top w:val="none" w:sz="0" w:space="0" w:color="auto"/>
        <w:left w:val="none" w:sz="0" w:space="0" w:color="auto"/>
        <w:bottom w:val="none" w:sz="0" w:space="0" w:color="auto"/>
        <w:right w:val="none" w:sz="0" w:space="0" w:color="auto"/>
      </w:divBdr>
    </w:div>
    <w:div w:id="1538077655">
      <w:bodyDiv w:val="1"/>
      <w:marLeft w:val="0"/>
      <w:marRight w:val="0"/>
      <w:marTop w:val="0"/>
      <w:marBottom w:val="0"/>
      <w:divBdr>
        <w:top w:val="none" w:sz="0" w:space="0" w:color="auto"/>
        <w:left w:val="none" w:sz="0" w:space="0" w:color="auto"/>
        <w:bottom w:val="none" w:sz="0" w:space="0" w:color="auto"/>
        <w:right w:val="none" w:sz="0" w:space="0" w:color="auto"/>
      </w:divBdr>
    </w:div>
    <w:div w:id="1542787910">
      <w:bodyDiv w:val="1"/>
      <w:marLeft w:val="0"/>
      <w:marRight w:val="0"/>
      <w:marTop w:val="0"/>
      <w:marBottom w:val="0"/>
      <w:divBdr>
        <w:top w:val="none" w:sz="0" w:space="0" w:color="auto"/>
        <w:left w:val="none" w:sz="0" w:space="0" w:color="auto"/>
        <w:bottom w:val="none" w:sz="0" w:space="0" w:color="auto"/>
        <w:right w:val="none" w:sz="0" w:space="0" w:color="auto"/>
      </w:divBdr>
    </w:div>
    <w:div w:id="1561091753">
      <w:bodyDiv w:val="1"/>
      <w:marLeft w:val="0"/>
      <w:marRight w:val="0"/>
      <w:marTop w:val="0"/>
      <w:marBottom w:val="0"/>
      <w:divBdr>
        <w:top w:val="none" w:sz="0" w:space="0" w:color="auto"/>
        <w:left w:val="none" w:sz="0" w:space="0" w:color="auto"/>
        <w:bottom w:val="none" w:sz="0" w:space="0" w:color="auto"/>
        <w:right w:val="none" w:sz="0" w:space="0" w:color="auto"/>
      </w:divBdr>
    </w:div>
    <w:div w:id="1570505566">
      <w:bodyDiv w:val="1"/>
      <w:marLeft w:val="0"/>
      <w:marRight w:val="0"/>
      <w:marTop w:val="0"/>
      <w:marBottom w:val="0"/>
      <w:divBdr>
        <w:top w:val="none" w:sz="0" w:space="0" w:color="auto"/>
        <w:left w:val="none" w:sz="0" w:space="0" w:color="auto"/>
        <w:bottom w:val="none" w:sz="0" w:space="0" w:color="auto"/>
        <w:right w:val="none" w:sz="0" w:space="0" w:color="auto"/>
      </w:divBdr>
    </w:div>
    <w:div w:id="1579440024">
      <w:bodyDiv w:val="1"/>
      <w:marLeft w:val="0"/>
      <w:marRight w:val="0"/>
      <w:marTop w:val="0"/>
      <w:marBottom w:val="0"/>
      <w:divBdr>
        <w:top w:val="none" w:sz="0" w:space="0" w:color="auto"/>
        <w:left w:val="none" w:sz="0" w:space="0" w:color="auto"/>
        <w:bottom w:val="none" w:sz="0" w:space="0" w:color="auto"/>
        <w:right w:val="none" w:sz="0" w:space="0" w:color="auto"/>
      </w:divBdr>
    </w:div>
    <w:div w:id="1584103346">
      <w:bodyDiv w:val="1"/>
      <w:marLeft w:val="0"/>
      <w:marRight w:val="0"/>
      <w:marTop w:val="0"/>
      <w:marBottom w:val="0"/>
      <w:divBdr>
        <w:top w:val="none" w:sz="0" w:space="0" w:color="auto"/>
        <w:left w:val="none" w:sz="0" w:space="0" w:color="auto"/>
        <w:bottom w:val="none" w:sz="0" w:space="0" w:color="auto"/>
        <w:right w:val="none" w:sz="0" w:space="0" w:color="auto"/>
      </w:divBdr>
    </w:div>
    <w:div w:id="1604608703">
      <w:bodyDiv w:val="1"/>
      <w:marLeft w:val="0"/>
      <w:marRight w:val="0"/>
      <w:marTop w:val="0"/>
      <w:marBottom w:val="0"/>
      <w:divBdr>
        <w:top w:val="none" w:sz="0" w:space="0" w:color="auto"/>
        <w:left w:val="none" w:sz="0" w:space="0" w:color="auto"/>
        <w:bottom w:val="none" w:sz="0" w:space="0" w:color="auto"/>
        <w:right w:val="none" w:sz="0" w:space="0" w:color="auto"/>
      </w:divBdr>
    </w:div>
    <w:div w:id="1610508792">
      <w:bodyDiv w:val="1"/>
      <w:marLeft w:val="0"/>
      <w:marRight w:val="0"/>
      <w:marTop w:val="0"/>
      <w:marBottom w:val="0"/>
      <w:divBdr>
        <w:top w:val="none" w:sz="0" w:space="0" w:color="auto"/>
        <w:left w:val="none" w:sz="0" w:space="0" w:color="auto"/>
        <w:bottom w:val="none" w:sz="0" w:space="0" w:color="auto"/>
        <w:right w:val="none" w:sz="0" w:space="0" w:color="auto"/>
      </w:divBdr>
    </w:div>
    <w:div w:id="1611088824">
      <w:bodyDiv w:val="1"/>
      <w:marLeft w:val="0"/>
      <w:marRight w:val="0"/>
      <w:marTop w:val="0"/>
      <w:marBottom w:val="0"/>
      <w:divBdr>
        <w:top w:val="none" w:sz="0" w:space="0" w:color="auto"/>
        <w:left w:val="none" w:sz="0" w:space="0" w:color="auto"/>
        <w:bottom w:val="none" w:sz="0" w:space="0" w:color="auto"/>
        <w:right w:val="none" w:sz="0" w:space="0" w:color="auto"/>
      </w:divBdr>
    </w:div>
    <w:div w:id="1619142418">
      <w:bodyDiv w:val="1"/>
      <w:marLeft w:val="0"/>
      <w:marRight w:val="0"/>
      <w:marTop w:val="0"/>
      <w:marBottom w:val="0"/>
      <w:divBdr>
        <w:top w:val="none" w:sz="0" w:space="0" w:color="auto"/>
        <w:left w:val="none" w:sz="0" w:space="0" w:color="auto"/>
        <w:bottom w:val="none" w:sz="0" w:space="0" w:color="auto"/>
        <w:right w:val="none" w:sz="0" w:space="0" w:color="auto"/>
      </w:divBdr>
    </w:div>
    <w:div w:id="1619754339">
      <w:bodyDiv w:val="1"/>
      <w:marLeft w:val="0"/>
      <w:marRight w:val="0"/>
      <w:marTop w:val="0"/>
      <w:marBottom w:val="0"/>
      <w:divBdr>
        <w:top w:val="none" w:sz="0" w:space="0" w:color="auto"/>
        <w:left w:val="none" w:sz="0" w:space="0" w:color="auto"/>
        <w:bottom w:val="none" w:sz="0" w:space="0" w:color="auto"/>
        <w:right w:val="none" w:sz="0" w:space="0" w:color="auto"/>
      </w:divBdr>
    </w:div>
    <w:div w:id="1622568547">
      <w:bodyDiv w:val="1"/>
      <w:marLeft w:val="0"/>
      <w:marRight w:val="0"/>
      <w:marTop w:val="0"/>
      <w:marBottom w:val="0"/>
      <w:divBdr>
        <w:top w:val="none" w:sz="0" w:space="0" w:color="auto"/>
        <w:left w:val="none" w:sz="0" w:space="0" w:color="auto"/>
        <w:bottom w:val="none" w:sz="0" w:space="0" w:color="auto"/>
        <w:right w:val="none" w:sz="0" w:space="0" w:color="auto"/>
      </w:divBdr>
    </w:div>
    <w:div w:id="1625846941">
      <w:bodyDiv w:val="1"/>
      <w:marLeft w:val="0"/>
      <w:marRight w:val="0"/>
      <w:marTop w:val="0"/>
      <w:marBottom w:val="0"/>
      <w:divBdr>
        <w:top w:val="none" w:sz="0" w:space="0" w:color="auto"/>
        <w:left w:val="none" w:sz="0" w:space="0" w:color="auto"/>
        <w:bottom w:val="none" w:sz="0" w:space="0" w:color="auto"/>
        <w:right w:val="none" w:sz="0" w:space="0" w:color="auto"/>
      </w:divBdr>
    </w:div>
    <w:div w:id="1631472719">
      <w:bodyDiv w:val="1"/>
      <w:marLeft w:val="0"/>
      <w:marRight w:val="0"/>
      <w:marTop w:val="0"/>
      <w:marBottom w:val="0"/>
      <w:divBdr>
        <w:top w:val="none" w:sz="0" w:space="0" w:color="auto"/>
        <w:left w:val="none" w:sz="0" w:space="0" w:color="auto"/>
        <w:bottom w:val="none" w:sz="0" w:space="0" w:color="auto"/>
        <w:right w:val="none" w:sz="0" w:space="0" w:color="auto"/>
      </w:divBdr>
    </w:div>
    <w:div w:id="1640840224">
      <w:bodyDiv w:val="1"/>
      <w:marLeft w:val="0"/>
      <w:marRight w:val="0"/>
      <w:marTop w:val="0"/>
      <w:marBottom w:val="0"/>
      <w:divBdr>
        <w:top w:val="none" w:sz="0" w:space="0" w:color="auto"/>
        <w:left w:val="none" w:sz="0" w:space="0" w:color="auto"/>
        <w:bottom w:val="none" w:sz="0" w:space="0" w:color="auto"/>
        <w:right w:val="none" w:sz="0" w:space="0" w:color="auto"/>
      </w:divBdr>
    </w:div>
    <w:div w:id="1642999789">
      <w:bodyDiv w:val="1"/>
      <w:marLeft w:val="0"/>
      <w:marRight w:val="0"/>
      <w:marTop w:val="0"/>
      <w:marBottom w:val="0"/>
      <w:divBdr>
        <w:top w:val="none" w:sz="0" w:space="0" w:color="auto"/>
        <w:left w:val="none" w:sz="0" w:space="0" w:color="auto"/>
        <w:bottom w:val="none" w:sz="0" w:space="0" w:color="auto"/>
        <w:right w:val="none" w:sz="0" w:space="0" w:color="auto"/>
      </w:divBdr>
    </w:div>
    <w:div w:id="1667587626">
      <w:bodyDiv w:val="1"/>
      <w:marLeft w:val="0"/>
      <w:marRight w:val="0"/>
      <w:marTop w:val="0"/>
      <w:marBottom w:val="0"/>
      <w:divBdr>
        <w:top w:val="none" w:sz="0" w:space="0" w:color="auto"/>
        <w:left w:val="none" w:sz="0" w:space="0" w:color="auto"/>
        <w:bottom w:val="none" w:sz="0" w:space="0" w:color="auto"/>
        <w:right w:val="none" w:sz="0" w:space="0" w:color="auto"/>
      </w:divBdr>
    </w:div>
    <w:div w:id="1668704648">
      <w:bodyDiv w:val="1"/>
      <w:marLeft w:val="0"/>
      <w:marRight w:val="0"/>
      <w:marTop w:val="0"/>
      <w:marBottom w:val="0"/>
      <w:divBdr>
        <w:top w:val="none" w:sz="0" w:space="0" w:color="auto"/>
        <w:left w:val="none" w:sz="0" w:space="0" w:color="auto"/>
        <w:bottom w:val="none" w:sz="0" w:space="0" w:color="auto"/>
        <w:right w:val="none" w:sz="0" w:space="0" w:color="auto"/>
      </w:divBdr>
    </w:div>
    <w:div w:id="1670016479">
      <w:bodyDiv w:val="1"/>
      <w:marLeft w:val="0"/>
      <w:marRight w:val="0"/>
      <w:marTop w:val="0"/>
      <w:marBottom w:val="0"/>
      <w:divBdr>
        <w:top w:val="none" w:sz="0" w:space="0" w:color="auto"/>
        <w:left w:val="none" w:sz="0" w:space="0" w:color="auto"/>
        <w:bottom w:val="none" w:sz="0" w:space="0" w:color="auto"/>
        <w:right w:val="none" w:sz="0" w:space="0" w:color="auto"/>
      </w:divBdr>
    </w:div>
    <w:div w:id="1677533786">
      <w:bodyDiv w:val="1"/>
      <w:marLeft w:val="0"/>
      <w:marRight w:val="0"/>
      <w:marTop w:val="0"/>
      <w:marBottom w:val="0"/>
      <w:divBdr>
        <w:top w:val="none" w:sz="0" w:space="0" w:color="auto"/>
        <w:left w:val="none" w:sz="0" w:space="0" w:color="auto"/>
        <w:bottom w:val="none" w:sz="0" w:space="0" w:color="auto"/>
        <w:right w:val="none" w:sz="0" w:space="0" w:color="auto"/>
      </w:divBdr>
    </w:div>
    <w:div w:id="1682589077">
      <w:bodyDiv w:val="1"/>
      <w:marLeft w:val="0"/>
      <w:marRight w:val="0"/>
      <w:marTop w:val="0"/>
      <w:marBottom w:val="0"/>
      <w:divBdr>
        <w:top w:val="none" w:sz="0" w:space="0" w:color="auto"/>
        <w:left w:val="none" w:sz="0" w:space="0" w:color="auto"/>
        <w:bottom w:val="none" w:sz="0" w:space="0" w:color="auto"/>
        <w:right w:val="none" w:sz="0" w:space="0" w:color="auto"/>
      </w:divBdr>
    </w:div>
    <w:div w:id="1682930993">
      <w:bodyDiv w:val="1"/>
      <w:marLeft w:val="0"/>
      <w:marRight w:val="0"/>
      <w:marTop w:val="0"/>
      <w:marBottom w:val="0"/>
      <w:divBdr>
        <w:top w:val="none" w:sz="0" w:space="0" w:color="auto"/>
        <w:left w:val="none" w:sz="0" w:space="0" w:color="auto"/>
        <w:bottom w:val="none" w:sz="0" w:space="0" w:color="auto"/>
        <w:right w:val="none" w:sz="0" w:space="0" w:color="auto"/>
      </w:divBdr>
    </w:div>
    <w:div w:id="1690528666">
      <w:bodyDiv w:val="1"/>
      <w:marLeft w:val="0"/>
      <w:marRight w:val="0"/>
      <w:marTop w:val="0"/>
      <w:marBottom w:val="0"/>
      <w:divBdr>
        <w:top w:val="none" w:sz="0" w:space="0" w:color="auto"/>
        <w:left w:val="none" w:sz="0" w:space="0" w:color="auto"/>
        <w:bottom w:val="none" w:sz="0" w:space="0" w:color="auto"/>
        <w:right w:val="none" w:sz="0" w:space="0" w:color="auto"/>
      </w:divBdr>
    </w:div>
    <w:div w:id="1692418602">
      <w:bodyDiv w:val="1"/>
      <w:marLeft w:val="0"/>
      <w:marRight w:val="0"/>
      <w:marTop w:val="0"/>
      <w:marBottom w:val="0"/>
      <w:divBdr>
        <w:top w:val="none" w:sz="0" w:space="0" w:color="auto"/>
        <w:left w:val="none" w:sz="0" w:space="0" w:color="auto"/>
        <w:bottom w:val="none" w:sz="0" w:space="0" w:color="auto"/>
        <w:right w:val="none" w:sz="0" w:space="0" w:color="auto"/>
      </w:divBdr>
    </w:div>
    <w:div w:id="1714116324">
      <w:bodyDiv w:val="1"/>
      <w:marLeft w:val="0"/>
      <w:marRight w:val="0"/>
      <w:marTop w:val="0"/>
      <w:marBottom w:val="0"/>
      <w:divBdr>
        <w:top w:val="none" w:sz="0" w:space="0" w:color="auto"/>
        <w:left w:val="none" w:sz="0" w:space="0" w:color="auto"/>
        <w:bottom w:val="none" w:sz="0" w:space="0" w:color="auto"/>
        <w:right w:val="none" w:sz="0" w:space="0" w:color="auto"/>
      </w:divBdr>
    </w:div>
    <w:div w:id="1722094341">
      <w:bodyDiv w:val="1"/>
      <w:marLeft w:val="0"/>
      <w:marRight w:val="0"/>
      <w:marTop w:val="0"/>
      <w:marBottom w:val="0"/>
      <w:divBdr>
        <w:top w:val="none" w:sz="0" w:space="0" w:color="auto"/>
        <w:left w:val="none" w:sz="0" w:space="0" w:color="auto"/>
        <w:bottom w:val="none" w:sz="0" w:space="0" w:color="auto"/>
        <w:right w:val="none" w:sz="0" w:space="0" w:color="auto"/>
      </w:divBdr>
    </w:div>
    <w:div w:id="1727483373">
      <w:bodyDiv w:val="1"/>
      <w:marLeft w:val="0"/>
      <w:marRight w:val="0"/>
      <w:marTop w:val="0"/>
      <w:marBottom w:val="0"/>
      <w:divBdr>
        <w:top w:val="none" w:sz="0" w:space="0" w:color="auto"/>
        <w:left w:val="none" w:sz="0" w:space="0" w:color="auto"/>
        <w:bottom w:val="none" w:sz="0" w:space="0" w:color="auto"/>
        <w:right w:val="none" w:sz="0" w:space="0" w:color="auto"/>
      </w:divBdr>
    </w:div>
    <w:div w:id="1746874887">
      <w:bodyDiv w:val="1"/>
      <w:marLeft w:val="0"/>
      <w:marRight w:val="0"/>
      <w:marTop w:val="0"/>
      <w:marBottom w:val="0"/>
      <w:divBdr>
        <w:top w:val="none" w:sz="0" w:space="0" w:color="auto"/>
        <w:left w:val="none" w:sz="0" w:space="0" w:color="auto"/>
        <w:bottom w:val="none" w:sz="0" w:space="0" w:color="auto"/>
        <w:right w:val="none" w:sz="0" w:space="0" w:color="auto"/>
      </w:divBdr>
    </w:div>
    <w:div w:id="1759130034">
      <w:bodyDiv w:val="1"/>
      <w:marLeft w:val="0"/>
      <w:marRight w:val="0"/>
      <w:marTop w:val="0"/>
      <w:marBottom w:val="0"/>
      <w:divBdr>
        <w:top w:val="none" w:sz="0" w:space="0" w:color="auto"/>
        <w:left w:val="none" w:sz="0" w:space="0" w:color="auto"/>
        <w:bottom w:val="none" w:sz="0" w:space="0" w:color="auto"/>
        <w:right w:val="none" w:sz="0" w:space="0" w:color="auto"/>
      </w:divBdr>
    </w:div>
    <w:div w:id="1764767140">
      <w:bodyDiv w:val="1"/>
      <w:marLeft w:val="0"/>
      <w:marRight w:val="0"/>
      <w:marTop w:val="0"/>
      <w:marBottom w:val="0"/>
      <w:divBdr>
        <w:top w:val="none" w:sz="0" w:space="0" w:color="auto"/>
        <w:left w:val="none" w:sz="0" w:space="0" w:color="auto"/>
        <w:bottom w:val="none" w:sz="0" w:space="0" w:color="auto"/>
        <w:right w:val="none" w:sz="0" w:space="0" w:color="auto"/>
      </w:divBdr>
    </w:div>
    <w:div w:id="1765107573">
      <w:bodyDiv w:val="1"/>
      <w:marLeft w:val="0"/>
      <w:marRight w:val="0"/>
      <w:marTop w:val="0"/>
      <w:marBottom w:val="0"/>
      <w:divBdr>
        <w:top w:val="none" w:sz="0" w:space="0" w:color="auto"/>
        <w:left w:val="none" w:sz="0" w:space="0" w:color="auto"/>
        <w:bottom w:val="none" w:sz="0" w:space="0" w:color="auto"/>
        <w:right w:val="none" w:sz="0" w:space="0" w:color="auto"/>
      </w:divBdr>
    </w:div>
    <w:div w:id="1798793994">
      <w:bodyDiv w:val="1"/>
      <w:marLeft w:val="0"/>
      <w:marRight w:val="0"/>
      <w:marTop w:val="0"/>
      <w:marBottom w:val="0"/>
      <w:divBdr>
        <w:top w:val="none" w:sz="0" w:space="0" w:color="auto"/>
        <w:left w:val="none" w:sz="0" w:space="0" w:color="auto"/>
        <w:bottom w:val="none" w:sz="0" w:space="0" w:color="auto"/>
        <w:right w:val="none" w:sz="0" w:space="0" w:color="auto"/>
      </w:divBdr>
    </w:div>
    <w:div w:id="1799571084">
      <w:bodyDiv w:val="1"/>
      <w:marLeft w:val="0"/>
      <w:marRight w:val="0"/>
      <w:marTop w:val="0"/>
      <w:marBottom w:val="0"/>
      <w:divBdr>
        <w:top w:val="none" w:sz="0" w:space="0" w:color="auto"/>
        <w:left w:val="none" w:sz="0" w:space="0" w:color="auto"/>
        <w:bottom w:val="none" w:sz="0" w:space="0" w:color="auto"/>
        <w:right w:val="none" w:sz="0" w:space="0" w:color="auto"/>
      </w:divBdr>
    </w:div>
    <w:div w:id="1802966452">
      <w:bodyDiv w:val="1"/>
      <w:marLeft w:val="0"/>
      <w:marRight w:val="0"/>
      <w:marTop w:val="0"/>
      <w:marBottom w:val="0"/>
      <w:divBdr>
        <w:top w:val="none" w:sz="0" w:space="0" w:color="auto"/>
        <w:left w:val="none" w:sz="0" w:space="0" w:color="auto"/>
        <w:bottom w:val="none" w:sz="0" w:space="0" w:color="auto"/>
        <w:right w:val="none" w:sz="0" w:space="0" w:color="auto"/>
      </w:divBdr>
    </w:div>
    <w:div w:id="1803378892">
      <w:bodyDiv w:val="1"/>
      <w:marLeft w:val="0"/>
      <w:marRight w:val="0"/>
      <w:marTop w:val="0"/>
      <w:marBottom w:val="0"/>
      <w:divBdr>
        <w:top w:val="none" w:sz="0" w:space="0" w:color="auto"/>
        <w:left w:val="none" w:sz="0" w:space="0" w:color="auto"/>
        <w:bottom w:val="none" w:sz="0" w:space="0" w:color="auto"/>
        <w:right w:val="none" w:sz="0" w:space="0" w:color="auto"/>
      </w:divBdr>
    </w:div>
    <w:div w:id="1821918489">
      <w:bodyDiv w:val="1"/>
      <w:marLeft w:val="0"/>
      <w:marRight w:val="0"/>
      <w:marTop w:val="0"/>
      <w:marBottom w:val="0"/>
      <w:divBdr>
        <w:top w:val="none" w:sz="0" w:space="0" w:color="auto"/>
        <w:left w:val="none" w:sz="0" w:space="0" w:color="auto"/>
        <w:bottom w:val="none" w:sz="0" w:space="0" w:color="auto"/>
        <w:right w:val="none" w:sz="0" w:space="0" w:color="auto"/>
      </w:divBdr>
    </w:div>
    <w:div w:id="1826629694">
      <w:bodyDiv w:val="1"/>
      <w:marLeft w:val="0"/>
      <w:marRight w:val="0"/>
      <w:marTop w:val="0"/>
      <w:marBottom w:val="0"/>
      <w:divBdr>
        <w:top w:val="none" w:sz="0" w:space="0" w:color="auto"/>
        <w:left w:val="none" w:sz="0" w:space="0" w:color="auto"/>
        <w:bottom w:val="none" w:sz="0" w:space="0" w:color="auto"/>
        <w:right w:val="none" w:sz="0" w:space="0" w:color="auto"/>
      </w:divBdr>
    </w:div>
    <w:div w:id="1830291113">
      <w:bodyDiv w:val="1"/>
      <w:marLeft w:val="0"/>
      <w:marRight w:val="0"/>
      <w:marTop w:val="0"/>
      <w:marBottom w:val="0"/>
      <w:divBdr>
        <w:top w:val="none" w:sz="0" w:space="0" w:color="auto"/>
        <w:left w:val="none" w:sz="0" w:space="0" w:color="auto"/>
        <w:bottom w:val="none" w:sz="0" w:space="0" w:color="auto"/>
        <w:right w:val="none" w:sz="0" w:space="0" w:color="auto"/>
      </w:divBdr>
    </w:div>
    <w:div w:id="1835488044">
      <w:bodyDiv w:val="1"/>
      <w:marLeft w:val="0"/>
      <w:marRight w:val="0"/>
      <w:marTop w:val="0"/>
      <w:marBottom w:val="0"/>
      <w:divBdr>
        <w:top w:val="none" w:sz="0" w:space="0" w:color="auto"/>
        <w:left w:val="none" w:sz="0" w:space="0" w:color="auto"/>
        <w:bottom w:val="none" w:sz="0" w:space="0" w:color="auto"/>
        <w:right w:val="none" w:sz="0" w:space="0" w:color="auto"/>
      </w:divBdr>
    </w:div>
    <w:div w:id="1835678926">
      <w:bodyDiv w:val="1"/>
      <w:marLeft w:val="0"/>
      <w:marRight w:val="0"/>
      <w:marTop w:val="0"/>
      <w:marBottom w:val="0"/>
      <w:divBdr>
        <w:top w:val="none" w:sz="0" w:space="0" w:color="auto"/>
        <w:left w:val="none" w:sz="0" w:space="0" w:color="auto"/>
        <w:bottom w:val="none" w:sz="0" w:space="0" w:color="auto"/>
        <w:right w:val="none" w:sz="0" w:space="0" w:color="auto"/>
      </w:divBdr>
    </w:div>
    <w:div w:id="1841577973">
      <w:bodyDiv w:val="1"/>
      <w:marLeft w:val="0"/>
      <w:marRight w:val="0"/>
      <w:marTop w:val="0"/>
      <w:marBottom w:val="0"/>
      <w:divBdr>
        <w:top w:val="none" w:sz="0" w:space="0" w:color="auto"/>
        <w:left w:val="none" w:sz="0" w:space="0" w:color="auto"/>
        <w:bottom w:val="none" w:sz="0" w:space="0" w:color="auto"/>
        <w:right w:val="none" w:sz="0" w:space="0" w:color="auto"/>
      </w:divBdr>
    </w:div>
    <w:div w:id="1843549966">
      <w:bodyDiv w:val="1"/>
      <w:marLeft w:val="0"/>
      <w:marRight w:val="0"/>
      <w:marTop w:val="0"/>
      <w:marBottom w:val="0"/>
      <w:divBdr>
        <w:top w:val="none" w:sz="0" w:space="0" w:color="auto"/>
        <w:left w:val="none" w:sz="0" w:space="0" w:color="auto"/>
        <w:bottom w:val="none" w:sz="0" w:space="0" w:color="auto"/>
        <w:right w:val="none" w:sz="0" w:space="0" w:color="auto"/>
      </w:divBdr>
    </w:div>
    <w:div w:id="1852063589">
      <w:bodyDiv w:val="1"/>
      <w:marLeft w:val="0"/>
      <w:marRight w:val="0"/>
      <w:marTop w:val="0"/>
      <w:marBottom w:val="0"/>
      <w:divBdr>
        <w:top w:val="none" w:sz="0" w:space="0" w:color="auto"/>
        <w:left w:val="none" w:sz="0" w:space="0" w:color="auto"/>
        <w:bottom w:val="none" w:sz="0" w:space="0" w:color="auto"/>
        <w:right w:val="none" w:sz="0" w:space="0" w:color="auto"/>
      </w:divBdr>
    </w:div>
    <w:div w:id="1852331145">
      <w:bodyDiv w:val="1"/>
      <w:marLeft w:val="0"/>
      <w:marRight w:val="0"/>
      <w:marTop w:val="0"/>
      <w:marBottom w:val="0"/>
      <w:divBdr>
        <w:top w:val="none" w:sz="0" w:space="0" w:color="auto"/>
        <w:left w:val="none" w:sz="0" w:space="0" w:color="auto"/>
        <w:bottom w:val="none" w:sz="0" w:space="0" w:color="auto"/>
        <w:right w:val="none" w:sz="0" w:space="0" w:color="auto"/>
      </w:divBdr>
    </w:div>
    <w:div w:id="1873764581">
      <w:bodyDiv w:val="1"/>
      <w:marLeft w:val="0"/>
      <w:marRight w:val="0"/>
      <w:marTop w:val="0"/>
      <w:marBottom w:val="0"/>
      <w:divBdr>
        <w:top w:val="none" w:sz="0" w:space="0" w:color="auto"/>
        <w:left w:val="none" w:sz="0" w:space="0" w:color="auto"/>
        <w:bottom w:val="none" w:sz="0" w:space="0" w:color="auto"/>
        <w:right w:val="none" w:sz="0" w:space="0" w:color="auto"/>
      </w:divBdr>
    </w:div>
    <w:div w:id="1874423475">
      <w:bodyDiv w:val="1"/>
      <w:marLeft w:val="0"/>
      <w:marRight w:val="0"/>
      <w:marTop w:val="0"/>
      <w:marBottom w:val="0"/>
      <w:divBdr>
        <w:top w:val="none" w:sz="0" w:space="0" w:color="auto"/>
        <w:left w:val="none" w:sz="0" w:space="0" w:color="auto"/>
        <w:bottom w:val="none" w:sz="0" w:space="0" w:color="auto"/>
        <w:right w:val="none" w:sz="0" w:space="0" w:color="auto"/>
      </w:divBdr>
    </w:div>
    <w:div w:id="1882862550">
      <w:bodyDiv w:val="1"/>
      <w:marLeft w:val="0"/>
      <w:marRight w:val="0"/>
      <w:marTop w:val="0"/>
      <w:marBottom w:val="0"/>
      <w:divBdr>
        <w:top w:val="none" w:sz="0" w:space="0" w:color="auto"/>
        <w:left w:val="none" w:sz="0" w:space="0" w:color="auto"/>
        <w:bottom w:val="none" w:sz="0" w:space="0" w:color="auto"/>
        <w:right w:val="none" w:sz="0" w:space="0" w:color="auto"/>
      </w:divBdr>
    </w:div>
    <w:div w:id="1883905805">
      <w:bodyDiv w:val="1"/>
      <w:marLeft w:val="0"/>
      <w:marRight w:val="0"/>
      <w:marTop w:val="0"/>
      <w:marBottom w:val="0"/>
      <w:divBdr>
        <w:top w:val="none" w:sz="0" w:space="0" w:color="auto"/>
        <w:left w:val="none" w:sz="0" w:space="0" w:color="auto"/>
        <w:bottom w:val="none" w:sz="0" w:space="0" w:color="auto"/>
        <w:right w:val="none" w:sz="0" w:space="0" w:color="auto"/>
      </w:divBdr>
    </w:div>
    <w:div w:id="1885824007">
      <w:bodyDiv w:val="1"/>
      <w:marLeft w:val="0"/>
      <w:marRight w:val="0"/>
      <w:marTop w:val="0"/>
      <w:marBottom w:val="0"/>
      <w:divBdr>
        <w:top w:val="none" w:sz="0" w:space="0" w:color="auto"/>
        <w:left w:val="none" w:sz="0" w:space="0" w:color="auto"/>
        <w:bottom w:val="none" w:sz="0" w:space="0" w:color="auto"/>
        <w:right w:val="none" w:sz="0" w:space="0" w:color="auto"/>
      </w:divBdr>
    </w:div>
    <w:div w:id="1891844541">
      <w:bodyDiv w:val="1"/>
      <w:marLeft w:val="0"/>
      <w:marRight w:val="0"/>
      <w:marTop w:val="0"/>
      <w:marBottom w:val="0"/>
      <w:divBdr>
        <w:top w:val="none" w:sz="0" w:space="0" w:color="auto"/>
        <w:left w:val="none" w:sz="0" w:space="0" w:color="auto"/>
        <w:bottom w:val="none" w:sz="0" w:space="0" w:color="auto"/>
        <w:right w:val="none" w:sz="0" w:space="0" w:color="auto"/>
      </w:divBdr>
    </w:div>
    <w:div w:id="1903709024">
      <w:bodyDiv w:val="1"/>
      <w:marLeft w:val="0"/>
      <w:marRight w:val="0"/>
      <w:marTop w:val="0"/>
      <w:marBottom w:val="0"/>
      <w:divBdr>
        <w:top w:val="none" w:sz="0" w:space="0" w:color="auto"/>
        <w:left w:val="none" w:sz="0" w:space="0" w:color="auto"/>
        <w:bottom w:val="none" w:sz="0" w:space="0" w:color="auto"/>
        <w:right w:val="none" w:sz="0" w:space="0" w:color="auto"/>
      </w:divBdr>
    </w:div>
    <w:div w:id="1907523403">
      <w:bodyDiv w:val="1"/>
      <w:marLeft w:val="0"/>
      <w:marRight w:val="0"/>
      <w:marTop w:val="0"/>
      <w:marBottom w:val="0"/>
      <w:divBdr>
        <w:top w:val="none" w:sz="0" w:space="0" w:color="auto"/>
        <w:left w:val="none" w:sz="0" w:space="0" w:color="auto"/>
        <w:bottom w:val="none" w:sz="0" w:space="0" w:color="auto"/>
        <w:right w:val="none" w:sz="0" w:space="0" w:color="auto"/>
      </w:divBdr>
    </w:div>
    <w:div w:id="1917934763">
      <w:bodyDiv w:val="1"/>
      <w:marLeft w:val="0"/>
      <w:marRight w:val="0"/>
      <w:marTop w:val="0"/>
      <w:marBottom w:val="0"/>
      <w:divBdr>
        <w:top w:val="none" w:sz="0" w:space="0" w:color="auto"/>
        <w:left w:val="none" w:sz="0" w:space="0" w:color="auto"/>
        <w:bottom w:val="none" w:sz="0" w:space="0" w:color="auto"/>
        <w:right w:val="none" w:sz="0" w:space="0" w:color="auto"/>
      </w:divBdr>
    </w:div>
    <w:div w:id="1918174617">
      <w:bodyDiv w:val="1"/>
      <w:marLeft w:val="0"/>
      <w:marRight w:val="0"/>
      <w:marTop w:val="0"/>
      <w:marBottom w:val="0"/>
      <w:divBdr>
        <w:top w:val="none" w:sz="0" w:space="0" w:color="auto"/>
        <w:left w:val="none" w:sz="0" w:space="0" w:color="auto"/>
        <w:bottom w:val="none" w:sz="0" w:space="0" w:color="auto"/>
        <w:right w:val="none" w:sz="0" w:space="0" w:color="auto"/>
      </w:divBdr>
    </w:div>
    <w:div w:id="1925872740">
      <w:bodyDiv w:val="1"/>
      <w:marLeft w:val="0"/>
      <w:marRight w:val="0"/>
      <w:marTop w:val="0"/>
      <w:marBottom w:val="0"/>
      <w:divBdr>
        <w:top w:val="none" w:sz="0" w:space="0" w:color="auto"/>
        <w:left w:val="none" w:sz="0" w:space="0" w:color="auto"/>
        <w:bottom w:val="none" w:sz="0" w:space="0" w:color="auto"/>
        <w:right w:val="none" w:sz="0" w:space="0" w:color="auto"/>
      </w:divBdr>
    </w:div>
    <w:div w:id="1932424755">
      <w:bodyDiv w:val="1"/>
      <w:marLeft w:val="0"/>
      <w:marRight w:val="0"/>
      <w:marTop w:val="0"/>
      <w:marBottom w:val="0"/>
      <w:divBdr>
        <w:top w:val="none" w:sz="0" w:space="0" w:color="auto"/>
        <w:left w:val="none" w:sz="0" w:space="0" w:color="auto"/>
        <w:bottom w:val="none" w:sz="0" w:space="0" w:color="auto"/>
        <w:right w:val="none" w:sz="0" w:space="0" w:color="auto"/>
      </w:divBdr>
    </w:div>
    <w:div w:id="1937589438">
      <w:bodyDiv w:val="1"/>
      <w:marLeft w:val="0"/>
      <w:marRight w:val="0"/>
      <w:marTop w:val="0"/>
      <w:marBottom w:val="0"/>
      <w:divBdr>
        <w:top w:val="none" w:sz="0" w:space="0" w:color="auto"/>
        <w:left w:val="none" w:sz="0" w:space="0" w:color="auto"/>
        <w:bottom w:val="none" w:sz="0" w:space="0" w:color="auto"/>
        <w:right w:val="none" w:sz="0" w:space="0" w:color="auto"/>
      </w:divBdr>
      <w:divsChild>
        <w:div w:id="1641037051">
          <w:marLeft w:val="0"/>
          <w:marRight w:val="0"/>
          <w:marTop w:val="0"/>
          <w:marBottom w:val="0"/>
          <w:divBdr>
            <w:top w:val="none" w:sz="0" w:space="0" w:color="auto"/>
            <w:left w:val="none" w:sz="0" w:space="0" w:color="auto"/>
            <w:bottom w:val="none" w:sz="0" w:space="0" w:color="auto"/>
            <w:right w:val="none" w:sz="0" w:space="0" w:color="auto"/>
          </w:divBdr>
          <w:divsChild>
            <w:div w:id="359354126">
              <w:marLeft w:val="0"/>
              <w:marRight w:val="0"/>
              <w:marTop w:val="0"/>
              <w:marBottom w:val="0"/>
              <w:divBdr>
                <w:top w:val="none" w:sz="0" w:space="0" w:color="auto"/>
                <w:left w:val="none" w:sz="0" w:space="0" w:color="auto"/>
                <w:bottom w:val="none" w:sz="0" w:space="0" w:color="auto"/>
                <w:right w:val="none" w:sz="0" w:space="0" w:color="auto"/>
              </w:divBdr>
              <w:divsChild>
                <w:div w:id="1397975722">
                  <w:marLeft w:val="0"/>
                  <w:marRight w:val="0"/>
                  <w:marTop w:val="0"/>
                  <w:marBottom w:val="0"/>
                  <w:divBdr>
                    <w:top w:val="none" w:sz="0" w:space="0" w:color="auto"/>
                    <w:left w:val="none" w:sz="0" w:space="0" w:color="auto"/>
                    <w:bottom w:val="none" w:sz="0" w:space="0" w:color="auto"/>
                    <w:right w:val="none" w:sz="0" w:space="0" w:color="auto"/>
                  </w:divBdr>
                  <w:divsChild>
                    <w:div w:id="2093696591">
                      <w:marLeft w:val="2325"/>
                      <w:marRight w:val="0"/>
                      <w:marTop w:val="0"/>
                      <w:marBottom w:val="0"/>
                      <w:divBdr>
                        <w:top w:val="none" w:sz="0" w:space="0" w:color="auto"/>
                        <w:left w:val="none" w:sz="0" w:space="0" w:color="auto"/>
                        <w:bottom w:val="none" w:sz="0" w:space="0" w:color="auto"/>
                        <w:right w:val="none" w:sz="0" w:space="0" w:color="auto"/>
                      </w:divBdr>
                      <w:divsChild>
                        <w:div w:id="1244753397">
                          <w:marLeft w:val="0"/>
                          <w:marRight w:val="0"/>
                          <w:marTop w:val="0"/>
                          <w:marBottom w:val="0"/>
                          <w:divBdr>
                            <w:top w:val="none" w:sz="0" w:space="0" w:color="auto"/>
                            <w:left w:val="none" w:sz="0" w:space="0" w:color="auto"/>
                            <w:bottom w:val="none" w:sz="0" w:space="0" w:color="auto"/>
                            <w:right w:val="none" w:sz="0" w:space="0" w:color="auto"/>
                          </w:divBdr>
                          <w:divsChild>
                            <w:div w:id="840781678">
                              <w:marLeft w:val="0"/>
                              <w:marRight w:val="0"/>
                              <w:marTop w:val="0"/>
                              <w:marBottom w:val="0"/>
                              <w:divBdr>
                                <w:top w:val="none" w:sz="0" w:space="0" w:color="auto"/>
                                <w:left w:val="none" w:sz="0" w:space="0" w:color="auto"/>
                                <w:bottom w:val="none" w:sz="0" w:space="0" w:color="auto"/>
                                <w:right w:val="none" w:sz="0" w:space="0" w:color="auto"/>
                              </w:divBdr>
                              <w:divsChild>
                                <w:div w:id="1252206122">
                                  <w:marLeft w:val="0"/>
                                  <w:marRight w:val="0"/>
                                  <w:marTop w:val="0"/>
                                  <w:marBottom w:val="0"/>
                                  <w:divBdr>
                                    <w:top w:val="none" w:sz="0" w:space="0" w:color="auto"/>
                                    <w:left w:val="none" w:sz="0" w:space="0" w:color="auto"/>
                                    <w:bottom w:val="none" w:sz="0" w:space="0" w:color="auto"/>
                                    <w:right w:val="none" w:sz="0" w:space="0" w:color="auto"/>
                                  </w:divBdr>
                                  <w:divsChild>
                                    <w:div w:id="1999337085">
                                      <w:marLeft w:val="0"/>
                                      <w:marRight w:val="0"/>
                                      <w:marTop w:val="0"/>
                                      <w:marBottom w:val="0"/>
                                      <w:divBdr>
                                        <w:top w:val="none" w:sz="0" w:space="0" w:color="auto"/>
                                        <w:left w:val="none" w:sz="0" w:space="0" w:color="auto"/>
                                        <w:bottom w:val="none" w:sz="0" w:space="0" w:color="auto"/>
                                        <w:right w:val="none" w:sz="0" w:space="0" w:color="auto"/>
                                      </w:divBdr>
                                      <w:divsChild>
                                        <w:div w:id="1361736958">
                                          <w:marLeft w:val="0"/>
                                          <w:marRight w:val="0"/>
                                          <w:marTop w:val="0"/>
                                          <w:marBottom w:val="0"/>
                                          <w:divBdr>
                                            <w:top w:val="none" w:sz="0" w:space="0" w:color="auto"/>
                                            <w:left w:val="none" w:sz="0" w:space="0" w:color="auto"/>
                                            <w:bottom w:val="none" w:sz="0" w:space="0" w:color="auto"/>
                                            <w:right w:val="none" w:sz="0" w:space="0" w:color="auto"/>
                                          </w:divBdr>
                                          <w:divsChild>
                                            <w:div w:id="359548118">
                                              <w:marLeft w:val="0"/>
                                              <w:marRight w:val="0"/>
                                              <w:marTop w:val="0"/>
                                              <w:marBottom w:val="0"/>
                                              <w:divBdr>
                                                <w:top w:val="none" w:sz="0" w:space="0" w:color="auto"/>
                                                <w:left w:val="none" w:sz="0" w:space="0" w:color="auto"/>
                                                <w:bottom w:val="none" w:sz="0" w:space="0" w:color="auto"/>
                                                <w:right w:val="none" w:sz="0" w:space="0" w:color="auto"/>
                                              </w:divBdr>
                                              <w:divsChild>
                                                <w:div w:id="150565866">
                                                  <w:marLeft w:val="0"/>
                                                  <w:marRight w:val="0"/>
                                                  <w:marTop w:val="0"/>
                                                  <w:marBottom w:val="0"/>
                                                  <w:divBdr>
                                                    <w:top w:val="none" w:sz="0" w:space="0" w:color="auto"/>
                                                    <w:left w:val="none" w:sz="0" w:space="0" w:color="auto"/>
                                                    <w:bottom w:val="none" w:sz="0" w:space="0" w:color="auto"/>
                                                    <w:right w:val="none" w:sz="0" w:space="0" w:color="auto"/>
                                                  </w:divBdr>
                                                  <w:divsChild>
                                                    <w:div w:id="1601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2178292">
      <w:bodyDiv w:val="1"/>
      <w:marLeft w:val="0"/>
      <w:marRight w:val="0"/>
      <w:marTop w:val="0"/>
      <w:marBottom w:val="0"/>
      <w:divBdr>
        <w:top w:val="none" w:sz="0" w:space="0" w:color="auto"/>
        <w:left w:val="none" w:sz="0" w:space="0" w:color="auto"/>
        <w:bottom w:val="none" w:sz="0" w:space="0" w:color="auto"/>
        <w:right w:val="none" w:sz="0" w:space="0" w:color="auto"/>
      </w:divBdr>
    </w:div>
    <w:div w:id="1955936363">
      <w:bodyDiv w:val="1"/>
      <w:marLeft w:val="0"/>
      <w:marRight w:val="0"/>
      <w:marTop w:val="0"/>
      <w:marBottom w:val="0"/>
      <w:divBdr>
        <w:top w:val="none" w:sz="0" w:space="0" w:color="auto"/>
        <w:left w:val="none" w:sz="0" w:space="0" w:color="auto"/>
        <w:bottom w:val="none" w:sz="0" w:space="0" w:color="auto"/>
        <w:right w:val="none" w:sz="0" w:space="0" w:color="auto"/>
      </w:divBdr>
    </w:div>
    <w:div w:id="1957441813">
      <w:bodyDiv w:val="1"/>
      <w:marLeft w:val="0"/>
      <w:marRight w:val="0"/>
      <w:marTop w:val="0"/>
      <w:marBottom w:val="0"/>
      <w:divBdr>
        <w:top w:val="none" w:sz="0" w:space="0" w:color="auto"/>
        <w:left w:val="none" w:sz="0" w:space="0" w:color="auto"/>
        <w:bottom w:val="none" w:sz="0" w:space="0" w:color="auto"/>
        <w:right w:val="none" w:sz="0" w:space="0" w:color="auto"/>
      </w:divBdr>
    </w:div>
    <w:div w:id="1957560759">
      <w:bodyDiv w:val="1"/>
      <w:marLeft w:val="0"/>
      <w:marRight w:val="0"/>
      <w:marTop w:val="0"/>
      <w:marBottom w:val="0"/>
      <w:divBdr>
        <w:top w:val="none" w:sz="0" w:space="0" w:color="auto"/>
        <w:left w:val="none" w:sz="0" w:space="0" w:color="auto"/>
        <w:bottom w:val="none" w:sz="0" w:space="0" w:color="auto"/>
        <w:right w:val="none" w:sz="0" w:space="0" w:color="auto"/>
      </w:divBdr>
    </w:div>
    <w:div w:id="1970282412">
      <w:bodyDiv w:val="1"/>
      <w:marLeft w:val="0"/>
      <w:marRight w:val="0"/>
      <w:marTop w:val="0"/>
      <w:marBottom w:val="0"/>
      <w:divBdr>
        <w:top w:val="none" w:sz="0" w:space="0" w:color="auto"/>
        <w:left w:val="none" w:sz="0" w:space="0" w:color="auto"/>
        <w:bottom w:val="none" w:sz="0" w:space="0" w:color="auto"/>
        <w:right w:val="none" w:sz="0" w:space="0" w:color="auto"/>
      </w:divBdr>
    </w:div>
    <w:div w:id="1974552241">
      <w:bodyDiv w:val="1"/>
      <w:marLeft w:val="0"/>
      <w:marRight w:val="0"/>
      <w:marTop w:val="0"/>
      <w:marBottom w:val="0"/>
      <w:divBdr>
        <w:top w:val="none" w:sz="0" w:space="0" w:color="auto"/>
        <w:left w:val="none" w:sz="0" w:space="0" w:color="auto"/>
        <w:bottom w:val="none" w:sz="0" w:space="0" w:color="auto"/>
        <w:right w:val="none" w:sz="0" w:space="0" w:color="auto"/>
      </w:divBdr>
    </w:div>
    <w:div w:id="1977103367">
      <w:bodyDiv w:val="1"/>
      <w:marLeft w:val="0"/>
      <w:marRight w:val="0"/>
      <w:marTop w:val="0"/>
      <w:marBottom w:val="0"/>
      <w:divBdr>
        <w:top w:val="none" w:sz="0" w:space="0" w:color="auto"/>
        <w:left w:val="none" w:sz="0" w:space="0" w:color="auto"/>
        <w:bottom w:val="none" w:sz="0" w:space="0" w:color="auto"/>
        <w:right w:val="none" w:sz="0" w:space="0" w:color="auto"/>
      </w:divBdr>
    </w:div>
    <w:div w:id="1990016154">
      <w:bodyDiv w:val="1"/>
      <w:marLeft w:val="0"/>
      <w:marRight w:val="0"/>
      <w:marTop w:val="0"/>
      <w:marBottom w:val="0"/>
      <w:divBdr>
        <w:top w:val="none" w:sz="0" w:space="0" w:color="auto"/>
        <w:left w:val="none" w:sz="0" w:space="0" w:color="auto"/>
        <w:bottom w:val="none" w:sz="0" w:space="0" w:color="auto"/>
        <w:right w:val="none" w:sz="0" w:space="0" w:color="auto"/>
      </w:divBdr>
    </w:div>
    <w:div w:id="1996103617">
      <w:bodyDiv w:val="1"/>
      <w:marLeft w:val="0"/>
      <w:marRight w:val="0"/>
      <w:marTop w:val="0"/>
      <w:marBottom w:val="0"/>
      <w:divBdr>
        <w:top w:val="none" w:sz="0" w:space="0" w:color="auto"/>
        <w:left w:val="none" w:sz="0" w:space="0" w:color="auto"/>
        <w:bottom w:val="none" w:sz="0" w:space="0" w:color="auto"/>
        <w:right w:val="none" w:sz="0" w:space="0" w:color="auto"/>
      </w:divBdr>
    </w:div>
    <w:div w:id="2007857338">
      <w:bodyDiv w:val="1"/>
      <w:marLeft w:val="0"/>
      <w:marRight w:val="0"/>
      <w:marTop w:val="0"/>
      <w:marBottom w:val="0"/>
      <w:divBdr>
        <w:top w:val="none" w:sz="0" w:space="0" w:color="auto"/>
        <w:left w:val="none" w:sz="0" w:space="0" w:color="auto"/>
        <w:bottom w:val="none" w:sz="0" w:space="0" w:color="auto"/>
        <w:right w:val="none" w:sz="0" w:space="0" w:color="auto"/>
      </w:divBdr>
    </w:div>
    <w:div w:id="2009822141">
      <w:bodyDiv w:val="1"/>
      <w:marLeft w:val="0"/>
      <w:marRight w:val="0"/>
      <w:marTop w:val="0"/>
      <w:marBottom w:val="0"/>
      <w:divBdr>
        <w:top w:val="none" w:sz="0" w:space="0" w:color="auto"/>
        <w:left w:val="none" w:sz="0" w:space="0" w:color="auto"/>
        <w:bottom w:val="none" w:sz="0" w:space="0" w:color="auto"/>
        <w:right w:val="none" w:sz="0" w:space="0" w:color="auto"/>
      </w:divBdr>
    </w:div>
    <w:div w:id="2026712359">
      <w:bodyDiv w:val="1"/>
      <w:marLeft w:val="0"/>
      <w:marRight w:val="0"/>
      <w:marTop w:val="0"/>
      <w:marBottom w:val="0"/>
      <w:divBdr>
        <w:top w:val="none" w:sz="0" w:space="0" w:color="auto"/>
        <w:left w:val="none" w:sz="0" w:space="0" w:color="auto"/>
        <w:bottom w:val="none" w:sz="0" w:space="0" w:color="auto"/>
        <w:right w:val="none" w:sz="0" w:space="0" w:color="auto"/>
      </w:divBdr>
    </w:div>
    <w:div w:id="2033922419">
      <w:bodyDiv w:val="1"/>
      <w:marLeft w:val="0"/>
      <w:marRight w:val="0"/>
      <w:marTop w:val="0"/>
      <w:marBottom w:val="0"/>
      <w:divBdr>
        <w:top w:val="none" w:sz="0" w:space="0" w:color="auto"/>
        <w:left w:val="none" w:sz="0" w:space="0" w:color="auto"/>
        <w:bottom w:val="none" w:sz="0" w:space="0" w:color="auto"/>
        <w:right w:val="none" w:sz="0" w:space="0" w:color="auto"/>
      </w:divBdr>
    </w:div>
    <w:div w:id="2034191015">
      <w:bodyDiv w:val="1"/>
      <w:marLeft w:val="0"/>
      <w:marRight w:val="0"/>
      <w:marTop w:val="0"/>
      <w:marBottom w:val="0"/>
      <w:divBdr>
        <w:top w:val="none" w:sz="0" w:space="0" w:color="auto"/>
        <w:left w:val="none" w:sz="0" w:space="0" w:color="auto"/>
        <w:bottom w:val="none" w:sz="0" w:space="0" w:color="auto"/>
        <w:right w:val="none" w:sz="0" w:space="0" w:color="auto"/>
      </w:divBdr>
    </w:div>
    <w:div w:id="2046905821">
      <w:bodyDiv w:val="1"/>
      <w:marLeft w:val="0"/>
      <w:marRight w:val="0"/>
      <w:marTop w:val="0"/>
      <w:marBottom w:val="0"/>
      <w:divBdr>
        <w:top w:val="none" w:sz="0" w:space="0" w:color="auto"/>
        <w:left w:val="none" w:sz="0" w:space="0" w:color="auto"/>
        <w:bottom w:val="none" w:sz="0" w:space="0" w:color="auto"/>
        <w:right w:val="none" w:sz="0" w:space="0" w:color="auto"/>
      </w:divBdr>
    </w:div>
    <w:div w:id="2053378563">
      <w:bodyDiv w:val="1"/>
      <w:marLeft w:val="0"/>
      <w:marRight w:val="0"/>
      <w:marTop w:val="0"/>
      <w:marBottom w:val="0"/>
      <w:divBdr>
        <w:top w:val="none" w:sz="0" w:space="0" w:color="auto"/>
        <w:left w:val="none" w:sz="0" w:space="0" w:color="auto"/>
        <w:bottom w:val="none" w:sz="0" w:space="0" w:color="auto"/>
        <w:right w:val="none" w:sz="0" w:space="0" w:color="auto"/>
      </w:divBdr>
    </w:div>
    <w:div w:id="2055544410">
      <w:bodyDiv w:val="1"/>
      <w:marLeft w:val="0"/>
      <w:marRight w:val="0"/>
      <w:marTop w:val="0"/>
      <w:marBottom w:val="0"/>
      <w:divBdr>
        <w:top w:val="none" w:sz="0" w:space="0" w:color="auto"/>
        <w:left w:val="none" w:sz="0" w:space="0" w:color="auto"/>
        <w:bottom w:val="none" w:sz="0" w:space="0" w:color="auto"/>
        <w:right w:val="none" w:sz="0" w:space="0" w:color="auto"/>
      </w:divBdr>
    </w:div>
    <w:div w:id="2059473492">
      <w:bodyDiv w:val="1"/>
      <w:marLeft w:val="0"/>
      <w:marRight w:val="0"/>
      <w:marTop w:val="0"/>
      <w:marBottom w:val="0"/>
      <w:divBdr>
        <w:top w:val="none" w:sz="0" w:space="0" w:color="auto"/>
        <w:left w:val="none" w:sz="0" w:space="0" w:color="auto"/>
        <w:bottom w:val="none" w:sz="0" w:space="0" w:color="auto"/>
        <w:right w:val="none" w:sz="0" w:space="0" w:color="auto"/>
      </w:divBdr>
    </w:div>
    <w:div w:id="2065566756">
      <w:bodyDiv w:val="1"/>
      <w:marLeft w:val="0"/>
      <w:marRight w:val="0"/>
      <w:marTop w:val="0"/>
      <w:marBottom w:val="0"/>
      <w:divBdr>
        <w:top w:val="none" w:sz="0" w:space="0" w:color="auto"/>
        <w:left w:val="none" w:sz="0" w:space="0" w:color="auto"/>
        <w:bottom w:val="none" w:sz="0" w:space="0" w:color="auto"/>
        <w:right w:val="none" w:sz="0" w:space="0" w:color="auto"/>
      </w:divBdr>
    </w:div>
    <w:div w:id="2075542808">
      <w:bodyDiv w:val="1"/>
      <w:marLeft w:val="0"/>
      <w:marRight w:val="0"/>
      <w:marTop w:val="0"/>
      <w:marBottom w:val="0"/>
      <w:divBdr>
        <w:top w:val="none" w:sz="0" w:space="0" w:color="auto"/>
        <w:left w:val="none" w:sz="0" w:space="0" w:color="auto"/>
        <w:bottom w:val="none" w:sz="0" w:space="0" w:color="auto"/>
        <w:right w:val="none" w:sz="0" w:space="0" w:color="auto"/>
      </w:divBdr>
    </w:div>
    <w:div w:id="2082020718">
      <w:bodyDiv w:val="1"/>
      <w:marLeft w:val="0"/>
      <w:marRight w:val="0"/>
      <w:marTop w:val="0"/>
      <w:marBottom w:val="0"/>
      <w:divBdr>
        <w:top w:val="none" w:sz="0" w:space="0" w:color="auto"/>
        <w:left w:val="none" w:sz="0" w:space="0" w:color="auto"/>
        <w:bottom w:val="none" w:sz="0" w:space="0" w:color="auto"/>
        <w:right w:val="none" w:sz="0" w:space="0" w:color="auto"/>
      </w:divBdr>
    </w:div>
    <w:div w:id="2082213749">
      <w:bodyDiv w:val="1"/>
      <w:marLeft w:val="0"/>
      <w:marRight w:val="0"/>
      <w:marTop w:val="0"/>
      <w:marBottom w:val="0"/>
      <w:divBdr>
        <w:top w:val="none" w:sz="0" w:space="0" w:color="auto"/>
        <w:left w:val="none" w:sz="0" w:space="0" w:color="auto"/>
        <w:bottom w:val="none" w:sz="0" w:space="0" w:color="auto"/>
        <w:right w:val="none" w:sz="0" w:space="0" w:color="auto"/>
      </w:divBdr>
    </w:div>
    <w:div w:id="2082484383">
      <w:bodyDiv w:val="1"/>
      <w:marLeft w:val="0"/>
      <w:marRight w:val="0"/>
      <w:marTop w:val="0"/>
      <w:marBottom w:val="0"/>
      <w:divBdr>
        <w:top w:val="none" w:sz="0" w:space="0" w:color="auto"/>
        <w:left w:val="none" w:sz="0" w:space="0" w:color="auto"/>
        <w:bottom w:val="none" w:sz="0" w:space="0" w:color="auto"/>
        <w:right w:val="none" w:sz="0" w:space="0" w:color="auto"/>
      </w:divBdr>
    </w:div>
    <w:div w:id="2088837754">
      <w:bodyDiv w:val="1"/>
      <w:marLeft w:val="0"/>
      <w:marRight w:val="0"/>
      <w:marTop w:val="0"/>
      <w:marBottom w:val="0"/>
      <w:divBdr>
        <w:top w:val="none" w:sz="0" w:space="0" w:color="auto"/>
        <w:left w:val="none" w:sz="0" w:space="0" w:color="auto"/>
        <w:bottom w:val="none" w:sz="0" w:space="0" w:color="auto"/>
        <w:right w:val="none" w:sz="0" w:space="0" w:color="auto"/>
      </w:divBdr>
    </w:div>
    <w:div w:id="2091459454">
      <w:bodyDiv w:val="1"/>
      <w:marLeft w:val="0"/>
      <w:marRight w:val="0"/>
      <w:marTop w:val="0"/>
      <w:marBottom w:val="0"/>
      <w:divBdr>
        <w:top w:val="none" w:sz="0" w:space="0" w:color="auto"/>
        <w:left w:val="none" w:sz="0" w:space="0" w:color="auto"/>
        <w:bottom w:val="none" w:sz="0" w:space="0" w:color="auto"/>
        <w:right w:val="none" w:sz="0" w:space="0" w:color="auto"/>
      </w:divBdr>
    </w:div>
    <w:div w:id="2098402697">
      <w:bodyDiv w:val="1"/>
      <w:marLeft w:val="0"/>
      <w:marRight w:val="0"/>
      <w:marTop w:val="0"/>
      <w:marBottom w:val="0"/>
      <w:divBdr>
        <w:top w:val="none" w:sz="0" w:space="0" w:color="auto"/>
        <w:left w:val="none" w:sz="0" w:space="0" w:color="auto"/>
        <w:bottom w:val="none" w:sz="0" w:space="0" w:color="auto"/>
        <w:right w:val="none" w:sz="0" w:space="0" w:color="auto"/>
      </w:divBdr>
    </w:div>
    <w:div w:id="2099905969">
      <w:bodyDiv w:val="1"/>
      <w:marLeft w:val="0"/>
      <w:marRight w:val="0"/>
      <w:marTop w:val="0"/>
      <w:marBottom w:val="0"/>
      <w:divBdr>
        <w:top w:val="none" w:sz="0" w:space="0" w:color="auto"/>
        <w:left w:val="none" w:sz="0" w:space="0" w:color="auto"/>
        <w:bottom w:val="none" w:sz="0" w:space="0" w:color="auto"/>
        <w:right w:val="none" w:sz="0" w:space="0" w:color="auto"/>
      </w:divBdr>
    </w:div>
    <w:div w:id="2114206061">
      <w:bodyDiv w:val="1"/>
      <w:marLeft w:val="0"/>
      <w:marRight w:val="0"/>
      <w:marTop w:val="0"/>
      <w:marBottom w:val="0"/>
      <w:divBdr>
        <w:top w:val="none" w:sz="0" w:space="0" w:color="auto"/>
        <w:left w:val="none" w:sz="0" w:space="0" w:color="auto"/>
        <w:bottom w:val="none" w:sz="0" w:space="0" w:color="auto"/>
        <w:right w:val="none" w:sz="0" w:space="0" w:color="auto"/>
      </w:divBdr>
    </w:div>
    <w:div w:id="2120488494">
      <w:bodyDiv w:val="1"/>
      <w:marLeft w:val="0"/>
      <w:marRight w:val="0"/>
      <w:marTop w:val="0"/>
      <w:marBottom w:val="0"/>
      <w:divBdr>
        <w:top w:val="none" w:sz="0" w:space="0" w:color="auto"/>
        <w:left w:val="none" w:sz="0" w:space="0" w:color="auto"/>
        <w:bottom w:val="none" w:sz="0" w:space="0" w:color="auto"/>
        <w:right w:val="none" w:sz="0" w:space="0" w:color="auto"/>
      </w:divBdr>
    </w:div>
    <w:div w:id="2124306610">
      <w:bodyDiv w:val="1"/>
      <w:marLeft w:val="0"/>
      <w:marRight w:val="0"/>
      <w:marTop w:val="0"/>
      <w:marBottom w:val="0"/>
      <w:divBdr>
        <w:top w:val="none" w:sz="0" w:space="0" w:color="auto"/>
        <w:left w:val="none" w:sz="0" w:space="0" w:color="auto"/>
        <w:bottom w:val="none" w:sz="0" w:space="0" w:color="auto"/>
        <w:right w:val="none" w:sz="0" w:space="0" w:color="auto"/>
      </w:divBdr>
    </w:div>
    <w:div w:id="2131122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Visual-Stylecop/Visual-StyleCop/wiki/SA1603" TargetMode="External"/><Relationship Id="rId21" Type="http://schemas.openxmlformats.org/officeDocument/2006/relationships/hyperlink" Target="https://github.com/Visual-Stylecop/Visual-StyleCop/wiki/SA1306" TargetMode="External"/><Relationship Id="rId42" Type="http://schemas.openxmlformats.org/officeDocument/2006/relationships/hyperlink" Target="https://github.com/Visual-Stylecop/Visual-StyleCop/wiki/SA1203" TargetMode="External"/><Relationship Id="rId63" Type="http://schemas.openxmlformats.org/officeDocument/2006/relationships/hyperlink" Target="https://github.com/Visual-Stylecop/Visual-StyleCop/wiki/SA1513" TargetMode="External"/><Relationship Id="rId84" Type="http://schemas.openxmlformats.org/officeDocument/2006/relationships/hyperlink" Target="https://github.com/Visual-Stylecop/Visual-StyleCop/wiki/SA1100" TargetMode="External"/><Relationship Id="rId138" Type="http://schemas.openxmlformats.org/officeDocument/2006/relationships/hyperlink" Target="https://github.com/Visual-Stylecop/Visual-StyleCop/wiki/SA1625" TargetMode="External"/><Relationship Id="rId159" Type="http://schemas.openxmlformats.org/officeDocument/2006/relationships/hyperlink" Target="https://msdn.microsoft.com/en-us/library/ms229042(v=vs.110).aspx" TargetMode="External"/><Relationship Id="rId170" Type="http://schemas.openxmlformats.org/officeDocument/2006/relationships/hyperlink" Target="https://msdn.microsoft.com/en-us/library/system.collections.sortedlist.count(v=vs.110).aspx" TargetMode="External"/><Relationship Id="rId107" Type="http://schemas.openxmlformats.org/officeDocument/2006/relationships/hyperlink" Target="https://github.com/Visual-Stylecop/Visual-StyleCop/wiki/SA1407" TargetMode="External"/><Relationship Id="rId11" Type="http://schemas.openxmlformats.org/officeDocument/2006/relationships/endnotes" Target="endnotes.xml"/><Relationship Id="rId32" Type="http://schemas.openxmlformats.org/officeDocument/2006/relationships/hyperlink" Target="https://msdn.microsoft.com/nl-be/library/x0sksh43.aspx" TargetMode="External"/><Relationship Id="rId53" Type="http://schemas.openxmlformats.org/officeDocument/2006/relationships/hyperlink" Target="https://github.com/Visual-Stylecop/Visual-StyleCop/wiki/SA1210" TargetMode="External"/><Relationship Id="rId74" Type="http://schemas.openxmlformats.org/officeDocument/2006/relationships/hyperlink" Target="https://github.com/Visual-Stylecop/Visual-StyleCop/wiki/SA1007" TargetMode="External"/><Relationship Id="rId128" Type="http://schemas.openxmlformats.org/officeDocument/2006/relationships/hyperlink" Target="https://github.com/Visual-Stylecop/Visual-StyleCop/wiki/SA1615" TargetMode="External"/><Relationship Id="rId149" Type="http://schemas.openxmlformats.org/officeDocument/2006/relationships/hyperlink" Target="https://github.com/Visual-Stylecop/Visual-StyleCop/wiki/SA1647" TargetMode="External"/><Relationship Id="rId5" Type="http://schemas.openxmlformats.org/officeDocument/2006/relationships/customXml" Target="../customXml/item5.xml"/><Relationship Id="rId95" Type="http://schemas.openxmlformats.org/officeDocument/2006/relationships/hyperlink" Target="https://github.com/Visual-Stylecop/Visual-StyleCop/wiki/SA1118" TargetMode="External"/><Relationship Id="rId160" Type="http://schemas.openxmlformats.org/officeDocument/2006/relationships/hyperlink" Target="https://msdn.microsoft.com/En-Us/library/system.text.stringbuilder(v=vs.110).aspx" TargetMode="External"/><Relationship Id="rId181" Type="http://schemas.openxmlformats.org/officeDocument/2006/relationships/theme" Target="theme/theme1.xml"/><Relationship Id="rId22" Type="http://schemas.openxmlformats.org/officeDocument/2006/relationships/hyperlink" Target="https://github.com/Visual-Stylecop/Visual-StyleCop/wiki/SA1307" TargetMode="External"/><Relationship Id="rId43" Type="http://schemas.openxmlformats.org/officeDocument/2006/relationships/hyperlink" Target="https://github.com/Visual-Stylecop/Visual-StyleCop/wiki/SA1204" TargetMode="External"/><Relationship Id="rId64" Type="http://schemas.openxmlformats.org/officeDocument/2006/relationships/hyperlink" Target="https://github.com/Visual-Stylecop/Visual-StyleCop/wiki/SA1506" TargetMode="External"/><Relationship Id="rId118" Type="http://schemas.openxmlformats.org/officeDocument/2006/relationships/hyperlink" Target="https://github.com/Visual-Stylecop/Visual-StyleCop/wiki/SA1604" TargetMode="External"/><Relationship Id="rId139" Type="http://schemas.openxmlformats.org/officeDocument/2006/relationships/hyperlink" Target="https://github.com/Visual-Stylecop/Visual-StyleCop/wiki/SA1627" TargetMode="External"/><Relationship Id="rId85" Type="http://schemas.openxmlformats.org/officeDocument/2006/relationships/hyperlink" Target="https://github.com/Visual-Stylecop/Visual-StyleCop/wiki/SA1106" TargetMode="External"/><Relationship Id="rId150" Type="http://schemas.openxmlformats.org/officeDocument/2006/relationships/hyperlink" Target="https://github.com/Visual-Stylecop/Visual-StyleCop/wiki/SA1648" TargetMode="External"/><Relationship Id="rId171" Type="http://schemas.openxmlformats.org/officeDocument/2006/relationships/hyperlink" Target="https://msdn.microsoft.com/en-us/library/system.collections.arraylist(v=vs.110).aspx" TargetMode="External"/><Relationship Id="rId12" Type="http://schemas.openxmlformats.org/officeDocument/2006/relationships/hyperlink" Target="https://www.ietf.org/rfc/rfc2119.txt" TargetMode="External"/><Relationship Id="rId33" Type="http://schemas.openxmlformats.org/officeDocument/2006/relationships/hyperlink" Target="https://msdn.microsoft.com/nl-be/library/ctetwysk.aspx" TargetMode="External"/><Relationship Id="rId108" Type="http://schemas.openxmlformats.org/officeDocument/2006/relationships/hyperlink" Target="https://github.com/Visual-Stylecop/Visual-StyleCop/wiki/SA1408" TargetMode="External"/><Relationship Id="rId129" Type="http://schemas.openxmlformats.org/officeDocument/2006/relationships/hyperlink" Target="https://github.com/Visual-Stylecop/Visual-StyleCop/wiki/SA1616" TargetMode="External"/><Relationship Id="rId54" Type="http://schemas.openxmlformats.org/officeDocument/2006/relationships/hyperlink" Target="https://github.com/Visual-Stylecop/Visual-StyleCop/wiki/SA1211" TargetMode="External"/><Relationship Id="rId75" Type="http://schemas.openxmlformats.org/officeDocument/2006/relationships/hyperlink" Target="https://github.com/Visual-Stylecop/Visual-StyleCop/wiki/SA1019" TargetMode="External"/><Relationship Id="rId96" Type="http://schemas.openxmlformats.org/officeDocument/2006/relationships/hyperlink" Target="https://github.com/Visual-Stylecop/Visual-StyleCop/wiki/SA1122" TargetMode="External"/><Relationship Id="rId140" Type="http://schemas.openxmlformats.org/officeDocument/2006/relationships/hyperlink" Target="https://github.com/Visual-Stylecop/Visual-StyleCop/wiki/SA1628" TargetMode="External"/><Relationship Id="rId161" Type="http://schemas.openxmlformats.org/officeDocument/2006/relationships/hyperlink" Target="https://msdn.microsoft.com/En-Us/library/system.text.stringbuilder(v=vs.110).aspx" TargetMode="External"/><Relationship Id="rId6" Type="http://schemas.openxmlformats.org/officeDocument/2006/relationships/numbering" Target="numbering.xml"/><Relationship Id="rId23" Type="http://schemas.openxmlformats.org/officeDocument/2006/relationships/hyperlink" Target="https://github.com/Visual-Stylecop/Visual-StyleCop/wiki/SA1308" TargetMode="External"/><Relationship Id="rId119" Type="http://schemas.openxmlformats.org/officeDocument/2006/relationships/hyperlink" Target="https://github.com/Visual-Stylecop/Visual-StyleCop/wiki/SA1605" TargetMode="External"/><Relationship Id="rId44" Type="http://schemas.openxmlformats.org/officeDocument/2006/relationships/hyperlink" Target="https://github.com/Visual-Stylecop/Visual-StyleCop/wiki/SA1205" TargetMode="External"/><Relationship Id="rId60" Type="http://schemas.openxmlformats.org/officeDocument/2006/relationships/hyperlink" Target="https://github.com/Visual-Stylecop/Visual-StyleCop/wiki/SA1509" TargetMode="External"/><Relationship Id="rId65" Type="http://schemas.openxmlformats.org/officeDocument/2006/relationships/hyperlink" Target="https://github.com/Visual-Stylecop/Visual-StyleCop/wiki/SA1514" TargetMode="External"/><Relationship Id="rId81" Type="http://schemas.openxmlformats.org/officeDocument/2006/relationships/hyperlink" Target="https://github.com/Visual-Stylecop/Visual-StyleCop/wiki/SA1025" TargetMode="External"/><Relationship Id="rId86" Type="http://schemas.openxmlformats.org/officeDocument/2006/relationships/hyperlink" Target="https://github.com/Visual-Stylecop/Visual-StyleCop/wiki/SA1107" TargetMode="External"/><Relationship Id="rId130" Type="http://schemas.openxmlformats.org/officeDocument/2006/relationships/hyperlink" Target="https://github.com/Visual-Stylecop/Visual-StyleCop/wiki/SA1617" TargetMode="External"/><Relationship Id="rId135" Type="http://schemas.openxmlformats.org/officeDocument/2006/relationships/hyperlink" Target="https://github.com/Visual-Stylecop/Visual-StyleCop/wiki/SA1622" TargetMode="External"/><Relationship Id="rId151" Type="http://schemas.openxmlformats.org/officeDocument/2006/relationships/hyperlink" Target="https://github.com/Visual-Stylecop/Visual-StyleCop/wiki/SA1650" TargetMode="External"/><Relationship Id="rId156" Type="http://schemas.openxmlformats.org/officeDocument/2006/relationships/hyperlink" Target="https://github.com/Visual-Stylecop/Visual-StyleCop/wiki/SA1108" TargetMode="External"/><Relationship Id="rId177" Type="http://schemas.openxmlformats.org/officeDocument/2006/relationships/header" Target="header5.xml"/><Relationship Id="rId172" Type="http://schemas.openxmlformats.org/officeDocument/2006/relationships/hyperlink" Target="https://msdn.microsoft.com/en-us/library/system.collections.arraylist(v=vs.110).aspx" TargetMode="External"/><Relationship Id="rId13" Type="http://schemas.openxmlformats.org/officeDocument/2006/relationships/hyperlink" Target="https://dcp.skyline.be/" TargetMode="External"/><Relationship Id="rId18" Type="http://schemas.openxmlformats.org/officeDocument/2006/relationships/hyperlink" Target="https://github.com/Visual-Stylecop/Visual-StyleCop/wiki/SA1304" TargetMode="External"/><Relationship Id="rId39" Type="http://schemas.openxmlformats.org/officeDocument/2006/relationships/hyperlink" Target="https://github.com/Visual-Stylecop/Visual-StyleCop/wiki/SA1200" TargetMode="External"/><Relationship Id="rId109" Type="http://schemas.openxmlformats.org/officeDocument/2006/relationships/hyperlink" Target="https://github.com/Visual-Stylecop/Visual-StyleCop/wiki/SA1411" TargetMode="External"/><Relationship Id="rId34" Type="http://schemas.openxmlformats.org/officeDocument/2006/relationships/hyperlink" Target="https://msdn.microsoft.com/nl-be/library/t98873t4.aspx" TargetMode="External"/><Relationship Id="rId50" Type="http://schemas.openxmlformats.org/officeDocument/2006/relationships/hyperlink" Target="https://github.com/Visual-Stylecop/Visual-StyleCop/wiki/SA1215" TargetMode="External"/><Relationship Id="rId55" Type="http://schemas.openxmlformats.org/officeDocument/2006/relationships/hyperlink" Target="https://github.com/Visual-Stylecop/Visual-StyleCop/wiki/SA1500" TargetMode="External"/><Relationship Id="rId76" Type="http://schemas.openxmlformats.org/officeDocument/2006/relationships/hyperlink" Target="https://github.com/Visual-Stylecop/Visual-StyleCop/wiki/SA1020" TargetMode="External"/><Relationship Id="rId97" Type="http://schemas.openxmlformats.org/officeDocument/2006/relationships/hyperlink" Target="https://github.com/Visual-Stylecop/Visual-StyleCop/wiki/SA1121" TargetMode="External"/><Relationship Id="rId104" Type="http://schemas.openxmlformats.org/officeDocument/2006/relationships/hyperlink" Target="https://github.com/Visual-Stylecop/Visual-StyleCop/wiki/SA1400" TargetMode="External"/><Relationship Id="rId120" Type="http://schemas.openxmlformats.org/officeDocument/2006/relationships/hyperlink" Target="https://github.com/Visual-Stylecop/Visual-StyleCop/wiki/SA1606" TargetMode="External"/><Relationship Id="rId125" Type="http://schemas.openxmlformats.org/officeDocument/2006/relationships/hyperlink" Target="https://github.com/Visual-Stylecop/Visual-StyleCop/wiki/SA1612" TargetMode="External"/><Relationship Id="rId141" Type="http://schemas.openxmlformats.org/officeDocument/2006/relationships/hyperlink" Target="https://github.com/Visual-Stylecop/Visual-StyleCop/wiki/SA1629" TargetMode="External"/><Relationship Id="rId146" Type="http://schemas.openxmlformats.org/officeDocument/2006/relationships/hyperlink" Target="https://github.com/Visual-Stylecop/Visual-StyleCop/wiki/SA1643" TargetMode="External"/><Relationship Id="rId167" Type="http://schemas.openxmlformats.org/officeDocument/2006/relationships/hyperlink" Target="https://msdn.microsoft.com/en-us/library/27b47ht3(v=vs.110).aspx" TargetMode="External"/><Relationship Id="rId7" Type="http://schemas.openxmlformats.org/officeDocument/2006/relationships/styles" Target="styles.xml"/><Relationship Id="rId71" Type="http://schemas.openxmlformats.org/officeDocument/2006/relationships/hyperlink" Target="https://github.com/Visual-Stylecop/Visual-StyleCop/wiki/SA1518" TargetMode="External"/><Relationship Id="rId92" Type="http://schemas.openxmlformats.org/officeDocument/2006/relationships/hyperlink" Target="https://github.com/Visual-Stylecop/Visual-StyleCop/wiki/SA1115" TargetMode="External"/><Relationship Id="rId16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hyperlink" Target="https://msdn.microsoft.com/nl-be/library/678hzkk9.aspx" TargetMode="External"/><Relationship Id="rId24" Type="http://schemas.openxmlformats.org/officeDocument/2006/relationships/hyperlink" Target="https://msdn.microsoft.com/nl-be/library/c8f5xwh7.aspx" TargetMode="External"/><Relationship Id="rId40" Type="http://schemas.openxmlformats.org/officeDocument/2006/relationships/hyperlink" Target="https://github.com/Visual-Stylecop/Visual-StyleCop/wiki/SA1201" TargetMode="External"/><Relationship Id="rId45" Type="http://schemas.openxmlformats.org/officeDocument/2006/relationships/hyperlink" Target="https://github.com/Visual-Stylecop/Visual-StyleCop/wiki/SA1206" TargetMode="External"/><Relationship Id="rId66" Type="http://schemas.openxmlformats.org/officeDocument/2006/relationships/hyperlink" Target="https://github.com/Visual-Stylecop/Visual-StyleCop/wiki/SA1507" TargetMode="External"/><Relationship Id="rId87" Type="http://schemas.openxmlformats.org/officeDocument/2006/relationships/hyperlink" Target="https://github.com/Visual-Stylecop/Visual-StyleCop/wiki/SA1110" TargetMode="External"/><Relationship Id="rId110" Type="http://schemas.openxmlformats.org/officeDocument/2006/relationships/hyperlink" Target="https://github.com/Visual-Stylecop/Visual-StyleCop/wiki/SA1404" TargetMode="External"/><Relationship Id="rId115" Type="http://schemas.openxmlformats.org/officeDocument/2006/relationships/hyperlink" Target="https://github.com/Visual-Stylecop/Visual-StyleCop/wiki/SA1600" TargetMode="External"/><Relationship Id="rId131" Type="http://schemas.openxmlformats.org/officeDocument/2006/relationships/hyperlink" Target="https://github.com/Visual-Stylecop/Visual-StyleCop/wiki/SA1618" TargetMode="External"/><Relationship Id="rId136" Type="http://schemas.openxmlformats.org/officeDocument/2006/relationships/hyperlink" Target="https://github.com/Visual-Stylecop/Visual-StyleCop/wiki/SA1623" TargetMode="External"/><Relationship Id="rId157" Type="http://schemas.openxmlformats.org/officeDocument/2006/relationships/hyperlink" Target="https://msdn.microsoft.com/en-us/library/dd460693(v=vs.110).aspx" TargetMode="External"/><Relationship Id="rId178" Type="http://schemas.openxmlformats.org/officeDocument/2006/relationships/header" Target="header6.xml"/><Relationship Id="rId61" Type="http://schemas.openxmlformats.org/officeDocument/2006/relationships/hyperlink" Target="https://github.com/Visual-Stylecop/Visual-StyleCop/wiki/SA1505" TargetMode="External"/><Relationship Id="rId82" Type="http://schemas.openxmlformats.org/officeDocument/2006/relationships/hyperlink" Target="https://github.com/Visual-Stylecop/Visual-StyleCop/wiki/SA1026" TargetMode="External"/><Relationship Id="rId152" Type="http://schemas.openxmlformats.org/officeDocument/2006/relationships/hyperlink" Target="https://github.com/Visual-Stylecop/Visual-StyleCop/wiki/SA1515" TargetMode="External"/><Relationship Id="rId173" Type="http://schemas.openxmlformats.org/officeDocument/2006/relationships/hyperlink" Target="https://msdn.microsoft.com/en-us/library/6sh2ey19(v=vs.110).aspx" TargetMode="External"/><Relationship Id="rId19" Type="http://schemas.openxmlformats.org/officeDocument/2006/relationships/hyperlink" Target="https://github.com/Visual-Stylecop/Visual-StyleCop/wiki/SA1311" TargetMode="External"/><Relationship Id="rId14" Type="http://schemas.openxmlformats.org/officeDocument/2006/relationships/hyperlink" Target="file://&#160;" TargetMode="External"/><Relationship Id="rId30" Type="http://schemas.openxmlformats.org/officeDocument/2006/relationships/hyperlink" Target="https://msdn.microsoft.com/nl-be/library/b1e65aza.aspx" TargetMode="External"/><Relationship Id="rId35" Type="http://schemas.openxmlformats.org/officeDocument/2006/relationships/hyperlink" Target="https://msdn.microsoft.com/nl-be/library/9kkx3h3c.aspx" TargetMode="External"/><Relationship Id="rId56" Type="http://schemas.openxmlformats.org/officeDocument/2006/relationships/hyperlink" Target="https://github.com/Visual-Stylecop/Visual-StyleCop/wiki/SA1501" TargetMode="External"/><Relationship Id="rId77" Type="http://schemas.openxmlformats.org/officeDocument/2006/relationships/hyperlink" Target="https://github.com/Visual-Stylecop/Visual-StyleCop/wiki/SA1022" TargetMode="External"/><Relationship Id="rId100" Type="http://schemas.openxmlformats.org/officeDocument/2006/relationships/hyperlink" Target="https://github.com/Visual-Stylecop/Visual-StyleCop/wiki/SA1103" TargetMode="External"/><Relationship Id="rId105" Type="http://schemas.openxmlformats.org/officeDocument/2006/relationships/hyperlink" Target="https://github.com/Visual-Stylecop/Visual-StyleCop/wiki/SA1401" TargetMode="External"/><Relationship Id="rId126" Type="http://schemas.openxmlformats.org/officeDocument/2006/relationships/hyperlink" Target="https://github.com/Visual-Stylecop/Visual-StyleCop/wiki/SA1613" TargetMode="External"/><Relationship Id="rId147" Type="http://schemas.openxmlformats.org/officeDocument/2006/relationships/hyperlink" Target="https://github.com/Visual-Stylecop/Visual-StyleCop/wiki/SA1644" TargetMode="External"/><Relationship Id="rId168" Type="http://schemas.openxmlformats.org/officeDocument/2006/relationships/header" Target="header2.xml"/><Relationship Id="rId8" Type="http://schemas.openxmlformats.org/officeDocument/2006/relationships/settings" Target="settings.xml"/><Relationship Id="rId51" Type="http://schemas.openxmlformats.org/officeDocument/2006/relationships/hyperlink" Target="https://github.com/Visual-Stylecop/Visual-StyleCop/wiki/SA1208" TargetMode="External"/><Relationship Id="rId72" Type="http://schemas.openxmlformats.org/officeDocument/2006/relationships/hyperlink" Target="https://github.com/Visual-Stylecop/Visual-StyleCop/wiki/SA1002" TargetMode="External"/><Relationship Id="rId93" Type="http://schemas.openxmlformats.org/officeDocument/2006/relationships/hyperlink" Target="https://github.com/Visual-Stylecop/Visual-StyleCop/wiki/SA1116" TargetMode="External"/><Relationship Id="rId98" Type="http://schemas.openxmlformats.org/officeDocument/2006/relationships/hyperlink" Target="https://github.com/Visual-Stylecop/Visual-StyleCop/wiki/SA1125" TargetMode="External"/><Relationship Id="rId121" Type="http://schemas.openxmlformats.org/officeDocument/2006/relationships/hyperlink" Target="https://github.com/Visual-Stylecop/Visual-StyleCop/wiki/SA1607" TargetMode="External"/><Relationship Id="rId142" Type="http://schemas.openxmlformats.org/officeDocument/2006/relationships/hyperlink" Target="https://github.com/Visual-Stylecop/Visual-StyleCop/wiki/SA1630" TargetMode="External"/><Relationship Id="rId163"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hyperlink" Target="https://msdn.microsoft.com/nl-be/library/5bdb6693.aspx" TargetMode="External"/><Relationship Id="rId46" Type="http://schemas.openxmlformats.org/officeDocument/2006/relationships/hyperlink" Target="https://github.com/Visual-Stylecop/Visual-StyleCop/wiki/SA1207" TargetMode="External"/><Relationship Id="rId67" Type="http://schemas.openxmlformats.org/officeDocument/2006/relationships/hyperlink" Target="https://github.com/Visual-Stylecop/Visual-StyleCop/wiki/SA1510" TargetMode="External"/><Relationship Id="rId116" Type="http://schemas.openxmlformats.org/officeDocument/2006/relationships/hyperlink" Target="https://github.com/Visual-Stylecop/Visual-StyleCop/wiki/SA1601" TargetMode="External"/><Relationship Id="rId137" Type="http://schemas.openxmlformats.org/officeDocument/2006/relationships/hyperlink" Target="https://github.com/Visual-Stylecop/Visual-StyleCop/wiki/SA1624" TargetMode="External"/><Relationship Id="rId158" Type="http://schemas.openxmlformats.org/officeDocument/2006/relationships/hyperlink" Target="https://github.com/Visual-Stylecop/Visual-StyleCop/wiki" TargetMode="External"/><Relationship Id="rId20" Type="http://schemas.openxmlformats.org/officeDocument/2006/relationships/hyperlink" Target="https://github.com/Visual-Stylecop/Visual-StyleCop/wiki/SA1305" TargetMode="External"/><Relationship Id="rId41" Type="http://schemas.openxmlformats.org/officeDocument/2006/relationships/hyperlink" Target="https://github.com/Visual-Stylecop/Visual-StyleCop/wiki/SA1202" TargetMode="External"/><Relationship Id="rId62" Type="http://schemas.openxmlformats.org/officeDocument/2006/relationships/hyperlink" Target="https://github.com/Visual-Stylecop/Visual-StyleCop/wiki/SA1508" TargetMode="External"/><Relationship Id="rId83" Type="http://schemas.openxmlformats.org/officeDocument/2006/relationships/hyperlink" Target="https://github.com/Visual-Stylecop/Visual-StyleCop/wiki/SA1029" TargetMode="External"/><Relationship Id="rId88" Type="http://schemas.openxmlformats.org/officeDocument/2006/relationships/hyperlink" Target="https://github.com/Visual-Stylecop/Visual-StyleCop/wiki/SA1111" TargetMode="External"/><Relationship Id="rId111" Type="http://schemas.openxmlformats.org/officeDocument/2006/relationships/hyperlink" Target="https://github.com/Visual-Stylecop/Visual-StyleCop/wiki/SA1405" TargetMode="External"/><Relationship Id="rId132" Type="http://schemas.openxmlformats.org/officeDocument/2006/relationships/hyperlink" Target="https://github.com/Visual-Stylecop/Visual-StyleCop/wiki/SA1619" TargetMode="External"/><Relationship Id="rId153" Type="http://schemas.openxmlformats.org/officeDocument/2006/relationships/hyperlink" Target="https://github.com/Visual-Stylecop/Visual-StyleCop/wiki/SA1512" TargetMode="External"/><Relationship Id="rId174" Type="http://schemas.openxmlformats.org/officeDocument/2006/relationships/header" Target="header3.xml"/><Relationship Id="rId179" Type="http://schemas.openxmlformats.org/officeDocument/2006/relationships/fontTable" Target="fontTable.xml"/><Relationship Id="rId15" Type="http://schemas.openxmlformats.org/officeDocument/2006/relationships/hyperlink" Target="https://github.com/Visual-Stylecop/Visual-StyleCop/wiki/SA1300" TargetMode="External"/><Relationship Id="rId36" Type="http://schemas.openxmlformats.org/officeDocument/2006/relationships/hyperlink" Target="https://msdn.microsoft.com/nl-be/library/ybs77ex4.aspx" TargetMode="External"/><Relationship Id="rId57" Type="http://schemas.openxmlformats.org/officeDocument/2006/relationships/hyperlink" Target="https://github.com/Visual-Stylecop/Visual-StyleCop/wiki/SA1502" TargetMode="External"/><Relationship Id="rId106" Type="http://schemas.openxmlformats.org/officeDocument/2006/relationships/hyperlink" Target="https://github.com/Visual-Stylecop/Visual-StyleCop/wiki/SA1119" TargetMode="External"/><Relationship Id="rId127" Type="http://schemas.openxmlformats.org/officeDocument/2006/relationships/hyperlink" Target="https://github.com/Visual-Stylecop/Visual-StyleCop/wiki/SA1614" TargetMode="External"/><Relationship Id="rId10" Type="http://schemas.openxmlformats.org/officeDocument/2006/relationships/footnotes" Target="footnotes.xml"/><Relationship Id="rId31" Type="http://schemas.openxmlformats.org/officeDocument/2006/relationships/hyperlink" Target="https://msdn.microsoft.com/nl-be/library/5kzh1b5w.aspx" TargetMode="External"/><Relationship Id="rId52" Type="http://schemas.openxmlformats.org/officeDocument/2006/relationships/hyperlink" Target="https://github.com/Visual-Stylecop/Visual-StyleCop/wiki/SA1209" TargetMode="External"/><Relationship Id="rId73" Type="http://schemas.openxmlformats.org/officeDocument/2006/relationships/hyperlink" Target="https://github.com/Visual-Stylecop/Visual-StyleCop/wiki/SA1006" TargetMode="External"/><Relationship Id="rId78" Type="http://schemas.openxmlformats.org/officeDocument/2006/relationships/hyperlink" Target="https://github.com/Visual-Stylecop/Visual-StyleCop/wiki/SA1021" TargetMode="External"/><Relationship Id="rId94" Type="http://schemas.openxmlformats.org/officeDocument/2006/relationships/hyperlink" Target="https://github.com/Visual-Stylecop/Visual-StyleCop/wiki/SA1117" TargetMode="External"/><Relationship Id="rId99" Type="http://schemas.openxmlformats.org/officeDocument/2006/relationships/hyperlink" Target="https://github.com/Visual-Stylecop/Visual-StyleCop/wiki/SA1102" TargetMode="External"/><Relationship Id="rId101" Type="http://schemas.openxmlformats.org/officeDocument/2006/relationships/hyperlink" Target="https://github.com/Visual-Stylecop/Visual-StyleCop/wiki/SA1104" TargetMode="External"/><Relationship Id="rId122" Type="http://schemas.openxmlformats.org/officeDocument/2006/relationships/hyperlink" Target="https://github.com/Visual-Stylecop/Visual-StyleCop/wiki/SA1608" TargetMode="External"/><Relationship Id="rId143" Type="http://schemas.openxmlformats.org/officeDocument/2006/relationships/hyperlink" Target="https://github.com/Visual-Stylecop/Visual-StyleCop/wiki/SA1631" TargetMode="External"/><Relationship Id="rId148" Type="http://schemas.openxmlformats.org/officeDocument/2006/relationships/hyperlink" Target="https://github.com/Visual-Stylecop/Visual-StyleCop/wiki/SA1646" TargetMode="External"/><Relationship Id="rId164" Type="http://schemas.openxmlformats.org/officeDocument/2006/relationships/footer" Target="footer2.xml"/><Relationship Id="rId169"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glossaryDocument" Target="glossary/document.xml"/><Relationship Id="rId26" Type="http://schemas.openxmlformats.org/officeDocument/2006/relationships/hyperlink" Target="https://msdn.microsoft.com/nl-be/library/d86he86x.aspx" TargetMode="External"/><Relationship Id="rId47" Type="http://schemas.openxmlformats.org/officeDocument/2006/relationships/hyperlink" Target="https://github.com/Visual-Stylecop/Visual-StyleCop/wiki/SA1212" TargetMode="External"/><Relationship Id="rId68" Type="http://schemas.openxmlformats.org/officeDocument/2006/relationships/hyperlink" Target="https://github.com/Visual-Stylecop/Visual-StyleCop/wiki/SA1511" TargetMode="External"/><Relationship Id="rId89" Type="http://schemas.openxmlformats.org/officeDocument/2006/relationships/hyperlink" Target="https://github.com/Visual-Stylecop/Visual-StyleCop/wiki/SA1112" TargetMode="External"/><Relationship Id="rId112" Type="http://schemas.openxmlformats.org/officeDocument/2006/relationships/hyperlink" Target="https://github.com/Visual-Stylecop/Visual-StyleCop/wiki/SA1406" TargetMode="External"/><Relationship Id="rId133" Type="http://schemas.openxmlformats.org/officeDocument/2006/relationships/hyperlink" Target="https://github.com/Visual-Stylecop/Visual-StyleCop/wiki/SA1620" TargetMode="External"/><Relationship Id="rId154" Type="http://schemas.openxmlformats.org/officeDocument/2006/relationships/hyperlink" Target="https://github.com/Visual-Stylecop/Visual-StyleCop/wiki/SA1005" TargetMode="External"/><Relationship Id="rId175" Type="http://schemas.openxmlformats.org/officeDocument/2006/relationships/footer" Target="footer4.xml"/><Relationship Id="rId16" Type="http://schemas.openxmlformats.org/officeDocument/2006/relationships/hyperlink" Target="https://github.com/Visual-Stylecop/Visual-StyleCop/wiki/SA1302" TargetMode="External"/><Relationship Id="rId37" Type="http://schemas.openxmlformats.org/officeDocument/2006/relationships/hyperlink" Target="https://msdn.microsoft.com/nl-be/library/cbf1574z.aspx" TargetMode="External"/><Relationship Id="rId58" Type="http://schemas.openxmlformats.org/officeDocument/2006/relationships/hyperlink" Target="https://github.com/Visual-Stylecop/Visual-StyleCop/wiki/SA1503" TargetMode="External"/><Relationship Id="rId79" Type="http://schemas.openxmlformats.org/officeDocument/2006/relationships/hyperlink" Target="https://github.com/Visual-Stylecop/Visual-StyleCop/wiki/SA1023" TargetMode="External"/><Relationship Id="rId102" Type="http://schemas.openxmlformats.org/officeDocument/2006/relationships/hyperlink" Target="https://github.com/Visual-Stylecop/Visual-StyleCop/wiki/SA1105" TargetMode="External"/><Relationship Id="rId123" Type="http://schemas.openxmlformats.org/officeDocument/2006/relationships/hyperlink" Target="https://github.com/Visual-Stylecop/Visual-StyleCop/wiki/SA1004" TargetMode="External"/><Relationship Id="rId144" Type="http://schemas.openxmlformats.org/officeDocument/2006/relationships/hyperlink" Target="https://github.com/Visual-Stylecop/Visual-StyleCop/wiki/SA1632" TargetMode="External"/><Relationship Id="rId90" Type="http://schemas.openxmlformats.org/officeDocument/2006/relationships/hyperlink" Target="https://github.com/Visual-Stylecop/Visual-StyleCop/wiki/SA1113" TargetMode="External"/><Relationship Id="rId165" Type="http://schemas.openxmlformats.org/officeDocument/2006/relationships/hyperlink" Target="https://msdn.microsoft.com/en-us/library/27b47ht3(v=vs.110).aspx" TargetMode="External"/><Relationship Id="rId27" Type="http://schemas.openxmlformats.org/officeDocument/2006/relationships/hyperlink" Target="https://msdn.microsoft.com/nl-be/library/x9h8tsay.aspx" TargetMode="External"/><Relationship Id="rId48" Type="http://schemas.openxmlformats.org/officeDocument/2006/relationships/hyperlink" Target="https://github.com/Visual-Stylecop/Visual-StyleCop/wiki/SA1213" TargetMode="External"/><Relationship Id="rId69" Type="http://schemas.openxmlformats.org/officeDocument/2006/relationships/hyperlink" Target="https://github.com/Visual-Stylecop/Visual-StyleCop/wiki/SA1516" TargetMode="External"/><Relationship Id="rId113" Type="http://schemas.openxmlformats.org/officeDocument/2006/relationships/hyperlink" Target="https://github.com/Visual-Stylecop/Visual-StyleCop/wiki/SA1409" TargetMode="External"/><Relationship Id="rId134" Type="http://schemas.openxmlformats.org/officeDocument/2006/relationships/hyperlink" Target="https://github.com/Visual-Stylecop/Visual-StyleCop/wiki/SA1621" TargetMode="External"/><Relationship Id="rId80" Type="http://schemas.openxmlformats.org/officeDocument/2006/relationships/hyperlink" Target="https://github.com/Visual-Stylecop/Visual-StyleCop/wiki/SA1024" TargetMode="External"/><Relationship Id="rId155" Type="http://schemas.openxmlformats.org/officeDocument/2006/relationships/hyperlink" Target="https://github.com/Visual-Stylecop/Visual-StyleCop/wiki/SA1626" TargetMode="External"/><Relationship Id="rId176" Type="http://schemas.openxmlformats.org/officeDocument/2006/relationships/header" Target="header4.xml"/><Relationship Id="rId17" Type="http://schemas.openxmlformats.org/officeDocument/2006/relationships/hyperlink" Target="https://github.com/Visual-Stylecop/Visual-StyleCop/wiki/SA1303" TargetMode="External"/><Relationship Id="rId38" Type="http://schemas.openxmlformats.org/officeDocument/2006/relationships/hyperlink" Target="https://msdn.microsoft.com/nl-be/library/362314fe.aspx" TargetMode="External"/><Relationship Id="rId59" Type="http://schemas.openxmlformats.org/officeDocument/2006/relationships/hyperlink" Target="https://github.com/Visual-Stylecop/Visual-StyleCop/wiki/SA1504" TargetMode="External"/><Relationship Id="rId103" Type="http://schemas.openxmlformats.org/officeDocument/2006/relationships/hyperlink" Target="https://github.com/Visual-Stylecop/Visual-StyleCop/wiki/SA1120" TargetMode="External"/><Relationship Id="rId124" Type="http://schemas.openxmlformats.org/officeDocument/2006/relationships/hyperlink" Target="https://github.com/Visual-Stylecop/Visual-StyleCop/wiki/SA1611" TargetMode="External"/><Relationship Id="rId70" Type="http://schemas.openxmlformats.org/officeDocument/2006/relationships/hyperlink" Target="https://github.com/Visual-Stylecop/Visual-StyleCop/wiki/SA1517" TargetMode="External"/><Relationship Id="rId91" Type="http://schemas.openxmlformats.org/officeDocument/2006/relationships/hyperlink" Target="https://github.com/Visual-Stylecop/Visual-StyleCop/wiki/SA1114" TargetMode="External"/><Relationship Id="rId145" Type="http://schemas.openxmlformats.org/officeDocument/2006/relationships/hyperlink" Target="https://github.com/Visual-Stylecop/Visual-StyleCop/wiki/SA1642" TargetMode="External"/><Relationship Id="rId166" Type="http://schemas.openxmlformats.org/officeDocument/2006/relationships/hyperlink" Target="https://msdn.microsoft.com/en-us/library/y52x03h2(v=vs.110).aspx" TargetMode="External"/><Relationship Id="rId1" Type="http://schemas.openxmlformats.org/officeDocument/2006/relationships/customXml" Target="../customXml/item1.xml"/><Relationship Id="rId28" Type="http://schemas.openxmlformats.org/officeDocument/2006/relationships/hyperlink" Target="https://msdn.microsoft.com/nl-be/library/364x0z75.aspx" TargetMode="External"/><Relationship Id="rId49" Type="http://schemas.openxmlformats.org/officeDocument/2006/relationships/hyperlink" Target="https://github.com/Visual-Stylecop/Visual-StyleCop/wiki/SA1214" TargetMode="External"/><Relationship Id="rId114" Type="http://schemas.openxmlformats.org/officeDocument/2006/relationships/hyperlink" Target="https://github.com/Visual-Stylecop/Visual-StyleCop/wiki/SA141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emf"/></Relationships>
</file>

<file path=word/_rels/footer2.xml.rels><?xml version="1.0" encoding="UTF-8" standalone="yes"?>
<Relationships xmlns="http://schemas.openxmlformats.org/package/2006/relationships"><Relationship Id="rId3" Type="http://schemas.openxmlformats.org/officeDocument/2006/relationships/image" Target="media/image3.svg"/><Relationship Id="rId7" Type="http://schemas.openxmlformats.org/officeDocument/2006/relationships/image" Target="media/image7.emf"/><Relationship Id="rId2" Type="http://schemas.openxmlformats.org/officeDocument/2006/relationships/image" Target="media/image2.png"/><Relationship Id="rId1" Type="http://schemas.openxmlformats.org/officeDocument/2006/relationships/image" Target="media/image1.emf"/><Relationship Id="rId6" Type="http://schemas.openxmlformats.org/officeDocument/2006/relationships/image" Target="media/image6.emf"/><Relationship Id="rId5" Type="http://schemas.openxmlformats.org/officeDocument/2006/relationships/image" Target="media/image5.svg"/><Relationship Id="rId4"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1.emf"/></Relationships>
</file>

<file path=word/_rels/footer4.xml.rels><?xml version="1.0" encoding="UTF-8" standalone="yes"?>
<Relationships xmlns="http://schemas.openxmlformats.org/package/2006/relationships"><Relationship Id="rId1" Type="http://schemas.openxmlformats.org/officeDocument/2006/relationships/image" Target="media/image1.emf"/></Relationships>
</file>

<file path=word/_rels/header5.xml.rels><?xml version="1.0" encoding="UTF-8" standalone="yes"?>
<Relationships xmlns="http://schemas.openxmlformats.org/package/2006/relationships"><Relationship Id="rId2" Type="http://schemas.openxmlformats.org/officeDocument/2006/relationships/image" Target="media/image9.svg"/><Relationship Id="rId1" Type="http://schemas.openxmlformats.org/officeDocument/2006/relationships/image" Target="media/image8.png"/></Relationships>
</file>

<file path=word/_rels/header6.xml.rels><?xml version="1.0" encoding="UTF-8" standalone="yes"?>
<Relationships xmlns="http://schemas.openxmlformats.org/package/2006/relationships"><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edroAL\Downloads\SLC_QA_ProtocolDevelopmentChecklist_REV014.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3A56BDBEB5645F9A4A80F9F46C1E7C9"/>
        <w:category>
          <w:name w:val="General"/>
          <w:gallery w:val="placeholder"/>
        </w:category>
        <w:types>
          <w:type w:val="bbPlcHdr"/>
        </w:types>
        <w:behaviors>
          <w:behavior w:val="content"/>
        </w:behaviors>
        <w:guid w:val="{AEED7308-E2D2-4E76-BC6C-22E4F9F769B3}"/>
      </w:docPartPr>
      <w:docPartBody>
        <w:p w:rsidR="00446BD9" w:rsidRDefault="009D2A7E">
          <w:pPr>
            <w:pStyle w:val="F3A56BDBEB5645F9A4A80F9F46C1E7C9"/>
          </w:pPr>
          <w:r w:rsidRPr="005F2212">
            <w:rPr>
              <w:rStyle w:val="PlaceholderText"/>
            </w:rPr>
            <w:t>[Title]</w:t>
          </w:r>
        </w:p>
      </w:docPartBody>
    </w:docPart>
    <w:docPart>
      <w:docPartPr>
        <w:name w:val="F6E4DA834EE9430780BA77DEDAA91534"/>
        <w:category>
          <w:name w:val="General"/>
          <w:gallery w:val="placeholder"/>
        </w:category>
        <w:types>
          <w:type w:val="bbPlcHdr"/>
        </w:types>
        <w:behaviors>
          <w:behavior w:val="content"/>
        </w:behaviors>
        <w:guid w:val="{A303A6E6-3608-4743-821C-896A6FC3AC4A}"/>
      </w:docPartPr>
      <w:docPartBody>
        <w:p w:rsidR="00446BD9" w:rsidRDefault="009D2A7E">
          <w:pPr>
            <w:pStyle w:val="F6E4DA834EE9430780BA77DEDAA91534"/>
          </w:pPr>
          <w:r w:rsidRPr="005F2212">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kylineSans Light">
    <w:panose1 w:val="02000303000000000000"/>
    <w:charset w:val="00"/>
    <w:family w:val="auto"/>
    <w:pitch w:val="variable"/>
    <w:sig w:usb0="C00000AF" w:usb1="0000000A" w:usb2="00000000" w:usb3="00000000" w:csb0="00000093" w:csb1="00000000"/>
  </w:font>
  <w:font w:name="Segoe UI">
    <w:panose1 w:val="020B0502040204020203"/>
    <w:charset w:val="00"/>
    <w:family w:val="swiss"/>
    <w:pitch w:val="variable"/>
    <w:sig w:usb0="E4002EFF" w:usb1="C000E47F" w:usb2="00000009" w:usb3="00000000" w:csb0="000001FF" w:csb1="00000000"/>
  </w:font>
  <w:font w:name="SkylineSans">
    <w:panose1 w:val="02000303000000000000"/>
    <w:charset w:val="00"/>
    <w:family w:val="auto"/>
    <w:pitch w:val="variable"/>
    <w:sig w:usb0="C00000AF" w:usb1="0000000A" w:usb2="00000000" w:usb3="00000000" w:csb0="00000093" w:csb1="00000000"/>
  </w:font>
  <w:font w:name="SkylineSans LightItalic">
    <w:altName w:val="SkylineSans Light"/>
    <w:panose1 w:val="02000303000000000000"/>
    <w:charset w:val="4D"/>
    <w:family w:val="auto"/>
    <w:pitch w:val="variable"/>
    <w:sig w:usb0="A00000EF" w:usb1="4000204A" w:usb2="00000000" w:usb3="00000000" w:csb0="00000093" w:csb1="00000000"/>
  </w:font>
  <w:font w:name="SkylineSans Black">
    <w:panose1 w:val="02000A03000000000000"/>
    <w:charset w:val="00"/>
    <w:family w:val="auto"/>
    <w:pitch w:val="variable"/>
    <w:sig w:usb0="00000007"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SkylineSans-Bold">
    <w:altName w:val="Calibri"/>
    <w:charset w:val="00"/>
    <w:family w:val="auto"/>
    <w:pitch w:val="variable"/>
    <w:sig w:usb0="800000EF" w:usb1="4000004A" w:usb2="0000002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A7E"/>
    <w:rsid w:val="002E1A3C"/>
    <w:rsid w:val="002E4662"/>
    <w:rsid w:val="003D5C63"/>
    <w:rsid w:val="00446BD9"/>
    <w:rsid w:val="004A4FE8"/>
    <w:rsid w:val="00572CC2"/>
    <w:rsid w:val="007211CD"/>
    <w:rsid w:val="007F4954"/>
    <w:rsid w:val="0091418C"/>
    <w:rsid w:val="009D2A7E"/>
    <w:rsid w:val="009E5634"/>
    <w:rsid w:val="00BB0F35"/>
    <w:rsid w:val="00C71792"/>
    <w:rsid w:val="00D5521D"/>
    <w:rsid w:val="00E95FA8"/>
    <w:rsid w:val="00F2788C"/>
    <w:rsid w:val="00F74584"/>
    <w:rsid w:val="00FE0E3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F3A56BDBEB5645F9A4A80F9F46C1E7C9">
    <w:name w:val="F3A56BDBEB5645F9A4A80F9F46C1E7C9"/>
  </w:style>
  <w:style w:type="paragraph" w:customStyle="1" w:styleId="F6E4DA834EE9430780BA77DEDAA91534">
    <w:name w:val="F6E4DA834EE9430780BA77DEDAA9153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2019-12-17T00:00:00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Source xmlns="0dd9b591-edcc-4833-896d-c98bd2260727">Skyline Communications</Source>
    <Status xmlns="0dd9b591-edcc-4833-896d-c98bd2260727">Active</Status>
    <Confidentiality xmlns="0dd9b591-edcc-4833-896d-c98bd2260727">Confidential</Confidentiality>
    <Category xmlns="0dd9b591-edcc-4833-896d-c98bd2260727">13</Category>
    <Title0 xmlns="0dd9b591-edcc-4833-896d-c98bd2260727">Protocol Development Checklist</Title0>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Bra97</b:Tag>
    <b:SourceType>DocumentFromInternetSite</b:SourceType>
    <b:Guid>{008C9318-C79A-4587-8D5B-526EBC2C5D83}</b:Guid>
    <b:Title>Key words for use in RFCs to Indicate Requirement Levels</b:Title>
    <b:Year>1997</b:Year>
    <b:Month>March</b:Month>
    <b:URL>https://www.ietf.org/rfc/rfc2119.txt</b:URL>
    <b:Author>
      <b:Author>
        <b:NameList>
          <b:Person>
            <b:Last>Bradner</b:Last>
            <b:First>Scott</b:First>
          </b:Person>
        </b:NameList>
      </b:Author>
    </b:Author>
    <b:RefOrder>1</b:RefOrder>
  </b:Source>
  <b:Source>
    <b:Tag>Mic1</b:Tag>
    <b:SourceType>InternetSite</b:SourceType>
    <b:Guid>{D60B994F-CA2D-4D4A-87BC-E7AC9057CCD0}</b:Guid>
    <b:Author>
      <b:Author>
        <b:Corporate>Microsoft</b:Corporate>
      </b:Author>
    </b:Author>
    <b:Title>StringBuilder Class</b:Title>
    <b:URL>https://msdn.microsoft.com/En-Us/library/system.text.stringbuilder(v=vs.110).aspx</b:URL>
    <b:RefOrder>5</b:RefOrder>
  </b:Source>
  <b:Source>
    <b:Tag>Mir</b:Tag>
    <b:SourceType>InternetSite</b:SourceType>
    <b:Guid>{F3992823-36F3-4FE7-BBBF-AAF6BB5D8CE0}</b:Guid>
    <b:Author>
      <b:Author>
        <b:Corporate>Mircosoft</b:Corporate>
      </b:Author>
    </b:Author>
    <b:Title>Framework Design Guidelines</b:Title>
    <b:URL>https://msdn.microsoft.com/en-us/library/ms229042(v=vs.110).aspx</b:URL>
    <b:RefOrder>4</b:RefOrder>
  </b:Source>
  <b:Source>
    <b:Tag>Sty</b:Tag>
    <b:SourceType>InternetSite</b:SourceType>
    <b:Guid>{A6BAC262-E06C-4E9C-B593-3F9B293E8A91}</b:Guid>
    <b:Title>StyleCop</b:Title>
    <b:URL>https://github.com/Visual-Stylecop/Visual-StyleCop/wiki</b:URL>
    <b:RefOrder>8</b:RefOrder>
  </b:Source>
  <b:Source>
    <b:Tag>Mic3</b:Tag>
    <b:SourceType>InternetSite</b:SourceType>
    <b:Guid>{79911936-631B-43D1-AF0F-632B028FACB5}</b:Guid>
    <b:Author>
      <b:Author>
        <b:Corporate>Microsoft</b:Corporate>
      </b:Author>
    </b:Author>
    <b:Title>ArrayList Class</b:Title>
    <b:URL>https://msdn.microsoft.com/en-us/library/system.collections.arraylist(v=vs.110).aspx</b:URL>
    <b:RefOrder>6</b:RefOrder>
  </b:Source>
  <b:Source>
    <b:Tag>Mic4</b:Tag>
    <b:SourceType>InternetSite</b:SourceType>
    <b:Guid>{91FFAD80-0AD4-472B-B93B-0F752218555C}</b:Guid>
    <b:Author>
      <b:Author>
        <b:Corporate>Microsoft</b:Corporate>
      </b:Author>
    </b:Author>
    <b:Title>List&lt;T&gt; Class</b:Title>
    <b:URL>https://msdn.microsoft.com/en-us/library/6sh2ey19(v=vs.110).aspx</b:URL>
    <b:RefOrder>7</b:RefOrder>
  </b:Source>
  <b:Source>
    <b:Tag>Mic6</b:Tag>
    <b:SourceType>InternetSite</b:SourceType>
    <b:Guid>{7F27A619-F6C7-435D-9B13-8ACF29A0390B}</b:Guid>
    <b:Author>
      <b:Author>
        <b:Corporate>Microsoft</b:Corporate>
      </b:Author>
    </b:Author>
    <b:Title>Parallel Programming in the .NET Framework</b:Title>
    <b:URL>https://msdn.microsoft.com/en-us/library/dd460693(v=vs.110).aspx</b:URL>
    <b:RefOrder>3</b:RefOrder>
  </b:Source>
  <b:Source>
    <b:Tag>Sky2</b:Tag>
    <b:SourceType>Book</b:SourceType>
    <b:Guid>{B41DCFCA-3F2E-41FC-995C-BA38B96FA4FD}</b:Guid>
    <b:Title>DataMiner Protocol Development Guide</b:Title>
    <b:Author>
      <b:Author>
        <b:Corporate>Skyline Communications</b:Corporate>
      </b:Author>
    </b:Author>
    <b:RefOrder>2</b:RefOrder>
  </b:Source>
</b:Sources>
</file>

<file path=customXml/item5.xml><?xml version="1.0" encoding="utf-8"?>
<ct:contentTypeSchema xmlns:ct="http://schemas.microsoft.com/office/2006/metadata/contentType" xmlns:ma="http://schemas.microsoft.com/office/2006/metadata/properties/metaAttributes" ct:_="" ma:_="" ma:contentTypeName="Document" ma:contentTypeID="0x010100E7F2432FCAFEE641BE74BB5D98CA6A33" ma:contentTypeVersion="7" ma:contentTypeDescription="Create a new document." ma:contentTypeScope="" ma:versionID="c6ff03bd1c37417af92f951e35c5d37d">
  <xsd:schema xmlns:xsd="http://www.w3.org/2001/XMLSchema" xmlns:xs="http://www.w3.org/2001/XMLSchema" xmlns:p="http://schemas.microsoft.com/office/2006/metadata/properties" xmlns:ns2="0dd9b591-edcc-4833-896d-c98bd2260727" targetNamespace="http://schemas.microsoft.com/office/2006/metadata/properties" ma:root="true" ma:fieldsID="5a4522259c670ba648bd83c2cfec0fde" ns2:_="">
    <xsd:import namespace="0dd9b591-edcc-4833-896d-c98bd2260727"/>
    <xsd:element name="properties">
      <xsd:complexType>
        <xsd:sequence>
          <xsd:element name="documentManagement">
            <xsd:complexType>
              <xsd:all>
                <xsd:element ref="ns2:Title0"/>
                <xsd:element ref="ns2:Status"/>
                <xsd:element ref="ns2:Confidentiality" minOccurs="0"/>
                <xsd:element ref="ns2:Source" minOccurs="0"/>
                <xsd:element ref="ns2:Categor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d9b591-edcc-4833-896d-c98bd2260727" elementFormDefault="qualified">
    <xsd:import namespace="http://schemas.microsoft.com/office/2006/documentManagement/types"/>
    <xsd:import namespace="http://schemas.microsoft.com/office/infopath/2007/PartnerControls"/>
    <xsd:element name="Title0" ma:index="1" ma:displayName="Title" ma:internalName="Title0">
      <xsd:simpleType>
        <xsd:restriction base="dms:Text">
          <xsd:maxLength value="255"/>
        </xsd:restriction>
      </xsd:simpleType>
    </xsd:element>
    <xsd:element name="Status" ma:index="3" ma:displayName="Status" ma:default="Active" ma:format="Dropdown" ma:internalName="Status">
      <xsd:simpleType>
        <xsd:restriction base="dms:Choice">
          <xsd:enumeration value="Active"/>
          <xsd:enumeration value="Obsolete"/>
        </xsd:restriction>
      </xsd:simpleType>
    </xsd:element>
    <xsd:element name="Confidentiality" ma:index="4" nillable="true" ma:displayName="Confidentiality" ma:default="Confidential" ma:format="Dropdown" ma:internalName="Confidentiality">
      <xsd:simpleType>
        <xsd:restriction base="dms:Choice">
          <xsd:enumeration value="Confidential"/>
          <xsd:enumeration value="Public"/>
        </xsd:restriction>
      </xsd:simpleType>
    </xsd:element>
    <xsd:element name="Source" ma:index="5" nillable="true" ma:displayName="Source" ma:default="Skyline Communications" ma:format="Dropdown" ma:internalName="Source">
      <xsd:simpleType>
        <xsd:restriction base="dms:Choice">
          <xsd:enumeration value="Skyline Communications"/>
          <xsd:enumeration value="Third Party"/>
        </xsd:restriction>
      </xsd:simpleType>
    </xsd:element>
    <xsd:element name="Category" ma:index="6" nillable="true" ma:displayName="Category" ma:list="{f05b8e0a-f3b1-4117-a86f-bbdd0049ed1b}" ma:internalName="Category"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9" ma:displayName="Content Type"/>
        <xsd:element ref="dc:title" minOccurs="0" maxOccurs="1" ma:index="2" ma:displayName="Description"/>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017499C-5D41-49B4-9792-AE9704EB3C96}">
  <ds:schemaRefs>
    <ds:schemaRef ds:uri="http://schemas.microsoft.com/office/2006/metadata/properties"/>
    <ds:schemaRef ds:uri="http://schemas.microsoft.com/office/infopath/2007/PartnerControls"/>
    <ds:schemaRef ds:uri="0dd9b591-edcc-4833-896d-c98bd2260727"/>
  </ds:schemaRefs>
</ds:datastoreItem>
</file>

<file path=customXml/itemProps3.xml><?xml version="1.0" encoding="utf-8"?>
<ds:datastoreItem xmlns:ds="http://schemas.openxmlformats.org/officeDocument/2006/customXml" ds:itemID="{AF1D4AF7-CCB8-4366-B27C-534A82B094DF}">
  <ds:schemaRefs>
    <ds:schemaRef ds:uri="http://schemas.microsoft.com/sharepoint/v3/contenttype/forms"/>
  </ds:schemaRefs>
</ds:datastoreItem>
</file>

<file path=customXml/itemProps4.xml><?xml version="1.0" encoding="utf-8"?>
<ds:datastoreItem xmlns:ds="http://schemas.openxmlformats.org/officeDocument/2006/customXml" ds:itemID="{EC206865-69A8-4B44-B285-8D6D85D9A1B8}">
  <ds:schemaRefs>
    <ds:schemaRef ds:uri="http://schemas.openxmlformats.org/officeDocument/2006/bibliography"/>
  </ds:schemaRefs>
</ds:datastoreItem>
</file>

<file path=customXml/itemProps5.xml><?xml version="1.0" encoding="utf-8"?>
<ds:datastoreItem xmlns:ds="http://schemas.openxmlformats.org/officeDocument/2006/customXml" ds:itemID="{F4866661-AB4A-4EC9-8427-513287E713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d9b591-edcc-4833-896d-c98bd22607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SLC_QA_ProtocolDevelopmentChecklist_REV014.dotx</Template>
  <TotalTime>30</TotalTime>
  <Pages>1</Pages>
  <Words>16787</Words>
  <Characters>95688</Characters>
  <Application>Microsoft Office Word</Application>
  <DocSecurity>0</DocSecurity>
  <Lines>797</Lines>
  <Paragraphs>224</Paragraphs>
  <ScaleCrop>false</ScaleCrop>
  <HeadingPairs>
    <vt:vector size="2" baseType="variant">
      <vt:variant>
        <vt:lpstr>Title</vt:lpstr>
      </vt:variant>
      <vt:variant>
        <vt:i4>1</vt:i4>
      </vt:variant>
    </vt:vector>
  </HeadingPairs>
  <TitlesOfParts>
    <vt:vector size="1" baseType="lpstr">
      <vt:lpstr>Protocol Development checklist (with corresponding guidelines)</vt:lpstr>
    </vt:vector>
  </TitlesOfParts>
  <Company>HP</Company>
  <LinksUpToDate>false</LinksUpToDate>
  <CharactersWithSpaces>112251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Development checklist (with corresponding guidelines)</dc:title>
  <dc:subject>Strictly confidential</dc:subject>
  <dc:creator>Pedro Almeida</dc:creator>
  <dc:description>014</dc:description>
  <cp:lastModifiedBy>Simon Vandamme</cp:lastModifiedBy>
  <cp:revision>21</cp:revision>
  <cp:lastPrinted>2017-05-08T07:21:00Z</cp:lastPrinted>
  <dcterms:created xsi:type="dcterms:W3CDTF">2021-01-27T15:08:00Z</dcterms:created>
  <dcterms:modified xsi:type="dcterms:W3CDTF">2022-11-17T15:17:00Z</dcterms:modified>
  <cp:category>STRICTLY CONFIDENTIAL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0x010100E7F2432FCAFEE641BE74BB5D98CA6A33</vt:lpwstr>
  </property>
</Properties>
</file>